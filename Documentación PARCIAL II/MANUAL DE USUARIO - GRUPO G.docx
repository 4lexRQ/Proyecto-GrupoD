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EC4F928" w14:textId="77777777" w:rsidR="00547DD9" w:rsidRPr="00453783" w:rsidRDefault="00547DD9">
      <w:pPr>
        <w:rPr>
          <w:rFonts w:ascii="Calibri" w:hAnsi="Calibri"/>
        </w:rPr>
      </w:pPr>
      <w:bookmarkStart w:id="0" w:name="_Hlk128425589"/>
      <w:bookmarkEnd w:id="0"/>
    </w:p>
    <w:p w14:paraId="059737CB" w14:textId="77777777" w:rsidR="00547DD9" w:rsidRPr="00453783" w:rsidRDefault="00547DD9">
      <w:pPr>
        <w:rPr>
          <w:rFonts w:ascii="Calibri" w:hAnsi="Calibri"/>
        </w:rPr>
      </w:pPr>
    </w:p>
    <w:p w14:paraId="15442C6F" w14:textId="77777777" w:rsidR="00547DD9" w:rsidRPr="00453783" w:rsidRDefault="00547DD9">
      <w:pPr>
        <w:rPr>
          <w:rFonts w:ascii="Calibri" w:hAnsi="Calibri"/>
        </w:rPr>
      </w:pPr>
    </w:p>
    <w:p w14:paraId="73694EF3" w14:textId="77777777" w:rsidR="00547DD9" w:rsidRPr="00453783" w:rsidRDefault="00547DD9">
      <w:pPr>
        <w:rPr>
          <w:rFonts w:ascii="Calibri" w:hAnsi="Calibri"/>
        </w:rPr>
      </w:pPr>
    </w:p>
    <w:p w14:paraId="2A06BC0F" w14:textId="77777777" w:rsidR="00547DD9" w:rsidRPr="00453783" w:rsidRDefault="00547DD9">
      <w:pPr>
        <w:rPr>
          <w:rFonts w:ascii="Calibri" w:hAnsi="Calibri"/>
        </w:rPr>
      </w:pPr>
    </w:p>
    <w:p w14:paraId="5F6967FC" w14:textId="77777777" w:rsidR="00547DD9" w:rsidRPr="00453783" w:rsidRDefault="00547DD9">
      <w:pPr>
        <w:rPr>
          <w:rFonts w:ascii="Calibri" w:hAnsi="Calibri"/>
        </w:rPr>
      </w:pPr>
    </w:p>
    <w:p w14:paraId="69C714E6" w14:textId="77777777" w:rsidR="00547DD9" w:rsidRDefault="00547DD9">
      <w:pPr>
        <w:rPr>
          <w:rFonts w:ascii="Calibri" w:hAnsi="Calibri"/>
        </w:rPr>
      </w:pPr>
    </w:p>
    <w:p w14:paraId="15799A0B" w14:textId="77777777" w:rsidR="00597881" w:rsidRDefault="00597881">
      <w:pPr>
        <w:rPr>
          <w:rFonts w:ascii="Calibri" w:hAnsi="Calibri"/>
        </w:rPr>
      </w:pPr>
    </w:p>
    <w:p w14:paraId="75174D58" w14:textId="77777777" w:rsidR="00597881" w:rsidRDefault="00597881">
      <w:pPr>
        <w:rPr>
          <w:rFonts w:ascii="Calibri" w:hAnsi="Calibri"/>
        </w:rPr>
      </w:pPr>
    </w:p>
    <w:p w14:paraId="19FF0F66" w14:textId="77777777" w:rsidR="00597881" w:rsidRDefault="00597881">
      <w:pPr>
        <w:rPr>
          <w:rFonts w:ascii="Calibri" w:hAnsi="Calibri"/>
        </w:rPr>
      </w:pPr>
    </w:p>
    <w:p w14:paraId="68FE7B38" w14:textId="77777777" w:rsidR="00597881" w:rsidRDefault="00597881">
      <w:pPr>
        <w:rPr>
          <w:rFonts w:ascii="Calibri" w:hAnsi="Calibri"/>
        </w:rPr>
      </w:pPr>
    </w:p>
    <w:p w14:paraId="05C9F1E8" w14:textId="77777777" w:rsidR="00597881" w:rsidRPr="00453783" w:rsidRDefault="00597881">
      <w:pPr>
        <w:rPr>
          <w:rFonts w:ascii="Calibri" w:hAnsi="Calibri"/>
        </w:rPr>
      </w:pPr>
    </w:p>
    <w:p w14:paraId="2F520D9A" w14:textId="77777777" w:rsidR="00547DD9" w:rsidRDefault="00547DD9">
      <w:pPr>
        <w:rPr>
          <w:rFonts w:ascii="Calibri" w:hAnsi="Calibri"/>
        </w:rPr>
      </w:pPr>
    </w:p>
    <w:p w14:paraId="79E088E2" w14:textId="77777777" w:rsidR="001E2593" w:rsidRPr="00453783" w:rsidRDefault="001E2593">
      <w:pPr>
        <w:rPr>
          <w:rFonts w:ascii="Calibri" w:hAnsi="Calibri"/>
        </w:rPr>
      </w:pPr>
    </w:p>
    <w:p w14:paraId="35F0524B" w14:textId="77777777" w:rsidR="00547DD9" w:rsidRPr="00453783" w:rsidRDefault="00547DD9">
      <w:pPr>
        <w:rPr>
          <w:rFonts w:ascii="Calibri" w:hAnsi="Calibri"/>
        </w:rPr>
      </w:pPr>
    </w:p>
    <w:p w14:paraId="5F91DB64" w14:textId="77777777" w:rsidR="00547DD9" w:rsidRPr="00453783" w:rsidRDefault="00547DD9">
      <w:pPr>
        <w:rPr>
          <w:rFonts w:ascii="Calibri" w:hAnsi="Calibri"/>
        </w:rPr>
      </w:pPr>
    </w:p>
    <w:p w14:paraId="799A647D" w14:textId="77777777" w:rsidR="00547DD9" w:rsidRPr="00453783" w:rsidRDefault="00547DD9">
      <w:pPr>
        <w:rPr>
          <w:rFonts w:ascii="Calibri" w:hAnsi="Calibri"/>
        </w:rPr>
      </w:pPr>
    </w:p>
    <w:p w14:paraId="330E1575" w14:textId="11F54AC6" w:rsidR="00547DD9" w:rsidRPr="008B2B05" w:rsidRDefault="00DE7E12" w:rsidP="008B2B05">
      <w:pPr>
        <w:pStyle w:val="Ttulo7"/>
        <w:rPr>
          <w:rFonts w:ascii="Calibri" w:hAnsi="Calibri"/>
        </w:rPr>
      </w:pPr>
      <w:r>
        <w:rPr>
          <w:rFonts w:ascii="Calibri" w:hAnsi="Calibri"/>
        </w:rPr>
        <w:t>MANUAL DE USUARIO</w:t>
      </w:r>
    </w:p>
    <w:p w14:paraId="066ED4FA" w14:textId="77777777" w:rsidR="00DE7E12" w:rsidRPr="00EF754F" w:rsidRDefault="00DE7E12" w:rsidP="00DE7E12">
      <w:pPr>
        <w:numPr>
          <w:ilvl w:val="0"/>
          <w:numId w:val="1"/>
        </w:numPr>
        <w:jc w:val="center"/>
      </w:pPr>
      <w:r>
        <w:t xml:space="preserve">Plantilla inspirada en el estándar </w:t>
      </w:r>
      <w:proofErr w:type="spellStart"/>
      <w:r>
        <w:t>Std</w:t>
      </w:r>
      <w:proofErr w:type="spellEnd"/>
      <w:r>
        <w:t xml:space="preserve"> IEEE 1063-</w:t>
      </w:r>
      <w:r w:rsidRPr="00702F26">
        <w:t>200</w:t>
      </w:r>
      <w:r>
        <w:t>1 y adaptada a las necesidades del curso de Construcción de Software</w:t>
      </w:r>
    </w:p>
    <w:p w14:paraId="64ED2AEC" w14:textId="77777777" w:rsidR="00DE7E12" w:rsidRDefault="00DE7E12" w:rsidP="00DE7E12"/>
    <w:p w14:paraId="79949119" w14:textId="77777777" w:rsidR="00DE7E12" w:rsidRPr="00A353F7" w:rsidRDefault="00DE7E12" w:rsidP="00DE7E12">
      <w:pPr>
        <w:numPr>
          <w:ilvl w:val="0"/>
          <w:numId w:val="1"/>
        </w:numPr>
        <w:jc w:val="center"/>
        <w:rPr>
          <w:b/>
          <w:bCs/>
        </w:rPr>
      </w:pPr>
      <w:r w:rsidRPr="00A353F7">
        <w:rPr>
          <w:b/>
          <w:bCs/>
        </w:rPr>
        <w:t>GRUPO G</w:t>
      </w:r>
    </w:p>
    <w:p w14:paraId="7B940B5F" w14:textId="77777777" w:rsidR="00547DD9" w:rsidRPr="00453783" w:rsidRDefault="00547DD9">
      <w:pPr>
        <w:rPr>
          <w:rFonts w:ascii="Calibri" w:hAnsi="Calibri"/>
        </w:rPr>
      </w:pPr>
    </w:p>
    <w:p w14:paraId="798527DB" w14:textId="77777777" w:rsidR="00547DD9" w:rsidRPr="00453783" w:rsidRDefault="00547DD9">
      <w:pPr>
        <w:rPr>
          <w:rFonts w:ascii="Calibri" w:hAnsi="Calibri"/>
        </w:rPr>
      </w:pPr>
    </w:p>
    <w:p w14:paraId="0456EF94" w14:textId="77777777" w:rsidR="00547DD9" w:rsidRPr="00453783" w:rsidRDefault="00547DD9">
      <w:pPr>
        <w:rPr>
          <w:rFonts w:ascii="Calibri" w:hAnsi="Calibri"/>
        </w:rPr>
      </w:pPr>
    </w:p>
    <w:p w14:paraId="1631AD5A" w14:textId="77777777" w:rsidR="00547DD9" w:rsidRPr="00453783" w:rsidRDefault="00547DD9">
      <w:pPr>
        <w:rPr>
          <w:rFonts w:ascii="Calibri" w:hAnsi="Calibri"/>
        </w:rPr>
      </w:pPr>
    </w:p>
    <w:p w14:paraId="0AD40C19" w14:textId="77777777" w:rsidR="00547DD9" w:rsidRPr="00453783" w:rsidRDefault="00547DD9">
      <w:pPr>
        <w:rPr>
          <w:rFonts w:ascii="Calibri" w:hAnsi="Calibri"/>
        </w:rPr>
      </w:pPr>
    </w:p>
    <w:p w14:paraId="03E0C99E" w14:textId="77777777" w:rsidR="00547DD9" w:rsidRPr="00453783" w:rsidRDefault="00547DD9">
      <w:pPr>
        <w:rPr>
          <w:rFonts w:ascii="Calibri" w:hAnsi="Calibri"/>
        </w:rPr>
      </w:pPr>
    </w:p>
    <w:p w14:paraId="61A35E28" w14:textId="77777777" w:rsidR="00547DD9" w:rsidRPr="00453783" w:rsidRDefault="00547DD9">
      <w:pPr>
        <w:rPr>
          <w:rFonts w:ascii="Calibri" w:hAnsi="Calibri"/>
        </w:rPr>
      </w:pPr>
    </w:p>
    <w:p w14:paraId="5360015E" w14:textId="77777777" w:rsidR="00547DD9" w:rsidRPr="00453783" w:rsidRDefault="00547DD9">
      <w:pPr>
        <w:rPr>
          <w:rFonts w:ascii="Calibri" w:hAnsi="Calibri"/>
        </w:rPr>
      </w:pPr>
    </w:p>
    <w:p w14:paraId="25214F03" w14:textId="77777777" w:rsidR="00547DD9" w:rsidRPr="00453783" w:rsidRDefault="00547DD9">
      <w:pPr>
        <w:rPr>
          <w:rFonts w:ascii="Calibri" w:hAnsi="Calibri"/>
        </w:rPr>
      </w:pPr>
    </w:p>
    <w:p w14:paraId="09E0F418" w14:textId="77777777" w:rsidR="00547DD9" w:rsidRPr="00453783" w:rsidRDefault="00547DD9">
      <w:pPr>
        <w:rPr>
          <w:rFonts w:ascii="Calibri" w:hAnsi="Calibri"/>
        </w:rPr>
      </w:pPr>
    </w:p>
    <w:p w14:paraId="1600F392" w14:textId="77777777" w:rsidR="00547DD9" w:rsidRPr="00453783" w:rsidRDefault="00547DD9">
      <w:pPr>
        <w:rPr>
          <w:rFonts w:ascii="Calibri" w:hAnsi="Calibri"/>
        </w:rPr>
      </w:pPr>
    </w:p>
    <w:p w14:paraId="3D8CDA04" w14:textId="77777777" w:rsidR="00547DD9" w:rsidRPr="00453783" w:rsidRDefault="00547DD9">
      <w:pPr>
        <w:rPr>
          <w:rFonts w:ascii="Calibri" w:hAnsi="Calibri"/>
        </w:rPr>
      </w:pPr>
    </w:p>
    <w:p w14:paraId="5F94AB36" w14:textId="77777777" w:rsidR="00547DD9" w:rsidRPr="00453783" w:rsidRDefault="00547DD9">
      <w:pPr>
        <w:rPr>
          <w:rFonts w:ascii="Calibri" w:hAnsi="Calibri"/>
        </w:rPr>
      </w:pPr>
    </w:p>
    <w:p w14:paraId="657915B3" w14:textId="77777777" w:rsidR="00547DD9" w:rsidRPr="00453783" w:rsidRDefault="00547DD9">
      <w:pPr>
        <w:rPr>
          <w:rFonts w:ascii="Calibri" w:hAnsi="Calibri"/>
        </w:rPr>
      </w:pPr>
    </w:p>
    <w:p w14:paraId="7142611F" w14:textId="77777777" w:rsidR="00547DD9" w:rsidRPr="00453783" w:rsidRDefault="00547DD9">
      <w:pPr>
        <w:rPr>
          <w:rFonts w:ascii="Calibri" w:hAnsi="Calibri"/>
        </w:rPr>
      </w:pPr>
    </w:p>
    <w:p w14:paraId="1A94CE16" w14:textId="77777777" w:rsidR="00547DD9" w:rsidRPr="00453783" w:rsidRDefault="00547DD9">
      <w:pPr>
        <w:rPr>
          <w:rFonts w:ascii="Calibri" w:hAnsi="Calibri"/>
        </w:rPr>
      </w:pPr>
    </w:p>
    <w:p w14:paraId="59B2E427" w14:textId="77777777" w:rsidR="00547DD9" w:rsidRPr="00453783" w:rsidRDefault="00547DD9">
      <w:pPr>
        <w:rPr>
          <w:rFonts w:ascii="Calibri" w:hAnsi="Calibri"/>
        </w:rPr>
      </w:pPr>
    </w:p>
    <w:p w14:paraId="3EE794EB" w14:textId="77777777" w:rsidR="00547DD9" w:rsidRPr="00453783" w:rsidRDefault="00547DD9">
      <w:pPr>
        <w:rPr>
          <w:rFonts w:ascii="Calibri" w:hAnsi="Calibri"/>
        </w:rPr>
      </w:pPr>
    </w:p>
    <w:p w14:paraId="5548D2A9" w14:textId="77777777" w:rsidR="00547DD9" w:rsidRPr="00453783" w:rsidRDefault="00547DD9">
      <w:pPr>
        <w:rPr>
          <w:rFonts w:ascii="Calibri" w:hAnsi="Calibri"/>
        </w:rPr>
      </w:pPr>
    </w:p>
    <w:p w14:paraId="65C68EAF" w14:textId="77777777" w:rsidR="00547DD9" w:rsidRPr="00453783" w:rsidRDefault="00547DD9">
      <w:pPr>
        <w:rPr>
          <w:rFonts w:ascii="Calibri" w:hAnsi="Calibri"/>
        </w:rPr>
      </w:pPr>
    </w:p>
    <w:p w14:paraId="0D5CC1FE" w14:textId="77777777" w:rsidR="00547DD9" w:rsidRPr="00453783" w:rsidRDefault="00547DD9">
      <w:pPr>
        <w:rPr>
          <w:rFonts w:ascii="Calibri" w:hAnsi="Calibri"/>
        </w:rPr>
      </w:pPr>
    </w:p>
    <w:p w14:paraId="3A8AEEC3" w14:textId="77777777" w:rsidR="00547DD9" w:rsidRPr="00453783" w:rsidRDefault="00547DD9">
      <w:pPr>
        <w:rPr>
          <w:rFonts w:ascii="Calibri" w:hAnsi="Calibri"/>
        </w:rPr>
      </w:pPr>
    </w:p>
    <w:p w14:paraId="7EF67F3C" w14:textId="77777777" w:rsidR="00547DD9" w:rsidRPr="00453783" w:rsidRDefault="00547DD9">
      <w:pPr>
        <w:rPr>
          <w:rFonts w:ascii="Calibri" w:hAnsi="Calibri"/>
        </w:rPr>
      </w:pPr>
    </w:p>
    <w:p w14:paraId="517C1D2D" w14:textId="77777777" w:rsidR="00A1079C" w:rsidRPr="00453783" w:rsidRDefault="00A1079C">
      <w:pPr>
        <w:rPr>
          <w:rFonts w:ascii="Calibri" w:hAnsi="Calibri"/>
        </w:rPr>
      </w:pPr>
    </w:p>
    <w:p w14:paraId="21783545" w14:textId="77777777" w:rsidR="00A1079C" w:rsidRPr="00453783" w:rsidRDefault="00A1079C">
      <w:pPr>
        <w:rPr>
          <w:rFonts w:ascii="Calibri" w:hAnsi="Calibri"/>
        </w:rPr>
      </w:pPr>
    </w:p>
    <w:p w14:paraId="1BA05D74" w14:textId="77777777" w:rsidR="001A76E4" w:rsidRPr="001A76E4" w:rsidRDefault="001A76E4" w:rsidP="00597881">
      <w:pPr>
        <w:pStyle w:val="TtuloTDC"/>
        <w:tabs>
          <w:tab w:val="left" w:pos="284"/>
        </w:tabs>
        <w:jc w:val="center"/>
        <w:rPr>
          <w:rFonts w:ascii="Calibri" w:hAnsi="Calibri"/>
          <w:color w:val="auto"/>
          <w:sz w:val="16"/>
          <w:szCs w:val="16"/>
        </w:rPr>
      </w:pPr>
    </w:p>
    <w:p w14:paraId="722DE642" w14:textId="77777777" w:rsidR="007F1FAD" w:rsidRPr="00597881" w:rsidRDefault="007F1FAD" w:rsidP="001A76E4">
      <w:pPr>
        <w:pStyle w:val="Ttulo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2552BC63" w14:textId="3BCC5A46" w:rsidR="00E9508E"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28432309" w:history="1">
        <w:r w:rsidR="00E9508E" w:rsidRPr="00C9741A">
          <w:rPr>
            <w:rStyle w:val="Hipervnculo"/>
            <w:rFonts w:cstheme="minorHAnsi"/>
            <w:noProof/>
          </w:rPr>
          <w:t>1.</w:t>
        </w:r>
        <w:r w:rsidR="00E9508E">
          <w:rPr>
            <w:rFonts w:asciiTheme="minorHAnsi" w:eastAsiaTheme="minorEastAsia" w:hAnsiTheme="minorHAnsi" w:cstheme="minorBidi"/>
            <w:b w:val="0"/>
            <w:bCs w:val="0"/>
            <w:caps w:val="0"/>
            <w:noProof/>
            <w:sz w:val="22"/>
            <w:szCs w:val="22"/>
            <w:lang w:val="es-EC" w:eastAsia="es-EC"/>
          </w:rPr>
          <w:tab/>
        </w:r>
        <w:r w:rsidR="00E9508E" w:rsidRPr="00C9741A">
          <w:rPr>
            <w:rStyle w:val="Hipervnculo"/>
            <w:rFonts w:cstheme="minorHAnsi"/>
            <w:noProof/>
          </w:rPr>
          <w:t>Identificación de los datos (paquete, titulo)</w:t>
        </w:r>
        <w:r w:rsidR="00E9508E">
          <w:rPr>
            <w:noProof/>
            <w:webHidden/>
          </w:rPr>
          <w:tab/>
        </w:r>
        <w:r w:rsidR="00E9508E">
          <w:rPr>
            <w:noProof/>
            <w:webHidden/>
          </w:rPr>
          <w:fldChar w:fldCharType="begin"/>
        </w:r>
        <w:r w:rsidR="00E9508E">
          <w:rPr>
            <w:noProof/>
            <w:webHidden/>
          </w:rPr>
          <w:instrText xml:space="preserve"> PAGEREF _Toc128432309 \h </w:instrText>
        </w:r>
        <w:r w:rsidR="00E9508E">
          <w:rPr>
            <w:noProof/>
            <w:webHidden/>
          </w:rPr>
        </w:r>
        <w:r w:rsidR="00E9508E">
          <w:rPr>
            <w:noProof/>
            <w:webHidden/>
          </w:rPr>
          <w:fldChar w:fldCharType="separate"/>
        </w:r>
        <w:r w:rsidR="00E9508E">
          <w:rPr>
            <w:noProof/>
            <w:webHidden/>
          </w:rPr>
          <w:t>3</w:t>
        </w:r>
        <w:r w:rsidR="00E9508E">
          <w:rPr>
            <w:noProof/>
            <w:webHidden/>
          </w:rPr>
          <w:fldChar w:fldCharType="end"/>
        </w:r>
      </w:hyperlink>
    </w:p>
    <w:p w14:paraId="7211EDB7" w14:textId="1FD39426"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0" w:history="1">
        <w:r w:rsidRPr="00C9741A">
          <w:rPr>
            <w:rStyle w:val="Hipervnculo"/>
            <w:rFonts w:cstheme="minorHAnsi"/>
            <w:noProof/>
          </w:rPr>
          <w:t>2.</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Introducción</w:t>
        </w:r>
        <w:r>
          <w:rPr>
            <w:noProof/>
            <w:webHidden/>
          </w:rPr>
          <w:tab/>
        </w:r>
        <w:r>
          <w:rPr>
            <w:noProof/>
            <w:webHidden/>
          </w:rPr>
          <w:fldChar w:fldCharType="begin"/>
        </w:r>
        <w:r>
          <w:rPr>
            <w:noProof/>
            <w:webHidden/>
          </w:rPr>
          <w:instrText xml:space="preserve"> PAGEREF _Toc128432310 \h </w:instrText>
        </w:r>
        <w:r>
          <w:rPr>
            <w:noProof/>
            <w:webHidden/>
          </w:rPr>
        </w:r>
        <w:r>
          <w:rPr>
            <w:noProof/>
            <w:webHidden/>
          </w:rPr>
          <w:fldChar w:fldCharType="separate"/>
        </w:r>
        <w:r>
          <w:rPr>
            <w:noProof/>
            <w:webHidden/>
          </w:rPr>
          <w:t>3</w:t>
        </w:r>
        <w:r>
          <w:rPr>
            <w:noProof/>
            <w:webHidden/>
          </w:rPr>
          <w:fldChar w:fldCharType="end"/>
        </w:r>
      </w:hyperlink>
    </w:p>
    <w:p w14:paraId="34D977D2" w14:textId="6D2C0CD7"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1" w:history="1">
        <w:r w:rsidRPr="00C9741A">
          <w:rPr>
            <w:rStyle w:val="Hipervnculo"/>
            <w:rFonts w:cstheme="minorHAnsi"/>
            <w:noProof/>
          </w:rPr>
          <w:t>3.</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Información para el uso de la documentación</w:t>
        </w:r>
        <w:r>
          <w:rPr>
            <w:noProof/>
            <w:webHidden/>
          </w:rPr>
          <w:tab/>
        </w:r>
        <w:r>
          <w:rPr>
            <w:noProof/>
            <w:webHidden/>
          </w:rPr>
          <w:fldChar w:fldCharType="begin"/>
        </w:r>
        <w:r>
          <w:rPr>
            <w:noProof/>
            <w:webHidden/>
          </w:rPr>
          <w:instrText xml:space="preserve"> PAGEREF _Toc128432311 \h </w:instrText>
        </w:r>
        <w:r>
          <w:rPr>
            <w:noProof/>
            <w:webHidden/>
          </w:rPr>
        </w:r>
        <w:r>
          <w:rPr>
            <w:noProof/>
            <w:webHidden/>
          </w:rPr>
          <w:fldChar w:fldCharType="separate"/>
        </w:r>
        <w:r>
          <w:rPr>
            <w:noProof/>
            <w:webHidden/>
          </w:rPr>
          <w:t>3</w:t>
        </w:r>
        <w:r>
          <w:rPr>
            <w:noProof/>
            <w:webHidden/>
          </w:rPr>
          <w:fldChar w:fldCharType="end"/>
        </w:r>
      </w:hyperlink>
    </w:p>
    <w:p w14:paraId="15D69453" w14:textId="7C649CD4"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2" w:history="1">
        <w:r w:rsidRPr="00C9741A">
          <w:rPr>
            <w:rStyle w:val="Hipervnculo"/>
            <w:rFonts w:cstheme="minorHAnsi"/>
            <w:noProof/>
          </w:rPr>
          <w:t>4.</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Conceptos de las operaciones</w:t>
        </w:r>
        <w:r>
          <w:rPr>
            <w:noProof/>
            <w:webHidden/>
          </w:rPr>
          <w:tab/>
        </w:r>
        <w:r>
          <w:rPr>
            <w:noProof/>
            <w:webHidden/>
          </w:rPr>
          <w:fldChar w:fldCharType="begin"/>
        </w:r>
        <w:r>
          <w:rPr>
            <w:noProof/>
            <w:webHidden/>
          </w:rPr>
          <w:instrText xml:space="preserve"> PAGEREF _Toc128432312 \h </w:instrText>
        </w:r>
        <w:r>
          <w:rPr>
            <w:noProof/>
            <w:webHidden/>
          </w:rPr>
        </w:r>
        <w:r>
          <w:rPr>
            <w:noProof/>
            <w:webHidden/>
          </w:rPr>
          <w:fldChar w:fldCharType="separate"/>
        </w:r>
        <w:r>
          <w:rPr>
            <w:noProof/>
            <w:webHidden/>
          </w:rPr>
          <w:t>4</w:t>
        </w:r>
        <w:r>
          <w:rPr>
            <w:noProof/>
            <w:webHidden/>
          </w:rPr>
          <w:fldChar w:fldCharType="end"/>
        </w:r>
      </w:hyperlink>
    </w:p>
    <w:p w14:paraId="6404F03E" w14:textId="5AC6AC00"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3" w:history="1">
        <w:r w:rsidRPr="00C9741A">
          <w:rPr>
            <w:rStyle w:val="Hipervnculo"/>
            <w:rFonts w:cstheme="minorHAnsi"/>
            <w:noProof/>
          </w:rPr>
          <w:t>5.</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Procedimientos</w:t>
        </w:r>
        <w:r>
          <w:rPr>
            <w:noProof/>
            <w:webHidden/>
          </w:rPr>
          <w:tab/>
        </w:r>
        <w:r>
          <w:rPr>
            <w:noProof/>
            <w:webHidden/>
          </w:rPr>
          <w:fldChar w:fldCharType="begin"/>
        </w:r>
        <w:r>
          <w:rPr>
            <w:noProof/>
            <w:webHidden/>
          </w:rPr>
          <w:instrText xml:space="preserve"> PAGEREF _Toc128432313 \h </w:instrText>
        </w:r>
        <w:r>
          <w:rPr>
            <w:noProof/>
            <w:webHidden/>
          </w:rPr>
        </w:r>
        <w:r>
          <w:rPr>
            <w:noProof/>
            <w:webHidden/>
          </w:rPr>
          <w:fldChar w:fldCharType="separate"/>
        </w:r>
        <w:r>
          <w:rPr>
            <w:noProof/>
            <w:webHidden/>
          </w:rPr>
          <w:t>4</w:t>
        </w:r>
        <w:r>
          <w:rPr>
            <w:noProof/>
            <w:webHidden/>
          </w:rPr>
          <w:fldChar w:fldCharType="end"/>
        </w:r>
      </w:hyperlink>
    </w:p>
    <w:p w14:paraId="2C816E4A" w14:textId="729E140F"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4" w:history="1">
        <w:r w:rsidRPr="00C9741A">
          <w:rPr>
            <w:rStyle w:val="Hipervnculo"/>
            <w:rFonts w:cstheme="minorHAnsi"/>
            <w:noProof/>
          </w:rPr>
          <w:t>6.</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Información sobre los comandos de software</w:t>
        </w:r>
        <w:r>
          <w:rPr>
            <w:noProof/>
            <w:webHidden/>
          </w:rPr>
          <w:tab/>
        </w:r>
        <w:r>
          <w:rPr>
            <w:noProof/>
            <w:webHidden/>
          </w:rPr>
          <w:fldChar w:fldCharType="begin"/>
        </w:r>
        <w:r>
          <w:rPr>
            <w:noProof/>
            <w:webHidden/>
          </w:rPr>
          <w:instrText xml:space="preserve"> PAGEREF _Toc128432314 \h </w:instrText>
        </w:r>
        <w:r>
          <w:rPr>
            <w:noProof/>
            <w:webHidden/>
          </w:rPr>
        </w:r>
        <w:r>
          <w:rPr>
            <w:noProof/>
            <w:webHidden/>
          </w:rPr>
          <w:fldChar w:fldCharType="separate"/>
        </w:r>
        <w:r>
          <w:rPr>
            <w:noProof/>
            <w:webHidden/>
          </w:rPr>
          <w:t>9</w:t>
        </w:r>
        <w:r>
          <w:rPr>
            <w:noProof/>
            <w:webHidden/>
          </w:rPr>
          <w:fldChar w:fldCharType="end"/>
        </w:r>
      </w:hyperlink>
    </w:p>
    <w:p w14:paraId="7C70D8B5" w14:textId="07AB50D1"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5" w:history="1">
        <w:r w:rsidRPr="00C9741A">
          <w:rPr>
            <w:rStyle w:val="Hipervnculo"/>
            <w:rFonts w:cstheme="minorHAnsi"/>
            <w:noProof/>
          </w:rPr>
          <w:t>7.</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Mensajes de error y resolución de problemas</w:t>
        </w:r>
        <w:r>
          <w:rPr>
            <w:noProof/>
            <w:webHidden/>
          </w:rPr>
          <w:tab/>
        </w:r>
        <w:r>
          <w:rPr>
            <w:noProof/>
            <w:webHidden/>
          </w:rPr>
          <w:fldChar w:fldCharType="begin"/>
        </w:r>
        <w:r>
          <w:rPr>
            <w:noProof/>
            <w:webHidden/>
          </w:rPr>
          <w:instrText xml:space="preserve"> PAGEREF _Toc128432315 \h </w:instrText>
        </w:r>
        <w:r>
          <w:rPr>
            <w:noProof/>
            <w:webHidden/>
          </w:rPr>
        </w:r>
        <w:r>
          <w:rPr>
            <w:noProof/>
            <w:webHidden/>
          </w:rPr>
          <w:fldChar w:fldCharType="separate"/>
        </w:r>
        <w:r>
          <w:rPr>
            <w:noProof/>
            <w:webHidden/>
          </w:rPr>
          <w:t>17</w:t>
        </w:r>
        <w:r>
          <w:rPr>
            <w:noProof/>
            <w:webHidden/>
          </w:rPr>
          <w:fldChar w:fldCharType="end"/>
        </w:r>
      </w:hyperlink>
    </w:p>
    <w:p w14:paraId="10369111" w14:textId="1ABD26DA"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6" w:history="1">
        <w:r w:rsidRPr="00C9741A">
          <w:rPr>
            <w:rStyle w:val="Hipervnculo"/>
            <w:rFonts w:cstheme="minorHAnsi"/>
            <w:noProof/>
          </w:rPr>
          <w:t>8.</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Características de navegación</w:t>
        </w:r>
        <w:r>
          <w:rPr>
            <w:noProof/>
            <w:webHidden/>
          </w:rPr>
          <w:tab/>
        </w:r>
        <w:r>
          <w:rPr>
            <w:noProof/>
            <w:webHidden/>
          </w:rPr>
          <w:fldChar w:fldCharType="begin"/>
        </w:r>
        <w:r>
          <w:rPr>
            <w:noProof/>
            <w:webHidden/>
          </w:rPr>
          <w:instrText xml:space="preserve"> PAGEREF _Toc128432316 \h </w:instrText>
        </w:r>
        <w:r>
          <w:rPr>
            <w:noProof/>
            <w:webHidden/>
          </w:rPr>
        </w:r>
        <w:r>
          <w:rPr>
            <w:noProof/>
            <w:webHidden/>
          </w:rPr>
          <w:fldChar w:fldCharType="separate"/>
        </w:r>
        <w:r>
          <w:rPr>
            <w:noProof/>
            <w:webHidden/>
          </w:rPr>
          <w:t>18</w:t>
        </w:r>
        <w:r>
          <w:rPr>
            <w:noProof/>
            <w:webHidden/>
          </w:rPr>
          <w:fldChar w:fldCharType="end"/>
        </w:r>
      </w:hyperlink>
    </w:p>
    <w:p w14:paraId="1867EFA7" w14:textId="3F15B458" w:rsidR="00E9508E" w:rsidRDefault="00E9508E">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28432317" w:history="1">
        <w:r w:rsidRPr="00C9741A">
          <w:rPr>
            <w:rStyle w:val="Hipervnculo"/>
            <w:rFonts w:cstheme="minorHAnsi"/>
            <w:noProof/>
          </w:rPr>
          <w:t>9.</w:t>
        </w:r>
        <w:r>
          <w:rPr>
            <w:rFonts w:asciiTheme="minorHAnsi" w:eastAsiaTheme="minorEastAsia" w:hAnsiTheme="minorHAnsi" w:cstheme="minorBidi"/>
            <w:b w:val="0"/>
            <w:bCs w:val="0"/>
            <w:caps w:val="0"/>
            <w:noProof/>
            <w:sz w:val="22"/>
            <w:szCs w:val="22"/>
            <w:lang w:val="es-EC" w:eastAsia="es-EC"/>
          </w:rPr>
          <w:tab/>
        </w:r>
        <w:r w:rsidRPr="00C9741A">
          <w:rPr>
            <w:rStyle w:val="Hipervnculo"/>
            <w:rFonts w:cstheme="minorHAnsi"/>
            <w:noProof/>
          </w:rPr>
          <w:t>Glosario</w:t>
        </w:r>
        <w:r>
          <w:rPr>
            <w:noProof/>
            <w:webHidden/>
          </w:rPr>
          <w:tab/>
        </w:r>
        <w:r>
          <w:rPr>
            <w:noProof/>
            <w:webHidden/>
          </w:rPr>
          <w:fldChar w:fldCharType="begin"/>
        </w:r>
        <w:r>
          <w:rPr>
            <w:noProof/>
            <w:webHidden/>
          </w:rPr>
          <w:instrText xml:space="preserve"> PAGEREF _Toc128432317 \h </w:instrText>
        </w:r>
        <w:r>
          <w:rPr>
            <w:noProof/>
            <w:webHidden/>
          </w:rPr>
        </w:r>
        <w:r>
          <w:rPr>
            <w:noProof/>
            <w:webHidden/>
          </w:rPr>
          <w:fldChar w:fldCharType="separate"/>
        </w:r>
        <w:r>
          <w:rPr>
            <w:noProof/>
            <w:webHidden/>
          </w:rPr>
          <w:t>19</w:t>
        </w:r>
        <w:r>
          <w:rPr>
            <w:noProof/>
            <w:webHidden/>
          </w:rPr>
          <w:fldChar w:fldCharType="end"/>
        </w:r>
      </w:hyperlink>
    </w:p>
    <w:p w14:paraId="2DD4EBB1" w14:textId="66618F2A" w:rsidR="007F1FAD" w:rsidRDefault="007F1FAD">
      <w:r>
        <w:rPr>
          <w:rFonts w:ascii="Calibri" w:hAnsi="Calibri"/>
          <w:b/>
          <w:bCs/>
          <w:caps/>
          <w:sz w:val="20"/>
          <w:szCs w:val="20"/>
        </w:rPr>
        <w:fldChar w:fldCharType="end"/>
      </w:r>
    </w:p>
    <w:p w14:paraId="5C62C3C9" w14:textId="77777777" w:rsidR="00547DD9" w:rsidRPr="00453783" w:rsidRDefault="00547DD9">
      <w:pPr>
        <w:rPr>
          <w:rFonts w:ascii="Calibri" w:hAnsi="Calibri" w:cs="Book Antiqua"/>
          <w:b/>
        </w:rPr>
      </w:pPr>
    </w:p>
    <w:p w14:paraId="53FDD1BB" w14:textId="77777777" w:rsidR="00547DD9" w:rsidRPr="00453783" w:rsidRDefault="00547DD9">
      <w:pPr>
        <w:pStyle w:val="Textoindependiente"/>
        <w:pageBreakBefore/>
        <w:rPr>
          <w:rFonts w:ascii="Calibri" w:hAnsi="Calibri"/>
        </w:rPr>
      </w:pPr>
    </w:p>
    <w:p w14:paraId="4B63D95C" w14:textId="481D96AE" w:rsidR="0045141E" w:rsidRDefault="00CB4AD3" w:rsidP="00CB4AD3">
      <w:pPr>
        <w:pStyle w:val="Ttulo1"/>
        <w:numPr>
          <w:ilvl w:val="0"/>
          <w:numId w:val="2"/>
        </w:numPr>
        <w:spacing w:before="0" w:after="0"/>
        <w:rPr>
          <w:rFonts w:asciiTheme="minorHAnsi" w:hAnsiTheme="minorHAnsi" w:cstheme="minorHAnsi"/>
          <w:sz w:val="28"/>
          <w:szCs w:val="28"/>
        </w:rPr>
      </w:pPr>
      <w:bookmarkStart w:id="1" w:name="_Toc128432309"/>
      <w:r w:rsidRPr="00CA2DB9">
        <w:rPr>
          <w:rFonts w:asciiTheme="minorHAnsi" w:hAnsiTheme="minorHAnsi" w:cstheme="minorHAnsi"/>
          <w:sz w:val="28"/>
          <w:szCs w:val="28"/>
        </w:rPr>
        <w:t>Identificación de los datos (paquete, titulo)</w:t>
      </w:r>
      <w:bookmarkEnd w:id="1"/>
      <w:r w:rsidR="00547DD9" w:rsidRPr="00CA2DB9">
        <w:rPr>
          <w:rFonts w:asciiTheme="minorHAnsi" w:hAnsiTheme="minorHAnsi" w:cstheme="minorHAnsi"/>
          <w:sz w:val="28"/>
          <w:szCs w:val="28"/>
        </w:rPr>
        <w:t xml:space="preserve"> </w:t>
      </w:r>
    </w:p>
    <w:p w14:paraId="438B27C7" w14:textId="77777777" w:rsidR="000D0B3A" w:rsidRDefault="000D0B3A" w:rsidP="000D0B3A">
      <w:pPr>
        <w:ind w:firstLine="708"/>
      </w:pPr>
    </w:p>
    <w:p w14:paraId="00618D89" w14:textId="2B46CF1D" w:rsidR="00CB4AD3" w:rsidRPr="000D0B3A" w:rsidRDefault="000D0B3A" w:rsidP="000D0B3A">
      <w:pPr>
        <w:ind w:firstLine="708"/>
        <w:jc w:val="both"/>
        <w:rPr>
          <w:rFonts w:asciiTheme="minorHAnsi" w:hAnsiTheme="minorHAnsi" w:cstheme="minorHAnsi"/>
        </w:rPr>
      </w:pPr>
      <w:r w:rsidRPr="000D0B3A">
        <w:rPr>
          <w:rFonts w:asciiTheme="minorHAnsi" w:hAnsiTheme="minorHAnsi" w:cstheme="minorHAnsi"/>
        </w:rPr>
        <w:t>Proyecto “SCM” Sistema de Cobro Municipal de Autos.</w:t>
      </w:r>
    </w:p>
    <w:p w14:paraId="56844D19" w14:textId="77777777" w:rsidR="000D0B3A" w:rsidRPr="000D0B3A" w:rsidRDefault="000D0B3A" w:rsidP="000D0B3A">
      <w:pPr>
        <w:ind w:firstLine="708"/>
      </w:pPr>
    </w:p>
    <w:p w14:paraId="54C3083C" w14:textId="77777777" w:rsidR="000D0B3A" w:rsidRDefault="000D0B3A" w:rsidP="000D0B3A">
      <w:pPr>
        <w:pStyle w:val="Ttulo1"/>
        <w:numPr>
          <w:ilvl w:val="0"/>
          <w:numId w:val="2"/>
        </w:numPr>
        <w:spacing w:before="0" w:after="0"/>
        <w:rPr>
          <w:rFonts w:asciiTheme="minorHAnsi" w:hAnsiTheme="minorHAnsi" w:cstheme="minorHAnsi"/>
          <w:sz w:val="28"/>
          <w:szCs w:val="28"/>
        </w:rPr>
      </w:pPr>
      <w:bookmarkStart w:id="2" w:name="_Toc128432310"/>
      <w:r w:rsidRPr="00CA2DB9">
        <w:rPr>
          <w:rFonts w:asciiTheme="minorHAnsi" w:hAnsiTheme="minorHAnsi" w:cstheme="minorHAnsi"/>
          <w:sz w:val="28"/>
          <w:szCs w:val="28"/>
        </w:rPr>
        <w:t>Introducción</w:t>
      </w:r>
      <w:bookmarkEnd w:id="2"/>
      <w:r w:rsidRPr="00CA2DB9">
        <w:rPr>
          <w:rFonts w:asciiTheme="minorHAnsi" w:hAnsiTheme="minorHAnsi" w:cstheme="minorHAnsi"/>
          <w:sz w:val="28"/>
          <w:szCs w:val="28"/>
        </w:rPr>
        <w:t xml:space="preserve">  </w:t>
      </w:r>
    </w:p>
    <w:p w14:paraId="1DE14006" w14:textId="77777777" w:rsidR="000D0B3A" w:rsidRDefault="000D0B3A" w:rsidP="000D0B3A">
      <w:pPr>
        <w:pStyle w:val="Prrafodelista"/>
      </w:pPr>
    </w:p>
    <w:p w14:paraId="1780532C" w14:textId="5A5C316E" w:rsidR="000D0B3A" w:rsidRPr="000D0B3A" w:rsidRDefault="000D0B3A" w:rsidP="000D0B3A">
      <w:pPr>
        <w:pStyle w:val="Prrafodelista"/>
        <w:jc w:val="both"/>
        <w:rPr>
          <w:rFonts w:asciiTheme="minorHAnsi" w:hAnsiTheme="minorHAnsi" w:cstheme="minorHAnsi"/>
        </w:rPr>
      </w:pPr>
      <w:r w:rsidRPr="000D0B3A">
        <w:rPr>
          <w:rFonts w:asciiTheme="minorHAnsi" w:hAnsiTheme="minorHAnsi" w:cstheme="minorHAnsi"/>
        </w:rPr>
        <w:t>En el presente manual de usuario del sistema de cobro municipal de carros donde este programa está diseñado para ayudar a los municipios a controlar y gestionar el cobro de impuestos y multas por el uso de vehículos en las calles y áreas públicas. Este manual de usuario está diseñado para proporcionar una guía completa sobre cómo utilizar el programa de manera efectiva y eficiente. En este manual, encontrarás una descripción detallada del programa, sus características principales, y una guía paso a paso sobre cómo utilizar el programa. Con el fin de que sea útil en la comprensión y para utilizar el sistema de cobro municipal de carros.</w:t>
      </w:r>
    </w:p>
    <w:p w14:paraId="6AD1D897" w14:textId="77777777" w:rsidR="00CB4AD3" w:rsidRPr="00CA2DB9" w:rsidRDefault="00CB4AD3" w:rsidP="00CB4AD3">
      <w:pPr>
        <w:rPr>
          <w:rFonts w:asciiTheme="minorHAnsi" w:hAnsiTheme="minorHAnsi" w:cstheme="minorHAnsi"/>
          <w:sz w:val="28"/>
          <w:szCs w:val="28"/>
        </w:rPr>
      </w:pPr>
    </w:p>
    <w:p w14:paraId="1D4BBAB8" w14:textId="77777777" w:rsidR="000D0B3A" w:rsidRDefault="000D0B3A" w:rsidP="000D0B3A">
      <w:pPr>
        <w:pStyle w:val="Ttulo1"/>
        <w:numPr>
          <w:ilvl w:val="0"/>
          <w:numId w:val="2"/>
        </w:numPr>
        <w:spacing w:before="0" w:after="0"/>
        <w:rPr>
          <w:rFonts w:asciiTheme="minorHAnsi" w:hAnsiTheme="minorHAnsi" w:cstheme="minorHAnsi"/>
          <w:sz w:val="28"/>
          <w:szCs w:val="28"/>
        </w:rPr>
      </w:pPr>
      <w:bookmarkStart w:id="3" w:name="_Toc128432311"/>
      <w:r w:rsidRPr="00CA2DB9">
        <w:rPr>
          <w:rFonts w:asciiTheme="minorHAnsi" w:hAnsiTheme="minorHAnsi" w:cstheme="minorHAnsi"/>
          <w:sz w:val="28"/>
          <w:szCs w:val="28"/>
        </w:rPr>
        <w:t>Información para el uso de la documentación</w:t>
      </w:r>
      <w:bookmarkEnd w:id="3"/>
      <w:r w:rsidRPr="00CA2DB9">
        <w:rPr>
          <w:rFonts w:asciiTheme="minorHAnsi" w:hAnsiTheme="minorHAnsi" w:cstheme="minorHAnsi"/>
          <w:sz w:val="28"/>
          <w:szCs w:val="28"/>
        </w:rPr>
        <w:t xml:space="preserve"> </w:t>
      </w:r>
    </w:p>
    <w:p w14:paraId="64A1FD8F" w14:textId="35894312" w:rsidR="000D0B3A" w:rsidRPr="000D0B3A" w:rsidRDefault="000D0B3A" w:rsidP="000D0B3A">
      <w:pPr>
        <w:rPr>
          <w:rFonts w:asciiTheme="minorHAnsi" w:hAnsiTheme="minorHAnsi" w:cstheme="minorHAnsi"/>
        </w:rPr>
      </w:pPr>
    </w:p>
    <w:p w14:paraId="1B63EACD" w14:textId="77777777" w:rsidR="000D0B3A" w:rsidRPr="000D0B3A" w:rsidRDefault="000D0B3A" w:rsidP="000D0B3A">
      <w:pPr>
        <w:numPr>
          <w:ilvl w:val="0"/>
          <w:numId w:val="24"/>
        </w:numPr>
        <w:jc w:val="both"/>
        <w:rPr>
          <w:rFonts w:asciiTheme="minorHAnsi" w:hAnsiTheme="minorHAnsi" w:cstheme="minorHAnsi"/>
        </w:rPr>
      </w:pPr>
      <w:r w:rsidRPr="000D0B3A">
        <w:rPr>
          <w:rFonts w:asciiTheme="minorHAnsi" w:hAnsiTheme="minorHAnsi" w:cstheme="minorHAnsi"/>
          <w:b/>
          <w:bCs/>
        </w:rPr>
        <w:t>Descripción general del programa</w:t>
      </w:r>
      <w:r w:rsidRPr="000D0B3A">
        <w:rPr>
          <w:rFonts w:asciiTheme="minorHAnsi" w:hAnsiTheme="minorHAnsi" w:cstheme="minorHAnsi"/>
        </w:rPr>
        <w:t>: El sistema de cobro municipal de carros es una aplicación que ayuda a los usuarios a gestionar sus vehículos y multas. Con esta herramienta, los usuarios pueden registrar vehículos, pagar multas, y tener una base de datos actualizada de vehículos registrados. Además, el sistema es capaz de calcular automáticamente el monto de las multas en función de la infracción cometida.</w:t>
      </w:r>
    </w:p>
    <w:p w14:paraId="63337118" w14:textId="77777777" w:rsidR="000D0B3A" w:rsidRPr="000D0B3A" w:rsidRDefault="000D0B3A" w:rsidP="000D0B3A">
      <w:pPr>
        <w:ind w:left="1428"/>
        <w:jc w:val="both"/>
        <w:rPr>
          <w:rFonts w:asciiTheme="minorHAnsi" w:hAnsiTheme="minorHAnsi" w:cstheme="minorHAnsi"/>
        </w:rPr>
      </w:pPr>
    </w:p>
    <w:p w14:paraId="47868F84" w14:textId="77777777" w:rsidR="000D0B3A" w:rsidRPr="000D0B3A" w:rsidRDefault="000D0B3A" w:rsidP="000D0B3A">
      <w:pPr>
        <w:numPr>
          <w:ilvl w:val="0"/>
          <w:numId w:val="24"/>
        </w:numPr>
        <w:jc w:val="both"/>
        <w:rPr>
          <w:rFonts w:asciiTheme="minorHAnsi" w:hAnsiTheme="minorHAnsi" w:cstheme="minorHAnsi"/>
        </w:rPr>
      </w:pPr>
      <w:r w:rsidRPr="000D0B3A">
        <w:rPr>
          <w:rFonts w:asciiTheme="minorHAnsi" w:hAnsiTheme="minorHAnsi" w:cstheme="minorHAnsi"/>
          <w:b/>
          <w:bCs/>
        </w:rPr>
        <w:t>Organización del manual:</w:t>
      </w:r>
      <w:r w:rsidRPr="000D0B3A">
        <w:rPr>
          <w:rFonts w:asciiTheme="minorHAnsi" w:hAnsiTheme="minorHAnsi" w:cstheme="minorHAnsi"/>
        </w:rPr>
        <w:t xml:space="preserve"> El manual de usuario del sistema de cobro municipal de carros está organizado en secciones principales que facilitan su uso, incluyendo la introducción, conceptos de las operaciones, los procedimientos, información sobre los comandos de software, mensajes de error y resolución de problemas, el glosario, las características de navegación y las herramientas de búsqueda en documentos electrónicos. Además, el manual cuenta con una tabla de contenidos y un índice para que los usuarios puedan encontrar rápidamente la información que necesitan. Las secciones de procedimientos y referencia están interconectadas para una navegación fácil.</w:t>
      </w:r>
    </w:p>
    <w:p w14:paraId="103CA714" w14:textId="77777777" w:rsidR="000D0B3A" w:rsidRPr="000D0B3A" w:rsidRDefault="000D0B3A" w:rsidP="000D0B3A">
      <w:pPr>
        <w:ind w:left="1428"/>
        <w:jc w:val="both"/>
        <w:rPr>
          <w:rFonts w:asciiTheme="minorHAnsi" w:hAnsiTheme="minorHAnsi" w:cstheme="minorHAnsi"/>
        </w:rPr>
      </w:pPr>
    </w:p>
    <w:p w14:paraId="01E261DE" w14:textId="77777777" w:rsidR="000D0B3A" w:rsidRPr="000D0B3A" w:rsidRDefault="000D0B3A" w:rsidP="000D0B3A">
      <w:pPr>
        <w:numPr>
          <w:ilvl w:val="0"/>
          <w:numId w:val="24"/>
        </w:numPr>
        <w:jc w:val="both"/>
        <w:rPr>
          <w:rFonts w:asciiTheme="minorHAnsi" w:hAnsiTheme="minorHAnsi" w:cstheme="minorHAnsi"/>
        </w:rPr>
      </w:pPr>
      <w:r w:rsidRPr="000D0B3A">
        <w:rPr>
          <w:rFonts w:asciiTheme="minorHAnsi" w:hAnsiTheme="minorHAnsi" w:cstheme="minorHAnsi"/>
          <w:b/>
          <w:bCs/>
        </w:rPr>
        <w:t>Procedimientos:</w:t>
      </w:r>
      <w:r w:rsidRPr="000D0B3A">
        <w:rPr>
          <w:rFonts w:asciiTheme="minorHAnsi" w:hAnsiTheme="minorHAnsi" w:cstheme="minorHAnsi"/>
        </w:rPr>
        <w:t xml:space="preserve"> Un ejemplo de un procedimiento en el sistema de cobro municipal de carros es registrar un vehículo. El usuario debe completar un formulario con la información del vehículo, como número de placa, modelo, color, marca y el año. Una vez confirmada la información, el sistema guarda automáticamente la información en la base de datos de vehículos registrados.</w:t>
      </w:r>
    </w:p>
    <w:p w14:paraId="64D12C95" w14:textId="77777777" w:rsidR="000D0B3A" w:rsidRPr="000D0B3A" w:rsidRDefault="000D0B3A" w:rsidP="000D0B3A">
      <w:pPr>
        <w:ind w:left="1428"/>
        <w:jc w:val="both"/>
        <w:rPr>
          <w:rFonts w:asciiTheme="minorHAnsi" w:hAnsiTheme="minorHAnsi" w:cstheme="minorHAnsi"/>
        </w:rPr>
      </w:pPr>
    </w:p>
    <w:p w14:paraId="47A82D0B" w14:textId="77777777" w:rsidR="000D0B3A" w:rsidRPr="000D0B3A" w:rsidRDefault="000D0B3A" w:rsidP="000D0B3A">
      <w:pPr>
        <w:numPr>
          <w:ilvl w:val="0"/>
          <w:numId w:val="24"/>
        </w:numPr>
        <w:jc w:val="both"/>
        <w:rPr>
          <w:rFonts w:asciiTheme="minorHAnsi" w:hAnsiTheme="minorHAnsi" w:cstheme="minorHAnsi"/>
        </w:rPr>
      </w:pPr>
      <w:r w:rsidRPr="000D0B3A">
        <w:rPr>
          <w:rFonts w:asciiTheme="minorHAnsi" w:hAnsiTheme="minorHAnsi" w:cstheme="minorHAnsi"/>
          <w:b/>
          <w:bCs/>
        </w:rPr>
        <w:t>Información sobre los comandos de software:</w:t>
      </w:r>
      <w:r w:rsidRPr="000D0B3A">
        <w:rPr>
          <w:rFonts w:asciiTheme="minorHAnsi" w:hAnsiTheme="minorHAnsi" w:cstheme="minorHAnsi"/>
        </w:rPr>
        <w:t xml:space="preserve"> El sistema de cobro municipal de carros cuenta con muchas funciones y características útiles, como el cálculo automático del pago anual de impuestos. Por ejemplo, al pasar un año, tanto el impuesto unitario y el impuesto por emisión de gases se sumarán a la deuda del </w:t>
      </w:r>
      <w:r w:rsidRPr="000D0B3A">
        <w:rPr>
          <w:rFonts w:asciiTheme="minorHAnsi" w:hAnsiTheme="minorHAnsi" w:cstheme="minorHAnsi"/>
        </w:rPr>
        <w:lastRenderedPageBreak/>
        <w:t>dueño del carro. Además, los usuarios pueden gestionar sus automóviles, y actualizar la información de sus vehículos.</w:t>
      </w:r>
    </w:p>
    <w:p w14:paraId="32C275FA" w14:textId="77777777" w:rsidR="00CB4AD3" w:rsidRPr="00CA2DB9" w:rsidRDefault="00CB4AD3" w:rsidP="000D0B3A">
      <w:pPr>
        <w:ind w:left="708"/>
        <w:rPr>
          <w:rFonts w:asciiTheme="minorHAnsi" w:hAnsiTheme="minorHAnsi" w:cstheme="minorHAnsi"/>
          <w:sz w:val="28"/>
          <w:szCs w:val="28"/>
        </w:rPr>
      </w:pPr>
    </w:p>
    <w:p w14:paraId="26539FD7" w14:textId="77777777" w:rsidR="000D0B3A" w:rsidRPr="00CA2DB9" w:rsidRDefault="000D0B3A" w:rsidP="000D0B3A">
      <w:pPr>
        <w:pStyle w:val="Ttulo1"/>
        <w:numPr>
          <w:ilvl w:val="0"/>
          <w:numId w:val="2"/>
        </w:numPr>
        <w:spacing w:before="0" w:after="0"/>
        <w:rPr>
          <w:rFonts w:asciiTheme="minorHAnsi" w:hAnsiTheme="minorHAnsi" w:cstheme="minorHAnsi"/>
          <w:sz w:val="28"/>
          <w:szCs w:val="28"/>
        </w:rPr>
      </w:pPr>
      <w:bookmarkStart w:id="4" w:name="_Toc128432312"/>
      <w:r w:rsidRPr="00CA2DB9">
        <w:rPr>
          <w:rFonts w:asciiTheme="minorHAnsi" w:hAnsiTheme="minorHAnsi" w:cstheme="minorHAnsi"/>
          <w:sz w:val="28"/>
          <w:szCs w:val="28"/>
        </w:rPr>
        <w:t>Conceptos de las operaciones</w:t>
      </w:r>
      <w:bookmarkEnd w:id="4"/>
      <w:r w:rsidRPr="00CA2DB9">
        <w:rPr>
          <w:rFonts w:asciiTheme="minorHAnsi" w:hAnsiTheme="minorHAnsi" w:cstheme="minorHAnsi"/>
          <w:sz w:val="28"/>
          <w:szCs w:val="28"/>
        </w:rPr>
        <w:t xml:space="preserve"> </w:t>
      </w:r>
    </w:p>
    <w:p w14:paraId="2631A20C" w14:textId="4425A413" w:rsidR="00CB4AD3" w:rsidRDefault="00CB4AD3" w:rsidP="00CB4AD3"/>
    <w:p w14:paraId="40A5BB72"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rPr>
        <w:t xml:space="preserve">Inicio de sesión: </w:t>
      </w:r>
      <w:r w:rsidRPr="000D0B3A">
        <w:rPr>
          <w:rFonts w:asciiTheme="minorHAnsi" w:hAnsiTheme="minorHAnsi" w:cstheme="minorHAnsi"/>
        </w:rPr>
        <w:t>Los usuarios pueden acceder a la aplicación por medio de su usuario y contraseña.</w:t>
      </w:r>
    </w:p>
    <w:p w14:paraId="3114E260" w14:textId="77777777" w:rsidR="000D0B3A" w:rsidRPr="000D0B3A" w:rsidRDefault="000D0B3A" w:rsidP="000D0B3A">
      <w:pPr>
        <w:ind w:left="1428"/>
        <w:jc w:val="both"/>
        <w:rPr>
          <w:rFonts w:asciiTheme="minorHAnsi" w:hAnsiTheme="minorHAnsi" w:cstheme="minorHAnsi"/>
        </w:rPr>
      </w:pPr>
    </w:p>
    <w:p w14:paraId="093D4E2D"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bCs/>
        </w:rPr>
        <w:t>Registro de vehículos:</w:t>
      </w:r>
      <w:r w:rsidRPr="000D0B3A">
        <w:rPr>
          <w:rFonts w:asciiTheme="minorHAnsi" w:hAnsiTheme="minorHAnsi" w:cstheme="minorHAnsi"/>
        </w:rPr>
        <w:t xml:space="preserve"> Los usuarios pueden registrar nuevos vehículos en el sistema, incluyendo información como la marca, modelo, año, color y placa.</w:t>
      </w:r>
    </w:p>
    <w:p w14:paraId="0FECCAE6" w14:textId="77777777" w:rsidR="000D0B3A" w:rsidRPr="000D0B3A" w:rsidRDefault="000D0B3A" w:rsidP="000D0B3A">
      <w:pPr>
        <w:pStyle w:val="Prrafodelista"/>
        <w:jc w:val="both"/>
        <w:rPr>
          <w:rFonts w:asciiTheme="minorHAnsi" w:hAnsiTheme="minorHAnsi" w:cstheme="minorHAnsi"/>
        </w:rPr>
      </w:pPr>
    </w:p>
    <w:p w14:paraId="0A309607"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bCs/>
        </w:rPr>
        <w:t>Modificar vehículos:</w:t>
      </w:r>
      <w:r w:rsidRPr="000D0B3A">
        <w:rPr>
          <w:rFonts w:asciiTheme="minorHAnsi" w:hAnsiTheme="minorHAnsi" w:cstheme="minorHAnsi"/>
        </w:rPr>
        <w:t xml:space="preserve"> Los usuarios pueden modificar el color de sus vehículos en el sistema.</w:t>
      </w:r>
    </w:p>
    <w:p w14:paraId="04F82E10" w14:textId="77777777" w:rsidR="000D0B3A" w:rsidRPr="000D0B3A" w:rsidRDefault="000D0B3A" w:rsidP="000D0B3A">
      <w:pPr>
        <w:pStyle w:val="Prrafodelista"/>
        <w:jc w:val="both"/>
        <w:rPr>
          <w:rFonts w:asciiTheme="minorHAnsi" w:hAnsiTheme="minorHAnsi" w:cstheme="minorHAnsi"/>
        </w:rPr>
      </w:pPr>
    </w:p>
    <w:p w14:paraId="400BD309"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bCs/>
        </w:rPr>
        <w:t>Buscar vehículos:</w:t>
      </w:r>
      <w:r w:rsidRPr="000D0B3A">
        <w:rPr>
          <w:rFonts w:asciiTheme="minorHAnsi" w:hAnsiTheme="minorHAnsi" w:cstheme="minorHAnsi"/>
        </w:rPr>
        <w:t xml:space="preserve"> Los usuarios pueden buscar sus vehículos en el sistema, por medio de la marca o placa.</w:t>
      </w:r>
    </w:p>
    <w:p w14:paraId="20ABD517" w14:textId="77777777" w:rsidR="000D0B3A" w:rsidRPr="000D0B3A" w:rsidRDefault="000D0B3A" w:rsidP="000D0B3A">
      <w:pPr>
        <w:pStyle w:val="Prrafodelista"/>
        <w:jc w:val="both"/>
        <w:rPr>
          <w:rFonts w:asciiTheme="minorHAnsi" w:hAnsiTheme="minorHAnsi" w:cstheme="minorHAnsi"/>
        </w:rPr>
      </w:pPr>
    </w:p>
    <w:p w14:paraId="7B1A9E81"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bCs/>
        </w:rPr>
        <w:t>Pago de impuesto vehicular</w:t>
      </w:r>
      <w:r w:rsidRPr="000D0B3A">
        <w:rPr>
          <w:rFonts w:asciiTheme="minorHAnsi" w:hAnsiTheme="minorHAnsi" w:cstheme="minorHAnsi"/>
        </w:rPr>
        <w:t>: Los usuarios pueden buscar sus pagos de impuesto vehicular de todos sus vehículos y realizar pagos en línea utilizando el sistema de cobro.</w:t>
      </w:r>
    </w:p>
    <w:p w14:paraId="473FC22F" w14:textId="77777777" w:rsidR="000D0B3A" w:rsidRPr="000D0B3A" w:rsidRDefault="000D0B3A" w:rsidP="000D0B3A">
      <w:pPr>
        <w:ind w:left="708"/>
        <w:jc w:val="both"/>
        <w:rPr>
          <w:rFonts w:asciiTheme="minorHAnsi" w:hAnsiTheme="minorHAnsi" w:cstheme="minorHAnsi"/>
        </w:rPr>
      </w:pPr>
    </w:p>
    <w:p w14:paraId="740960B5"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bCs/>
        </w:rPr>
        <w:t>Configuración del perfil:</w:t>
      </w:r>
      <w:r w:rsidRPr="000D0B3A">
        <w:rPr>
          <w:rFonts w:asciiTheme="minorHAnsi" w:hAnsiTheme="minorHAnsi" w:cstheme="minorHAnsi"/>
        </w:rPr>
        <w:t xml:space="preserve"> Los usuarios pueden visualizar las diversas opciones que ofrece el sistema para su perfil.</w:t>
      </w:r>
    </w:p>
    <w:p w14:paraId="26D00594" w14:textId="77777777" w:rsidR="000D0B3A" w:rsidRPr="000D0B3A" w:rsidRDefault="000D0B3A" w:rsidP="000D0B3A">
      <w:pPr>
        <w:pStyle w:val="Prrafodelista"/>
        <w:jc w:val="both"/>
        <w:rPr>
          <w:rFonts w:asciiTheme="minorHAnsi" w:hAnsiTheme="minorHAnsi" w:cstheme="minorHAnsi"/>
        </w:rPr>
      </w:pPr>
    </w:p>
    <w:p w14:paraId="1572C221" w14:textId="77777777" w:rsidR="000D0B3A" w:rsidRPr="000D0B3A" w:rsidRDefault="000D0B3A" w:rsidP="000D0B3A">
      <w:pPr>
        <w:numPr>
          <w:ilvl w:val="0"/>
          <w:numId w:val="25"/>
        </w:numPr>
        <w:jc w:val="both"/>
        <w:rPr>
          <w:rFonts w:asciiTheme="minorHAnsi" w:hAnsiTheme="minorHAnsi" w:cstheme="minorHAnsi"/>
        </w:rPr>
      </w:pPr>
      <w:r w:rsidRPr="000D0B3A">
        <w:rPr>
          <w:rFonts w:asciiTheme="minorHAnsi" w:hAnsiTheme="minorHAnsi" w:cstheme="minorHAnsi"/>
          <w:b/>
        </w:rPr>
        <w:t xml:space="preserve">Cerrar sesión: </w:t>
      </w:r>
      <w:r w:rsidRPr="000D0B3A">
        <w:rPr>
          <w:rFonts w:asciiTheme="minorHAnsi" w:hAnsiTheme="minorHAnsi" w:cstheme="minorHAnsi"/>
        </w:rPr>
        <w:t>Los usuarios pueden cerrar la sesión de su cuenta.</w:t>
      </w:r>
    </w:p>
    <w:p w14:paraId="1AB420AD" w14:textId="77777777" w:rsidR="00CB4AD3" w:rsidRPr="00CA2DB9" w:rsidRDefault="00CB4AD3" w:rsidP="00CB4AD3">
      <w:pPr>
        <w:rPr>
          <w:rFonts w:asciiTheme="minorHAnsi" w:hAnsiTheme="minorHAnsi" w:cstheme="minorHAnsi"/>
          <w:sz w:val="28"/>
          <w:szCs w:val="28"/>
        </w:rPr>
      </w:pPr>
    </w:p>
    <w:p w14:paraId="0B565AC7" w14:textId="192676D1" w:rsidR="00CB4AD3" w:rsidRDefault="00CB4AD3" w:rsidP="00CB4AD3">
      <w:pPr>
        <w:pStyle w:val="Ttulo1"/>
        <w:numPr>
          <w:ilvl w:val="0"/>
          <w:numId w:val="2"/>
        </w:numPr>
        <w:spacing w:before="0" w:after="0"/>
        <w:rPr>
          <w:rFonts w:asciiTheme="minorHAnsi" w:hAnsiTheme="minorHAnsi" w:cstheme="minorHAnsi"/>
          <w:sz w:val="28"/>
          <w:szCs w:val="28"/>
        </w:rPr>
      </w:pPr>
      <w:bookmarkStart w:id="5" w:name="_Toc128432313"/>
      <w:r w:rsidRPr="00CA2DB9">
        <w:rPr>
          <w:rFonts w:asciiTheme="minorHAnsi" w:hAnsiTheme="minorHAnsi" w:cstheme="minorHAnsi"/>
          <w:sz w:val="28"/>
          <w:szCs w:val="28"/>
        </w:rPr>
        <w:t>Procedimientos</w:t>
      </w:r>
      <w:bookmarkEnd w:id="5"/>
      <w:r w:rsidRPr="00CA2DB9">
        <w:rPr>
          <w:rFonts w:asciiTheme="minorHAnsi" w:hAnsiTheme="minorHAnsi" w:cstheme="minorHAnsi"/>
          <w:sz w:val="28"/>
          <w:szCs w:val="28"/>
        </w:rPr>
        <w:t xml:space="preserve">  </w:t>
      </w:r>
    </w:p>
    <w:p w14:paraId="64108DE8" w14:textId="3F371FA0" w:rsidR="00CA2DB9" w:rsidRDefault="00CA2DB9" w:rsidP="00CA2DB9">
      <w:pPr>
        <w:ind w:left="708"/>
        <w:rPr>
          <w:rFonts w:asciiTheme="minorHAnsi" w:hAnsiTheme="minorHAnsi" w:cstheme="minorHAnsi"/>
          <w:b/>
          <w:bCs/>
        </w:rPr>
      </w:pPr>
    </w:p>
    <w:p w14:paraId="040528F2" w14:textId="77777777" w:rsidR="00B328FF" w:rsidRDefault="00CA2DB9" w:rsidP="00B328FF">
      <w:pPr>
        <w:ind w:left="708"/>
        <w:rPr>
          <w:rFonts w:asciiTheme="minorHAnsi" w:hAnsiTheme="minorHAnsi" w:cstheme="minorHAnsi"/>
          <w:b/>
          <w:bCs/>
        </w:rPr>
      </w:pPr>
      <w:r w:rsidRPr="00CA2DB9">
        <w:rPr>
          <w:rFonts w:asciiTheme="minorHAnsi" w:hAnsiTheme="minorHAnsi" w:cstheme="minorHAnsi"/>
          <w:b/>
          <w:bCs/>
        </w:rPr>
        <w:t>Inici</w:t>
      </w:r>
      <w:r>
        <w:rPr>
          <w:rFonts w:asciiTheme="minorHAnsi" w:hAnsiTheme="minorHAnsi" w:cstheme="minorHAnsi"/>
          <w:b/>
          <w:bCs/>
        </w:rPr>
        <w:t>ar</w:t>
      </w:r>
      <w:r w:rsidRPr="00CA2DB9">
        <w:rPr>
          <w:rFonts w:asciiTheme="minorHAnsi" w:hAnsiTheme="minorHAnsi" w:cstheme="minorHAnsi"/>
          <w:b/>
          <w:bCs/>
        </w:rPr>
        <w:t xml:space="preserve"> </w:t>
      </w:r>
      <w:r>
        <w:rPr>
          <w:rFonts w:asciiTheme="minorHAnsi" w:hAnsiTheme="minorHAnsi" w:cstheme="minorHAnsi"/>
          <w:b/>
          <w:bCs/>
        </w:rPr>
        <w:t>S</w:t>
      </w:r>
      <w:r w:rsidRPr="00CA2DB9">
        <w:rPr>
          <w:rFonts w:asciiTheme="minorHAnsi" w:hAnsiTheme="minorHAnsi" w:cstheme="minorHAnsi"/>
          <w:b/>
          <w:bCs/>
        </w:rPr>
        <w:t>esión</w:t>
      </w:r>
    </w:p>
    <w:p w14:paraId="0ED094C1" w14:textId="77777777" w:rsidR="00B328FF" w:rsidRDefault="00B328FF" w:rsidP="00B328FF">
      <w:pPr>
        <w:ind w:left="708"/>
        <w:rPr>
          <w:rFonts w:asciiTheme="minorHAnsi" w:hAnsiTheme="minorHAnsi" w:cstheme="minorHAnsi"/>
          <w:b/>
          <w:bCs/>
        </w:rPr>
      </w:pPr>
    </w:p>
    <w:p w14:paraId="32BA38AC" w14:textId="40AB1676" w:rsidR="00190353" w:rsidRPr="00B328FF" w:rsidRDefault="00B328FF" w:rsidP="00B328FF">
      <w:pPr>
        <w:ind w:left="708"/>
        <w:jc w:val="both"/>
        <w:rPr>
          <w:rFonts w:ascii="Calibri" w:hAnsi="Calibri"/>
        </w:rPr>
      </w:pPr>
      <w:r w:rsidRPr="00B328FF">
        <w:rPr>
          <w:rFonts w:asciiTheme="minorHAnsi" w:hAnsiTheme="minorHAnsi" w:cstheme="minorHAnsi"/>
        </w:rPr>
        <w:t>La interfaz de inicio de sesión se pide el</w:t>
      </w:r>
      <w:r w:rsidR="00190353" w:rsidRPr="00B328FF">
        <w:rPr>
          <w:rFonts w:ascii="Calibri" w:hAnsi="Calibri"/>
        </w:rPr>
        <w:t xml:space="preserve"> ingresa los datos del usuario para poder acceder al sistema</w:t>
      </w:r>
      <w:r w:rsidRPr="00B328FF">
        <w:rPr>
          <w:rFonts w:ascii="Calibri" w:hAnsi="Calibri"/>
        </w:rPr>
        <w:t>,</w:t>
      </w:r>
      <w:r w:rsidR="00190353" w:rsidRPr="00B328FF">
        <w:rPr>
          <w:rFonts w:ascii="Calibri" w:hAnsi="Calibri"/>
        </w:rPr>
        <w:t xml:space="preserve"> por lo que se deberá </w:t>
      </w:r>
      <w:r w:rsidR="00182B1B">
        <w:rPr>
          <w:rFonts w:ascii="Calibri" w:hAnsi="Calibri"/>
        </w:rPr>
        <w:t>ingresar</w:t>
      </w:r>
      <w:r w:rsidR="00190353" w:rsidRPr="00B328FF">
        <w:rPr>
          <w:rFonts w:ascii="Calibri" w:hAnsi="Calibri"/>
        </w:rPr>
        <w:t xml:space="preserve"> </w:t>
      </w:r>
      <w:r w:rsidR="00182B1B">
        <w:rPr>
          <w:rFonts w:ascii="Calibri" w:hAnsi="Calibri"/>
        </w:rPr>
        <w:t xml:space="preserve">el </w:t>
      </w:r>
      <w:r w:rsidR="00190353" w:rsidRPr="00B328FF">
        <w:rPr>
          <w:rFonts w:ascii="Calibri" w:hAnsi="Calibri"/>
        </w:rPr>
        <w:t>usuario y</w:t>
      </w:r>
      <w:r w:rsidRPr="00B328FF">
        <w:rPr>
          <w:rFonts w:ascii="Calibri" w:hAnsi="Calibri"/>
        </w:rPr>
        <w:t xml:space="preserve"> contraseña. Una vez que se proporcionan los datos requeridos, el sistema verifica la información para corroborar que el usuario es legítimo y tiene acceso autorizado a la cuenta.</w:t>
      </w:r>
      <w:r w:rsidR="00140A00">
        <w:rPr>
          <w:rFonts w:ascii="Calibri" w:hAnsi="Calibri"/>
        </w:rPr>
        <w:t xml:space="preserve"> </w:t>
      </w:r>
    </w:p>
    <w:p w14:paraId="610CFC09" w14:textId="77777777" w:rsidR="00B328FF" w:rsidRPr="00B328FF" w:rsidRDefault="00B328FF" w:rsidP="00B328FF">
      <w:pPr>
        <w:ind w:left="708"/>
        <w:rPr>
          <w:rFonts w:asciiTheme="minorHAnsi" w:hAnsiTheme="minorHAnsi" w:cstheme="minorHAnsi"/>
          <w:b/>
          <w:bCs/>
        </w:rPr>
      </w:pPr>
    </w:p>
    <w:p w14:paraId="6BDD94F2" w14:textId="08ACF2C6" w:rsidR="00DE57E9" w:rsidRDefault="00914CE5" w:rsidP="00914CE5">
      <w:pPr>
        <w:jc w:val="center"/>
        <w:rPr>
          <w:noProof/>
        </w:rPr>
      </w:pPr>
      <w:r w:rsidRPr="00914CE5">
        <w:rPr>
          <w:rFonts w:ascii="Calibri" w:hAnsi="Calibri" w:cs="Calibri"/>
          <w:b/>
          <w:bCs/>
          <w:noProof/>
        </w:rPr>
        <w:drawing>
          <wp:inline distT="0" distB="0" distL="0" distR="0" wp14:anchorId="6BFCD275" wp14:editId="3EC5BF8E">
            <wp:extent cx="2641600" cy="17289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062" cy="1744919"/>
                    </a:xfrm>
                    <a:prstGeom prst="rect">
                      <a:avLst/>
                    </a:prstGeom>
                  </pic:spPr>
                </pic:pic>
              </a:graphicData>
            </a:graphic>
          </wp:inline>
        </w:drawing>
      </w:r>
      <w:r w:rsidRPr="00914CE5">
        <w:rPr>
          <w:noProof/>
        </w:rPr>
        <w:t xml:space="preserve"> </w:t>
      </w:r>
    </w:p>
    <w:p w14:paraId="5AC293BE" w14:textId="77777777" w:rsidR="00190353" w:rsidRDefault="00190353" w:rsidP="002B7FD1">
      <w:pPr>
        <w:ind w:left="708"/>
        <w:rPr>
          <w:rFonts w:ascii="Calibri" w:hAnsi="Calibri" w:cs="Calibri"/>
          <w:b/>
          <w:bCs/>
        </w:rPr>
      </w:pPr>
    </w:p>
    <w:p w14:paraId="61703AF6" w14:textId="6F49DEB9" w:rsidR="002B7FD1" w:rsidRDefault="002B7FD1" w:rsidP="002B7FD1">
      <w:pPr>
        <w:ind w:left="708"/>
        <w:rPr>
          <w:rFonts w:ascii="Calibri" w:hAnsi="Calibri" w:cs="Calibri"/>
          <w:b/>
          <w:bCs/>
        </w:rPr>
      </w:pPr>
      <w:r>
        <w:rPr>
          <w:rFonts w:ascii="Calibri" w:hAnsi="Calibri" w:cs="Calibri"/>
          <w:b/>
          <w:bCs/>
        </w:rPr>
        <w:lastRenderedPageBreak/>
        <w:t>Menú Principal</w:t>
      </w:r>
    </w:p>
    <w:p w14:paraId="7FF24628" w14:textId="0C7A5C8D" w:rsidR="00190353" w:rsidRDefault="00190353" w:rsidP="002B7FD1">
      <w:pPr>
        <w:ind w:left="708"/>
        <w:rPr>
          <w:rFonts w:ascii="Calibri" w:hAnsi="Calibri" w:cs="Calibri"/>
          <w:b/>
          <w:bCs/>
        </w:rPr>
      </w:pPr>
    </w:p>
    <w:p w14:paraId="4D3D55FA" w14:textId="47B73346" w:rsidR="00190353" w:rsidRDefault="00182B1B" w:rsidP="00B84518">
      <w:pPr>
        <w:ind w:left="708"/>
        <w:jc w:val="both"/>
        <w:rPr>
          <w:rFonts w:ascii="Calibri" w:hAnsi="Calibri" w:cs="Calibri"/>
        </w:rPr>
      </w:pPr>
      <w:r w:rsidRPr="00C4508A">
        <w:rPr>
          <w:rFonts w:ascii="Calibri" w:hAnsi="Calibri" w:cs="Calibri"/>
        </w:rPr>
        <w:t>El menú principal del S</w:t>
      </w:r>
      <w:r w:rsidR="00044610">
        <w:rPr>
          <w:rFonts w:ascii="Calibri" w:hAnsi="Calibri" w:cs="Calibri"/>
        </w:rPr>
        <w:t>MCI</w:t>
      </w:r>
      <w:r w:rsidRPr="00C4508A">
        <w:rPr>
          <w:rFonts w:ascii="Calibri" w:hAnsi="Calibri" w:cs="Calibri"/>
        </w:rPr>
        <w:t xml:space="preserve"> </w:t>
      </w:r>
      <w:r w:rsidR="00C4508A" w:rsidRPr="00C4508A">
        <w:rPr>
          <w:rFonts w:ascii="Calibri" w:hAnsi="Calibri" w:cs="Calibri"/>
        </w:rPr>
        <w:t>podemos observar los datos del Usuario, además de contar</w:t>
      </w:r>
      <w:r w:rsidRPr="00C4508A">
        <w:rPr>
          <w:rFonts w:ascii="Calibri" w:hAnsi="Calibri" w:cs="Calibri"/>
        </w:rPr>
        <w:t xml:space="preserve"> con 4 diferentes módulos los cuales son: módulo “Mis Vehículos”, módulo “Pago de Impuesto Vehicular”, módulo “</w:t>
      </w:r>
      <w:r w:rsidR="00021C04">
        <w:rPr>
          <w:rFonts w:ascii="Calibri" w:hAnsi="Calibri" w:cs="Calibri"/>
        </w:rPr>
        <w:t>Pagos Realizados</w:t>
      </w:r>
      <w:r w:rsidRPr="00C4508A">
        <w:rPr>
          <w:rFonts w:ascii="Calibri" w:hAnsi="Calibri" w:cs="Calibri"/>
        </w:rPr>
        <w:t>”, módulo “</w:t>
      </w:r>
      <w:r w:rsidR="007C2E8A">
        <w:rPr>
          <w:rFonts w:ascii="Calibri" w:hAnsi="Calibri" w:cs="Calibri"/>
        </w:rPr>
        <w:t>Ajustes de Usuario</w:t>
      </w:r>
      <w:r w:rsidRPr="00C4508A">
        <w:rPr>
          <w:rFonts w:ascii="Calibri" w:hAnsi="Calibri" w:cs="Calibri"/>
        </w:rPr>
        <w:t>”.</w:t>
      </w:r>
    </w:p>
    <w:p w14:paraId="0F4A980D" w14:textId="2A355D18" w:rsidR="0017198C" w:rsidRDefault="00B84518" w:rsidP="00B84518">
      <w:pPr>
        <w:ind w:left="708"/>
        <w:jc w:val="both"/>
        <w:rPr>
          <w:rFonts w:ascii="Calibri" w:hAnsi="Calibri" w:cs="Calibri"/>
        </w:rPr>
      </w:pPr>
      <w:r>
        <w:rPr>
          <w:rFonts w:ascii="Calibri" w:hAnsi="Calibri" w:cs="Calibri"/>
        </w:rPr>
        <w:t xml:space="preserve">En la parte inferior izquierda podemos encontrar los botones de “apagado” y “cerrar sesión”. En caso de seleccionar el botón de “apagado” se </w:t>
      </w:r>
      <w:r w:rsidR="00474128">
        <w:rPr>
          <w:rFonts w:ascii="Calibri" w:hAnsi="Calibri" w:cs="Calibri"/>
        </w:rPr>
        <w:t>cerrará</w:t>
      </w:r>
      <w:r>
        <w:rPr>
          <w:rFonts w:ascii="Calibri" w:hAnsi="Calibri" w:cs="Calibri"/>
        </w:rPr>
        <w:t xml:space="preserve"> </w:t>
      </w:r>
      <w:r w:rsidR="0017198C">
        <w:rPr>
          <w:rFonts w:ascii="Calibri" w:hAnsi="Calibri" w:cs="Calibri"/>
        </w:rPr>
        <w:t>el sistema.</w:t>
      </w:r>
    </w:p>
    <w:p w14:paraId="28FB8506" w14:textId="06AC0710" w:rsidR="00B84518" w:rsidRPr="00C4508A" w:rsidRDefault="0017198C" w:rsidP="0017198C">
      <w:pPr>
        <w:ind w:left="708"/>
        <w:jc w:val="both"/>
        <w:rPr>
          <w:rFonts w:ascii="Calibri" w:hAnsi="Calibri" w:cs="Calibri"/>
        </w:rPr>
      </w:pPr>
      <w:r>
        <w:rPr>
          <w:rFonts w:ascii="Calibri" w:hAnsi="Calibri" w:cs="Calibri"/>
        </w:rPr>
        <w:t>En caso de seleccionar el botón de “cerrar sesión” el sistema procederá a cerrar la sesión del usuario y posteriormente enviarlo a la pagina de inicio de sesión.</w:t>
      </w:r>
      <w:r w:rsidR="00B84518">
        <w:rPr>
          <w:rFonts w:ascii="Calibri" w:hAnsi="Calibri" w:cs="Calibri"/>
        </w:rPr>
        <w:t xml:space="preserve"> </w:t>
      </w:r>
    </w:p>
    <w:p w14:paraId="04796DC4" w14:textId="0A460931" w:rsidR="00DE57E9" w:rsidRDefault="007C2E8A" w:rsidP="00DE57E9">
      <w:pPr>
        <w:rPr>
          <w:noProof/>
        </w:rPr>
      </w:pPr>
      <w:r w:rsidRPr="007C2E8A">
        <w:rPr>
          <w:noProof/>
        </w:rPr>
        <w:drawing>
          <wp:anchor distT="0" distB="0" distL="114300" distR="114300" simplePos="0" relativeHeight="251708416" behindDoc="0" locked="0" layoutInCell="1" allowOverlap="1" wp14:anchorId="16A9A972" wp14:editId="4DC2E760">
            <wp:simplePos x="0" y="0"/>
            <wp:positionH relativeFrom="column">
              <wp:posOffset>1155700</wp:posOffset>
            </wp:positionH>
            <wp:positionV relativeFrom="paragraph">
              <wp:posOffset>180340</wp:posOffset>
            </wp:positionV>
            <wp:extent cx="4163060" cy="2316480"/>
            <wp:effectExtent l="0" t="0" r="254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3060" cy="2316480"/>
                    </a:xfrm>
                    <a:prstGeom prst="rect">
                      <a:avLst/>
                    </a:prstGeom>
                  </pic:spPr>
                </pic:pic>
              </a:graphicData>
            </a:graphic>
            <wp14:sizeRelH relativeFrom="page">
              <wp14:pctWidth>0</wp14:pctWidth>
            </wp14:sizeRelH>
            <wp14:sizeRelV relativeFrom="page">
              <wp14:pctHeight>0</wp14:pctHeight>
            </wp14:sizeRelV>
          </wp:anchor>
        </w:drawing>
      </w:r>
    </w:p>
    <w:p w14:paraId="611BF5AE" w14:textId="072F2EF3" w:rsidR="001410D8" w:rsidRDefault="001410D8" w:rsidP="00914CE5">
      <w:pPr>
        <w:jc w:val="center"/>
        <w:rPr>
          <w:noProof/>
        </w:rPr>
      </w:pPr>
    </w:p>
    <w:p w14:paraId="73BA7760" w14:textId="53829A7B" w:rsidR="002B7FD1" w:rsidRDefault="002B7FD1" w:rsidP="002B7FD1">
      <w:pPr>
        <w:rPr>
          <w:noProof/>
        </w:rPr>
      </w:pPr>
    </w:p>
    <w:p w14:paraId="7DD273B1" w14:textId="1DAA8F8E" w:rsidR="002B7FD1" w:rsidRDefault="00C4508A" w:rsidP="002B7FD1">
      <w:pPr>
        <w:ind w:left="708"/>
        <w:rPr>
          <w:rFonts w:ascii="Calibri" w:hAnsi="Calibri" w:cs="Calibri"/>
          <w:b/>
          <w:bCs/>
        </w:rPr>
      </w:pPr>
      <w:r>
        <w:rPr>
          <w:rFonts w:ascii="Calibri" w:hAnsi="Calibri" w:cs="Calibri"/>
          <w:b/>
          <w:bCs/>
        </w:rPr>
        <w:t>Módulo “</w:t>
      </w:r>
      <w:r w:rsidR="002B7FD1">
        <w:rPr>
          <w:rFonts w:ascii="Calibri" w:hAnsi="Calibri" w:cs="Calibri"/>
          <w:b/>
          <w:bCs/>
        </w:rPr>
        <w:t xml:space="preserve">Menú </w:t>
      </w:r>
      <w:r w:rsidR="00825BAF">
        <w:rPr>
          <w:rFonts w:ascii="Calibri" w:hAnsi="Calibri" w:cs="Calibri"/>
          <w:b/>
          <w:bCs/>
        </w:rPr>
        <w:t>Vehículos</w:t>
      </w:r>
      <w:r>
        <w:rPr>
          <w:rFonts w:ascii="Calibri" w:hAnsi="Calibri" w:cs="Calibri"/>
          <w:b/>
          <w:bCs/>
        </w:rPr>
        <w:t>”</w:t>
      </w:r>
    </w:p>
    <w:p w14:paraId="3351EBAA" w14:textId="68CAB19F" w:rsidR="00C4508A" w:rsidRDefault="00C4508A" w:rsidP="002B7FD1">
      <w:pPr>
        <w:ind w:left="708"/>
        <w:rPr>
          <w:rFonts w:ascii="Calibri" w:hAnsi="Calibri" w:cs="Calibri"/>
          <w:b/>
          <w:bCs/>
        </w:rPr>
      </w:pPr>
    </w:p>
    <w:p w14:paraId="649979BB" w14:textId="6EDFF510" w:rsidR="00BF0CBC" w:rsidRDefault="00C4508A" w:rsidP="00BF0CBC">
      <w:pPr>
        <w:ind w:left="708"/>
        <w:jc w:val="both"/>
        <w:rPr>
          <w:rFonts w:ascii="Calibri" w:hAnsi="Calibri" w:cs="Calibri"/>
        </w:rPr>
      </w:pPr>
      <w:r w:rsidRPr="004C31BF">
        <w:rPr>
          <w:rFonts w:ascii="Calibri" w:hAnsi="Calibri" w:cs="Calibri"/>
        </w:rPr>
        <w:t>El menú vehículos es un modulo del sistema que se enfoca en la gestión de vehículos</w:t>
      </w:r>
      <w:r w:rsidR="004C31BF" w:rsidRPr="004C31BF">
        <w:rPr>
          <w:rFonts w:ascii="Calibri" w:hAnsi="Calibri" w:cs="Calibri"/>
        </w:rPr>
        <w:t>,</w:t>
      </w:r>
      <w:r w:rsidRPr="004C31BF">
        <w:rPr>
          <w:rFonts w:ascii="Calibri" w:hAnsi="Calibri" w:cs="Calibri"/>
        </w:rPr>
        <w:t xml:space="preserve"> </w:t>
      </w:r>
      <w:r w:rsidR="004C31BF" w:rsidRPr="004C31BF">
        <w:rPr>
          <w:rFonts w:ascii="Calibri" w:hAnsi="Calibri" w:cs="Calibri"/>
        </w:rPr>
        <w:t xml:space="preserve">en este menú los usuarios pueden acceder a diferentes funciones relacionadas con la administración de vehículos, como lo son el agregar, modificar y la búsqueda de vehículos. </w:t>
      </w:r>
    </w:p>
    <w:p w14:paraId="69EF1149" w14:textId="472457EB" w:rsidR="00BF0CBC" w:rsidRPr="00BF0CBC" w:rsidRDefault="00BF0CBC" w:rsidP="00BF0CBC">
      <w:pPr>
        <w:pStyle w:val="Prrafodelista"/>
        <w:numPr>
          <w:ilvl w:val="0"/>
          <w:numId w:val="29"/>
        </w:numPr>
        <w:jc w:val="both"/>
        <w:rPr>
          <w:rFonts w:ascii="Calibri" w:hAnsi="Calibri" w:cs="Calibri"/>
        </w:rPr>
      </w:pPr>
      <w:r>
        <w:rPr>
          <w:rFonts w:ascii="Calibri" w:hAnsi="Calibri" w:cs="Calibri"/>
        </w:rPr>
        <w:t>Se puede visualizar una t</w:t>
      </w:r>
      <w:r w:rsidRPr="00BF0CBC">
        <w:rPr>
          <w:rFonts w:ascii="Calibri" w:hAnsi="Calibri" w:cs="Calibri"/>
        </w:rPr>
        <w:t>abla de vehículos registrados</w:t>
      </w:r>
      <w:r>
        <w:rPr>
          <w:rFonts w:ascii="Calibri" w:hAnsi="Calibri" w:cs="Calibri"/>
        </w:rPr>
        <w:t xml:space="preserve">, </w:t>
      </w:r>
      <w:r w:rsidRPr="00BF0CBC">
        <w:rPr>
          <w:rFonts w:ascii="Calibri" w:hAnsi="Calibri" w:cs="Calibri"/>
        </w:rPr>
        <w:t xml:space="preserve">esta tabla </w:t>
      </w:r>
      <w:r>
        <w:rPr>
          <w:rFonts w:ascii="Calibri" w:hAnsi="Calibri" w:cs="Calibri"/>
        </w:rPr>
        <w:t xml:space="preserve">se </w:t>
      </w:r>
      <w:r w:rsidRPr="00BF0CBC">
        <w:rPr>
          <w:rFonts w:ascii="Calibri" w:hAnsi="Calibri" w:cs="Calibri"/>
        </w:rPr>
        <w:t>muestra todos los vehículos registrados por el usuario, con sus detalles correspondientes, como el número de placa, marca, modelo, año, color, entre otros.</w:t>
      </w:r>
    </w:p>
    <w:p w14:paraId="0B81EFD8" w14:textId="4A39933B" w:rsidR="00BF0CBC" w:rsidRDefault="005A5C5A" w:rsidP="00BF0CBC">
      <w:pPr>
        <w:pStyle w:val="Prrafodelista"/>
        <w:numPr>
          <w:ilvl w:val="0"/>
          <w:numId w:val="29"/>
        </w:numPr>
        <w:jc w:val="both"/>
        <w:rPr>
          <w:rFonts w:ascii="Calibri" w:hAnsi="Calibri" w:cs="Calibri"/>
        </w:rPr>
      </w:pPr>
      <w:r>
        <w:rPr>
          <w:rFonts w:ascii="Calibri" w:hAnsi="Calibri" w:cs="Calibri"/>
        </w:rPr>
        <w:t>La búsqueda filtrada</w:t>
      </w:r>
      <w:r w:rsidRPr="005A5C5A">
        <w:rPr>
          <w:rFonts w:ascii="Calibri" w:hAnsi="Calibri" w:cs="Calibri"/>
        </w:rPr>
        <w:t xml:space="preserve"> permite al usuario buscar sus vehículos registrados por</w:t>
      </w:r>
      <w:r w:rsidR="003408F7">
        <w:rPr>
          <w:rFonts w:ascii="Calibri" w:hAnsi="Calibri" w:cs="Calibri"/>
        </w:rPr>
        <w:t xml:space="preserve"> los</w:t>
      </w:r>
      <w:r w:rsidRPr="005A5C5A">
        <w:rPr>
          <w:rFonts w:ascii="Calibri" w:hAnsi="Calibri" w:cs="Calibri"/>
        </w:rPr>
        <w:t xml:space="preserve"> </w:t>
      </w:r>
      <w:r>
        <w:rPr>
          <w:rFonts w:ascii="Calibri" w:hAnsi="Calibri" w:cs="Calibri"/>
        </w:rPr>
        <w:t xml:space="preserve">siguientes </w:t>
      </w:r>
      <w:r w:rsidRPr="005A5C5A">
        <w:rPr>
          <w:rFonts w:ascii="Calibri" w:hAnsi="Calibri" w:cs="Calibri"/>
        </w:rPr>
        <w:t>criterios</w:t>
      </w:r>
      <w:r>
        <w:rPr>
          <w:rFonts w:ascii="Calibri" w:hAnsi="Calibri" w:cs="Calibri"/>
        </w:rPr>
        <w:t>:</w:t>
      </w:r>
      <w:r w:rsidRPr="005A5C5A">
        <w:rPr>
          <w:rFonts w:ascii="Calibri" w:hAnsi="Calibri" w:cs="Calibri"/>
        </w:rPr>
        <w:t xml:space="preserve"> placa</w:t>
      </w:r>
      <w:r>
        <w:rPr>
          <w:rFonts w:ascii="Calibri" w:hAnsi="Calibri" w:cs="Calibri"/>
        </w:rPr>
        <w:t xml:space="preserve"> </w:t>
      </w:r>
      <w:r w:rsidR="003408F7">
        <w:rPr>
          <w:rFonts w:ascii="Calibri" w:hAnsi="Calibri" w:cs="Calibri"/>
        </w:rPr>
        <w:t>o</w:t>
      </w:r>
      <w:r w:rsidRPr="005A5C5A">
        <w:rPr>
          <w:rFonts w:ascii="Calibri" w:hAnsi="Calibri" w:cs="Calibri"/>
        </w:rPr>
        <w:t xml:space="preserve"> </w:t>
      </w:r>
      <w:r w:rsidR="00AA6BF2">
        <w:rPr>
          <w:rFonts w:ascii="Calibri" w:hAnsi="Calibri" w:cs="Calibri"/>
        </w:rPr>
        <w:t>marca</w:t>
      </w:r>
      <w:r w:rsidRPr="005A5C5A">
        <w:rPr>
          <w:rFonts w:ascii="Calibri" w:hAnsi="Calibri" w:cs="Calibri"/>
        </w:rPr>
        <w:t>. El usuario debe seleccionar el criterio de búsqueda deseado e ingresar los detalles en el campo correspondiente.</w:t>
      </w:r>
      <w:r w:rsidR="00BF0CBC">
        <w:rPr>
          <w:rFonts w:ascii="Calibri" w:hAnsi="Calibri" w:cs="Calibri"/>
        </w:rPr>
        <w:t xml:space="preserve"> Posteriormente pulsar el botón “Filtrar”.</w:t>
      </w:r>
    </w:p>
    <w:p w14:paraId="1CC1B8BC" w14:textId="584DAA1C" w:rsidR="00BF0CBC" w:rsidRDefault="00BF0CBC" w:rsidP="00BF0CBC">
      <w:pPr>
        <w:pStyle w:val="Prrafodelista"/>
        <w:numPr>
          <w:ilvl w:val="0"/>
          <w:numId w:val="29"/>
        </w:numPr>
        <w:jc w:val="both"/>
        <w:rPr>
          <w:rFonts w:ascii="Calibri" w:hAnsi="Calibri" w:cs="Calibri"/>
        </w:rPr>
      </w:pPr>
      <w:r>
        <w:rPr>
          <w:rFonts w:ascii="Calibri" w:hAnsi="Calibri" w:cs="Calibri"/>
        </w:rPr>
        <w:t>En caso de haber filtrado algún vehículo y desea ver de nuevo la lista de todos los carros registrados debe pulsar el botón “Limpiar”.</w:t>
      </w:r>
    </w:p>
    <w:p w14:paraId="3683E8E9" w14:textId="694A876D" w:rsidR="00BF0CBC" w:rsidRDefault="00BF0CBC" w:rsidP="00BF0CBC">
      <w:pPr>
        <w:pStyle w:val="Prrafodelista"/>
        <w:numPr>
          <w:ilvl w:val="0"/>
          <w:numId w:val="29"/>
        </w:numPr>
        <w:jc w:val="both"/>
        <w:rPr>
          <w:rFonts w:ascii="Calibri" w:hAnsi="Calibri" w:cs="Calibri"/>
        </w:rPr>
      </w:pPr>
      <w:r>
        <w:rPr>
          <w:rFonts w:ascii="Calibri" w:hAnsi="Calibri" w:cs="Calibri"/>
        </w:rPr>
        <w:t>Si se desea modificar el color de alguno de los vehículos registrados solo debe</w:t>
      </w:r>
      <w:r w:rsidR="00744561">
        <w:rPr>
          <w:rFonts w:ascii="Calibri" w:hAnsi="Calibri" w:cs="Calibri"/>
        </w:rPr>
        <w:t xml:space="preserve"> buscar el vehículo a modificar en la tabla de vehículos registrados, dar clic sobre el vehículo deseado, luego ir al área de modificar color y seleccionar el </w:t>
      </w:r>
      <w:r w:rsidR="003408F7">
        <w:rPr>
          <w:rFonts w:ascii="Calibri" w:hAnsi="Calibri" w:cs="Calibri"/>
        </w:rPr>
        <w:t>nuevo color</w:t>
      </w:r>
      <w:r w:rsidR="00744561">
        <w:rPr>
          <w:rFonts w:ascii="Calibri" w:hAnsi="Calibri" w:cs="Calibri"/>
        </w:rPr>
        <w:t xml:space="preserve">, por </w:t>
      </w:r>
      <w:proofErr w:type="gramStart"/>
      <w:r w:rsidR="00744561">
        <w:rPr>
          <w:rFonts w:ascii="Calibri" w:hAnsi="Calibri" w:cs="Calibri"/>
        </w:rPr>
        <w:t>último</w:t>
      </w:r>
      <w:proofErr w:type="gramEnd"/>
      <w:r w:rsidR="00744561">
        <w:rPr>
          <w:rFonts w:ascii="Calibri" w:hAnsi="Calibri" w:cs="Calibri"/>
        </w:rPr>
        <w:t xml:space="preserve"> pulsar el botón “modificar”.</w:t>
      </w:r>
    </w:p>
    <w:p w14:paraId="0771A2C7" w14:textId="73E3B91A" w:rsidR="00744561" w:rsidRDefault="00744561" w:rsidP="00BF0CBC">
      <w:pPr>
        <w:pStyle w:val="Prrafodelista"/>
        <w:numPr>
          <w:ilvl w:val="0"/>
          <w:numId w:val="29"/>
        </w:numPr>
        <w:jc w:val="both"/>
        <w:rPr>
          <w:rFonts w:ascii="Calibri" w:hAnsi="Calibri" w:cs="Calibri"/>
        </w:rPr>
      </w:pPr>
      <w:r>
        <w:rPr>
          <w:rFonts w:ascii="Calibri" w:hAnsi="Calibri" w:cs="Calibri"/>
        </w:rPr>
        <w:t>Si se desea eliminar algún vehículo de su registro debe de seleccionar el vehículo de la tabla de vehículos registrados</w:t>
      </w:r>
      <w:r w:rsidR="003408F7">
        <w:rPr>
          <w:rFonts w:ascii="Calibri" w:hAnsi="Calibri" w:cs="Calibri"/>
        </w:rPr>
        <w:t xml:space="preserve"> y posteriormente darle clic en el botón “eliminar”.</w:t>
      </w:r>
    </w:p>
    <w:p w14:paraId="5B595422" w14:textId="5439C7B3" w:rsidR="00BF0CBC" w:rsidRPr="00BF0CBC" w:rsidRDefault="00BF0CBC" w:rsidP="00BF0CBC">
      <w:pPr>
        <w:pStyle w:val="Prrafodelista"/>
        <w:numPr>
          <w:ilvl w:val="0"/>
          <w:numId w:val="29"/>
        </w:numPr>
        <w:jc w:val="both"/>
        <w:rPr>
          <w:rFonts w:ascii="Calibri" w:hAnsi="Calibri" w:cs="Calibri"/>
        </w:rPr>
      </w:pPr>
      <w:r w:rsidRPr="00EC32BF">
        <w:rPr>
          <w:rFonts w:ascii="Calibri" w:hAnsi="Calibri" w:cs="Calibri"/>
        </w:rPr>
        <w:t>La función “Agregar Auto” es la única función del modulo que lo re</w:t>
      </w:r>
      <w:r>
        <w:rPr>
          <w:rFonts w:ascii="Calibri" w:hAnsi="Calibri" w:cs="Calibri"/>
        </w:rPr>
        <w:t>-</w:t>
      </w:r>
      <w:r w:rsidRPr="00EC32BF">
        <w:rPr>
          <w:rFonts w:ascii="Calibri" w:hAnsi="Calibri" w:cs="Calibri"/>
        </w:rPr>
        <w:t>direccionará a una nueva página.</w:t>
      </w:r>
    </w:p>
    <w:p w14:paraId="0D9D9B88" w14:textId="677606D2" w:rsidR="00CA2DB9" w:rsidRDefault="00914CE5" w:rsidP="00914CE5">
      <w:pPr>
        <w:jc w:val="center"/>
        <w:rPr>
          <w:noProof/>
        </w:rPr>
      </w:pPr>
      <w:r w:rsidRPr="00914CE5">
        <w:rPr>
          <w:noProof/>
        </w:rPr>
        <w:lastRenderedPageBreak/>
        <w:drawing>
          <wp:inline distT="0" distB="0" distL="0" distR="0" wp14:anchorId="08F1DF19" wp14:editId="4AB07A2E">
            <wp:extent cx="3812358" cy="288913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7240" cy="2892833"/>
                    </a:xfrm>
                    <a:prstGeom prst="rect">
                      <a:avLst/>
                    </a:prstGeom>
                  </pic:spPr>
                </pic:pic>
              </a:graphicData>
            </a:graphic>
          </wp:inline>
        </w:drawing>
      </w:r>
    </w:p>
    <w:p w14:paraId="561C02B7" w14:textId="77777777" w:rsidR="00755048" w:rsidRDefault="00755048" w:rsidP="00914CE5">
      <w:pPr>
        <w:jc w:val="center"/>
        <w:rPr>
          <w:noProof/>
        </w:rPr>
      </w:pPr>
    </w:p>
    <w:p w14:paraId="224B853F" w14:textId="3CB1DA18" w:rsidR="00755048" w:rsidRDefault="00755048" w:rsidP="00C320F5">
      <w:pPr>
        <w:ind w:left="708"/>
        <w:rPr>
          <w:rFonts w:ascii="Calibri" w:hAnsi="Calibri" w:cs="Calibri"/>
          <w:b/>
          <w:bCs/>
        </w:rPr>
      </w:pPr>
      <w:r>
        <w:rPr>
          <w:rFonts w:ascii="Calibri" w:hAnsi="Calibri" w:cs="Calibri"/>
          <w:b/>
          <w:bCs/>
        </w:rPr>
        <w:t>Agregar Vehículo</w:t>
      </w:r>
    </w:p>
    <w:p w14:paraId="0E08967A" w14:textId="42B08823" w:rsidR="00C320F5" w:rsidRDefault="00C320F5" w:rsidP="00C320F5">
      <w:pPr>
        <w:ind w:left="708"/>
        <w:rPr>
          <w:rFonts w:ascii="Calibri" w:hAnsi="Calibri" w:cs="Calibri"/>
          <w:b/>
          <w:bCs/>
        </w:rPr>
      </w:pPr>
    </w:p>
    <w:p w14:paraId="2397E74A" w14:textId="083598CC" w:rsidR="0017198C" w:rsidRDefault="000A6941" w:rsidP="000A6941">
      <w:pPr>
        <w:ind w:left="708"/>
        <w:jc w:val="both"/>
        <w:rPr>
          <w:rFonts w:ascii="Calibri" w:hAnsi="Calibri" w:cs="Calibri"/>
          <w:lang w:val="es-MX"/>
        </w:rPr>
      </w:pPr>
      <w:r w:rsidRPr="000A6941">
        <w:rPr>
          <w:rFonts w:ascii="Calibri" w:hAnsi="Calibri" w:cs="Calibri"/>
          <w:lang w:val="es-MX"/>
        </w:rPr>
        <w:t>Dentro del modelo “menú vehículos” se encuentra la sección de agregar vehículo, para el cual necesitamos los datos del vehículo a</w:t>
      </w:r>
      <w:r>
        <w:rPr>
          <w:rFonts w:ascii="Calibri" w:hAnsi="Calibri" w:cs="Calibri"/>
          <w:lang w:val="es-MX"/>
        </w:rPr>
        <w:t xml:space="preserve"> </w:t>
      </w:r>
      <w:r w:rsidRPr="000A6941">
        <w:rPr>
          <w:rFonts w:ascii="Calibri" w:hAnsi="Calibri" w:cs="Calibri"/>
          <w:lang w:val="es-MX"/>
        </w:rPr>
        <w:t xml:space="preserve">registrarse. </w:t>
      </w:r>
    </w:p>
    <w:p w14:paraId="0B337A4B" w14:textId="77777777" w:rsidR="0017198C" w:rsidRPr="000A6941" w:rsidRDefault="0017198C" w:rsidP="000A6941">
      <w:pPr>
        <w:ind w:left="708"/>
        <w:jc w:val="both"/>
        <w:rPr>
          <w:rFonts w:ascii="Calibri" w:hAnsi="Calibri" w:cs="Calibri"/>
        </w:rPr>
      </w:pPr>
    </w:p>
    <w:p w14:paraId="46437EBA" w14:textId="1590D80E" w:rsidR="00755048" w:rsidRDefault="00755048" w:rsidP="00755048">
      <w:pPr>
        <w:jc w:val="center"/>
        <w:rPr>
          <w:rFonts w:ascii="Calibri" w:hAnsi="Calibri" w:cs="Calibri"/>
          <w:sz w:val="28"/>
          <w:szCs w:val="28"/>
        </w:rPr>
      </w:pPr>
      <w:r w:rsidRPr="00593C39">
        <w:rPr>
          <w:rFonts w:ascii="Calibri" w:hAnsi="Calibri" w:cs="Calibri"/>
          <w:noProof/>
          <w:sz w:val="28"/>
          <w:szCs w:val="28"/>
        </w:rPr>
        <w:drawing>
          <wp:inline distT="0" distB="0" distL="0" distR="0" wp14:anchorId="1D1957C4" wp14:editId="6F4C1318">
            <wp:extent cx="3684114" cy="245892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2670" cy="2484657"/>
                    </a:xfrm>
                    <a:prstGeom prst="rect">
                      <a:avLst/>
                    </a:prstGeom>
                  </pic:spPr>
                </pic:pic>
              </a:graphicData>
            </a:graphic>
          </wp:inline>
        </w:drawing>
      </w:r>
    </w:p>
    <w:p w14:paraId="1189B448" w14:textId="09958420" w:rsidR="0017198C" w:rsidRDefault="0017198C" w:rsidP="0017198C">
      <w:pPr>
        <w:jc w:val="both"/>
        <w:rPr>
          <w:rFonts w:ascii="Calibri" w:hAnsi="Calibri" w:cs="Calibri"/>
          <w:sz w:val="28"/>
          <w:szCs w:val="28"/>
        </w:rPr>
      </w:pPr>
    </w:p>
    <w:p w14:paraId="47FA7293" w14:textId="307D2D3A" w:rsidR="0017198C" w:rsidRPr="0017198C" w:rsidRDefault="0017198C" w:rsidP="0017198C">
      <w:pPr>
        <w:ind w:left="708"/>
        <w:jc w:val="both"/>
        <w:rPr>
          <w:rFonts w:ascii="Calibri" w:hAnsi="Calibri" w:cs="Calibri"/>
          <w:lang w:val="es-MX"/>
        </w:rPr>
      </w:pPr>
      <w:r w:rsidRPr="000A6941">
        <w:rPr>
          <w:rFonts w:ascii="Calibri" w:hAnsi="Calibri" w:cs="Calibri"/>
          <w:lang w:val="es-MX"/>
        </w:rPr>
        <w:t>Entre los datos solicitados se encuentra marca, modelo, año, placa y color</w:t>
      </w:r>
      <w:r>
        <w:rPr>
          <w:rFonts w:ascii="Calibri" w:hAnsi="Calibri" w:cs="Calibri"/>
          <w:lang w:val="es-MX"/>
        </w:rPr>
        <w:t xml:space="preserve"> del vehiculo que desea registrar, una vez llenado todos los datos solicitados deberá darle “clic” en el boton “Agregar”. Si todos los datos fueron ingresados correctamente se procedera a registrar su vehiculo </w:t>
      </w:r>
      <w:r w:rsidR="006C7C1B">
        <w:rPr>
          <w:rFonts w:ascii="Calibri" w:hAnsi="Calibri" w:cs="Calibri"/>
          <w:lang w:val="es-MX"/>
        </w:rPr>
        <w:t>en el sistema.</w:t>
      </w:r>
    </w:p>
    <w:p w14:paraId="2661924B" w14:textId="77777777" w:rsidR="00755048" w:rsidRPr="00755048" w:rsidRDefault="00755048" w:rsidP="00755048">
      <w:pPr>
        <w:jc w:val="center"/>
        <w:rPr>
          <w:rFonts w:ascii="Calibri" w:hAnsi="Calibri" w:cs="Calibri"/>
          <w:sz w:val="28"/>
          <w:szCs w:val="28"/>
        </w:rPr>
      </w:pPr>
    </w:p>
    <w:p w14:paraId="0836103B" w14:textId="4023DD6B" w:rsidR="00755048" w:rsidRPr="00755048" w:rsidRDefault="006E2210" w:rsidP="00755048">
      <w:pPr>
        <w:jc w:val="center"/>
        <w:rPr>
          <w:rFonts w:ascii="Calibri" w:hAnsi="Calibri" w:cs="Calibri"/>
          <w:sz w:val="28"/>
          <w:szCs w:val="28"/>
        </w:rPr>
      </w:pPr>
      <w:r w:rsidRPr="00593C39">
        <w:rPr>
          <w:rFonts w:ascii="Calibri" w:hAnsi="Calibri" w:cs="Calibri"/>
          <w:noProof/>
          <w:sz w:val="28"/>
          <w:szCs w:val="28"/>
        </w:rPr>
        <w:lastRenderedPageBreak/>
        <w:drawing>
          <wp:inline distT="0" distB="0" distL="0" distR="0" wp14:anchorId="0FD121FC" wp14:editId="54857E7F">
            <wp:extent cx="3690721" cy="248651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6227" cy="2517172"/>
                    </a:xfrm>
                    <a:prstGeom prst="rect">
                      <a:avLst/>
                    </a:prstGeom>
                  </pic:spPr>
                </pic:pic>
              </a:graphicData>
            </a:graphic>
          </wp:inline>
        </w:drawing>
      </w:r>
    </w:p>
    <w:p w14:paraId="49A0C5C0" w14:textId="77777777" w:rsidR="00755048" w:rsidRDefault="00755048" w:rsidP="00755048">
      <w:pPr>
        <w:rPr>
          <w:noProof/>
        </w:rPr>
      </w:pPr>
    </w:p>
    <w:p w14:paraId="3D630F52" w14:textId="1C4F8EFD" w:rsidR="00825BAF" w:rsidRDefault="00825BAF" w:rsidP="00825BAF">
      <w:pPr>
        <w:rPr>
          <w:noProof/>
        </w:rPr>
      </w:pPr>
    </w:p>
    <w:p w14:paraId="332D3D5A" w14:textId="5718521D" w:rsidR="00825BAF" w:rsidRDefault="00825BAF" w:rsidP="00825BAF">
      <w:pPr>
        <w:ind w:left="708"/>
        <w:rPr>
          <w:rFonts w:ascii="Calibri" w:hAnsi="Calibri" w:cs="Calibri"/>
          <w:b/>
          <w:bCs/>
        </w:rPr>
      </w:pPr>
      <w:r>
        <w:rPr>
          <w:rFonts w:ascii="Calibri" w:hAnsi="Calibri" w:cs="Calibri"/>
          <w:b/>
          <w:bCs/>
        </w:rPr>
        <w:t>Pago de Impuesto Vehicular</w:t>
      </w:r>
    </w:p>
    <w:p w14:paraId="5B13103B" w14:textId="05627E48" w:rsidR="000A6941" w:rsidRDefault="000A6941" w:rsidP="00825BAF">
      <w:pPr>
        <w:ind w:left="708"/>
        <w:rPr>
          <w:rFonts w:ascii="Calibri" w:hAnsi="Calibri" w:cs="Calibri"/>
          <w:b/>
          <w:bCs/>
        </w:rPr>
      </w:pPr>
    </w:p>
    <w:p w14:paraId="2E933147" w14:textId="05D735C6" w:rsidR="000A6941" w:rsidRPr="00A618CE" w:rsidRDefault="000A6941" w:rsidP="00A618CE">
      <w:pPr>
        <w:ind w:left="708"/>
        <w:jc w:val="both"/>
        <w:rPr>
          <w:rFonts w:ascii="Calibri" w:hAnsi="Calibri" w:cs="Calibri"/>
        </w:rPr>
      </w:pPr>
      <w:r w:rsidRPr="00A618CE">
        <w:rPr>
          <w:rFonts w:ascii="Calibri" w:hAnsi="Calibri" w:cs="Calibri"/>
          <w:lang w:val="es-MX"/>
        </w:rPr>
        <w:t xml:space="preserve">En el modelo pago de impuesto vehicular se </w:t>
      </w:r>
      <w:r w:rsidR="00A618CE" w:rsidRPr="00A618CE">
        <w:rPr>
          <w:rFonts w:ascii="Calibri" w:hAnsi="Calibri" w:cs="Calibri"/>
        </w:rPr>
        <w:t>visualiza</w:t>
      </w:r>
      <w:r w:rsidRPr="00A618CE">
        <w:rPr>
          <w:rFonts w:ascii="Calibri" w:hAnsi="Calibri" w:cs="Calibri"/>
          <w:lang w:val="es-MX"/>
        </w:rPr>
        <w:t xml:space="preserve"> el cálculo total de impuestos a pagar por todos los vehículos que tenga el usuario</w:t>
      </w:r>
      <w:r w:rsidR="00A618CE" w:rsidRPr="00A618CE">
        <w:rPr>
          <w:rFonts w:ascii="Calibri" w:hAnsi="Calibri" w:cs="Calibri"/>
          <w:lang w:val="es-MX"/>
        </w:rPr>
        <w:t>,</w:t>
      </w:r>
      <w:r w:rsidRPr="00A618CE">
        <w:rPr>
          <w:rFonts w:ascii="Calibri" w:hAnsi="Calibri" w:cs="Calibri"/>
          <w:lang w:val="es-MX"/>
        </w:rPr>
        <w:t xml:space="preserve"> </w:t>
      </w:r>
      <w:r w:rsidR="00A618CE" w:rsidRPr="00A618CE">
        <w:rPr>
          <w:rFonts w:ascii="Calibri" w:hAnsi="Calibri" w:cs="Calibri"/>
          <w:lang w:val="es-MX"/>
        </w:rPr>
        <w:t>a</w:t>
      </w:r>
      <w:r w:rsidRPr="00A618CE">
        <w:rPr>
          <w:rFonts w:ascii="Calibri" w:hAnsi="Calibri" w:cs="Calibri"/>
          <w:lang w:val="es-MX"/>
        </w:rPr>
        <w:t>demás de poder realizar el pago</w:t>
      </w:r>
      <w:r w:rsidR="00A618CE">
        <w:rPr>
          <w:rFonts w:ascii="Calibri" w:hAnsi="Calibri" w:cs="Calibri"/>
          <w:lang w:val="es-MX"/>
        </w:rPr>
        <w:t xml:space="preserve"> del impuesto.</w:t>
      </w:r>
    </w:p>
    <w:p w14:paraId="70118940" w14:textId="77777777" w:rsidR="00593C39" w:rsidRDefault="00593C39" w:rsidP="00914CE5">
      <w:pPr>
        <w:jc w:val="center"/>
        <w:rPr>
          <w:noProof/>
        </w:rPr>
      </w:pPr>
    </w:p>
    <w:p w14:paraId="7D7AF179" w14:textId="7BF8AA75" w:rsidR="00DE57E9" w:rsidRDefault="00593C39" w:rsidP="00914CE5">
      <w:pPr>
        <w:jc w:val="center"/>
        <w:rPr>
          <w:rFonts w:asciiTheme="minorHAnsi" w:hAnsiTheme="minorHAnsi" w:cstheme="minorHAnsi"/>
        </w:rPr>
      </w:pPr>
      <w:r w:rsidRPr="00593C39">
        <w:rPr>
          <w:rFonts w:ascii="Calibri" w:hAnsi="Calibri" w:cs="Calibri"/>
          <w:noProof/>
        </w:rPr>
        <w:drawing>
          <wp:inline distT="0" distB="0" distL="0" distR="0" wp14:anchorId="3E91CB0D" wp14:editId="780626DE">
            <wp:extent cx="3932431" cy="2016808"/>
            <wp:effectExtent l="0" t="0" r="508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4230" cy="2027988"/>
                    </a:xfrm>
                    <a:prstGeom prst="rect">
                      <a:avLst/>
                    </a:prstGeom>
                  </pic:spPr>
                </pic:pic>
              </a:graphicData>
            </a:graphic>
          </wp:inline>
        </w:drawing>
      </w:r>
    </w:p>
    <w:p w14:paraId="0DB045FD" w14:textId="77777777" w:rsidR="00825BAF" w:rsidRDefault="00825BAF" w:rsidP="00914CE5">
      <w:pPr>
        <w:jc w:val="center"/>
        <w:rPr>
          <w:rFonts w:asciiTheme="minorHAnsi" w:hAnsiTheme="minorHAnsi" w:cstheme="minorHAnsi"/>
        </w:rPr>
      </w:pPr>
    </w:p>
    <w:p w14:paraId="73AF3F92" w14:textId="29D7B749" w:rsidR="00593C39" w:rsidRDefault="00593C39" w:rsidP="00914CE5">
      <w:pPr>
        <w:jc w:val="center"/>
        <w:rPr>
          <w:rFonts w:asciiTheme="minorHAnsi" w:hAnsiTheme="minorHAnsi" w:cstheme="minorHAnsi"/>
        </w:rPr>
      </w:pPr>
      <w:r w:rsidRPr="00593C39">
        <w:rPr>
          <w:rFonts w:ascii="Calibri" w:hAnsi="Calibri" w:cs="Calibri"/>
          <w:noProof/>
        </w:rPr>
        <w:drawing>
          <wp:inline distT="0" distB="0" distL="0" distR="0" wp14:anchorId="6CBBDDC3" wp14:editId="556F1C67">
            <wp:extent cx="3914218" cy="201680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3230" cy="2042062"/>
                    </a:xfrm>
                    <a:prstGeom prst="rect">
                      <a:avLst/>
                    </a:prstGeom>
                  </pic:spPr>
                </pic:pic>
              </a:graphicData>
            </a:graphic>
          </wp:inline>
        </w:drawing>
      </w:r>
      <w:r w:rsidR="00354602">
        <w:rPr>
          <w:rFonts w:asciiTheme="minorHAnsi" w:hAnsiTheme="minorHAnsi" w:cstheme="minorHAnsi"/>
        </w:rPr>
        <w:t xml:space="preserve"> </w:t>
      </w:r>
    </w:p>
    <w:p w14:paraId="2B43FE91" w14:textId="354EEA14" w:rsidR="00593C39" w:rsidRDefault="00593C39" w:rsidP="00755048">
      <w:pPr>
        <w:rPr>
          <w:rFonts w:asciiTheme="minorHAnsi" w:hAnsiTheme="minorHAnsi" w:cstheme="minorHAnsi"/>
        </w:rPr>
      </w:pPr>
    </w:p>
    <w:p w14:paraId="2F76C72D" w14:textId="7AC3CEE1" w:rsidR="00021C04" w:rsidRDefault="00021C04" w:rsidP="00755048">
      <w:pPr>
        <w:rPr>
          <w:rFonts w:asciiTheme="minorHAnsi" w:hAnsiTheme="minorHAnsi" w:cstheme="minorHAnsi"/>
        </w:rPr>
      </w:pPr>
    </w:p>
    <w:p w14:paraId="44E47D28" w14:textId="0CA24545" w:rsidR="00021C04" w:rsidRDefault="00021C04" w:rsidP="00755048">
      <w:pPr>
        <w:rPr>
          <w:rFonts w:asciiTheme="minorHAnsi" w:hAnsiTheme="minorHAnsi" w:cstheme="minorHAnsi"/>
        </w:rPr>
      </w:pPr>
    </w:p>
    <w:p w14:paraId="12AB85C8" w14:textId="77777777" w:rsidR="00021C04" w:rsidRDefault="00021C04" w:rsidP="00021C04">
      <w:pPr>
        <w:ind w:left="708"/>
        <w:rPr>
          <w:rFonts w:ascii="Calibri" w:hAnsi="Calibri" w:cs="Calibri"/>
          <w:b/>
          <w:bCs/>
        </w:rPr>
      </w:pPr>
      <w:r>
        <w:rPr>
          <w:rFonts w:ascii="Calibri" w:hAnsi="Calibri" w:cs="Calibri"/>
          <w:b/>
          <w:bCs/>
        </w:rPr>
        <w:lastRenderedPageBreak/>
        <w:t>Pagos Realizados</w:t>
      </w:r>
    </w:p>
    <w:p w14:paraId="59380500" w14:textId="77777777" w:rsidR="00021C04" w:rsidRDefault="00021C04" w:rsidP="00021C04">
      <w:pPr>
        <w:ind w:left="708"/>
        <w:rPr>
          <w:rFonts w:ascii="Calibri" w:hAnsi="Calibri" w:cs="Calibri"/>
          <w:b/>
          <w:bCs/>
        </w:rPr>
      </w:pPr>
    </w:p>
    <w:p w14:paraId="5524A571" w14:textId="76B073BE" w:rsidR="00021C04" w:rsidRDefault="00AC1930" w:rsidP="00021C04">
      <w:pPr>
        <w:ind w:left="708"/>
        <w:jc w:val="both"/>
        <w:rPr>
          <w:rFonts w:ascii="Calibri" w:hAnsi="Calibri" w:cs="Calibri"/>
        </w:rPr>
      </w:pPr>
      <w:r w:rsidRPr="006F1B4E">
        <w:rPr>
          <w:rFonts w:ascii="Calibri" w:hAnsi="Calibri" w:cs="Calibri"/>
        </w:rPr>
        <w:t xml:space="preserve">En este </w:t>
      </w:r>
      <w:r w:rsidR="006F1B4E" w:rsidRPr="006F1B4E">
        <w:rPr>
          <w:rFonts w:ascii="Calibri" w:hAnsi="Calibri" w:cs="Calibri"/>
        </w:rPr>
        <w:t>módulo</w:t>
      </w:r>
      <w:r w:rsidRPr="006F1B4E">
        <w:rPr>
          <w:rFonts w:ascii="Calibri" w:hAnsi="Calibri" w:cs="Calibri"/>
        </w:rPr>
        <w:t xml:space="preserve"> se puede visualizar el historial del</w:t>
      </w:r>
      <w:r>
        <w:rPr>
          <w:rFonts w:ascii="Calibri" w:hAnsi="Calibri" w:cs="Calibri"/>
        </w:rPr>
        <w:t xml:space="preserve"> pago de impuesto de vehículos anuales</w:t>
      </w:r>
      <w:r w:rsidR="006F1B4E">
        <w:rPr>
          <w:rFonts w:ascii="Calibri" w:hAnsi="Calibri" w:cs="Calibri"/>
        </w:rPr>
        <w:t xml:space="preserve"> que ha tenido el usuario.</w:t>
      </w:r>
    </w:p>
    <w:p w14:paraId="79EBD516" w14:textId="52AD20D9" w:rsidR="00021C04" w:rsidRDefault="006F1B4E" w:rsidP="00021C04">
      <w:pPr>
        <w:ind w:left="708"/>
        <w:jc w:val="both"/>
        <w:rPr>
          <w:rFonts w:ascii="Calibri" w:hAnsi="Calibri" w:cs="Calibri"/>
        </w:rPr>
      </w:pPr>
      <w:r>
        <w:rPr>
          <w:rFonts w:ascii="Calibri" w:hAnsi="Calibri" w:cs="Calibri"/>
          <w:noProof/>
        </w:rPr>
        <w:drawing>
          <wp:anchor distT="0" distB="0" distL="114300" distR="114300" simplePos="0" relativeHeight="251787264" behindDoc="0" locked="0" layoutInCell="1" allowOverlap="1" wp14:anchorId="4EF3BF92" wp14:editId="2971C731">
            <wp:simplePos x="0" y="0"/>
            <wp:positionH relativeFrom="margin">
              <wp:align>center</wp:align>
            </wp:positionH>
            <wp:positionV relativeFrom="paragraph">
              <wp:posOffset>215900</wp:posOffset>
            </wp:positionV>
            <wp:extent cx="3168650" cy="2343150"/>
            <wp:effectExtent l="0" t="0" r="0" b="0"/>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8650" cy="2343150"/>
                    </a:xfrm>
                    <a:prstGeom prst="rect">
                      <a:avLst/>
                    </a:prstGeom>
                    <a:noFill/>
                    <a:ln>
                      <a:noFill/>
                    </a:ln>
                  </pic:spPr>
                </pic:pic>
              </a:graphicData>
            </a:graphic>
          </wp:anchor>
        </w:drawing>
      </w:r>
    </w:p>
    <w:p w14:paraId="675AA28D" w14:textId="77777777" w:rsidR="00021C04" w:rsidRDefault="00021C04" w:rsidP="00021C04">
      <w:pPr>
        <w:ind w:left="708"/>
        <w:jc w:val="both"/>
        <w:rPr>
          <w:rFonts w:ascii="Calibri" w:hAnsi="Calibri" w:cs="Calibri"/>
        </w:rPr>
      </w:pPr>
    </w:p>
    <w:p w14:paraId="1B1AFB47" w14:textId="77777777" w:rsidR="00021C04" w:rsidRDefault="00021C04" w:rsidP="00021C04">
      <w:pPr>
        <w:ind w:left="708"/>
        <w:rPr>
          <w:rFonts w:ascii="Calibri" w:hAnsi="Calibri" w:cs="Calibri"/>
          <w:b/>
          <w:bCs/>
        </w:rPr>
      </w:pPr>
      <w:r>
        <w:rPr>
          <w:rFonts w:ascii="Calibri" w:hAnsi="Calibri" w:cs="Calibri"/>
          <w:b/>
          <w:bCs/>
        </w:rPr>
        <w:t>Ajustes de Usuario</w:t>
      </w:r>
    </w:p>
    <w:p w14:paraId="75269686" w14:textId="77777777" w:rsidR="00021C04" w:rsidRDefault="00021C04" w:rsidP="00021C04">
      <w:pPr>
        <w:ind w:left="708"/>
        <w:rPr>
          <w:rFonts w:ascii="Calibri" w:hAnsi="Calibri" w:cs="Calibri"/>
          <w:b/>
          <w:bCs/>
        </w:rPr>
      </w:pPr>
    </w:p>
    <w:p w14:paraId="13F6A562" w14:textId="77777777" w:rsidR="00AC1930" w:rsidRDefault="00DE24F4" w:rsidP="00021C04">
      <w:pPr>
        <w:ind w:left="708"/>
        <w:jc w:val="both"/>
        <w:rPr>
          <w:rFonts w:ascii="Calibri" w:hAnsi="Calibri" w:cs="Calibri"/>
        </w:rPr>
      </w:pPr>
      <w:r w:rsidRPr="00DE24F4">
        <w:rPr>
          <w:rFonts w:ascii="Calibri" w:hAnsi="Calibri" w:cs="Calibri"/>
        </w:rPr>
        <w:t>El módulo de ajuste de usuario nos permite editar todos los datos referentes a la cuenta del usuario</w:t>
      </w:r>
      <w:r>
        <w:rPr>
          <w:rFonts w:ascii="Calibri" w:hAnsi="Calibri" w:cs="Calibri"/>
        </w:rPr>
        <w:t>,</w:t>
      </w:r>
      <w:r w:rsidRPr="00DE24F4">
        <w:rPr>
          <w:rFonts w:ascii="Calibri" w:hAnsi="Calibri" w:cs="Calibri"/>
        </w:rPr>
        <w:t xml:space="preserve"> entre los</w:t>
      </w:r>
      <w:r>
        <w:rPr>
          <w:rFonts w:ascii="Calibri" w:hAnsi="Calibri" w:cs="Calibri"/>
        </w:rPr>
        <w:t xml:space="preserve"> datos con permiso a editar se encuentran:</w:t>
      </w:r>
      <w:r w:rsidRPr="00DE24F4">
        <w:rPr>
          <w:rFonts w:ascii="Calibri" w:hAnsi="Calibri" w:cs="Calibri"/>
        </w:rPr>
        <w:t xml:space="preserve"> nombre</w:t>
      </w:r>
      <w:r>
        <w:rPr>
          <w:rFonts w:ascii="Calibri" w:hAnsi="Calibri" w:cs="Calibri"/>
        </w:rPr>
        <w:t>,</w:t>
      </w:r>
      <w:r w:rsidRPr="00DE24F4">
        <w:rPr>
          <w:rFonts w:ascii="Calibri" w:hAnsi="Calibri" w:cs="Calibri"/>
        </w:rPr>
        <w:t xml:space="preserve"> dirección</w:t>
      </w:r>
      <w:r>
        <w:rPr>
          <w:rFonts w:ascii="Calibri" w:hAnsi="Calibri" w:cs="Calibri"/>
        </w:rPr>
        <w:t>,</w:t>
      </w:r>
      <w:r w:rsidRPr="00DE24F4">
        <w:rPr>
          <w:rFonts w:ascii="Calibri" w:hAnsi="Calibri" w:cs="Calibri"/>
        </w:rPr>
        <w:t xml:space="preserve"> teléfono</w:t>
      </w:r>
      <w:r>
        <w:rPr>
          <w:rFonts w:ascii="Calibri" w:hAnsi="Calibri" w:cs="Calibri"/>
        </w:rPr>
        <w:t xml:space="preserve">, </w:t>
      </w:r>
      <w:r w:rsidRPr="00DE24F4">
        <w:rPr>
          <w:rFonts w:ascii="Calibri" w:hAnsi="Calibri" w:cs="Calibri"/>
        </w:rPr>
        <w:t>correo electrónico</w:t>
      </w:r>
      <w:r w:rsidR="00AC1930">
        <w:rPr>
          <w:rFonts w:ascii="Calibri" w:hAnsi="Calibri" w:cs="Calibri"/>
        </w:rPr>
        <w:t>.</w:t>
      </w:r>
    </w:p>
    <w:p w14:paraId="48482475" w14:textId="5D872584" w:rsidR="00021C04" w:rsidRDefault="00AC1930" w:rsidP="00021C04">
      <w:pPr>
        <w:ind w:left="708"/>
        <w:jc w:val="both"/>
        <w:rPr>
          <w:rFonts w:ascii="Calibri" w:hAnsi="Calibri" w:cs="Calibri"/>
        </w:rPr>
      </w:pPr>
      <w:r>
        <w:rPr>
          <w:rFonts w:ascii="Calibri" w:hAnsi="Calibri" w:cs="Calibri"/>
        </w:rPr>
        <w:t>Los datos de</w:t>
      </w:r>
      <w:r w:rsidR="00DE24F4" w:rsidRPr="00DE24F4">
        <w:rPr>
          <w:rFonts w:ascii="Calibri" w:hAnsi="Calibri" w:cs="Calibri"/>
        </w:rPr>
        <w:t xml:space="preserve"> número de licencia</w:t>
      </w:r>
      <w:r w:rsidR="00DE24F4">
        <w:rPr>
          <w:rFonts w:ascii="Calibri" w:hAnsi="Calibri" w:cs="Calibri"/>
        </w:rPr>
        <w:t>,</w:t>
      </w:r>
      <w:r w:rsidR="00DE24F4" w:rsidRPr="00DE24F4">
        <w:rPr>
          <w:rFonts w:ascii="Calibri" w:hAnsi="Calibri" w:cs="Calibri"/>
        </w:rPr>
        <w:t xml:space="preserve"> cédula</w:t>
      </w:r>
      <w:r w:rsidR="00DE24F4">
        <w:rPr>
          <w:rFonts w:ascii="Calibri" w:hAnsi="Calibri" w:cs="Calibri"/>
        </w:rPr>
        <w:t xml:space="preserve"> y fecha de nacimiento</w:t>
      </w:r>
      <w:r>
        <w:rPr>
          <w:rFonts w:ascii="Calibri" w:hAnsi="Calibri" w:cs="Calibri"/>
        </w:rPr>
        <w:t xml:space="preserve"> no podrán ser editados debido a que son datos permanentes y exclusivos del usuario. </w:t>
      </w:r>
      <w:r w:rsidR="00DE24F4">
        <w:rPr>
          <w:rFonts w:ascii="Calibri" w:hAnsi="Calibri" w:cs="Calibri"/>
        </w:rPr>
        <w:t xml:space="preserve"> </w:t>
      </w:r>
    </w:p>
    <w:p w14:paraId="0648EA87" w14:textId="60B23A7A" w:rsidR="00021C04" w:rsidRPr="00021C04" w:rsidRDefault="00B165BC" w:rsidP="00021C04">
      <w:pPr>
        <w:ind w:left="708"/>
        <w:jc w:val="both"/>
        <w:rPr>
          <w:rFonts w:ascii="Calibri" w:hAnsi="Calibri" w:cs="Calibri"/>
        </w:rPr>
      </w:pPr>
      <w:r>
        <w:rPr>
          <w:rFonts w:ascii="Calibri" w:hAnsi="Calibri" w:cs="Calibri"/>
          <w:noProof/>
        </w:rPr>
        <w:drawing>
          <wp:anchor distT="0" distB="0" distL="114300" distR="114300" simplePos="0" relativeHeight="251752448" behindDoc="0" locked="0" layoutInCell="1" allowOverlap="1" wp14:anchorId="21701D8C" wp14:editId="42EDDF52">
            <wp:simplePos x="0" y="0"/>
            <wp:positionH relativeFrom="column">
              <wp:posOffset>1092382</wp:posOffset>
            </wp:positionH>
            <wp:positionV relativeFrom="paragraph">
              <wp:posOffset>285478</wp:posOffset>
            </wp:positionV>
            <wp:extent cx="4126906" cy="2609850"/>
            <wp:effectExtent l="0" t="0" r="6985" b="0"/>
            <wp:wrapTopAndBottom/>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6906"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D90D5" w14:textId="305D9D86" w:rsidR="00B165BC" w:rsidRDefault="00B165BC" w:rsidP="00021C04">
      <w:pPr>
        <w:jc w:val="center"/>
        <w:rPr>
          <w:rFonts w:asciiTheme="minorHAnsi" w:hAnsiTheme="minorHAnsi" w:cstheme="minorHAnsi"/>
          <w:sz w:val="28"/>
          <w:szCs w:val="28"/>
        </w:rPr>
      </w:pPr>
    </w:p>
    <w:p w14:paraId="1EB6FC52" w14:textId="46675B6D" w:rsidR="00B165BC" w:rsidRDefault="00B165BC" w:rsidP="00021C04">
      <w:pPr>
        <w:jc w:val="center"/>
        <w:rPr>
          <w:rFonts w:asciiTheme="minorHAnsi" w:hAnsiTheme="minorHAnsi" w:cstheme="minorHAnsi"/>
          <w:sz w:val="28"/>
          <w:szCs w:val="28"/>
        </w:rPr>
      </w:pPr>
    </w:p>
    <w:p w14:paraId="59F346B7" w14:textId="0AD32154" w:rsidR="00593C39" w:rsidRPr="00CA2DB9" w:rsidRDefault="00593C39" w:rsidP="00021C04">
      <w:pPr>
        <w:jc w:val="center"/>
        <w:rPr>
          <w:rFonts w:asciiTheme="minorHAnsi" w:hAnsiTheme="minorHAnsi" w:cstheme="minorHAnsi"/>
          <w:sz w:val="28"/>
          <w:szCs w:val="28"/>
        </w:rPr>
      </w:pPr>
    </w:p>
    <w:p w14:paraId="0419165B" w14:textId="730D57B6" w:rsidR="00A618CE" w:rsidRDefault="00CB4AD3" w:rsidP="00A618CE">
      <w:pPr>
        <w:pStyle w:val="Ttulo1"/>
        <w:numPr>
          <w:ilvl w:val="0"/>
          <w:numId w:val="2"/>
        </w:numPr>
        <w:spacing w:before="0" w:after="0"/>
        <w:rPr>
          <w:rFonts w:asciiTheme="minorHAnsi" w:hAnsiTheme="minorHAnsi" w:cstheme="minorHAnsi"/>
          <w:sz w:val="28"/>
          <w:szCs w:val="28"/>
        </w:rPr>
      </w:pPr>
      <w:bookmarkStart w:id="6" w:name="_Toc128432314"/>
      <w:r w:rsidRPr="00CA2DB9">
        <w:rPr>
          <w:rFonts w:asciiTheme="minorHAnsi" w:hAnsiTheme="minorHAnsi" w:cstheme="minorHAnsi"/>
          <w:sz w:val="28"/>
          <w:szCs w:val="28"/>
        </w:rPr>
        <w:lastRenderedPageBreak/>
        <w:t>Información sobre los comandos de software</w:t>
      </w:r>
      <w:bookmarkEnd w:id="6"/>
    </w:p>
    <w:p w14:paraId="61EADFAB" w14:textId="0A939B62" w:rsidR="00A618CE" w:rsidRDefault="00A618CE" w:rsidP="00A618CE"/>
    <w:p w14:paraId="03042AED" w14:textId="0C2A84FB" w:rsidR="008C0F3E" w:rsidRDefault="008C0F3E" w:rsidP="008C0F3E">
      <w:pPr>
        <w:ind w:left="708"/>
        <w:rPr>
          <w:rFonts w:ascii="Calibri" w:hAnsi="Calibri" w:cs="Calibri"/>
          <w:b/>
          <w:bCs/>
        </w:rPr>
      </w:pPr>
      <w:r w:rsidRPr="008C0F3E">
        <w:rPr>
          <w:rFonts w:ascii="Calibri" w:hAnsi="Calibri" w:cs="Calibri"/>
          <w:b/>
          <w:bCs/>
        </w:rPr>
        <w:t>Iniciar Sesión</w:t>
      </w:r>
    </w:p>
    <w:p w14:paraId="563C40C3" w14:textId="608D5FCA" w:rsidR="008C0F3E" w:rsidRPr="008C0F3E" w:rsidRDefault="008C0F3E" w:rsidP="008C0F3E">
      <w:pPr>
        <w:ind w:left="708"/>
        <w:rPr>
          <w:rFonts w:ascii="Calibri" w:hAnsi="Calibri" w:cs="Calibri"/>
        </w:rPr>
      </w:pPr>
    </w:p>
    <w:p w14:paraId="4B0CB9AA" w14:textId="77777777" w:rsidR="008C0F3E" w:rsidRPr="008C0F3E" w:rsidRDefault="008C0F3E" w:rsidP="008C0F3E">
      <w:pPr>
        <w:ind w:left="708"/>
        <w:rPr>
          <w:rFonts w:ascii="Calibri" w:hAnsi="Calibri" w:cs="Calibri"/>
        </w:rPr>
      </w:pPr>
      <w:r w:rsidRPr="008C0F3E">
        <w:rPr>
          <w:rFonts w:ascii="Calibri" w:hAnsi="Calibri" w:cs="Calibri"/>
        </w:rPr>
        <w:t>Los campos solicitados son:</w:t>
      </w:r>
    </w:p>
    <w:p w14:paraId="423B84ED" w14:textId="78C515C7" w:rsidR="008C0F3E" w:rsidRPr="008C0F3E" w:rsidRDefault="008C0F3E" w:rsidP="00AA5B62">
      <w:pPr>
        <w:numPr>
          <w:ilvl w:val="0"/>
          <w:numId w:val="20"/>
        </w:numPr>
        <w:jc w:val="both"/>
        <w:rPr>
          <w:rFonts w:ascii="Calibri" w:hAnsi="Calibri" w:cs="Calibri"/>
        </w:rPr>
      </w:pPr>
      <w:r w:rsidRPr="00AA5B62">
        <w:rPr>
          <w:rFonts w:ascii="Calibri" w:hAnsi="Calibri" w:cs="Calibri"/>
          <w:b/>
          <w:bCs/>
        </w:rPr>
        <w:t>Usuario:</w:t>
      </w:r>
      <w:r w:rsidRPr="008C0F3E">
        <w:rPr>
          <w:rFonts w:ascii="Calibri" w:hAnsi="Calibri" w:cs="Calibri"/>
        </w:rPr>
        <w:t xml:space="preserve"> se usa una caja de texto que aceptara una capacidad de </w:t>
      </w:r>
      <w:r w:rsidR="00AA5B62">
        <w:rPr>
          <w:rFonts w:ascii="Calibri" w:hAnsi="Calibri" w:cs="Calibri"/>
        </w:rPr>
        <w:t>10</w:t>
      </w:r>
      <w:r w:rsidRPr="008C0F3E">
        <w:rPr>
          <w:rFonts w:ascii="Calibri" w:hAnsi="Calibri" w:cs="Calibri"/>
        </w:rPr>
        <w:t xml:space="preserve"> caracteres de tipo </w:t>
      </w:r>
      <w:r w:rsidR="00AA5B62">
        <w:rPr>
          <w:rFonts w:ascii="Calibri" w:hAnsi="Calibri" w:cs="Calibri"/>
        </w:rPr>
        <w:t>numérico</w:t>
      </w:r>
      <w:r w:rsidRPr="008C0F3E">
        <w:rPr>
          <w:rFonts w:ascii="Calibri" w:hAnsi="Calibri" w:cs="Calibri"/>
        </w:rPr>
        <w:t>.</w:t>
      </w:r>
    </w:p>
    <w:p w14:paraId="495240A4" w14:textId="2B9B9384" w:rsidR="007C6841" w:rsidRDefault="008C0F3E" w:rsidP="00E20F47">
      <w:pPr>
        <w:numPr>
          <w:ilvl w:val="0"/>
          <w:numId w:val="20"/>
        </w:numPr>
        <w:jc w:val="both"/>
        <w:rPr>
          <w:rFonts w:ascii="Calibri" w:hAnsi="Calibri" w:cs="Calibri"/>
        </w:rPr>
      </w:pPr>
      <w:r w:rsidRPr="00AA5B62">
        <w:rPr>
          <w:rFonts w:ascii="Calibri" w:hAnsi="Calibri" w:cs="Calibri"/>
          <w:b/>
          <w:bCs/>
        </w:rPr>
        <w:t>Contraseña:</w:t>
      </w:r>
      <w:r w:rsidRPr="008C0F3E">
        <w:rPr>
          <w:rFonts w:ascii="Calibri" w:hAnsi="Calibri" w:cs="Calibri"/>
        </w:rPr>
        <w:t xml:space="preserve"> se usa una caja de texto que permitirá el</w:t>
      </w:r>
      <w:r w:rsidR="00AA5B62">
        <w:rPr>
          <w:rFonts w:ascii="Calibri" w:hAnsi="Calibri" w:cs="Calibri"/>
        </w:rPr>
        <w:t xml:space="preserve"> ingreso de</w:t>
      </w:r>
      <w:r w:rsidRPr="008C0F3E">
        <w:rPr>
          <w:rFonts w:ascii="Calibri" w:hAnsi="Calibri" w:cs="Calibri"/>
        </w:rPr>
        <w:t xml:space="preserve"> caracteres</w:t>
      </w:r>
      <w:r w:rsidR="00AA5B62">
        <w:rPr>
          <w:rFonts w:ascii="Calibri" w:hAnsi="Calibri" w:cs="Calibri"/>
        </w:rPr>
        <w:t xml:space="preserve"> de tipo alfanumérico</w:t>
      </w:r>
      <w:r w:rsidRPr="008C0F3E">
        <w:rPr>
          <w:rFonts w:ascii="Calibri" w:hAnsi="Calibri" w:cs="Calibri"/>
        </w:rPr>
        <w:t>.</w:t>
      </w:r>
    </w:p>
    <w:p w14:paraId="482D4012" w14:textId="0A76EA4D" w:rsidR="00474128" w:rsidRDefault="00474128" w:rsidP="00474128">
      <w:pPr>
        <w:ind w:left="1428"/>
        <w:jc w:val="both"/>
        <w:rPr>
          <w:rFonts w:ascii="Calibri" w:hAnsi="Calibri" w:cs="Calibri"/>
        </w:rPr>
      </w:pPr>
      <w:r>
        <w:rPr>
          <w:rFonts w:ascii="Calibri" w:hAnsi="Calibri" w:cs="Calibri"/>
          <w:b/>
          <w:bCs/>
          <w:noProof/>
        </w:rPr>
        <mc:AlternateContent>
          <mc:Choice Requires="wpg">
            <w:drawing>
              <wp:anchor distT="0" distB="0" distL="114300" distR="114300" simplePos="0" relativeHeight="251657216" behindDoc="0" locked="0" layoutInCell="1" allowOverlap="1" wp14:anchorId="5F75D7FC" wp14:editId="594E86C7">
                <wp:simplePos x="0" y="0"/>
                <wp:positionH relativeFrom="column">
                  <wp:posOffset>1040130</wp:posOffset>
                </wp:positionH>
                <wp:positionV relativeFrom="paragraph">
                  <wp:posOffset>301625</wp:posOffset>
                </wp:positionV>
                <wp:extent cx="4939030" cy="3007995"/>
                <wp:effectExtent l="0" t="0" r="1270" b="1905"/>
                <wp:wrapTopAndBottom/>
                <wp:docPr id="69" name="Grupo 69"/>
                <wp:cNvGraphicFramePr/>
                <a:graphic xmlns:a="http://schemas.openxmlformats.org/drawingml/2006/main">
                  <a:graphicData uri="http://schemas.microsoft.com/office/word/2010/wordprocessingGroup">
                    <wpg:wgp>
                      <wpg:cNvGrpSpPr/>
                      <wpg:grpSpPr>
                        <a:xfrm>
                          <a:off x="0" y="0"/>
                          <a:ext cx="4939030" cy="3007995"/>
                          <a:chOff x="0" y="0"/>
                          <a:chExt cx="4443578" cy="2486660"/>
                        </a:xfrm>
                      </wpg:grpSpPr>
                      <pic:pic xmlns:pic="http://schemas.openxmlformats.org/drawingml/2006/picture">
                        <pic:nvPicPr>
                          <pic:cNvPr id="20" name="Imagen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643738" y="0"/>
                            <a:ext cx="3799840" cy="2486660"/>
                          </a:xfrm>
                          <a:prstGeom prst="rect">
                            <a:avLst/>
                          </a:prstGeom>
                        </pic:spPr>
                      </pic:pic>
                      <wps:wsp>
                        <wps:cNvPr id="56" name="Rectángulo 56"/>
                        <wps:cNvSpPr/>
                        <wps:spPr>
                          <a:xfrm>
                            <a:off x="736905" y="802741"/>
                            <a:ext cx="2428646" cy="95097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810057" y="1841500"/>
                            <a:ext cx="770027" cy="309168"/>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upo 60"/>
                        <wpg:cNvGrpSpPr/>
                        <wpg:grpSpPr>
                          <a:xfrm>
                            <a:off x="0" y="1068019"/>
                            <a:ext cx="263347" cy="263347"/>
                            <a:chOff x="0" y="0"/>
                            <a:chExt cx="263347" cy="263347"/>
                          </a:xfrm>
                        </wpg:grpSpPr>
                        <wps:wsp>
                          <wps:cNvPr id="59" name="Elipse 59"/>
                          <wps:cNvSpPr/>
                          <wps:spPr>
                            <a:xfrm>
                              <a:off x="0" y="0"/>
                              <a:ext cx="263347" cy="2633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583B2" w14:textId="22B4CA11" w:rsidR="00354602" w:rsidRPr="00354602" w:rsidRDefault="00354602" w:rsidP="00354602">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0" y="0"/>
                              <a:ext cx="219456"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480ED2" w14:textId="77777777" w:rsidR="00354602" w:rsidRPr="00354602" w:rsidRDefault="00354602" w:rsidP="00354602">
                                <w:pPr>
                                  <w:jc w:val="center"/>
                                  <w:rPr>
                                    <w:rFonts w:asciiTheme="minorHAnsi" w:hAnsiTheme="minorHAnsi" w:cstheme="minorHAnsi"/>
                                    <w:color w:val="FF0000"/>
                                  </w:rPr>
                                </w:pPr>
                                <w:r w:rsidRPr="00354602">
                                  <w:rPr>
                                    <w:rFonts w:asciiTheme="minorHAnsi" w:hAnsiTheme="minorHAnsi" w:cstheme="minorHAnsi"/>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Grupo 61"/>
                        <wpg:cNvGrpSpPr/>
                        <wpg:grpSpPr>
                          <a:xfrm>
                            <a:off x="0" y="1887321"/>
                            <a:ext cx="263347" cy="263347"/>
                            <a:chOff x="0" y="0"/>
                            <a:chExt cx="263347" cy="263347"/>
                          </a:xfrm>
                        </wpg:grpSpPr>
                        <wps:wsp>
                          <wps:cNvPr id="62" name="Elipse 62"/>
                          <wps:cNvSpPr/>
                          <wps:spPr>
                            <a:xfrm>
                              <a:off x="0" y="0"/>
                              <a:ext cx="263347" cy="2633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C0A9C" w14:textId="77777777" w:rsidR="00354602" w:rsidRPr="00354602" w:rsidRDefault="00354602" w:rsidP="00354602">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63"/>
                          <wps:cNvSpPr txBox="1"/>
                          <wps:spPr>
                            <a:xfrm>
                              <a:off x="0" y="0"/>
                              <a:ext cx="219456"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D4C7DE" w14:textId="0D77FFA1" w:rsidR="00354602" w:rsidRPr="00354602" w:rsidRDefault="00354602" w:rsidP="00354602">
                                <w:pPr>
                                  <w:jc w:val="center"/>
                                  <w:rPr>
                                    <w:rFonts w:asciiTheme="minorHAnsi" w:hAnsiTheme="minorHAnsi" w:cstheme="minorHAnsi"/>
                                    <w:color w:val="FF0000"/>
                                  </w:rPr>
                                </w:pPr>
                                <w:r>
                                  <w:rPr>
                                    <w:rFonts w:asciiTheme="minorHAnsi" w:hAnsiTheme="minorHAnsi" w:cstheme="minorHAnsi"/>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 name="Conector recto de flecha 67"/>
                        <wps:cNvCnPr/>
                        <wps:spPr>
                          <a:xfrm flipH="1" flipV="1">
                            <a:off x="369215" y="1190040"/>
                            <a:ext cx="356135" cy="45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Conector recto de flecha 68"/>
                        <wps:cNvCnPr/>
                        <wps:spPr>
                          <a:xfrm flipH="1" flipV="1">
                            <a:off x="449682" y="2002028"/>
                            <a:ext cx="356135" cy="45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75D7FC" id="Grupo 69" o:spid="_x0000_s1026" style="position:absolute;left:0;text-align:left;margin-left:81.9pt;margin-top:23.75pt;width:388.9pt;height:236.85pt;z-index:251657216;mso-width-relative:margin;mso-height-relative:margin" coordsize="44435,2486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&#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&#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09PT09PT09PT0&#10;9PT09PT09PT09PT09PT09PT09PT09PT09PT09PT09PT09PT09PT09PT09PT09PT09PT09PT09PT0&#10;9PT09PT09PT09PT09PT09PT09PT09PT09PT09PT09PT09PT09PT09PT09PT09PT09PT09PT09PT0&#10;9PT09PT09PT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&#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10;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10;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10;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10;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7/////////////////////////////////////////////////&#10;////////////////////////////////////////////////////////////////////////////&#10;///+//////////3//v/+/f///P//+/3//fj///36/v3+///+///8///j//8/lucpm/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left:6437;width:37998;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">
                  <v:imagedata r:id="rId17" o:title=""/>
                </v:shape>
                <v:rect id="Rectángulo 56" o:spid="_x0000_s1028" style="position:absolute;left:7369;top:8027;width:24286;height:9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" filled="f" strokecolor="#c00000" strokeweight="3pt"/>
                <v:rect id="Rectángulo 57" o:spid="_x0000_s1029" style="position:absolute;left:8100;top:18415;width:7700;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" filled="f" strokecolor="#c00000" strokeweight="3pt"/>
                <v:group id="Grupo 60" o:spid="_x0000_s1030" style="position:absolute;top:10680;width:2633;height:2633" coordsize="263347,26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Elipse 59" o:spid="_x0000_s1031" style="position:absolute;width:263347;height:26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" filled="f" strokecolor="#c00000" strokeweight="1pt">
                    <v:stroke joinstyle="miter"/>
                    <v:textbox>
                      <w:txbxContent>
                        <w:p w14:paraId="6E5583B2" w14:textId="22B4CA11" w:rsidR="00354602" w:rsidRPr="00354602" w:rsidRDefault="00354602" w:rsidP="00354602">
                          <w:pPr>
                            <w:jc w:val="center"/>
                            <w:rPr>
                              <w:rFonts w:asciiTheme="minorHAnsi" w:hAnsiTheme="minorHAnsi" w:cstheme="minorHAnsi"/>
                              <w:color w:val="FF0000"/>
                            </w:rPr>
                          </w:pPr>
                        </w:p>
                      </w:txbxContent>
                    </v:textbox>
                  </v:oval>
                  <v:shapetype id="_x0000_t202" coordsize="21600,21600" o:spt="202" path="m,l,21600r21600,l21600,xe">
                    <v:stroke joinstyle="miter"/>
                    <v:path gradientshapeok="t" o:connecttype="rect"/>
                  </v:shapetype>
                  <v:shape id="Cuadro de texto 1" o:spid="_x0000_s1032" type="#_x0000_t202" style="position:absolute;width:219456;height:26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65480ED2" w14:textId="77777777" w:rsidR="00354602" w:rsidRPr="00354602" w:rsidRDefault="00354602" w:rsidP="00354602">
                          <w:pPr>
                            <w:jc w:val="center"/>
                            <w:rPr>
                              <w:rFonts w:asciiTheme="minorHAnsi" w:hAnsiTheme="minorHAnsi" w:cstheme="minorHAnsi"/>
                              <w:color w:val="FF0000"/>
                            </w:rPr>
                          </w:pPr>
                          <w:r w:rsidRPr="00354602">
                            <w:rPr>
                              <w:rFonts w:asciiTheme="minorHAnsi" w:hAnsiTheme="minorHAnsi" w:cstheme="minorHAnsi"/>
                              <w:color w:val="FF0000"/>
                            </w:rPr>
                            <w:t>1</w:t>
                          </w:r>
                        </w:p>
                      </w:txbxContent>
                    </v:textbox>
                  </v:shape>
                </v:group>
                <v:group id="Grupo 61" o:spid="_x0000_s1033" style="position:absolute;top:18873;width:2633;height:2633" coordsize="263347,26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oval id="Elipse 62" o:spid="_x0000_s1034" style="position:absolute;width:263347;height:26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" filled="f" strokecolor="#c00000" strokeweight="1pt">
                    <v:stroke joinstyle="miter"/>
                    <v:textbox>
                      <w:txbxContent>
                        <w:p w14:paraId="33AC0A9C" w14:textId="77777777" w:rsidR="00354602" w:rsidRPr="00354602" w:rsidRDefault="00354602" w:rsidP="00354602">
                          <w:pPr>
                            <w:jc w:val="center"/>
                            <w:rPr>
                              <w:rFonts w:asciiTheme="minorHAnsi" w:hAnsiTheme="minorHAnsi" w:cstheme="minorHAnsi"/>
                              <w:color w:val="FF0000"/>
                            </w:rPr>
                          </w:pPr>
                        </w:p>
                      </w:txbxContent>
                    </v:textbox>
                  </v:oval>
                  <v:shape id="Cuadro de texto 63" o:spid="_x0000_s1035" type="#_x0000_t202" style="position:absolute;width:219456;height:26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FD4C7DE" w14:textId="0D77FFA1" w:rsidR="00354602" w:rsidRPr="00354602" w:rsidRDefault="00354602" w:rsidP="00354602">
                          <w:pPr>
                            <w:jc w:val="center"/>
                            <w:rPr>
                              <w:rFonts w:asciiTheme="minorHAnsi" w:hAnsiTheme="minorHAnsi" w:cstheme="minorHAnsi"/>
                              <w:color w:val="FF0000"/>
                            </w:rPr>
                          </w:pPr>
                          <w:r>
                            <w:rPr>
                              <w:rFonts w:asciiTheme="minorHAnsi" w:hAnsiTheme="minorHAnsi" w:cstheme="minorHAnsi"/>
                              <w:color w:val="FF0000"/>
                            </w:rPr>
                            <w:t>2</w:t>
                          </w:r>
                        </w:p>
                      </w:txbxContent>
                    </v:textbox>
                  </v:shape>
                </v:group>
                <v:shapetype id="_x0000_t32" coordsize="21600,21600" o:spt="32" o:oned="t" path="m,l21600,21600e" filled="f">
                  <v:path arrowok="t" fillok="f" o:connecttype="none"/>
                  <o:lock v:ext="edit" shapetype="t"/>
                </v:shapetype>
                <v:shape id="Conector recto de flecha 67" o:spid="_x0000_s1036" type="#_x0000_t32" style="position:absolute;left:3692;top:11900;width:3561;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" strokecolor="#c00000" strokeweight=".5pt">
                  <v:stroke endarrow="block" joinstyle="miter"/>
                </v:shape>
                <v:shape id="Conector recto de flecha 68" o:spid="_x0000_s1037" type="#_x0000_t32" style="position:absolute;left:4496;top:20020;width:3562;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" strokecolor="#c00000" strokeweight=".5pt">
                  <v:stroke endarrow="block" joinstyle="miter"/>
                </v:shape>
                <w10:wrap type="topAndBottom"/>
              </v:group>
            </w:pict>
          </mc:Fallback>
        </mc:AlternateContent>
      </w:r>
    </w:p>
    <w:p w14:paraId="0D9613AA" w14:textId="77777777" w:rsidR="00474128" w:rsidRDefault="00474128" w:rsidP="00474128">
      <w:pPr>
        <w:ind w:left="1428"/>
        <w:jc w:val="both"/>
        <w:rPr>
          <w:rFonts w:ascii="Calibri" w:hAnsi="Calibri" w:cs="Calibri"/>
        </w:rPr>
      </w:pPr>
    </w:p>
    <w:p w14:paraId="44B6D885" w14:textId="7A48BC14" w:rsidR="005F5162" w:rsidRDefault="005F5162" w:rsidP="005F5162">
      <w:pPr>
        <w:ind w:left="2832"/>
        <w:jc w:val="both"/>
        <w:rPr>
          <w:rFonts w:ascii="Calibri" w:hAnsi="Calibri" w:cs="Calibri"/>
        </w:rPr>
      </w:pPr>
    </w:p>
    <w:p w14:paraId="3081E314" w14:textId="28006457" w:rsidR="00E20F47" w:rsidRDefault="00E20F47" w:rsidP="005F5162">
      <w:pPr>
        <w:ind w:left="1404"/>
        <w:jc w:val="both"/>
        <w:rPr>
          <w:rFonts w:ascii="Calibri" w:hAnsi="Calibri" w:cs="Calibri"/>
        </w:rPr>
      </w:pPr>
      <w:r>
        <w:rPr>
          <w:rFonts w:ascii="Calibri" w:hAnsi="Calibri" w:cs="Calibri"/>
          <w:b/>
          <w:bCs/>
          <w:noProof/>
        </w:rPr>
        <w:t>Paso 1:</w:t>
      </w:r>
      <w:r>
        <w:rPr>
          <w:rFonts w:ascii="Calibri" w:hAnsi="Calibri" w:cs="Calibri"/>
        </w:rPr>
        <w:t xml:space="preserve"> I</w:t>
      </w:r>
      <w:r w:rsidRPr="00E20F47">
        <w:rPr>
          <w:rFonts w:ascii="Calibri" w:hAnsi="Calibri" w:cs="Calibri"/>
        </w:rPr>
        <w:t xml:space="preserve">ngresar su usuario </w:t>
      </w:r>
      <w:r>
        <w:rPr>
          <w:rFonts w:ascii="Calibri" w:hAnsi="Calibri" w:cs="Calibri"/>
        </w:rPr>
        <w:t>(</w:t>
      </w:r>
      <w:r w:rsidR="005F5162">
        <w:rPr>
          <w:rFonts w:ascii="Calibri" w:hAnsi="Calibri" w:cs="Calibri"/>
        </w:rPr>
        <w:t>número de identificación</w:t>
      </w:r>
      <w:r>
        <w:rPr>
          <w:rFonts w:ascii="Calibri" w:hAnsi="Calibri" w:cs="Calibri"/>
        </w:rPr>
        <w:t>)</w:t>
      </w:r>
      <w:r w:rsidR="005F5162">
        <w:rPr>
          <w:rFonts w:ascii="Calibri" w:hAnsi="Calibri" w:cs="Calibri"/>
        </w:rPr>
        <w:t xml:space="preserve"> </w:t>
      </w:r>
      <w:r w:rsidRPr="00E20F47">
        <w:rPr>
          <w:rFonts w:ascii="Calibri" w:hAnsi="Calibri" w:cs="Calibri"/>
        </w:rPr>
        <w:t>y contraseña para acceder al sistema.</w:t>
      </w:r>
    </w:p>
    <w:p w14:paraId="4E8A4E9E" w14:textId="4C7AA5B5" w:rsidR="005F5162" w:rsidRDefault="005F5162" w:rsidP="005F5162">
      <w:pPr>
        <w:ind w:left="1404"/>
        <w:jc w:val="both"/>
        <w:rPr>
          <w:rFonts w:ascii="Calibri" w:hAnsi="Calibri" w:cs="Calibri"/>
        </w:rPr>
      </w:pPr>
      <w:r>
        <w:rPr>
          <w:noProof/>
        </w:rPr>
        <w:drawing>
          <wp:anchor distT="0" distB="0" distL="114300" distR="114300" simplePos="0" relativeHeight="251659264" behindDoc="1" locked="0" layoutInCell="1" allowOverlap="1" wp14:anchorId="69B99E9B" wp14:editId="3495556A">
            <wp:simplePos x="0" y="0"/>
            <wp:positionH relativeFrom="column">
              <wp:posOffset>888035</wp:posOffset>
            </wp:positionH>
            <wp:positionV relativeFrom="paragraph">
              <wp:posOffset>223520</wp:posOffset>
            </wp:positionV>
            <wp:extent cx="770890" cy="243205"/>
            <wp:effectExtent l="0" t="0" r="3810" b="0"/>
            <wp:wrapTight wrapText="bothSides">
              <wp:wrapPolygon edited="0">
                <wp:start x="0" y="0"/>
                <wp:lineTo x="0" y="20303"/>
                <wp:lineTo x="21351" y="20303"/>
                <wp:lineTo x="21351"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rotWithShape="1">
                    <a:blip r:embed="rId8">
                      <a:extLst>
                        <a:ext uri="{28A0092B-C50C-407E-A947-70E740481C1C}">
                          <a14:useLocalDpi xmlns:a14="http://schemas.microsoft.com/office/drawing/2010/main" val="0"/>
                        </a:ext>
                      </a:extLst>
                    </a:blip>
                    <a:srcRect l="5780" t="75902" r="76509" b="15561"/>
                    <a:stretch/>
                  </pic:blipFill>
                  <pic:spPr bwMode="auto">
                    <a:xfrm>
                      <a:off x="0" y="0"/>
                      <a:ext cx="770890" cy="24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b/>
          <w:bCs/>
          <w:noProof/>
        </w:rPr>
        <w:t>Paso 2:</w:t>
      </w:r>
      <w:r>
        <w:rPr>
          <w:rFonts w:ascii="Calibri" w:hAnsi="Calibri" w:cs="Calibri"/>
        </w:rPr>
        <w:t xml:space="preserve"> U</w:t>
      </w:r>
      <w:r w:rsidRPr="005F5162">
        <w:rPr>
          <w:rFonts w:ascii="Calibri" w:hAnsi="Calibri" w:cs="Calibri"/>
        </w:rPr>
        <w:t xml:space="preserve">na vez que ha ingresado su usuario y contraseña, debe hacer clic en </w:t>
      </w:r>
      <w:r>
        <w:rPr>
          <w:rFonts w:ascii="Calibri" w:hAnsi="Calibri" w:cs="Calibri"/>
        </w:rPr>
        <w:t xml:space="preserve">el botón </w:t>
      </w:r>
      <w:r w:rsidRPr="005F5162">
        <w:rPr>
          <w:rFonts w:ascii="Calibri" w:hAnsi="Calibri" w:cs="Calibri"/>
        </w:rPr>
        <w:t>para iniciar sesión en el sistema.</w:t>
      </w:r>
    </w:p>
    <w:p w14:paraId="1833E1AE" w14:textId="77777777" w:rsidR="005F5162" w:rsidRDefault="005F5162" w:rsidP="005F5162">
      <w:pPr>
        <w:ind w:left="1404"/>
        <w:jc w:val="both"/>
        <w:rPr>
          <w:rFonts w:ascii="Calibri" w:hAnsi="Calibri" w:cs="Calibri"/>
        </w:rPr>
      </w:pPr>
    </w:p>
    <w:p w14:paraId="6833A8AA" w14:textId="2A3347AE" w:rsidR="005F5162" w:rsidRDefault="005F5162" w:rsidP="005F5162">
      <w:pPr>
        <w:ind w:left="1428"/>
        <w:jc w:val="both"/>
        <w:rPr>
          <w:rFonts w:ascii="Calibri" w:hAnsi="Calibri" w:cs="Calibri"/>
          <w:noProof/>
        </w:rPr>
      </w:pPr>
      <w:r w:rsidRPr="005F5162">
        <w:rPr>
          <w:rFonts w:ascii="Calibri" w:hAnsi="Calibri" w:cs="Calibri"/>
          <w:noProof/>
        </w:rPr>
        <w:t>Luego el sistema comprobara la información ingresada para asegurarse de que es válida y corresponde a un usuario registrado, si la información ingresada es válida, el usuario será redirigido al sistema.</w:t>
      </w:r>
    </w:p>
    <w:p w14:paraId="0C51A073" w14:textId="32852522" w:rsidR="00A34782" w:rsidRDefault="00A34782" w:rsidP="005F5162">
      <w:pPr>
        <w:ind w:left="1428"/>
        <w:jc w:val="both"/>
        <w:rPr>
          <w:rFonts w:ascii="Calibri" w:hAnsi="Calibri" w:cs="Calibri"/>
          <w:noProof/>
        </w:rPr>
      </w:pPr>
    </w:p>
    <w:p w14:paraId="38EE5C86" w14:textId="2B604BFC" w:rsidR="00A34782" w:rsidRDefault="00A34782" w:rsidP="005F5162">
      <w:pPr>
        <w:ind w:left="1428"/>
        <w:jc w:val="both"/>
        <w:rPr>
          <w:rFonts w:ascii="Calibri" w:hAnsi="Calibri" w:cs="Calibri"/>
          <w:noProof/>
        </w:rPr>
      </w:pPr>
    </w:p>
    <w:p w14:paraId="04A62B07" w14:textId="77777777" w:rsidR="00474128" w:rsidRDefault="00474128" w:rsidP="00A34782">
      <w:pPr>
        <w:ind w:left="708"/>
        <w:rPr>
          <w:rFonts w:ascii="Calibri" w:hAnsi="Calibri" w:cs="Calibri"/>
          <w:b/>
          <w:bCs/>
        </w:rPr>
      </w:pPr>
    </w:p>
    <w:p w14:paraId="6435E3CE" w14:textId="77777777" w:rsidR="00474128" w:rsidRDefault="00474128" w:rsidP="00A34782">
      <w:pPr>
        <w:ind w:left="708"/>
        <w:rPr>
          <w:rFonts w:ascii="Calibri" w:hAnsi="Calibri" w:cs="Calibri"/>
          <w:b/>
          <w:bCs/>
        </w:rPr>
      </w:pPr>
    </w:p>
    <w:p w14:paraId="4C0248BA" w14:textId="77777777" w:rsidR="00474128" w:rsidRDefault="00474128" w:rsidP="00A34782">
      <w:pPr>
        <w:ind w:left="708"/>
        <w:rPr>
          <w:rFonts w:ascii="Calibri" w:hAnsi="Calibri" w:cs="Calibri"/>
          <w:b/>
          <w:bCs/>
        </w:rPr>
      </w:pPr>
    </w:p>
    <w:p w14:paraId="177EB6C6" w14:textId="77777777" w:rsidR="00474128" w:rsidRDefault="00474128" w:rsidP="00A34782">
      <w:pPr>
        <w:ind w:left="708"/>
        <w:rPr>
          <w:rFonts w:ascii="Calibri" w:hAnsi="Calibri" w:cs="Calibri"/>
          <w:b/>
          <w:bCs/>
        </w:rPr>
      </w:pPr>
    </w:p>
    <w:p w14:paraId="0D58E63D" w14:textId="77777777" w:rsidR="00474128" w:rsidRDefault="00474128" w:rsidP="00A34782">
      <w:pPr>
        <w:ind w:left="708"/>
        <w:rPr>
          <w:rFonts w:ascii="Calibri" w:hAnsi="Calibri" w:cs="Calibri"/>
          <w:b/>
          <w:bCs/>
        </w:rPr>
      </w:pPr>
    </w:p>
    <w:p w14:paraId="697E8E85" w14:textId="77777777" w:rsidR="00474128" w:rsidRDefault="00474128" w:rsidP="00A34782">
      <w:pPr>
        <w:ind w:left="708"/>
        <w:rPr>
          <w:rFonts w:ascii="Calibri" w:hAnsi="Calibri" w:cs="Calibri"/>
          <w:b/>
          <w:bCs/>
        </w:rPr>
      </w:pPr>
    </w:p>
    <w:p w14:paraId="0A71641A" w14:textId="77777777" w:rsidR="00474128" w:rsidRDefault="00474128" w:rsidP="00A34782">
      <w:pPr>
        <w:ind w:left="708"/>
        <w:rPr>
          <w:rFonts w:ascii="Calibri" w:hAnsi="Calibri" w:cs="Calibri"/>
          <w:b/>
          <w:bCs/>
        </w:rPr>
      </w:pPr>
    </w:p>
    <w:p w14:paraId="3BB523FD" w14:textId="372E68A5" w:rsidR="00A34782" w:rsidRDefault="00A34782" w:rsidP="00474128">
      <w:pPr>
        <w:ind w:left="708"/>
        <w:jc w:val="both"/>
        <w:rPr>
          <w:rFonts w:ascii="Calibri" w:hAnsi="Calibri" w:cs="Calibri"/>
          <w:b/>
          <w:bCs/>
        </w:rPr>
      </w:pPr>
      <w:r>
        <w:rPr>
          <w:rFonts w:ascii="Calibri" w:hAnsi="Calibri" w:cs="Calibri"/>
          <w:b/>
          <w:bCs/>
        </w:rPr>
        <w:lastRenderedPageBreak/>
        <w:t>Menú</w:t>
      </w:r>
      <w:r w:rsidRPr="008C0F3E">
        <w:rPr>
          <w:rFonts w:ascii="Calibri" w:hAnsi="Calibri" w:cs="Calibri"/>
          <w:b/>
          <w:bCs/>
        </w:rPr>
        <w:t xml:space="preserve"> </w:t>
      </w:r>
      <w:r>
        <w:rPr>
          <w:rFonts w:ascii="Calibri" w:hAnsi="Calibri" w:cs="Calibri"/>
          <w:b/>
          <w:bCs/>
        </w:rPr>
        <w:t>Principal</w:t>
      </w:r>
    </w:p>
    <w:p w14:paraId="3F8D5E8F" w14:textId="7F9F9BE1" w:rsidR="00A34782" w:rsidRDefault="00D25C17" w:rsidP="00474128">
      <w:pPr>
        <w:ind w:left="708"/>
        <w:jc w:val="both"/>
        <w:rPr>
          <w:rFonts w:ascii="Calibri" w:hAnsi="Calibri" w:cs="Calibri"/>
        </w:rPr>
      </w:pPr>
      <w:r>
        <w:rPr>
          <w:noProof/>
        </w:rPr>
        <mc:AlternateContent>
          <mc:Choice Requires="wps">
            <w:drawing>
              <wp:anchor distT="0" distB="0" distL="114300" distR="114300" simplePos="0" relativeHeight="251779072" behindDoc="0" locked="0" layoutInCell="1" allowOverlap="1" wp14:anchorId="3751347A" wp14:editId="0A68E046">
                <wp:simplePos x="0" y="0"/>
                <wp:positionH relativeFrom="margin">
                  <wp:posOffset>-38506</wp:posOffset>
                </wp:positionH>
                <wp:positionV relativeFrom="paragraph">
                  <wp:posOffset>2319661</wp:posOffset>
                </wp:positionV>
                <wp:extent cx="944880" cy="472440"/>
                <wp:effectExtent l="0" t="0" r="0" b="3810"/>
                <wp:wrapNone/>
                <wp:docPr id="128" name="Cuadro de texto 128"/>
                <wp:cNvGraphicFramePr/>
                <a:graphic xmlns:a="http://schemas.openxmlformats.org/drawingml/2006/main">
                  <a:graphicData uri="http://schemas.microsoft.com/office/word/2010/wordprocessingShape">
                    <wps:wsp>
                      <wps:cNvSpPr txBox="1"/>
                      <wps:spPr>
                        <a:xfrm>
                          <a:off x="0" y="0"/>
                          <a:ext cx="94488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5D3A9" w14:textId="0CDA28C8" w:rsidR="00D25C17" w:rsidRPr="00D25C17" w:rsidRDefault="00D25C17" w:rsidP="00D25C17">
                            <w:pPr>
                              <w:jc w:val="center"/>
                              <w:rPr>
                                <w:rFonts w:asciiTheme="minorHAnsi" w:hAnsiTheme="minorHAnsi" w:cstheme="minorHAnsi"/>
                                <w:b/>
                                <w:bCs/>
                                <w:color w:val="FF0000"/>
                                <w:sz w:val="22"/>
                                <w:szCs w:val="22"/>
                                <w:lang w:val="es-EC"/>
                              </w:rPr>
                            </w:pPr>
                            <w:r w:rsidRPr="00D25C17">
                              <w:rPr>
                                <w:rFonts w:asciiTheme="minorHAnsi" w:hAnsiTheme="minorHAnsi" w:cstheme="minorHAnsi"/>
                                <w:b/>
                                <w:bCs/>
                                <w:color w:val="FF0000"/>
                                <w:sz w:val="22"/>
                                <w:szCs w:val="22"/>
                                <w:lang w:val="es-EC"/>
                              </w:rPr>
                              <w:t>Botones de Salida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1347A" id="Cuadro de texto 128" o:spid="_x0000_s1038" type="#_x0000_t202" style="position:absolute;left:0;text-align:left;margin-left:-3.05pt;margin-top:182.65pt;width:74.4pt;height:37.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" filled="f" stroked="f">
                <v:textbox>
                  <w:txbxContent>
                    <w:p w14:paraId="07B5D3A9" w14:textId="0CDA28C8" w:rsidR="00D25C17" w:rsidRPr="00D25C17" w:rsidRDefault="00D25C17" w:rsidP="00D25C17">
                      <w:pPr>
                        <w:jc w:val="center"/>
                        <w:rPr>
                          <w:rFonts w:asciiTheme="minorHAnsi" w:hAnsiTheme="minorHAnsi" w:cstheme="minorHAnsi"/>
                          <w:b/>
                          <w:bCs/>
                          <w:color w:val="FF0000"/>
                          <w:sz w:val="22"/>
                          <w:szCs w:val="22"/>
                          <w:lang w:val="es-EC"/>
                        </w:rPr>
                      </w:pPr>
                      <w:r w:rsidRPr="00D25C17">
                        <w:rPr>
                          <w:rFonts w:asciiTheme="minorHAnsi" w:hAnsiTheme="minorHAnsi" w:cstheme="minorHAnsi"/>
                          <w:b/>
                          <w:bCs/>
                          <w:color w:val="FF0000"/>
                          <w:sz w:val="22"/>
                          <w:szCs w:val="22"/>
                          <w:lang w:val="es-EC"/>
                        </w:rPr>
                        <w:t>Botones de Salida</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42074AE7" wp14:editId="29D580D8">
                <wp:simplePos x="0" y="0"/>
                <wp:positionH relativeFrom="column">
                  <wp:posOffset>833120</wp:posOffset>
                </wp:positionH>
                <wp:positionV relativeFrom="paragraph">
                  <wp:posOffset>2590800</wp:posOffset>
                </wp:positionV>
                <wp:extent cx="354697" cy="0"/>
                <wp:effectExtent l="0" t="0" r="0" b="0"/>
                <wp:wrapNone/>
                <wp:docPr id="129" name="Conector recto de flecha 129"/>
                <wp:cNvGraphicFramePr/>
                <a:graphic xmlns:a="http://schemas.openxmlformats.org/drawingml/2006/main">
                  <a:graphicData uri="http://schemas.microsoft.com/office/word/2010/wordprocessingShape">
                    <wps:wsp>
                      <wps:cNvCnPr/>
                      <wps:spPr>
                        <a:xfrm flipH="1" flipV="1">
                          <a:off x="0" y="0"/>
                          <a:ext cx="354697"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10985" id="Conector recto de flecha 129" o:spid="_x0000_s1026" type="#_x0000_t32" style="position:absolute;margin-left:65.6pt;margin-top:204pt;width:27.95pt;height:0;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" strokecolor="#c00000" strokeweight=".5pt">
                <v:stroke endarrow="block" joinstyle="miter"/>
              </v:shape>
            </w:pict>
          </mc:Fallback>
        </mc:AlternateContent>
      </w:r>
      <w:r w:rsidR="007C2E8A">
        <w:rPr>
          <w:noProof/>
        </w:rPr>
        <mc:AlternateContent>
          <mc:Choice Requires="wps">
            <w:drawing>
              <wp:anchor distT="0" distB="0" distL="114300" distR="114300" simplePos="0" relativeHeight="251712512" behindDoc="0" locked="0" layoutInCell="1" allowOverlap="1" wp14:anchorId="4A4BAE1F" wp14:editId="47BCBA45">
                <wp:simplePos x="0" y="0"/>
                <wp:positionH relativeFrom="column">
                  <wp:posOffset>1210742</wp:posOffset>
                </wp:positionH>
                <wp:positionV relativeFrom="paragraph">
                  <wp:posOffset>2456852</wp:posOffset>
                </wp:positionV>
                <wp:extent cx="817069" cy="288121"/>
                <wp:effectExtent l="12700" t="12700" r="21590" b="29845"/>
                <wp:wrapNone/>
                <wp:docPr id="21" name="Rectángulo 21"/>
                <wp:cNvGraphicFramePr/>
                <a:graphic xmlns:a="http://schemas.openxmlformats.org/drawingml/2006/main">
                  <a:graphicData uri="http://schemas.microsoft.com/office/word/2010/wordprocessingShape">
                    <wps:wsp>
                      <wps:cNvSpPr/>
                      <wps:spPr>
                        <a:xfrm>
                          <a:off x="0" y="0"/>
                          <a:ext cx="817069" cy="288121"/>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001E13" id="Rectángulo 21" o:spid="_x0000_s1026" style="position:absolute;margin-left:95.35pt;margin-top:193.45pt;width:64.35pt;height:22.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" filled="f" strokecolor="#c00000" strokeweight="3pt"/>
            </w:pict>
          </mc:Fallback>
        </mc:AlternateContent>
      </w:r>
      <w:r w:rsidR="007C2E8A">
        <w:rPr>
          <w:rFonts w:ascii="Calibri" w:hAnsi="Calibri" w:cs="Calibri"/>
          <w:noProof/>
        </w:rPr>
        <mc:AlternateContent>
          <mc:Choice Requires="wpg">
            <w:drawing>
              <wp:anchor distT="0" distB="0" distL="114300" distR="114300" simplePos="0" relativeHeight="251710464" behindDoc="1" locked="0" layoutInCell="1" allowOverlap="1" wp14:anchorId="0B4E9B0B" wp14:editId="08A42B8D">
                <wp:simplePos x="0" y="0"/>
                <wp:positionH relativeFrom="column">
                  <wp:posOffset>1254125</wp:posOffset>
                </wp:positionH>
                <wp:positionV relativeFrom="paragraph">
                  <wp:posOffset>494030</wp:posOffset>
                </wp:positionV>
                <wp:extent cx="4258945" cy="2309495"/>
                <wp:effectExtent l="0" t="0" r="8255" b="1905"/>
                <wp:wrapTopAndBottom/>
                <wp:docPr id="18" name="Grupo 18"/>
                <wp:cNvGraphicFramePr/>
                <a:graphic xmlns:a="http://schemas.openxmlformats.org/drawingml/2006/main">
                  <a:graphicData uri="http://schemas.microsoft.com/office/word/2010/wordprocessingGroup">
                    <wpg:wgp>
                      <wpg:cNvGrpSpPr/>
                      <wpg:grpSpPr>
                        <a:xfrm>
                          <a:off x="0" y="0"/>
                          <a:ext cx="4258945" cy="2309495"/>
                          <a:chOff x="-244056" y="-46605"/>
                          <a:chExt cx="4269793" cy="2310398"/>
                        </a:xfrm>
                      </wpg:grpSpPr>
                      <pic:pic xmlns:pic="http://schemas.openxmlformats.org/drawingml/2006/picture">
                        <pic:nvPicPr>
                          <pic:cNvPr id="17" name="Imagen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44056" y="-46605"/>
                            <a:ext cx="4044871" cy="2310398"/>
                          </a:xfrm>
                          <a:prstGeom prst="rect">
                            <a:avLst/>
                          </a:prstGeom>
                        </pic:spPr>
                      </pic:pic>
                      <wpg:grpSp>
                        <wpg:cNvPr id="96" name="Grupo 96"/>
                        <wpg:cNvGrpSpPr/>
                        <wpg:grpSpPr>
                          <a:xfrm>
                            <a:off x="393426" y="572770"/>
                            <a:ext cx="3632311" cy="1570146"/>
                            <a:chOff x="392791" y="566420"/>
                            <a:chExt cx="3632311" cy="1570146"/>
                          </a:xfrm>
                        </wpg:grpSpPr>
                        <wpg:grpSp>
                          <wpg:cNvPr id="95" name="Grupo 95"/>
                          <wpg:cNvGrpSpPr/>
                          <wpg:grpSpPr>
                            <a:xfrm>
                              <a:off x="392791" y="566420"/>
                              <a:ext cx="3632311" cy="1570146"/>
                              <a:chOff x="392791" y="566420"/>
                              <a:chExt cx="3632311" cy="1570146"/>
                            </a:xfrm>
                          </wpg:grpSpPr>
                          <wps:wsp>
                            <wps:cNvPr id="75" name="Rectángulo 75"/>
                            <wps:cNvSpPr/>
                            <wps:spPr>
                              <a:xfrm>
                                <a:off x="1126851" y="566420"/>
                                <a:ext cx="819150" cy="70787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Elipse 76"/>
                            <wps:cNvSpPr/>
                            <wps:spPr>
                              <a:xfrm>
                                <a:off x="392791" y="726440"/>
                                <a:ext cx="262890" cy="262890"/>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D7BD2" w14:textId="77777777" w:rsidR="00563247" w:rsidRPr="00354602" w:rsidRDefault="00563247" w:rsidP="00563247">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uadro de texto 77"/>
                            <wps:cNvSpPr txBox="1"/>
                            <wps:spPr>
                              <a:xfrm>
                                <a:off x="392791" y="726440"/>
                                <a:ext cx="21907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0406FA" w14:textId="77777777" w:rsidR="00563247" w:rsidRPr="00354602" w:rsidRDefault="00563247" w:rsidP="00563247">
                                  <w:pPr>
                                    <w:jc w:val="center"/>
                                    <w:rPr>
                                      <w:rFonts w:asciiTheme="minorHAnsi" w:hAnsiTheme="minorHAnsi" w:cstheme="minorHAnsi"/>
                                      <w:color w:val="FF0000"/>
                                    </w:rPr>
                                  </w:pPr>
                                  <w:r w:rsidRPr="00354602">
                                    <w:rPr>
                                      <w:rFonts w:asciiTheme="minorHAnsi" w:hAnsiTheme="minorHAnsi" w:cstheme="minorHAnsi"/>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ectángulo 79"/>
                            <wps:cNvSpPr/>
                            <wps:spPr>
                              <a:xfrm>
                                <a:off x="1126849" y="1419860"/>
                                <a:ext cx="819150" cy="7162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ángulo 80"/>
                            <wps:cNvSpPr/>
                            <wps:spPr>
                              <a:xfrm>
                                <a:off x="2489820" y="571500"/>
                                <a:ext cx="819150" cy="70739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a:off x="2494755" y="1419860"/>
                                <a:ext cx="819150" cy="71670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Elipse 82"/>
                            <wps:cNvSpPr/>
                            <wps:spPr>
                              <a:xfrm>
                                <a:off x="3757284" y="756920"/>
                                <a:ext cx="262890" cy="262890"/>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1D1F6" w14:textId="77777777" w:rsidR="00563247" w:rsidRPr="00DD1C4B" w:rsidRDefault="00563247" w:rsidP="00563247">
                                  <w:pPr>
                                    <w:jc w:val="center"/>
                                    <w:rPr>
                                      <w:rFonts w:asciiTheme="minorHAnsi" w:hAnsiTheme="minorHAnsi" w:cstheme="minorHAnsi"/>
                                      <w:color w:val="C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uadro de texto 83"/>
                            <wps:cNvSpPr txBox="1"/>
                            <wps:spPr>
                              <a:xfrm>
                                <a:off x="3757278" y="756920"/>
                                <a:ext cx="21907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CB4B9A" w14:textId="4DCE50EE" w:rsidR="00563247" w:rsidRPr="00354602" w:rsidRDefault="00DD1C4B" w:rsidP="00563247">
                                  <w:pPr>
                                    <w:jc w:val="center"/>
                                    <w:rPr>
                                      <w:rFonts w:asciiTheme="minorHAnsi" w:hAnsiTheme="minorHAnsi" w:cstheme="minorHAnsi"/>
                                      <w:color w:val="FF0000"/>
                                    </w:rPr>
                                  </w:pPr>
                                  <w:r>
                                    <w:rPr>
                                      <w:rFonts w:asciiTheme="minorHAnsi" w:hAnsiTheme="minorHAnsi" w:cstheme="minorHAnsi"/>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Elipse 85"/>
                            <wps:cNvSpPr/>
                            <wps:spPr>
                              <a:xfrm>
                                <a:off x="397869" y="1458724"/>
                                <a:ext cx="262890" cy="262890"/>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5BB259" w14:textId="77777777" w:rsidR="00563247" w:rsidRPr="00354602" w:rsidRDefault="00563247" w:rsidP="00563247">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Cuadro de texto 86"/>
                            <wps:cNvSpPr txBox="1"/>
                            <wps:spPr>
                              <a:xfrm>
                                <a:off x="397869" y="1458724"/>
                                <a:ext cx="21907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545E64" w14:textId="09F17E1F" w:rsidR="00563247" w:rsidRPr="00354602" w:rsidRDefault="00563247" w:rsidP="00563247">
                                  <w:pPr>
                                    <w:jc w:val="center"/>
                                    <w:rPr>
                                      <w:rFonts w:asciiTheme="minorHAnsi" w:hAnsiTheme="minorHAnsi" w:cstheme="minorHAnsi"/>
                                      <w:color w:val="FF0000"/>
                                    </w:rPr>
                                  </w:pPr>
                                  <w:r>
                                    <w:rPr>
                                      <w:rFonts w:asciiTheme="minorHAnsi" w:hAnsiTheme="minorHAnsi" w:cstheme="minorHAnsi"/>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Conector recto de flecha 91"/>
                            <wps:cNvCnPr/>
                            <wps:spPr>
                              <a:xfrm>
                                <a:off x="3330560" y="901700"/>
                                <a:ext cx="343535"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Elipse 92"/>
                            <wps:cNvSpPr/>
                            <wps:spPr>
                              <a:xfrm>
                                <a:off x="3762212" y="1645920"/>
                                <a:ext cx="262890" cy="262890"/>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711AF" w14:textId="77777777" w:rsidR="00DD1C4B" w:rsidRPr="00354602" w:rsidRDefault="00DD1C4B" w:rsidP="00DD1C4B">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Cuadro de texto 93"/>
                            <wps:cNvSpPr txBox="1"/>
                            <wps:spPr>
                              <a:xfrm>
                                <a:off x="3762213" y="1645920"/>
                                <a:ext cx="21907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AE3939" w14:textId="7A2644A6" w:rsidR="00DD1C4B" w:rsidRPr="00354602" w:rsidRDefault="00DD1C4B" w:rsidP="00DD1C4B">
                                  <w:pPr>
                                    <w:jc w:val="center"/>
                                    <w:rPr>
                                      <w:rFonts w:asciiTheme="minorHAnsi" w:hAnsiTheme="minorHAnsi" w:cstheme="minorHAnsi"/>
                                      <w:color w:val="FF0000"/>
                                    </w:rPr>
                                  </w:pPr>
                                  <w:r>
                                    <w:rPr>
                                      <w:rFonts w:asciiTheme="minorHAnsi" w:hAnsiTheme="minorHAnsi" w:cstheme="minorHAnsi"/>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onector recto de flecha 94"/>
                            <wps:cNvCnPr/>
                            <wps:spPr>
                              <a:xfrm>
                                <a:off x="3325333" y="1775460"/>
                                <a:ext cx="343561"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 name="Conector recto de flecha 78"/>
                          <wps:cNvCnPr/>
                          <wps:spPr>
                            <a:xfrm flipH="1" flipV="1">
                              <a:off x="763633" y="848360"/>
                              <a:ext cx="35560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Conector recto de flecha 87"/>
                          <wps:cNvCnPr/>
                          <wps:spPr>
                            <a:xfrm flipH="1" flipV="1">
                              <a:off x="763629" y="1580644"/>
                              <a:ext cx="35560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B4E9B0B" id="Grupo 18" o:spid="_x0000_s1039" style="position:absolute;left:0;text-align:left;margin-left:98.75pt;margin-top:38.9pt;width:335.35pt;height:181.85pt;z-index:-251606016;mso-width-relative:margin;mso-height-relative:margin" coordorigin="-2440,-466" coordsize="42697,2310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PT09fX19vb29vb29vb29vb29vb29vb2&#10;9vb29vb29vb29vb29vb29vb29vb29vb29vb29vb29vb29vb29vb29vb29vb29vb29vb29vb29vb2&#10;9vb29vb29vb29vb29vb29vb29vb29vb29vb29vb29vb29vb29vb29vb29vb29vb29vb29ff29ff2&#10;9ff29ff29ff09ff29ff29ff29ff29ff29ff29ff29ff29ff39fb49ff29ff29ff29ff29ff29ff2&#10;9ff29ff29ff29ff29ff29ff29ff29ff29ff29ff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9PT09PT09PT0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8PT18PT18PT18PT18PT18PT27/T37/T38PT2&#10;8PT18PT18PT18PT18PT1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vP3&#10;8vP38vP38vP38vP38vP38vP38vP38vP38vP38vP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fT29fT29vf58vP1zc7Q/Pfz&#10;+PTx8vLw8/b17vP27/T28PT38fT28/P09fPy9fPw8/T08fP28fLz8vP08vP08/T28/T28/T19PT0&#10;9PT09fP09fPz9PT09PT09PT09PT09PT09PT09PT09PT09PT09PT09PT08vLy8vLy8/Pz8/Pz8/Pz&#10;8/Pz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8/Pz8/Pz9PT0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8/Lw8/Lw9PPx&#10;9PPx9PPx9PPx9PPx9PPx9PPx9PPx8/Lw8/Lw8/Lw8/Lw8/Lw8/Lw8vHv8/Lw8/Lw8/Lw8/Lw8/Lw&#10;8vHv8vHv8vHv8vHv8vHv8vHv8vHv8vHv8vHv8vHv8vHv8vHv8vHv8vHv8vHv8vHv8vHv8vHv8/Lw&#10;8/Lw8/Lw8/Lw8/Lw8/Lw8/Lw8/Lw8/Lw8/Lw8/Lw8/Lw8/Lw8/Lw8/Lw8/Lw8/Lw8/Lw8/Lw8/Lw&#10;8/Lw8/Lw8/Lv8/Lu8/Lu9PLu9fHu9fHu9fH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PDt9PDt9PDt9PDt9PDt9PDt9PDt9PDt9PDt9PDt9PDt9fHu9fHu&#10;9fHu9fHu9fHu9fHu9fHu9fHu9fHu9fHu9fHu9fHu9PPv9PPv9PPv9PPv9fTw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8PT18PT18PT18PT17/X17/X27/T37/T37/X2&#10;7/X17/X17/X17/X17/X1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vb57fH08/f68fHw&#10;8vP08PLy8/Px6+/w1t7h0NbZzNjgy9jizdfhy9jiz9Ta1NTW0NXY1drd6O3w8vb58/P28vP08/Pz&#10;9PPx8/Py8/Pz8/Pz8/Pz8/Pz8/Pz8/Pz8/Pz8/Pz8/Pz8/Pz8/Pz8/Pz8vLy8vLy8/Pz8vLy8vLy&#10;8vLy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vLy9PT08/Pz8vLy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8/Lw8/Lw8/Lw8/Lw8/Lw8/Lw8/Lw8/Lw8/Lw8/Lw8/Lw8/Lw8/Lw8/Lw8/Lw&#10;8/Lw8/Lw8/Lw8/Lw8/Lw8/Lw8/Lw8/Lw8/Lw8/Lw8/Lw8/Lw8/Lw8/Lw8/Lw8/Lw8/Lw8/Lw8/Lw&#10;8/Lw8/Lw8/Lw8/Lw8/Lw8/Lw8/Lw8/Lw8/Lw8/Lw8/Lw8/Lw8/Lw8/Lw8/Lw8/Lw8/Lw8/Lw8/Lw&#10;8/Lw8/Lw8/Lv8/Lu8/Lu9PLu9fHu9fHu9fH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vLv9vLv9fLv8/Lu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8PT18PT18PT17/X17/X17/X27/T37/T37vX2&#10;7fb17fb17fb17fb17fb1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T37/T37/T37/T37/T3&#10;7/T37/T37/T37/T37/T37/T37/T37/T37/T37/T37/T37/T37/T37/T37/T37/T37/T37/T38PT3&#10;8PT38PT38PT38PT38PT38PT38PT38PT38PT38PT38PP48PP48PP48PP48PP48PP48PP48PP48PP4&#10;8PP48PP48PP4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Lu9vLu9vLu9vLu9vLu9vLu9vLu9vLu9vLu9vLu9vLu&#10;9vLu9vLu9vLu9vLu9vLu9vLu9vLu9vLu9vLu9vLu9vLu9vLu9vLu9vLu9vLu9vLu9vLu9vLu9vLu&#10;9vLu9vLu9vLu9vLu9vLu9vLu9vLu9vLu9vLu9vLu9vLu9vLu9vLu9vLu9vLu9vLu9vLu9vLu9vLu&#10;9vLu9vLu9vLu9vLu9vLu9vLu9vLu9vLu9vLu9vLu9vLu9vLu9vLu9vLu9vLu9vLu9vLu9vLu9vLu&#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8PT17/X17/X17/X17/X17/X27/T37/T37vX2&#10;7fb17fb17fb17fb17fb1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Pu9vPu9vPu9vPu9vPu9vPu9vPu9vPu9vPu9vPu9vPu&#10;9vPu9vPu9vPu9vPu9vPu9vPu9vPu9vPu9vPu9vPu9vPu9vPu9vPu9vPu9vPu9vPu9vPu9vPu9vPu&#10;9vPu9vPu9vPu9vPu9vPu9vPu9vPu9vPu9vPu9vPu9vPu9vPu9vPu9vPu9vPu9vPu9vPu9vPu9vPu&#10;9vPu9vPu9vPu9vPu9vPu9vPu9vPu9vPu9vPu9vPu9vPu9vPu9vPu9vPu9vPu9vPu9vPu9vPu9vPu&#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8PT17/X17/X17/X17/X17/X27/T37/T37vX2&#10;7fb17fb17fb17fb17fb1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8PT18PT18PT17/X17/X17/X17/X17/X17/X27/T37/T37vX2&#10;7fb17fb17fb17fb17fb1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7/X17/X17/X17/X17/X17/X17/X17/X17vX27fX37fX37vX2&#10;7/X17/X17/X17/X17/X1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&#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XAAIbAAIa9AIa9AIa+AIe9&#10;AIW5AIi+AIjEAIfBAYS4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YW+AYW7AIfEAIfDAIa7AIW7AIa/AIbAAIa9AIa+AIXAAYX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W/AIa9AIa+AIfBAIjA&#10;AIW6AIW8AIrJAIfDAYe8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bAAIa9AIjJAIjGAIa7AIa8AIjCAIfDAIa+AIa+AIW/AoS+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9AYa8AIa+AIa/AIe/AIjCAYW6&#10;A32uCXuqBn21BnyxB3up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rB3usBHy1B3yzB3qrAoCyAYe+AIjCAIe/AIa+AIa+AoW8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AIi/AIbBAYTAAoS8BoO3IYar&#10;ot/oteHquOHruuHrveHp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uOHpu+HpueDrt+LrtuDpf8fXDHypBIW5AoS8AIXAAIfAAIi/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AIe9AIXAAYTCAYTCBIO5KoSj&#10;3Pv7/P7///z////+/P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v3+/P79//7///3/+///qtviDXiiAoW+AYTCAYTCAIa/AIi7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v7+/v7+/////f39////////////////////1NTU&#10;TU1NT09PTU1NTU1NTU1NTU1NTU1NTU1NTU1NhYWF////////////////////////////////////&#10;/v7+/v7+/////////v7+/f39////////////////////////////////////////////////////&#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v7/////v7+////////7+/v4eHhioqKHh4eHx8fFBQU&#10;AAAAAAAAAAAAAAAAAAAAAAAAAAAAAAAAAAAAAgICHx8fHh4eVlZW09PT5eXl/////////f39/v7+&#10;/v7+/v7+/f39/v7+/Pz8/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8AYa6AoS+AYXBAIbDAYW+J4aq&#10;3fv8/v7+//z///3//P///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f///f////z///z//v//qtvkCXqpAIfCAIXDAoTAAoW9AIa7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v7+/////v7+/f39////8PDwsbGxRkZGAAAAAAAAAAAAAAAAAAAA&#10;AAAAAAAAAAAAAAAAAAAAAAAAAAAAAAAAAAAAAAAAAAAAAAAAAAAAAAAAERERk5OTx8fH////////&#10;/////v7+/f39/////v7+/Pz8////////////////////////////////////////////////////&#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f39////////goKCOjo6AAAAAAAAAgICAAAAAAAAAAAAlJSU&#10;oqKin5+foqKioaGhoaGhoaGhoaGhoaGhoaGhoqKiMTExAAAAAAAAAAAAAAAAAAAACwsLXl5e6enp&#10;/////////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zc3NMDAwAAAAAAAAAAAAAAAADw8PZmZmz8/P0NDQ////&#10;////////////////////////////////////////4ODgz8/Pn5+fHh4eCAgIAAAAAAAAAAAAJiYm&#10;dnZ2+vr6/////v7+/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9/f3kZGRDQ0NAAAAAAAAAAAAIyMjZGRk+Pj4/f39/////////f39&#10;/////f39/v7+/////////////////////////v7+////////////+fn5uLi4OTk5AAAAAAAAAAAA&#10;AAAAXV1d19fX/////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ampqAAAAAAAAAAAAAAAAZWVl1NTU/////////v7+////////////&#10;/v7+/v7+/////////////////////////////////v7+/v7+/f39/v7+////////dHR0IyMjAAAA&#10;AQEBAAAAICAg39/f/////v7+/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v7+////////////////bGxsAAAAAAAAAAAAUVFRxMTE/////////v7+/v7+/v7+/v7+/////f39&#10;/v7+/v7+/f39/f39+/v7/////v7+/f39/////v7+/Pz8/v7+/////v7+/f39////////3t7epaWl&#10;AQEBAAAAAAAAIyMj4uLi/////v7+/v7+/v7+/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f39dnZ2AAAAAAAADQ0NTU1N9/f3////+/v7/v7+/////Pz8/v7+/Pz8/f39////&#10;/f39/v7+/v7+/v7+/f39/Pz8/f39/v7+/f39+vr6/v7+/f39/f39/f39/v7+/v7+/f39////////&#10;o6OjHh4eAAAAAAAAKSkp3Nzc/////f39/f39/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f39/f39////j4+PAAAAAAAAEBAQrKys/////////////v7+/////Pz8/////f39/Pz8/v7+/v7+&#10;/v7+/f39/v7+/v7+/Pz8/v7+/v7+/v7+/v7+/f39/f39/////v7+/////f39/f39/Pz8/v7+/f39&#10;////4ODgQ0NDAAAAAAAANTU18/Pz/////f39/v7+/Pz8/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lpaWBAQEAAAACgoKw8PD/////v7+/////////f39/f39/f39/v7+/v7+/////v7++/v7&#10;/////////////////////////////////////////v7+/////v7+/v7+/v7+/v7+/v7+/v7+////&#10;/v7+////8/PzPj4+AAAAAAAARkZG/v7+/////v7+/f39/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tbW1BwcHAAAABAQEqqqq/////f39/v7+/f39/f39/////////v7+/Pz8/////f39////////&#10;5+fnyMjIJSUlJCQkJSUlJiYmJCQkcnJy5+fn8fHx/////v7+/f39/f39/f39/////f39/////f39&#10;/f39////////7e3tKysrAAAAAAAAXFxc+fn5/v7+/Pz8/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6enpDAwMAAAAAAAAPz8/+Pj4/////////////v7+/////////v7+/v7+/f39////////0tLSiIiI&#10;AQEBAAAAAAAAAAAAAAAAAAAAAAAAAAAAAAAAOTk5urq6/////////f39/v7+/////////f39/v7+&#10;/////v7+////////paWlAAAAAAAAAAAAm5ub////////////////////////////////////////&#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z8/f39/////////Pz8////&#10;c3NzAgICAAAAFBQUxcXF/////////////////////////////v7+/v7+////9PT0ZGRkFhYWAAAA&#10;AQEBAAAAAAAAAAAAAAAAAAAAAAAAAAAAAQEBAAAAAAAAWFhYwsLC/////v7+/v7+/f39////////&#10;/////v7+/////v7+8/PzWlpaAAAAAQEBJycn8/Pz/////Pz8////////////////////////////&#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v7+/f39////////ubm5&#10;CgoKAgICAAAAtra2/////////////////////////////f39/f39/////Pz8UlJSAAAAAAAAAAAA&#10;CgoKPj4+yMjIyMjIx8fHyMjIyMjIioqKCwsLBQUFAgICAAAAGRkZ0NDQ/////////v7+/////Pz8&#10;/////////f39////////8vLyLS0tAAAAAAAAVFRU/////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v7+/f39+fn5fX19&#10;AAAAAQEBICAg5+fn/////////////////////////v7+/f39////8/PzW1tbAAAAAgICAAAAX19f&#10;9PT0+Pj4////////////////////////8/Pztra2CQkJAAAAAAAAHBwc3Nzc/v7+/f39/v7+/v7+&#10;/v7+/////v7+/////f39////ZmZmAgICAAAAISEh4eHh+/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39/f39////////////3d3dAAAA&#10;AQEBAAAAn5+f/////////////////////////////v7+////////z8/PAAAAAgICAAAAR0dH/Pz8&#10;/f39/////////v7+/v7+/f39/f39/f39/v7+////l5eXAAAAAAAAAAAAV1dX/////f39/Pz8/Pz8&#10;/f39/f39/f39/f39/f39/v7+9fX1AAAAAAAAAAAAZWVl////////////////////////////////&#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39/v7+/f39////3t7eAAAA&#10;AQEBLy8v5OTk/v7+/////////////////////////v7+/f39+/v7SUlJAAAAAAAAPz8/9PT0////&#10;/f39/f39/v7+/v7+/v7+/f39/v7+/v7+/v7+/v7+////mZmZAAAAAgICGRkZxsbG/v7+/f39/v7+&#10;/f39+/v7/v7+/f39/f39////+vr6goKCAAAAAAAAampq////////////////////////////////&#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Pj4+AAAA&#10;AQEBXV1d/////v7+/f39////////////////////////////5eXlDAwMAAAAGhoa8fHx/////f39&#10;/v7+/v7+/////////v7+/////////v7+/v7+/v7+////////YWFhAAAAAAAAl5eX/f39/v7+/v7+&#10;/////Pz8/////v7+/v7+/f39////xcXFDAwMAAAACwsLzc3N////////////////////////////&#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&#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KysrAAAA&#10;CwsL8fHx/////f39/v7+/////////////////////v7+////UlJSAAAAAAAAGBgY////////////&#10;/////////////////////////////////v7+/////v7+////aGhoAAAAAQEBCQkJ6urq/////v7+&#10;/////////////////////////v7+////WVlZAAAAAAAAy8vL////////////////////////////&#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&#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4uLiHh4eAAAA&#10;DQ0N8fHx/////Pz8/f39////////////////////////////U1NTAAAAAAAAlpaW////////////&#10;/////////////////////////////////v7+////////////z8/PISEhAAAACAgI6urq/v7+/v7+&#10;/////////////////////////f39////WlpaAAAAAAAApaWl////////////////////////////&#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&#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39+/v7////dnZ2AwMDAAAA&#10;CwsL8vLy/////v7+/v7+/////////////////////v7+////U1NTAAAAAAAA2NjY////////////&#10;/////////////////////////////////////v7+/v7+/f39////NjY2AAAABwcH7Ozs/////v7+&#10;/////////////////////////f39////WlpaAAAAAAAAKCgo/Pz8////////////////////////&#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&#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v7+////ZWVlAAAAAAAA&#10;Wlpa+fn5/////f39/Pz8////////////////////////////U1NTAAAAAAAA2tra////////////&#10;/////////////////////////////////v7+/v7+/v7+////////Nzc3AAAACQkJ6urq////////&#10;////////////////////////////////oaGhBwcHAAAAFhYW+/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&#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Pz8////aGhoAAAAAAAA&#10;v7+//////v7+/f39////////////////////////////////UVFRAAAAAQEBZ2dn////////////&#10;/////////////////////////////////////v7+////////qqqqFRUVAAAABAQE7Ozs////////&#10;/v7+/////////////////////////f39////Hx8fAAAAFhYW+/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&#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f39////Z2dnAAAAAAAA&#10;ubm5/////v7+/////v7+////////////////////////////goKCAgICAAAAExMT////////////&#10;/////////////////////////////////////v7+////////ZWVlAAAAAAAANTU18/Pz/////Pz8&#10;/////////////////////////v7+/////v7+HR0dAAAAFhYW+/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&#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Z2dnAAAAAAAA&#10;uLi4/////v7+/f39////////////////////////////////9fX1DAwMAAAADQ0NvLy8/////f39&#10;/////v7+/////////v7+/v7+/////v7+/v7+////////+Pj4Ojo6AAAAAAAApqam/////v7+/Pz8&#10;/////////////////////////////v7+////Hh4eAAAAFhYW+/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&#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Z2dnAAAAAAAA&#10;wcHB/////Pz8/v7+/f39/////////////////////v7+/v7+/Pz8U1NTAAAAAAAANjY27u7u////&#10;/f39/v7+/v7+/v7+/v7+/v7+/////Pz8/Pz8/v7+////jIyMAAAAAAAAGRkZzc3N/////f39/v7+&#10;/v7+/////////////////////v7+/Pz8////Hx8fAAAAFxcX+/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&#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z8////ZmZmAAAAAAAA&#10;WVlZ+vr6/////v7+/v7+/////////////////////////v7+////7u7uKSkpAAAAAAAAOzs7+Pj4&#10;////////////+vr6/v7+/////v7+/v7+////////jIyMAAAAAQEBBwcHpKSk/////f39////////&#10;/v7+////////////////////////////n5+fCQkJAAAAFhYW+/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&#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Pz8////dHR0AwMDAAAA&#10;CgoK8fHx/////v7+/v7+/////////////////////f39/f39/v7+////d3d3AAAAAAAAAAAAHh4e&#10;np6e6enp////////////////////+vr61tbWLi4uBQUFAAAAAAAAKysr+vr6/////v7+/v7+/Pz8&#10;/////////////////////////v7+////WlpaAAAAAAAAJSUl+/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&#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f39////8PDwJiYmAAAA&#10;DAwM8/Pz/v7+/f39/////////////////////////f39/f39/v7+/v7+////bW1tGBgYAAAAAAAA&#10;AAAAGhoatbW1tbW1s7OztLS0tbW1a2trAAAAAQEBAAAAAAAAPj4+3Nzc/////f39/f39/f39/f39&#10;/v7+/////////////////////v7+////XFxcAAAAAAAAtLS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&#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KysrAAAA&#10;CwsL39/f/////f39/v7+/////////////////////v7+////////////////////2NjYMjIyAAAA&#10;AQEBAAAAAAAAAAAAAAAAAAAAAAAAAAAAAgICAAAAAQEBpKSk/////////v7+/f39/v7+/v7+/f39&#10;/v7+/////////////////////v7++/v7TExMAAAAAAAAycnJ////////////////////////////&#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&#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MjIyAAAA&#10;AQEBX19f/////f39/////f39/v7+/v7+/////////v7+/v7+/v7+////+vr63NzcOzs7ExMTAQEB&#10;AAAAAAAAAAAAAAAAAAAAAAAAAAAAAAAAAAAAAQEBAQEBOTk5oqKi9PT0/////Pz8/f39/v7+////&#10;/v7+/f39/////////v7+/f39////w8PDCwsLAQEBBQUFycnJ////////////////////////////&#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39/v7+/f39////1tbWAAAA&#10;AAAAMjIy6urq/////v7+/v7++/v7/v7+/////v7+/v7++/v7////9vb2WFhYCAgIAAAAAAAAAAAA&#10;AAAALS0tODg4ODg4ODg4ODg4ODg4ODg4AwMDAAAAAAAAAAAABAQEHR0d19fX////////+/v7/f39&#10;/f39+/v7/f39/Pz8/f39/v7++/v7jo6OAAAAAAAAZWVl/f39////////////////////////////&#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39/Pz8/////v7+////39/fAgIC&#10;AQEBAAAAo6Oj/////v7+/v7+/f39/Pz8/f39/v7+/f39////vr6+ZGRkAAAAAQEBAAAAAAAAX19f&#10;ZGRk8PDw////////////////////////jY2NZGRkGxsbAAAABAQEAAAAIyMjnJyc/////f39////&#10;////+/v7/v7+/f39/f39////9vb2BAQEAAAAAAAAcHBw////////////////////////////////&#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v7+/f39+Pj4e3t7&#10;AAAAAAAALCws6Ojo/////v7+/f39/f39/v7+/v7+////wcHBCwsLAAAAAAAAAAAAREREvr6+////&#10;/////////v7+////////////////////////////2NjYlZWVAQEBAQEBAAAAAAAAampq////////&#10;/v7+/////////v7+/f39////cHBwAwMDAAAAHx8f39/f////////////////////////////////&#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7+/v7+/f39////////t7e3&#10;AgICAAAAAAAAwsLC////+/v7/////v7+/f39////0dHRDw8PAAAAAAAAERERw8PD8/Pz/////v7+&#10;/////v7+/////v7+/v7+/v7+/v7+/v7+/f39/v7+////////6OjoSEhIAAAAAAAAAAAAi4uL////&#10;/f39/////f39////////+Pj4Li4uAAAAAAAAT09P/////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z8/f39/////////Pz8////&#10;gYGBBAQEAAAAFxcX0tLS/////v7+/v7+/v7+29vbISEhAAAAAAAACAgIu7u7/////////v7+/f39&#10;/v7+/f39/v7+/////////////////////////v7+/v7+////////8/PzNDQ0AAAAAAAAAAAAmJiY&#10;/////v7+/////v7+/Pz8ZWVlAAAAAAAAODg47+/v/f39/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f39CgoKAAAAAAAAGRkZ29vb////////////kZGRAAAAAQEBAAAAr6+v/////v7+/////v7+////&#10;/////////v7+/////////////////////////////v7+/////v7+////6+vrMDAwAAAAAAAAGBgY&#10;/////v7+/v7+////aGhoAAAAAQEBAAAAq6ur/////////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10;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f39&#10;/f39paWlAgICAAAAAAAAm5ub////////3d3dFxcXAgICBQUFmpqa////////////////////////&#10;////////////////////////////////////////////////////////////4eHhHBwcAQEBBQUF&#10;enp6////////4ODgFRUVAQEBAAAATU1N8fHx/v7+/Pz8/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iYmJAAAAAAAADQ0NxMTE////oaGhAAAAAAAAPj4+/////////Pz8////////////////&#10;/////////////////////////////////////////////////////////v7+////pKSkAAAAAAAA&#10;Q0ND+Pj48PDwRUVFAAAAAAAAOjo6+fn5/////v7+/f39/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10;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Pz8////j4+PAAAAAAAADg4OY2NjBwcHAQEBDAwMqqqq/////v7+/v7+/v7+////////////&#10;/////////////////////////////////////////////////////////v7+////6urqMzMzAAAA&#10;AAAATU1NPj4+AAAAAAAANjY27u7u/////f39/v7+/Pz8/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10;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&#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f39/f39////e3t7AAAAAAAAAAAAAAAAAQEBFxcX/Pz8/f39/v7+/v7+/v7+////////////&#10;/////////////////////////////////////////////////////////////f39////ampqAAAA&#10;AAAAAAAAAAAAAAAAIiIi4uLi/////f39/f39/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v7+/v7+/f39/////v7+XFxcAAAAAQEBAwMDAQEBGRkZ/////////Pz8/f39/f39////////////&#10;/////////////////////////////////////////////////////////v7+/v7+////bW1tAAAA&#10;AwMDAAAAAAAAGRkZ2dnZ/////v7+/v7+/v7+/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v7+/v7+////////////+vr6Q0NDAAAAAAAAAAAADg4Onp6e6enp/////f39////////////////&#10;/v7+/////////////////////////////////////////v7+////////////////qampQkJCAAAA&#10;AAAAAAAADw8Px8fH/////v7+/////////v7+/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&#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8vLysrKyERERAAAAAAAAAAAALi4udHR0/////////v7+////////&#10;/v7+/v7+/v7+////////////////////////////////////////////w8PDSkpKAAAAAAAAAAAA&#10;AAAAf39/y8vL/////////f39/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wMDAHx8fAAAAAAAAAAAAAAAAHR0dNDQ039/f4ODg6+vr&#10;/////////////////////////////////////f393Nzc4ODgcXFxHh4eEhISAAAAAAAAAAAAGBgY&#10;Z2dn/v7+/////v7+/v7+/f39////////////////////////////////////////////////////&#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v7+////////dXV1Ly8vAAAAAAAAAAAAAAAAAAAAAAAAMzMz&#10;srKyr6+vsrKysbGxsbGxsbGxsbGxsbGxsbGxfn5+AAAAAAAAAQEBAAAAAAAAAAAABwcHTk5O4+Pj&#10;/////v7+/v7+/Pz8/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&#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Pz8/f39/v7+////6urqoqKifHx8AAAAAAAAAgICAQEBAAAA&#10;AAAAAAAAAAAAAAAAAAAAAAAAAAAAAAAAAAAAAAAAAAAAAAAAAAAAAAAAMjIyoqKivLy8////////&#10;/v7+/////v7+/v7+/f39/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&#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f39/f39/v7+/f39/////v7+/////////Pz80NDQurq6EBAQEBAQEBAQ&#10;AAAAAAAAAAAAAAAAAAAAAAAAAAAAAAAAAAAADQ0NERERDw8PfHx80NDQ4+Pj/////////v7+/f39&#10;/Pz8/f39/////f39/////v7+/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f39/v7+/v7+/f39/f39/v7+////////////+Pj4+Pj4+Pj4&#10;enp6Ozs7PDw8Ozs7Ozs7Ozs7Ozs7Ozs7RkZG4uLi+Pj4+Pj4/v7+/////////v7+/f39/////v7+&#10;/////////f39////////////////////////////////////////////////////////////////&#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&#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&#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6AIe2AIa8AIbEAIXGBoK4Loao&#10;1vv8+f/9//v3/vv6+v3///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f3/+v3+//v2//309v//p9zlEXiqA4TAAIXEAIe+AIe5AIe5AIa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9AIe7AIa/AIXEAYTCCIK1KoSk&#10;1Pv88v/8/P/5+v369/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9/39+/74+v/27///pdrjEHekBYO9AIXBAIa/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bAAYTBAYTCAYXBBYO4Iomu&#10;xP793f//5f//5P//4P//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P//4f//5f//5P//3P//l93oCXqsBIS+AYW/AYW+AYW/AIXD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XBAYXBAYTCAYXAAoW9C4S1&#10;JouxOY2tPYqpOouqNYyr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rN4utO4unPYynMouqHoq1BYO7AYXAAYW+AoS+AYXAAIXF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W/AoS/A4S/AYXAAIbBAIfA&#10;BIS9CIC4CH21CoG5A4G4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oC2BIC7CoG2B32wCIO5AYXAAIbFAIXDAYW9AoW9AYS+AIXC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AIi+AIa+AoW8AoW6AYa6AIe9&#10;AIe/AIXBAYXBAYW+AYa8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BAYW+AYW9AYW+AIa/AIfAAIa/AYa7AoW4AYa5AIa+AIfD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AIe+AIa+AoW8AoW5Aoa3AIe5&#10;AIa9AYW/AoS+BIS6BIW3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Ya8BYS5BIS7AoW7AIa8AIa9AYa8AoW5Aoa3AYa5AIe+AIfB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9AIe8AIa+AYW+AYa8AYa5AIe5&#10;AIa9AIXBAYXAAoW8AoW4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Ye7AoW8AYW8AYa+AIa+AIa+AYa9AYa8AYa7AIa8AIa9AIe/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f//xevw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M3XxNDXlMDTGHipAYfBAIXAAIa+AIa9AYTAAIXC&#10;AIXBAI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Ya9AoW9AYXBAIXEAIbDAIa9AIa9&#10;AIa9AIa/AIa/AIa8AIe5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a+AIa7AIe8AIe9AIe9AIa+AIa/AIbBAIbBAIbBAYW/AoW9AY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awszXwM/XjcHUFnmuAYXAAIfAAIa7AIe9AoTCAIbF&#10;AIbEAYXB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f//veftF3miAYa6AIe8AIm7AIi6AYW/AIbC&#10;AIbAAoW8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v/+///+//7//////v/+///+&#10;//7///7////+///9/v///f///v7///7////+///8///+/////v///v/9///9//7//v7//f///v/+&#10;///9//39//79///+/P7//f///f////////3//v7////////+/v/9/f79//7//////v/+/f/9/v//&#10;//////7//////v/9/f/9/v////////7///7+/v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XAAoXBAIa7&#10;AIe/AIfEAIXBAIa/AIfAAIfBAIXBAIbAAIfA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AAIa8AIe/AIW+&#10;AIbAAYa/AoW9AIa9AIe+AIe+AIa+AoW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TAAIbAAIi+AIa8AIe7AIe7AYe/AITC&#10;AYXCAYa9AIbAAIfC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jAAIa/AIbAAIbAAIfAAIjAAIe+AIa9&#10;AIa+AIXAAIfB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7//f/7/v/8//3//f78+v74///+&#10;/v3//v7/+/75/v76+v38+///+/z///z///79///1/Pz4/P7++////v/8/P73/v7+/fz/+v//+/77&#10;/v35//z4//35/f7++f3/+v//+v/++/z5//v//v3//P79///7+f/7+/79//3//////f/9/P/7/P7/&#10;/v7///z+/v38/P/6+//8+/3+/v7///3//v39/v71///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PDB4HADYSq&#10;C4W2CoLAEny3D4CxC4KxC4G3En23D3+0DIGx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YCxDoKsB4a3A4a/&#10;AYTBAYO+A4S8AYa8AIi+AIm/AIa9BYO6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oHCAobCAIvAAYa7AYi1AIq1AofAAoLN&#10;B4HDEX+pDoG1C4G5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CYO0CoO0D4CxEX+wD3+yCoOzCoWyDYSxD4Ox&#10;CYO1A4O/AIfF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7//f/+/v/9//3//f78/v/6/fv7&#10;//3//f7+/P78+v7+/f3+/f3+/P7+//z+/vz5/f/3/f75/P7++/z///39/P75/f78/v3//f7//P7+&#10;/v/7///2/f37+/z//v3/+/39/P/4/v7z/v3+/Pr/+/799v/4+v/+/v3///v9/v///P3//v3+/f/8&#10;//7///3///7++//++/39/vv9/v77/P/+/P////z8//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oe8E4WsNHiK&#10;OmqBPWWCQ2V5Pmp1OWt4Oml9P2d9PWh8PGl7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h6PW+KDlt9EoCs&#10;B4a9AIS+AIXAAIXBAIbDAIfCAIe/AYW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4K+BIS+AIfBAoTBAYa/AIi8AIW+AoO/&#10;HICqOXB/PGh6PGZ7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O2h9PGh/QGd6QWd4P2h4O2l5Omd4O2h9NGyH&#10;DV+DEoSyAYS5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f/+/v////3/+vv4/f74//39&#10;//7//f//+/789/79/vz9/vr7+/36//z///79+v/6+v/7+/79/v7+/v7//v76/Pz6/////fv++/7/&#10;/P/9///2/P79/v7///3+/v74/Pzx///2+/3//Pv//f7+9v/5+P/+/v3///z//f7++/7+/f78/f/6&#10;//3+/v39/v78/f///v7///39/Pz3+/38+/7/+/z/////////////////////////////////////&#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v/+/v7///7//f76/fz2/vz6&#10;/P//+v7//P78+//2//z7/v38/Pv4/vz//v3//f7/+v7//f/++/78+/7///z4/f/8+f///v7+/v3+&#10;+vz6+//8+f3+/P3+//z7//zx/f71+v//9/3//Pz///r+/v38+//6/P39//v//v38+//3+f/0//75&#10;/v37/v7+//76/v3///7+//77///9/v3//fz/9/7+/f/+////////////////////////////////&#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v/+/v7///7//f77/f30/vrz&#10;9/79+P7//v/7//3u/f38+P39+P78///+//z6/vr4+vv79f//9v///f79/vjz+vv57///+v////v3&#10;+/n18/7/9v///P36//32//rt9vrz7f//+f7+/f72//z1/vb6/fr5/P38+fr++P//9v/6+/30/vbx&#10;9v798P/+//34///4//z5/fr8+/z/+v7/+P7++f/+/f/+////////////////////////////////&#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v/+/v7///7//v79///2iHxy&#10;Jy87zdje////5dnEMy84ZXeH+///8u7ih311FxAQDgwMVGBq0+bv////gGRbOjk6zOXn/v//2Ma6&#10;MCQjcoeW+v/////1//7talZKJio0xN/n/v/////u2866MhYWGRIWERIXEhMdfoyY7/j57O3nVTQt&#10;Xm916P78///24NfPVUpIDAoLJyEwprW/9P///P7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v/9///9//7////////1fnFe&#10;EhgrydXf///+5dW2HhouUGuF9//7d2ZQEQoMS05UXVRTCAcSRVRh9/34dVZFJiQoxePn/f//1L+r&#10;HQwMZH+S+P/////y49a6JRMLAAAGmbHK/f/////p2cmsGwAANjdGam1yOzgyAAEUm6u36PPuRCAS&#10;Tl5t6/786ubMPC0vFBMaVVNUQTAvBA4cor/L///+//79////////////////////////////////&#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FoGrOFJU&#10;t7au/////v7///v///v//v///f/7/v/9//3//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nKStF0NeIHqn&#10;BoG/AIXDAIe9AIi3AIi4AIi+AIbGAIPNAIb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AYW+AYXAAIfBAIjAAIW/AoTCA4S9&#10;Kn2hQURJ3NfW/////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5/v/4//7///z///z///7/////////cYqP&#10;DlBmE4Ov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8///7//7///7////wgXJY&#10;Exoyx9bi///75NS3HhwsTmp79//wOB8GSD1J9///////d3d4SVRV4fPpd1tFKCQrx+Lo/v//1cCm&#10;Hg4MY3+S9P/////2jndYFg4LICM8UVuB9//9///s2cmuGQAAi5Kn////8erQHw8TX2t50unmRSMS&#10;UWJw+P//jHdkCAUToKi5////8ePWKyQsLTxQ8fz//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8///7//7+//7////ugnJU&#10;Ehs2xdbk///85tW7Hx4qT256/f/zZk42EAYJhI6h6u3u7vLy6/Dv9f37dVlAKCQsyeLp////1MCm&#10;HA8LYYCP+P///vbmXkAwJy0ydn+WGRQx2+32/P/22MuxFgAAjJOo/f///PjfLBYcWmV10ujlRiYQ&#10;U2Nw9/79cFFGFBYs2Oj5///5///pY1NRFBMowdjk/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v/////9///7//7+///////tg3FT&#10;Ehs3w9bl///759a3IBwsT2uB/v//6uLPXE4+CggDBw0SfoeZ4Oru/f/6dlg9KCQsyeLp////1MCm&#10;Gw8LZIGP////4tPAMhUPbXuCuL60FgkHgZ2x/P/+186sGQIAaGd2urq9i4eAAgMfmqa88PPpRiQH&#10;VmN37Pf1WkE7HiU36vn//v/5///peWNWHBIgt9Hi/P//////////////////////////////////&#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v/8///+//7+///7/v/+///thHBT&#10;ER03wtfl///65tWtHx8tU2p////////////6vLurcWxaAAAAR1Bd6/z+d1hBKSQsxuLq////1L+o&#10;Gw4MY4CP///9sJyGCAAArsHL6O7dJhsTOk9q9f7/2cywHwIAAAALAQEQAAAAYW6M7vj+7evVRiQI&#10;VmFz9f37ZUxDFSE31uv8///4///ocFVOGxAhttDg/f//////////////////////////////////&#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v/6///+//7+///6/v/+///thHFU&#10;EBszw9fk////5titHRwpV2x85uXXZ2RtnKCw///////hV0s8EhciyevwfFtEJyMqxuTs////1L6p&#10;GQ0MY4CQ///vdV1EAAACJS86OTo5DAYDGyZB2ubo3s24HgAAdXSHvLzDJRkfRFNu9f//6uvORSML&#10;V2Bw/P//fGNWDREou9To///6//ngUzw5KCE32vH4+///////////////////////////////////&#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9/v/9//////7///7////+//73///3vbmt&#10;AAAAcm1w0M7PhHdtAAAbh5qw++3WPyMVIB4ntsLI2NjRQzo3Ghwp0ejvuKSGAQAAeYGVz8/OZlJX&#10;AgASkKu1+fDgKBYMEholSlRaXFdPQS8jAAMPrbm62dLJFAAAhJaq////eGNMCgofwczZ8PPiQiUM&#10;UV9t9P//v7KiFAYGTElMz87PkoyLAAAUZnuY//////79////////////////////////////////&#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9/v/9//////7///7////+///4///0+/nv&#10;aWVfAQAAAAAAAAAAS1Zt7ff+///wvrKkLCssAAAAAgAACw0PjZWf9P//8e7ZYVJKAAABAAAACgYP&#10;ZWR88v//r6CTAAAAiJul////////3NHGAAAAY3BzysvIBwAAgIyZ+f//2cy6AwAGY2p05OnjNBsK&#10;TVZd7/z9///7lYmCFg4MAAAAAAAAQU1i3Ov1///+//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7////+///5///2///3&#10;///8wb6/srCzvb+/9PX7/v7///76////5eTjtrS1sq+xxsvO+P//+P7///72/fTtwLe2srOywsfM&#10;8/j///371czCt7Oy4PLz+/z+//32/PfvvrSzwcrM5O3uuK+w2Nvf9/////75wrq9wMLF5/PyxL2z&#10;zdDP+P7+/v3////50szFs7Kytr3C8Pn9/v///P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7///7////+/v35/v32/v32&#10;//77/////////////////v79/vv+//3+////////////////+P//+P7//f34//75////////////&#10;/f////39////////+f///P3//vz5//32////////+////////////P7+/v78////////9//////9&#10;////9/v//v////z6/////////////P///v//+v39/f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7////////7/v34///6&#10;//79/fv+//3//v7//v/9/f79+/v8/fz8/v77/f79/f7//v7//f3++P7//v77//z7//7/+v38+f77&#10;/P79/vz///3///79//38/P3//Pv3/vv3/v3//P///Pz+/fr+/fz//fz7//37/v38+v3+9/z9/v37&#10;/f7++/7//f3///z8//3+/v3//P7+/P7//v7//f7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7//////f77/f75/v/7&#10;/f39/////v7+/v79/fz//P7++//9/v37/v3+/P3/+//+/v79//79/P///vz8/v3+/P7/+/76+/32&#10;/v/7//7//v///v79//z9/v7//P79/vz5/f7//f3+////+/3+/v39//37//z6/v78/f/+/P3+//7+&#10;+v7//P7//vz9/v3//v7//////vz8/v7+/P39/v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v/9&#10;/f7+/v///v/+/f/8//3//v7/+f/+/f////7/////+//9/v7+//7//v/8//3+//7//P///P/6/f/5&#10;/v/9/v////////7///7////9///9//3+/////////v///f////7///79//79///9///+//7//P//&#10;/P/9/v/8//7+/v///v////////7///7//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9&#10;/v///v///v/+/f/8//7//v7/+f///v////7//v//+//9/v7+//3+///6//7+/v7/+//9/P/6///7&#10;///9/P/9//7+//3///7////9///9///////9///+//7//v/////////9//79/v/////+/v79+///&#10;/v/8///6/v/9/P///f////7///7+//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9//7+/v//+/////7///7//P///P////7///3+/v/8//3+/v7/+v/9/f/9//78&#10;/v/7+f/9/f3///z///////7///7//////v/9//7+//7//v///v/////9//77/P///v/+/v76+v/9&#10;/v/9///7/v/7/P///f////7+///8//7///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9/f/8//7+/v7//P/////+//7//v7//v/////+//79//////7////9/v/6//7///7/&#10;/v/8/P/7/v3+//7//f////7///3////////7//79//7////////////8/v/8/v7///7+///6/f/+&#10;///8///8/v/++////f/+//77//7+/P///P////3+///+////////////////////////////////&#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10;///////+/v/8/f/8//7///7//v/+///9//7///7////////+///9//7//v/////8///6//7///7/&#10;///+///8//7//v7+/P/9//7///3///7//v/7///8//3///7////9/v/9+//+//3///7+/v/7////&#10;///8///9/v//+////f/9///6///++v//+v/////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8///7///+//7///7///7/&#10;//7////9///7/v/+///////+///9//7///3///////////7//////v///v/7///7//7+//3///7/&#10;//////7//////f/9/v/6//7///3///7//f/8//76//39//7////9/f/8+P/+//z///7+/f/7////&#10;//7//////P///P///v/9///4/v/8+P//+v/+///3///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7//////////////////v/////9///+//7///7/////&#10;/////////////v/+///9//////7//////v/+///9//7+///////+/v/+/f////7//////v/+////&#10;/////////v///v/////+///9/v/+/f///f/////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v7+/v7+////+vr6+Pj49vb2+Pj49/f39/f3+Pj4+Pj4+Pj4+Pj4&#10;9/f3+Pj49vb29vb29/f39vb2+Pj4+Pj49vb2+Pj4+Pj4+Pj49PT0+Pj49PT0+vr6/f39////////&#10;/////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v7++/v79fX19fX17+/v8PDw8/Pz8fHx8/Pz8/Pz8vLy8PDw8fHx8/Pz&#10;8vLy8fHx8vLy8vLy8/Pz9PT08PDw8fHx8/Pz8PDw8fHx8fHx9PT08PDw8PDw8fHx9PT09PT0////&#10;/////////////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v79fX18vLy8vLy8vLy8/Pz7+/v9PT07+/v8vLy8fHx9vb28PDw8/Pz&#10;8/Pz8/Pz9/f39fX17+/v8vLy8vLy8/Pz8PDw8fHx9fX18fHx8vLy8fHx9PT08vLy8vLy8fHx9/f3&#10;/////////////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PDw8vLy8fHx8vLy8vLy9fX18vLy9fX18vLy9fX19PT09fX18fHx&#10;9PT04uLi0NDQ4+Pj9vb28vLy8vLy8/Pz9fX19PT07+/v8/Pz8vLy8/Pz9vb28vLy7+/v8vLy8vLy&#10;/Pz8/////////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vLy8/Pz8PDw8/Pz19fXxsbGycnJxsbGysrKyMjIxsbG2NjY9vb2&#10;5OTkv7+/urq6wcHBzs7O8fHx9PT05eXlx8fH6urq9fX19vb25eXlyMjI19fX9PT09PT08vLy8/Pz&#10;/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Pj48vLy8vLy8/Pz6+vry8vLxcXFycnJvr6+vb29ycnJxMTE29vb8vLy&#10;wMDAw8PDysrKwcHBubm509PT9/f34ODgubm5xMTE7Ozs6Ojovr6+u7u70dHR8vLy8fHx8/Pz8fHx&#10;/f39/////////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PDw8fHx8/Pz9PT08vLy9vb28fHxxMTE0NDQ9vb29vb28/Pz6+vr&#10;u7u75ubm+/v71dXVuLi40dHR9vb26+vrw8PDurq6ysrKx8fHu7u7ysrK7u7u8vLy8vLy8vLy8/Pz&#10;/f39/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fHx8vLy8vLy8fHx8vLy9PT08PDwxMTEy8vL9fX18/Pz8/Pz7Ozs&#10;vb29x8fHzs7OxsbGubm50tLS9fX19PT07e3txsbGvLy8vb29x8fH8fHx9vb28fHx8/Pz8/Pz8fHx&#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fHx8vLy8vLy8vLy8fHx8vLy8vLyxsbGzs7O9vb28fHx8PDw7u7u&#10;v7+/wsLCw8PDv7+/urq60NDQ9fX18/Pz7u7uycnJurq6urq6zc3N8/Pz8vLy9PT08fHx9PT0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fHx8vLy8vLy8PDw8/Pz8/Pz8PDww8PDy8vL9PT08/Pz8fHx7Ozs&#10;ubm54+Pj9/f31dXVuLi40NDQ9vb28PDwy8vLubm5xcXFv7+/urq61dXV9vb28fHx8/Pz8fHx8/Pz&#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fHx8vLy8vLy8/Pz8vLy8fHx7u7uxsbGzc3N9fX18fHx8vLy7Ozs&#10;u7u739/f+fn50NDQu7u70dHR9vb23Nzcurq6wcHB6Ojo5ubmvr6+vLy809PT9vb28fHx8/Pz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fHx8vLy8vLy8/Pz8PDw8/Pz8vLyz8/Pzc3N9PT08vLy9fX16+rq&#10;wsLC4+Pj9/f37+/vxcXF09LS9/f34+Pjvb295eXl9vb29vb13Nzbv7+/5eXl8vLy8vLy8fHy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P///v////7///7////9/v/9//7/&#10;/////v///v/////+///+///+///+/v///v///v////7+//7+/f///f///////////v/+///+//7+&#10;//3//////v/+///+/////v/+/v/+///+///+///+/v///v/////+///9///////9/v/9/v/////+&#10;///+/v////////////7//v/+////////////////////////////////////////////////////&#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7///7////+///+///+&#10;///+///+///+/////////v7////+///7///7//////7///7////////+///9///+//7////////+&#10;//79/v///v/+///+///9//79///////////////+///9/v/9/v/+///////////+///+///+///+&#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38vHw8/Lx8vLx8vLy8vLy8fHy8vHz8vHy9/X29/X19PT08/X09fj2&#10;8fTy9PXz9/f29fT09vb28vT09Pf29PX19fX29vb39PT18fP09PT18/Dy9PL08vLy8vLy8/Ty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79//3+//3+/P79+f/78///+v7///r///z9/v/5/P/6//z/&#10;//7//f7//P/////7///6///7///8/f///f///f////v5//38+f//9////P3///3/+//9/v/6//z9&#10;//n//f3++//6//76/////P/+/P/8///8//77//7+/P///f/////8///4//3////6/P/6+//////6&#10;///7/f////7///3///3//f/8///+////////////////////////////////////////////////&#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3///3///7///////7////9//7///3///3////7/v77///8&#10;///6///6///8/v7//f3//fz//v/9/f/y///1//3//fv///3//v3//f/9/v/9/f7+/f3//v7//f3+&#10;//78+f3/+//+/P38///6//76//78/v3+/vz+/f38/f76/P/3/v79//3////9///6///6///7//79&#10;//7///7///7////8///8/v///v///v///v///v/////////////////////+///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9/X39PDu9PHu8/Lv8/Py8vL08vH28/H28u7y2NLV1tHS0tPRztTQz9fR&#10;0NfR09TQ1NPQ1NPR09TT0NXUzNbV0NLT1NPW09HW3d3i8vX58/P39u/19u/08/Hy8fLw8vLv8vLx&#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3+//7+/v7//f79+//4+v/8/P////3////6/v/8/v7//P//&#10;/v////7+///9///+/v/+///+/v////3///79///6//35/v36/f39/f///f3+//3++/7/+P78+/3/&#10;/vv//f7//f/6///5/////v///P///f/9//39//79/v/9///9/v///v/+///9//7+/v7++//9/v/+&#10;//7+///9//////7//v///v/8///+////////////////////////////////////////////////&#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f///f///v///////////////////v//+////f7+//7+///+&#10;/v77///9/Pz9/f7//v7/////+fn9+vz8/f7++P3/+v7/9/z/9fv99fz99fv98/n99vr99Pn9+P3/&#10;+P7/9fr99vv9+////f/////8///6//79/vz+/fv+//7+/Pz8/v79///9///7///4///6///9//7/&#10;//7///7///7////8///7/v/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b38vHv8/Lv8vPx8vTz8PDy9PT48vL07+7vvr2+ur2/v73AwLy/vbq8&#10;vry9vbu8vby8v7y8v7y7vbu6u7y7vL27vLy8uba419HU+vL29fHz8vLy8vLy8vLy9PHy9fHy8/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v77/f38//7+/v78/v/8/v/+/v/+///5//79/v3/+///&#10;/f/////9///7/v/+/f///////v////7///39//77/v36/f36//79/v/+/f39/vz9/f7/+v7++/7+&#10;/vz+/f3+/v/9///8//7//v/+/P/9/P/7//3+//3+///6/f/8/f////7+///5/v7+/f//+//8/v/+&#10;///+//79//7//v///v////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P/9+f///f///////////v///v///////P//9v///P3//vv+//79&#10;/v78/Pv9/////v//+Pz98/f66e343d/73eL7ztv2yNPysr7jgY25fYe3gIu+fIa8foe7j5nA1uL2&#10;0+DthIq/goi61dru4uf06e31/////P3//f3//v3///3///3///7+///8///6///6///8//////7/&#10;/v7//v7///7////9///8/v/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b38vHv8/Lw8vLw8fPy8PLx8vTz8fPy8vPx7u7v7e7v8O3v8+zw8uru&#10;9u7x8e3w7+zv8O3u8u7v8+zs8+vs8e7t7+7s8fDv8uzr+fLx8/Hw7vTw7vTw8/Ly9/D09fD08/Hz&#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P/+/v/4//71///+//////3//v/+/P/7/v/9//7///7///7/&#10;/P/+/f/7///6/P/7/f/9///9//78///9//7///z//f79/f37///+////////////////////////&#10;//z5/fz8/v///v7///7+/v/7/f/6///5//3+//z////9+f/8/P/+//3+///6+v//+f///f/8/P/+&#10;/v7///3///38/v/8/v////z///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P/7/P/8/v/+//7+//7//v///v///////f//9////P7///7///3+&#10;/v7+////9vj88PT34ebu1t7t2+H+1tr/tr3rjpvbbnq/cHzEcoDLcHzKcXzOdH3Rc33LhI/I1eT/&#10;ydjvd4DOdX3Qc3nNdnrJhYnGyM3k7/P4/////////vz+/vv//v7////////+/v/+/v/+/v/+/v/+&#10;/v/+/v/+/v///v///v/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b38fHx8vLy8PPx8fLx8/X07/Dt8vTw8fPv8/Tw9vHt8/Lt8/Px9fP0&#10;9PDy9vP38vT48Pb48vj69Pb4+PX49vX37/P07/b17fHu8/by7/Ps7fXv8PTw9PHy9+/z9fD18/H0&#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v32//7rzMa/nZqw/vv////////+////////+//9////&#10;///+///8///8/P/+/f/+//////////////7//v7//f/////7/vnvhoB2UE1MTUtLS0tPTFBWxs3P&#10;//76/f79+///+//////////////////9/v78//7//////P////////3//f/+/P/9///+////+///&#10;+/////3////9///9/////P7//v//////////////////////////////////////////////////&#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v/8///8//38//39//7+/v///v////7///7//v7//f79/Pv7/v7/&#10;+fr+5+vz2+Ls1t7s1t/22+T+sLjmjZTPb3fEb3nScn3Uc37UcX3Scn7Tc3/XdH7ZcnzNg47J0uD9&#10;zt3xdoHacn3YcHvSc33Qc3zLa3O9kZjOn6LM2t3r/////v///v/+/v/+/v////7///7////////7&#10;///7///7/v/+/v///v/+///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9/f38PHy8fLz8vLz8/Pz8vLw9fXx8fPu8/Tu8fPu9PTw9vP08u7z8PX7&#10;5/j8z+7yt+Hns+HotODptN3ntt3mt9zg0/Hz4/n76vj57/b18vXy8vLw8vLw8fPx8fL08vH08vLz&#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P////34///qraihaW2P//7//v333tza2tnZ9Pn5+f/////5&#10;4+Hd2djX8fP0/P//////8e/v2NnZ39/h////+////f7///35+/joX1RFqaOe1NTU0NPVytXW6/Py&#10;9fLq7O/u0tna7PHy+/f62tXa2dbZ5uvq/f/69vXw9u/0397g3Nvc+ff6/P/////74t3Z4d7g9/7/&#10;+v/+///96Ojl2dnU6Onn+P//+///////////////////////////////////////////////////&#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39//78//78///+/v///v////7///3///39/P77+/7+8/X8&#10;4OPy1t3t1t/y2OL9zdf7iJLLdX/GbnrGc33Sc3zcdH3ac37Wcn7Scn3RcXzUdX7YdHvOho7J1+L9&#10;zdrvc4HXbn3ScoLQb3/McoHRcn7TcnrTcHXHgYS/2Nzs9Pj6/////v///v////7///7////////9&#10;///7///7///+/v///v7+///9///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99/f28PHz8fL08/H07evs7+vp7+zo7e3p7e3q7O3r5+3t6O7x5fH32vL5&#10;rNbfn9vhkdffj9bhkdblkdXkk9fllNTbpNjgrtbew+To3/X47ff58/L28/Hy8fTy7vPy8PPy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z5///trq6oa3aU+/r6pZuORT89QkE9f4mN8/X4zb6x&#10;UEtHR0lJYGRw6vDw7e3sdGpmSUlIQ0hMtL7D9////v7//v78+PrvYmJZ2dbX////////////////&#10;no59VlhaRElOsbK2i358RkA/RENFOD1H3+3jtLKrXUFSWlJaLy8yjIyT///9x7u8Tjs/OzQ5rrbB&#10;/v//2NXHRkxLSUlJTFBNxtzf/f//////////////////////////////////////////////////&#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3///3///3+/v78+//8/f/9/////v7//v7///3///v8/P//6vD0193r&#10;197y1d721uH/s77qgo3QbnrJcHzScYHVcH3UdH3Yc3zWc33Vc33Sc33Tc33XdHzbdnzVhIrN2N//&#10;ztn1c4PPb4DNb4DOb4DQb4DTb3/WcX7Ycn3UdX3NcnrCkpnM9vj+/////P3//v7//v7///7+//7+&#10;/v3+//7//v3//v7//fz//v7+/v7+/v7+/f3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99ff28PHz8vL28e/yw76/v7m3v7q4ube3u729trq8ws3PudXVr93bndjZ&#10;ldXal9jgltjilNjlk9fklNjkltnll9Xol9TlmNbil9fcn9bZxuvt5/T68fH39PP18PHw8vPw8/P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37/P37//z+//7ssa6mbneV2c/RXE5F9/b0///5Vl5jpKe7iWVc&#10;sqyt////trq/7Orei4eClZul////9PPrXWJmzuPp/v///f34+PvoVFBETEJDXFdYVldWjJmc////&#10;nIl3X2ls+///+/v9uLSs///8////Yl5vp7issbmzSjxS/vz+2tXZTj1F7+3UR0pRys7d4NzexsjQ&#10;//v7ZFtTsr29////rLCnTltn9vf7////////////////////////////////////////////////&#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z///3//v39+v/89f/6+P78/v///////v7///7//Pz85+331t/v1uDy&#10;1N312OL/o67dcnvBcnzNdYHZbnzWbn3WcH7Uc3/Qcn7RcH7ScH3TcX7Ucn7ZcXvZdHvThY3N1eH/&#10;zdv1dILTcX7TcH/UcH/Wb3/Wbn7Ubn/ScIDScoHRcX7NcH3OlJjNxMTc/////P7//P38/v74//77&#10;//7///7//vz+/v37/v77/v///f3+/v///f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8/v/99Pf38PH08vH19PDy6OHg5dzc39rb4ePl2eHkzOHmt9/spNXgmtXgkdbg&#10;ktzlkdnildjjltTimtThm9ThmdPgltbqlNboktnpj9bjl9jhnNHZs9je4ff76fL28/T19PLw9PLx&#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77/f/5///////vsaigcneXwLK7eXJv/f/////6ipCRgn6WxK6o&#10;OzIzTU9S5efl//nhZF5bKzBCQENASEE+MTA0qsLK/////v31+/vlX1hJnJOUwb/AvL6/y9ja///+&#10;nIp0j5yh7v////37+vv5ioWCQT0/Ix0muMO1qLSxdHGN////7N3iWzxA19KtPFZdzerx////////&#10;9u3tZllY4+zx/v/64+HXUlBl4+Lq////////////////////////////////////////////////&#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fr//v7//f/9/v/7/f/8/P///P///P///f//+Pz+5+7w1uDy1N701OD0&#10;2eT+tL/lbni0cnrFcXrMcHzNb3zNcn/ScX7Qc4DNcn/PcH/RcH7Ub3/Vb33VdH/XcXvLgo7H1uX+&#10;ydnxdn/Xc3zYc3zZcn3Ycn3Xcn/VcIDSbn7PcYDRbXzOcYDTdXjLenrAzc/l///////+/P70///4&#10;/v77/v3+///+/v76/v77/f///v///f7//f7//v7+/v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8/v/+8/f48PH18vH19fHz+/Ly9/Hw8fLz6PT33/L5ttnmlNXrltTomNfplNTj&#10;k9bhnNvlnNPerdnnx+35yO32r9XhoNbkmtblltfnltbnltbkmNjil9PZtODk4/r88PT38/Hw8/Hx&#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P769/zz4d7Y+ffjt6ynbnWWvrG/dXNx9///////i46OfnqI////&#10;+PPnf3VwNCgoraGRYWtwobrK8fLy9PLu/P//7v7++/z///749frnYGJbz8zQ///////////////2&#10;nohskZ2k8P/57uTTMDAxcHJ77OnueGlvs72mrLOvdGaJ/fz/6tvgXkBB1tawM1Zaxuzx////////&#10;9u3tZ1db5ezw///25N/VV01p5eLs////////////////////////////////////////////////&#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3/+/7+//35//n59ujr/fT48/f58Pn78fT94ufz0eDo1OH01eH20d3y&#10;2eb+tL/liJLEi5TOjJXQiJLOgIvKeoXHcn7EbnrFb3rJbXnMbXnMbXvKbHnHbnvHbnm/iZXL0uD/&#10;z933cnrQcHbQcHbQcHfQcHbQcXjRbnXOb3nRbXfPb3nRb3zPdHnYc3TNe3+8ztPj8PT3/v/++//6&#10;/v/9/////v///f79/P79+v3/+v7/+/7/+/7//f7+/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8///+9vf48PH18vH19fHy39nYvby6usTFts3RtNXen9DfkNbmk9nnlNfintfg&#10;rdff0e305fb76PT67Pf57PX46PH14ff9w+TsqdbgnNTiltjlj9nlkNzjltPYveHn6fT68/P18vLy&#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Pbvb2lZ18m5u7S4coSb29XVV1BI7PX1////Vlxgpqiyz8S5&#10;4+HV////gXx+kpKKiY+QdXqK////9/b3p6qw5vP2/f7///759vnnW2Bax8rN//////3+/fz8///0&#10;m4hmkJ6n8f/4yrqkZWVm////8OjuRDg5qLikqbW4dmaM//z/6NjdWDpA4u7RRFRTwc/a9vLzuMLJ&#10;/Pz9aVpVtLm3////ra2jU1pw9/f9////////////////////////////////////////////////&#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P/9+v75//779NjfzJOh5MTS2N3p0N/u2d702tzx1OPy1OLw0+Dx1+P4&#10;0t341+H/2OH/1uH/1uH/0tz/xc/5s73qpK7em6XYmqXbmqXcmaXcmafZnardl6PWm6bWusXs1+L8&#10;0Nvxm6bcmqXcmqTcnKTcnKPdnKLenaPenaTfmqTelaDcjJnUgo3We4TOc3y5bnamlJu38PL1+///&#10;9Pf88vX6+v3//v///v//+////f///f//+v7/+v3+/v7//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9///+9vf48PH18/H19PDvz8zJt7y5rsC/u9vertzmmNXikdzmldjintPbud3l&#10;5vj/7/X68fH08vLw8/Pw8vPv8/Pw7fXz7Pn64/f6s9bkms/gktrojNvmkdvhnNHWyuPp7vP58/L0&#10;/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79uLObRTctSkpZw9/q///1pp+MPEBAPj9AgouW9ff5v6mT&#10;PzgyRkZGWWdt4u3s8vHvaFlUQ0NBOzs9jIyX6/b4/f7///31+/voYGFcxsrM//////r9/v3////z&#10;n4xqj56q7//58OrXVlVTRkZGalRfb2RhgZqOobK8dGaK//r/7treVztF4fjpw8C+UDs+PDQ2lKu4&#10;9v//3dfCR01GRkZGTFNNxd/j+///////////////////////////////////////////////////&#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5/f759+vo046Z0XqQ06O33uLwzuP02d3339v31eH30+Lq1+Pt1N7z&#10;1uD51d/31uH11eLx1ODz1+L52OL81+H92uT/2+X+2eX/2eT/2eT/2Of72OX62uf+2eP/2uL819/1&#10;2ODw1+f92en72uj22uf03Ob03eX53OP82uP+2eT/1uX/z973w9b2vM7ytsXrusXruL/k1dv34uf8&#10;3ODw29/s4+b04uTz1djm09rf0dbc0dbb8vb4/P///f////////////////////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f48fD18/H19fLx8O/r4enkz+flptDUmtTfktnjjtzgmdTcudzm6/j/&#10;8fL59vL19vLx9PPt8vTt8fTu8PTu8Pfp9PTt8fH25/X+tdvsl9Tmjtrnitzkltrfq9PY6vX88vL1&#10;/v7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75eTj5+jp/v///////v784+Pj4ODg+vv8/////v37&#10;5+bl39/f8fPz////////9vTz4ODg4uLi/v7+///////////+///98fHx+vr6//////7////////+&#10;9vXy9fb3/f/+////8fHw39/f6+jp/Pv68vT09/j58/H1/////vz88O7v/P79////6OXl4uHh/P7/&#10;/v//////7O3s39/g7e7t/////v//////////////////////////////////////////////////&#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vf38vDx9fHx9fHy8/Lz4u7x0/j6ltbbmNjmlNXmlNfistXY4uvo7+zp&#10;6unw6ub18un39+/19PHx7u/v5+ru6+vp6+nl6uvm4vHq2e3yrM3dndHnlNfskNfmodfh5vb88fL2&#10;///+/////////////////////////////////////////////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vf38vDx9PHx9PHy1NTWsL7BwufpltjclNXjltbonNXkrMXKvL26v7u2&#10;u7vAurfDycLN+PP17u/pxcjDvL2+vLq+vru6vb64sr64tL/DrcbTndPllNfqjtjmmdbfwdvm8vb5&#10;9fT08/Pz9fX19fX19PT09PT09fX19fX18vLy9PT09vb2+/v7+vr6/f39/////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ff38fHx8vLy8vLx2NnbvszRpc3Sl9nekdXhltfpoNPkvcvTzMbFzcnC&#10;xczJx8nN5OHj9fXu6vTl1NzPysjEy8fPzcjMycjGxs7HyMfMus3XltXekdnljtrmlNfftdzk7PX3&#10;4uDg3d3d3d3d3d3d29vb3Nzc3t7e3Nzc29vb5+fn6+vr8fHx7+/v9PT0+vr6/f3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f38PLx8fLy8PTz8PX25PT4rtbbldfdlNvnk9jnndTi4O/39PHw7/Dm&#10;6PTs7fPy9vb18Pbt8P3u7/Xr9Ozs8Ov19O308u/t6/Hq9fHz0+jtkNjajtzkjtvlkNTdt+Lr7Pb4&#10;4d/f4ODg39/f39/f4ODg4ODg39/f39/f5ubm9PT09PT08/Pz8fHx8fHx8vLy+Pj4////////////&#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8/f38PLx8PPy7fPz4efo2unurdPZl9fdkNjmk9rpndPf1ujv5ePi5+bf&#10;3+jh4ePk5uXm4eXg3efg5Obk9Ofw9PL66ubq5+Xj4ubh6+bpy+Lnj9jajtzjktzjldXes9vk7ff4&#10;4N/f4ODg39/f3t7e39/f39/f3t7e4eHh7u7u8/Pz8fHx8fHx8/Pz8/Pz8PDw9/f3////////////&#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vf38fHx8fPy7fHwwMPFsbzBqsvSmtffktjkk9jnntTgrcHLubi7v7m3&#10;ure4v7q/urW6u7u8trm8ubW949Tk8fb1z9DNt7exuLu4t7e+qcHMmNjhj9nkktjjm9Tdutzl7/f5&#10;4uHh39/f39/f39/f39/f4ODg39/f4+Pj8vLy8PDw8/Pz8vLy8fHx8vLy8PDw9/f3////////////&#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b38vDx8fPx7/Px6ers4+nvw93kntXdlNfkldfnm9LhwuHs4erv6ePn&#10;6+Xo6OTo5+bo5ebo5Ofp5eTq7+v37vjw6O3m5uXh5+np4ejwyOLundPkkdblk9fjndPcweDp7/X4&#10;4eDg39/f39/f39/f39/f39/f39/f4uLi8/Pz8fHx8vLy8vLy8fHx8fHx8vLy9/f3////////////&#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Pb39PDx8fLx7/Tw9fX27e/12e3zns/ZmNbik9fnl9bkqdnj3vf99Pj9&#10;9PD19fT28/X09PXy9fTy9PX08fX27PTo8vTt9PTz7/b82/L5q9PknNHnltrqldbiptXb4vn97vL1&#10;4e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Pb39PDv8fPw7vPv29nZy8nQvszVo8/ZmtjiktflkNnoltTfsNvi4vb7&#10;7/T48PPz8fPw9PHt9vDs9fPs8vXt9PPu9PPx8PT34fP6qdfiltPjmNfqkdfnmNXfveDk6vb58fLz&#10;4e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Pb39PDv8fPv7/Tw2tjXvLi+sr3GpMzTmdTdldrlkdfomNnnnNLcuNvk&#10;4vX86fT57vP39PH09vLz9PLx8PPw7/H47fX74fX6r9bgkdPbkd3pkNnolNfiqtri5vn89PP39PH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PX39PDv8PPv7vbu8fHv7+rv5u720ff5o97ik9bhk9Xlldflmdfjm9Hc&#10;qtPcyujx2vH63vH54PL63vL43fP23fX6wN/qqNLemtTektrkjNrkktvlmdDaxOXp7ff69O7v9PHx&#10;4OH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9/b38vHv8PTv7Pfu9PPw+/P27/P6v+Pml9PXldffl9Tkk9flj9nlkd/m&#10;jtfdmNXdndLentPfnNXgmdbfmtfdndPhmtXjk9bhkdnik9jkk9jjktPct+Hm5fj97fH29fPw8/Lx&#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7///7///7///7///7///7//P78&#10;+//++//9//7+/v7+/v//9vf28vLx7/Tz6fb16/X6zuvxqtvklNXdl9rnldjnltfnldfmk9jmjtnk&#10;kN3nkdnml9fpm9Xrl9Xpk9fojdrlj9rkj9vjkNviktjdnNXeqtfeyOnv6Pj87/L59fH19e/v8vDw&#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7///7///7///3///3///7//P78&#10;+v/9+f76///8/P39/v///fb5+efv+eTx9Or43Oz2ntLbjNfgkNzpkdnqlNXlmdTfodbio9bgndLf&#10;l9XhktbjlNbnmNXpmdXpldjqkdrpkdnhktjfltXbodXbqdLX2fP26Pf67/X49PL29PDy9+/y8/H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f///P////////3///z+//7+/vz9&#10;/v39/P789//8+v7+/f3/9+Lv04um13ygx4Wnu73PpNbeltbfmdfikdThnNnhtdzZ2vX45vf7xdvh&#10;tNrfo9vflNfekNbfktbgkdTek9Peo9Hds9vludjjy+Dr6Pf86/b67fb27fb07vPx8PHx9PLy8/L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P///f////7///7//v7//v3+&#10;/v3++/v8+P78/vv/++741ZWx13ac4nKg2Xelu4uuvMLZp9DdnNbendHcw+fv4/n27PX38O/09PX6&#10;6/n70PHwvOfnuOTnuuXnu+LkvuLl0OXu6vr+6fT87/X78vP28/Pz8/Tw8PPv8PTw8fTw8fTz8fL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f//+////P///P/+/P79/P7+&#10;/v3+//v+//f9/Oz71JWz2Xae23eg4Xel4nKn3HKpxYizuLTMqs3W0Obv7fb+6/P19PT39/L09O3u&#10;8/Hw9Pf17vb08ff29fn28/by8vfy8PP48/X57/Hx8/Xy8/Lu9O/r9fDs9fHt8/Lv8vTx7vTy8PL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f///f//+f//&#10;/v3///r/5cDUz4Ci03ih2Xmi23ik23Oi43Sq5nSs1HmruX+kyKzE+fD78fD47/Lx8PLv8fHu9PXw&#10;8/Pv8/Dw9fDy9vD09fHy8fHx7fLv8vLu8PLt8PTv7vbv7PTt8vXy8vHw9fHx9PLx8vLy7/Py8fLy&#10;4ODg39/f39/f39/f39/f39/f39/f4uLi8/Pz8vLy8vLy8vLy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z///7//P///P///v7///7//v///P3/&#10;//z/68veznqa2nai3Hqn1nii33en4Xan3XOm4HKo3XWo1HqmxoCg8NTj+/X58/Lx8/Lv8/Lv8fLu&#10;8fPy8PP28Pf87Pf95/j85fr+5v3/7fv16vn26fv65vr56f396Pr86vn97Pf77vX48fLz8/Hx8vHx&#10;4eHh3t7e39/f39/f39/f39/f39/f4uLi8/Pz8vLy8vLy8/Pz8vLy8fHx8vLy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z//f7/+////f////z///z///z///v/&#10;6cnbynyd2nWf3Xel23el3Hak4XSl3nCi3nan23Wm3Hin03eh15e0+ubv9vLx9PHw9fHw9vDw9PHy&#10;7/P24vP4udrip9Xdp9zjpNvjo9ffqtjarNfcrNfgq9bjqtbjrNfkrNXgvN7l4fX47vP19/Hw9PHx&#10;4eHh3t7e39/f39/f3t7e39/f3t7e4uLi8vLy8/Pz8PDw8fHx8PDw8vLy8fHx9vb2////////////&#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v///v////3///r//PH68NLm&#10;y36g1nih2nej4Han3XOj3nam4Hal43Sm4XKk2nelzHif0JOw++Lv9vHv8vXw8/Hy8/Hy9fHy8/H0&#10;7PT53vj9l8bOh8jRgsvWf8jWhMnZfMzVe8vXe8rbfMrdfsndg8jciMLSoczV4vr87PT09vDt9vPy&#10;3+Dg4ODg39/f39/f3t7e39/f4ODg4uLi8fHx8vLy8fHx8vLy8vLy8/Pz8vLy9/f3////////////&#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P////7///7///////7///z/2rLFyn2d&#10;2Xmj23ek3Hmn33Wm33Kk4neo3XKg4HKh4HSiz4Cl1KC8+ODv9vL08Pfx7PTr8/Lu8vPu8fPv8PPy&#10;6vX43fn+lcXPhMrUgNDbfMzagc7fd9HeddLgdNLiddLjec/igczeisXUocnT5fv+7PPy8fDq9fPx&#10;3t7f4ODg39/f39/f39/f4ODg39/f4eHh8vLy8fHx8vLy8vLy7+/v8PDw8fHx+Pj4////////////&#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v7///3///7//v//////0qa70Hib&#10;3XSh4Ham2XOj3nio33Wm43Sk4HOg3XqizX6f7Mjd/+/99+718fP07fXw7vTs8/Pr8PXq7vbs7fbu&#10;7PT04vb6xuruotfgiMjTiszZh8jXh8vXhc3Ygs7Yg87Xh8zUjsfQsNvjz+ru5/T48PTz9PXx8vLw&#10;4uLi39/f39/f39/f4ODg4ODg4ODg4+Pj+fn5+fn5+vr6+fn5+fn5+/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&#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7///7///////7///7/063AzHmc&#10;3nOi5XSm4HWo3HOl4XSl5HKi3HSfyH+d5MHS//H79vD29PL38u/x9vTy8/Hw8vH18PPy8PTw9PLw&#10;9+/w9PH27fj72/T30O/x0vDz1e7z1O721e721O721O701e7y1u3v4/f36/n57vT28fLz9fDx8vDx&#10;6urq3t7e39/f39/f4ODg39/f4ODg5OTk/////////////////////////v7+/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7///////7//vv//PD82aG6&#10;2nyl3nGi33Kl33Ol4HOj4XWiz3eb4bPI/fT89PD18vP28fDz+fL19e3u9vD08vH48PL28/L0+O/y&#10;++7w+e7x9PDy7/T07ff07/bz8vTz8/P58/L49PL29vL19PPz8/Tz7/Py7/Py8PLy8vH0+PL19PHy&#10;8PHw3t7e39/f3t7e39/f39/f29vb5ubm/////v7+/////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3///z///3//////P///f////3/&#10;6MnayICg2Xah43Wj2nWgx3yc2LbI//L78/Dz7vPx7/Lx8fHx8fHx8vHy8vDx8fHx8fHx8fHx8fHx&#10;8fLx8fLx8fHx8vHx8vHx8vHx8fHx8fHx8fHx8fHx8fHx8fHx8fHx8vHx8fHx8fHx8fHx8fHx8fLy&#10;8vLy7Ozs6Ojo39/f3Nzc4eHh6urq+vr6/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7///7///7//f//+///9/7+/vz/&#10;//v/7tHkxoWiyYCfzpOu8dfn//b//vn/+Pr69/z7+vz7+/v7/Pr7/Pr7/Pr7+/v7+/v7+/v7+/v7&#10;+/v7+/v7+/v7+/v7+/v7+/v7+/v7+/v7+/v7+/v7+/v7+/v7+/v7+/v7+/v7+/v7+/v7+/v7/Pz8&#10;+vr6/Pz8/f399PT09fX19vb2/////////f39/////f3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7///7///7//f//+v//9v7++///&#10;//v///n/+On2+Oj1+u34//3//v3//P7++f//+/////////7///7///7///7/////////////////&#10;/////////////////////////////////////////////////////////////////////////f39&#10;/////Pz8/v7+/////////////f39/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v///P//+v//+v/+&#10;/P/+/f7//v3///3//v3//P//+P7+9//9+v/+/v7///3///7///7//v///v//////////////////&#10;////////////////////////////////////////////////////////////////////////////&#10;/v7+/v7+/////v7+/v7+/v7+/////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P///P///v///v////7///7///7//v7/&#10;+/z7+/7++///+v79+//++f//+f7++v79+/z8//3///3///7///7//f///f//////////////////&#10;////////////////////////////////////////////////////////////////////////////&#10;/v7+/f39/////v7+/v7+/v7+/v7+/v7+/v7+/f3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v///v///v////7///7///z+//v9&#10;//3+/v3++/79/f7+/////f39/v7+/f39/vz9//3///3///7///7//P///P//////////////////&#10;/////////////////////////////////////////////////////////////////////////v7+&#10;/v7+/v7+/////////////v7+/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v////////7///z///z9&#10;//39//39///9//79//39//79//79//7+//7///7///7///7//////P///f//////////////////&#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z///3///7//f///f///v////7///7+&#10;//7+///9/v/9//79//39//79///+/////v///f///v///v////////7///7/////////////////&#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z///3///7//f///P///P///f///f//&#10;/f/+/f/9/P/9/v/9///9///+/v///f///P//+////P///v///v////7///7/////////////////&#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39//7+//7//////v///P//+///+///&#10;+////P///P///f///v///v///v///f///P///P///P///v///v/////9//7+////////////////&#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9/v/+//7+//////7//v7//f///f//&#10;/f///v///////f///v////7///7///7//v7//v///v///v/////+///9//7+////////////////&#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9/P/9///9//7///3///3///7///7/&#10;//3///3///3///7///7///3///3///z///v///3///7////////9///9///+////////////////&#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9///9/P//+/////3+/v38+/7+&#10;/f7///79/v/8+/3//v7///7+//37//z///38///4//39/P7/+v7/+v79/v77/fz7//3/+//7/P/8&#10;//////39/f38+///+v///v/8///7/v7+/v/9/v7+/f7/+P///f/+//z//vn//P76+v/2/f75//z/&#10;/v7+/v/9//z9+v7++//+//3+//z///7//v///P///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10;/////////////v/6///7//z/+/7/+v///v7///3///7+//78//76+v/8+P7///3+/v/7/P/9/v7/&#10;//3//P7/+P//+P///v3///z+///7//3///78///7///+/v/+///9//79//7///79/v/7/P///v3/&#10;//39///6+//+/f3///v//v/9+//9/P////7//v/8/f/7/f/////3//72//z7//z7/P78+f//+///&#10;+////f////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9///9/P//+/////79/v38+/7+&#10;/v7//v79/v78+//8/P7//v39//v5/vr///3+//78/v3/+/39+fz9+/78/P78///+//39/f76+/79&#10;/f3+//z6///6/P78/P///f36//78/v7+/v/8//78/f/9+P///v78/vv7/fr+/P/7+v/7/v79//z9&#10;+fz//P7///3++//++f77//79//z///7//f///f/+///+////////////////////////////////&#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76//78+///+////v///v7+/v/+//78//36/P7++v7///7//v/6/f/8///+&#10;//3//P/++P/9+f/8/v3///z9///2//7+///7///6/////v///v/+/v7+/v///v/+/v/8/v7///3/&#10;//7+/v/4+v/9/f7///v//v/++//+/P////7////+/v/9/v/////4/v/4/v7+//77/v/7/P///v7/&#10;/v7//v/9///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9/v/+/f///v7////8/f38/v//&#10;//z8///+/f79/P/3+/7+/f7///39/v3//v3//Pv+/////P37/v75/v38+/7+/f79//38//78+/z/&#10;/v7//f74/v72/v77/fz////9/v78/v3+///6/v73/v/6/f7/+//4/f/4/fz8/P79+/r//vz/////&#10;+Pz/+/7///z7//z5/f/7/f/9//z//v7//f/+///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v/1/f/7/v/+///++//8/P/+//////z9//3//v3//P/////8///6/v/8&#10;//7//v/6/f/3/v/6//3///38/v/z///6/v/5/v/6/v///////v7//P//+f//+v/////+//r//v3/&#10;/v/9/f/5+//4/v79//z//v///f////7//v////7///3///7////5/P/7+////v/9///8///+//3/&#10;//3///79/v/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9/f/+/f////78//36/v79/v79&#10;//36/f38/f7//f39/fv9/f7/+f///P/++/39+v39/P39///8/vz6//z/+v/9+/39//7//f7//v3/&#10;/vv8/vz4+//5/f/9//z5//z8/vz9/v7///78/v/6/v37//r++v/7+P74/f/6///7/vv+/vr/+f7/&#10;+v//+/3///79//z4/v36/v////z//f7//P/+///5///9////////////////////////////////&#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v/+/P/4/P/7/v/8///7/v/8/v///P/+/v/7//78/v7+/f////38/v7++///&#10;///+///7///6//38//39/f//9//9//7+/f/6+//3/f/6//78//z+//7/+///+v/9///7//n//f3/&#10;/v///v/+/f/6/v78//z////8//7+/v//+//9/v7+//3///79///4/v77/v3//////v/+/v/9///9&#10;/P///f//////////////////////////////////////////////////////////////////////&#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P///P/+//76//36//76//75&#10;//z6/////////////////v79////////////////////////////////////////////+v3//f3+&#10;///8////////+P///v/7///6////+f3///////////////v9+v/+9v/+/f79/v75//rz///9////&#10;+v//+v79+v7+//77//79/v////7//P///P/+//76//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f///f/9/v/8///5//76/f/9+f/++v/6//78//79//7///v+/v3//P//&#10;//7///////////3///7+/f//9/////z//f79+//7/P/7//77//39//3//v///f/9///6//38+/7/&#10;/P////3//v/4//76//z////7//77/v7++P/9/f/9//3+///8///7//78//3//P///P///v/9/v/+&#10;+////P/+//7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P///P/9//36//38//75///4&#10;+vf3qaiqlZmZn6mu7Pf8/v/8y8CympiXmJmalJiYlpaWrLGy5OXmpJeWmJialZeZtbe69Pn7///+&#10;9/Prr6acucHC8P///f/92s3Bmpub4+/06N7alpab1N3l//38+v7++f7//f3+///6///pxb6il6Kt&#10;5+/y/f/9+v////79//3+//7//f/9+v/9/f////39//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f//9v/++v/9//7///3//////////////P//&#10;//z///7//v/+//79////////////////////+v//+////v/9///8////////////////+//9+P/+&#10;/P////z7//71///8////////////////+v//+/////7/////////////////////////////////&#10;+//////7//74///+////////////////////////////////////////////////////////////&#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7//P///f/6//37//z9///29/Pl&#10;UUxSAAAAAAAAAAAAPUla9Pj8dlhDAAAAAQgXHR4iIRwaRElFv725DwAAAAAPBgwTBwcIV2Br8fj5&#10;7ubULxULSltl6P//////m4BtAAANu9fkw66iAAAAkqe9/v///v/+//z///3////7/PLYRysbAAAE&#10;qrnA/P///f/+//79//z///7/+//8/P/6///9//3///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undcGBWRUNDQUFDQUFEUFFbuMXX9P///f/////7//7z69/OUUxLXG102vL1&#10;+////v/7///0//7vzsu1WltPQUFBSlNju8rb9////f/////3+fPjkYl6QUFBRUxRnLK75f//9///&#10;///8+/34///92dHGXE1JRENCQUBBWmBotsXR/P///fv////8kYFzTERBRENCQ0FBQUFAQEZOobbA&#10;/v///f78/P/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3//P/9/f/5//3+//z////4mY96&#10;BgQRkJSe6enpp5WGAAARgYWNh2hOEhYiscfX8PDx8e3r8vLrzMK4HwAAe4yo6+3unJR9AAAAkJ2e&#10;8u7gPyIYU2Nw5v//////o4ZuCA4euNzoybKhBwAGlK7E+//////7//z+//v+///6uaeYIwoJBgUE&#10;ZnuI8f///v/8//z7//3//f7/+//8/v/6///9//3/////////////////////////////////////&#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6OHIOR4PAAAAFRgoGhcdEwoNCQsiobDN/P//+//8///xr5Z3AQAAABAfsNjh&#10;+v///f73/v7vtKGKGxYNBwsJGBoXDgsUCA0ho7XI////9uzfU0A0CQcGFBgUEhUQBAYRWHeK+Pz+&#10;/v35/P/4///+yrysGgIAAQQJFhsiERIZBgcTj5ip/P/////xa0w3BwAADREYGRgbFxUVGCAqkqy4&#10;/f///f/9+f///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v7//f/8/v/5//7+//7//PjtTkAv&#10;IiY55Oz3////7eLYZmp1nZuff2FJEhknyN/v///////////808O1IgAAgZWx9/////flQDAeSFRY&#10;09/dPCYbWWFw6f7//v/9pYZsCg8dt93oyLOhBwADla/A/f///f/6//3+//r3///pdGRhIQwgXFFC&#10;GjBE3/n//v/6//38+/3++P///f/+///9///+//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6+HHQSMTGxs02uT89e/tvqWMDQgLKTpY4fb69////ffqaUAuAAAAAgkWgJq1&#10;+f///v/78OnVPysfCw8Yn7C19PXrxKuYCAUHJj5L///8m4p8BAAAWWNv5unl3NXAQTMpChIuuMvf&#10;/////v/2///3zb6oGwYARFtt4/P6zMjAMyQfEhstw9jk///pbFA4EQoSp77O7vL47Onq6+/w8f//&#10;/P77/f399/7//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8/v/////8///7/v//////+uzaOicg&#10;Lj5S8Pv////9///9////////gF1GCAcLQUZSU1NYU1hh0tfO2cq4HwAAgZex8/////vudFc/ICwy&#10;v9PSOycdW2Fx6/7////7poZrCw4cuNznx7SlBQACl62+////+//8+//////48ujBPS4zREBot6+S&#10;Bw4hmrXO///9/vz7+/7++f/////9//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6uHMPCMTGiI96fn////5+eTGPysvDhw4x+Xs/v//48+9OxUKREE7P0ZSJzFN&#10;4vf////5z7qoCgYDVGd88////f/+//rww768sLWs+fHUPSwgFxolxt3s/f/////wyK2YAQACbYGY&#10;8v///v/7///6zrymGwcAQ2Fz9P/////4rZmAAAAJaoai///ubFA4EAkOvdPa////////////9v/+&#10;+f79/P7/+/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v/////8/v/9/P//////++vZQCcg&#10;MERW8v///f39/P/9///////9hGJIAgEBGh8sMTZALj1JxtDC3M21JAAAgZex7////vvvc1I9Ii0y&#10;u9PSPCcdVmFz6P7////4poVsCw4dudvox7KnBgAFmay//v//9/7++//////31MSfDgQIkJzB4928&#10;GBkjTGR/9////f7+/v//+//9///6//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6+HPPCQVFhwv0d/r6ennv6KQCwMJIDFJ5fv7///wuqKPCgAAoqqohYSJBwAS&#10;rsjZ///2tJmGAAAAf5mv8///9PLq6ufp8+3u+PXm8+fEMiQcIS4+z+/69v////3x6cqzHAYARltw&#10;4/v+/f//////zr+oGgcARF9x8//////1xraSCAYRS2WC///ybVM8CQECFR0nIB8hHR0lXmZ19f//&#10;+P7/+/3+/Pr4/v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6//78/v7/+v/////8/vDcRzAl&#10;IjZO3/X///79/PjiwcXC2djSfGBIExYhvdXj+v//9//////w1MWlJAAAg5ey7/////zqUTEhNkFF&#10;xdjXOyMXVWp55f/////5rYpuCgwfuNnpyrClCAAGl6zE+v//+v7//f78///yo4ltAAAAdISWuK6Z&#10;IB8fHy9E1u73+v///v79///8///1//79//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6eHLPycWAAAAAAAAAAAAAAAAEhwwkae2/f/5/vbabE5HChM15/r/1c2/GQgH&#10;a36V///3sJh7AAAAgp+0////jm5PAAAAAAAMKSgwzcK2JyEeJTRF0fP88f/////15s25HgQAP1pr&#10;3fr+/f7/////zMKrHAcAS15r+P/////6yLyaCgQTPU5t/f/xa1M/CQMFLTdFQUFEPz9GdICJ9v//&#10;/P/9//v5//j2////////////////////////////////////////////////////////////////&#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v/9///9//7+/v7//f/+//74///4fnNm&#10;DRIZxcjQ////vLGnAAAOd3R4hWROExglxtvo////////////0sa7HwAAh520////zMCsDwIHdIaS&#10;7vbxXEIzKys35vH4////Y01NChMnx+HpzLGdCwACnrLH////////////+/v4STY2AAACBxMdGhET&#10;DwEADA0Yo8LO/v///f39/f/+///6//79//3+//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9/v/9//////7///7////+///4///35OHW&#10;IBsTJB8fOTM0IBgcEBYu3dzlgF5LAAAFN0NLYWJZXV1cenyBwrq9FwAAHyg5Sk1SHxoWJDBDz+bw&#10;////q5iHCgAALCkwNy8yBQMMT1pw9/v6xamPCAAAIy09W2JdXFhXfnp9w8PHCwISXV5sy9XX19fY&#10;tZ+TAgAAcIif+f7///7/+/////////79//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7///7//v34/v70///5&#10;zsvFS0dGKyoqSkRKzdjd////lH93MDExLDE0LzIvLi8vYmVnzsvJRzIwMS8yLC0zY2Vszdnf+///&#10;///8/Pv3nZWSMi0rLisrfnyI3ufy////zcCtODEwLS83LjEwLy4uZV5gjoqIODlExcjP////////&#10;/PHlS0NAX3KE7/f6/////P////7+//7+//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7///7//v76/f31///3&#10;//76////////////+////P78///9///////////////////////8/////////////f///P7///78&#10;/v36/v3///79////////////+P///f/+//71///////////////////////6/////P///v7///79&#10;//zz////9v//+f7//v3+/v////7+//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7////////8///5/fz3&#10;/f37/vz+/vz//P3//P78/f77//7+/f74+v76+Pv+/fz++/39/f78/v34//z6/P3++P///Pr///z8&#10;/v76/P/+/vv+/vz3+/739/7/+v7//Pv9///9/P75+/76//3///z//v36/P/19///+fz//v3///79&#10;//33/f789P7/+f3//v79//7+//78///+/////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&#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7//////v78/f75//77&#10;/Pz7/v7+/v7//P3//////f/9/P/9/v77/f38/f7///3//v///f/++//6//z7/vz+/P3///3//fz+&#10;/v/9/f37/vz9///89fz09/79/P7//vz///7/+f/6+//7//r9//r+/v79+P/5+P/+/P3//vz+/v79&#10;+/r5+vv7+v//+////v78//77///6///+/v///P///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&#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9//////////7//////v7+/v78///+&#10;/f38/////v7//////////P/9+v/4/f39//3///3///3//v7/+//++P/7/v77/v79/v7+//3///3/&#10;/v7+/f79//78/v77/P/7+//+/f7///3//Pz/+v/9/f/8//z+//3+/f7++f/++/79/v7///7/////&#10;/f///f/+/v/+/v7////9//76///6///+/v///P///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&#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v//&#10;/v///v///v/+//79//7//v/+///5///+//7///z///3///7//v//+//+/v/8/v/+/P///v////7/&#10;//7////////+///8//77/f/+/f/9//7+/f///f/////9//79///8/v/+/P/////9///+///////+&#10;/P///f////78///+///8//77///8///9/////f///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79/v///v/+///7/v////7///v///7///7//v///P/////9/P/9+P/+/v////7+&#10;///9/v////7///3+///6///9///9///8/v////7///78///9///9///+/v////7////+/v/9///+&#10;/P///f////77//77///9///9///9///9///9/f///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&#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9/v/9//////7//v////7///z///7///7///7//v////7//P/9+P/8//7///7/&#10;/v/9/f/+//3///3///79//7///79///8/v////7////9/v/9///9///9/f/+//7///7+/v/7///+&#10;/P///f////78//76//79/v///v/////8///9/f///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&#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9///8/v/+///9///+//7//v/////+//7+/f/+//7///7///////7//P/++//7//79//7/&#10;/v///f/9//7+//3///7///7///78///8//7//////v/+/v/9//3+/v79+v/+//3///7+///7////&#10;/f///f////79//76//79+////f/////8//7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7///7///7/&#10;///9///8/v/6+//8/v7+//7//f////7///7//f/8+P/7/f7+//7///7///3//v7+/P/7//79//7/&#10;///9+//8/f////7///7////////9///8/v///v///f///f/+//39/v79+v/+/P7///7+//76////&#10;/////v///v////75/v78+f///P////78//7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7///7///7/&#10;///9///8/v/7+v/8/v3//v7+/f/+//7///7+/P/8+P/8/f/9//3///7///3//v7+/f/9//7+//3+&#10;///9/P/8/P///v////7//////v/+///9/v/+/v///f///f/9//39/v3++///+/////7+//77////&#10;//7//v///v////76/v78+f//+/////78//3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&#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v///////////////////f////7+//79///+//77//79/v7//v///////////v////7///7/&#10;///+/f/4+//4+//9//3//P3//P/9///4///9/f/9/P/8/f////7///78///5/f/9/P///P///f//&#10;///9//39///+//3///3+//77/v/+/f///f/9/v/9///9///9//////7///7///7///79//79//7+&#10;//////3//v7/+f/9/f39//z9//79/P/8/P/+//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v///////////////////v/////+//79//////7+/v7//f////7///7///7+///8//7+//7/&#10;/v/++//8+f/6/P/8//3+/P7+/P/+//38//7+/P/++//9/v7///7+///5///6/v7+/P//+////v//&#10;//7+//79//7///7+/v7+/v/9//7///7//v///f/9/v/9///8//////3///7//v///v/9/v/9///+&#10;//7///3//f//+//7/v3+//v///7++//6/P/9//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7//f7+/f/8///8//7+//79///4///6///9&#10;/f/++v//+//+///8///6/f/5/P/+//v///7//P///f////7///78/f/5///9//3//v3//P///v3/&#10;//3//v/////////8/f/9/P///vz///z//////P///f/9///7//////7///7//P//+//9+//8/v//&#10;//z//f3/+v///f/7//7+//3//////f/6/v/9//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7///79///6/P/+/f/+///9+v/+/f/4///3&#10;/v///v7///3///7///76/v/4+//7+/7///3///3//f/////9///+/v/++////v///v//+////v7/&#10;//7///7///////3+//3///7/+/7//f7+///9/v///v/8///9/f///v////7///7//v39/f7+/v//&#10;//z//f7++v///f/+///8///8/v/+/v/+///+///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7///7+///9///////+///9///9/v///v////3///////78//78+f///f/9///9+f///f/4///2&#10;/v////3///z///3///3+///7+//6+P/8/v7+//3+///////9///+/P//+f///v///v//+////v//&#10;//7//////v////z///v///7/+P//+v/////8///7///9/v7/+////f/////+//3+//3//v7//v//&#10;//3//v/8/P/+/v7////9///7///9/v////79///6////////////////////////////////////&#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7///7+///9///////+///7//77/f/+/P////3/+//9/v7///3//f///f/9///7///+///5///5&#10;/v////7///3///3///3//v///P/8+//6/P/3///7//3///3//f7/+v///P////79//37/f///v7+&#10;//7//P///f/+//7///3//v/9+////v////77///4///8/P///f///f/////9//79+///+v//////&#10;//7//v/+/v/9////+////f/+//78/P///f/+//75////////////////////////////////////&#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10;//3///7+///8///////+///6//z5+////P////7++f/8+/3+//3//////f////////z+/f/++/76&#10;///7//3+//7///78/v3//Pz//////v//+v/9/f/8//38//79////+////P////z+//z+///9///6&#10;/f/7+///+/79/v/6///9/v///f////3///z+///9//////7+/f7/+/7/+/79/v///P/+/P/9//79&#10;/v////39///+////+v//+////v//+/3+/v/9//7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10;//3///7+///8//7//v79/v74//758PT009jZ5OHd+////f77///44eXl09fZ6uvt/////P7/+//8&#10;//70/vfy6+rp+f78/v/89PP01dXZ29zf+f//+/76/vju4+Hf09XX0tfY4ert/v78//3239/a1tfN&#10;8fPx/P//+//49/fu29nX19jX8Pf4/f/////95OXm1NXV6Ojm/P//9v3//P/+///98fPz9vf4/vz7&#10;/f769fX02djZ3d7b+v/9+f///P///f7+///8//36////////////////////////////////////&#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f//&#10;//7///78///8//7//v39//758/Drb3FyREZGUEY9v8LG///83NO4Mzw8SklQUlJc2N/i+v3//v78&#10;///3r5uSVE1P7fz/+ffxenl2RERHRUFDtL3C/P/87uTLNjc4SUlOSEhKkJ6q///5vr2jQkI+RENC&#10;en2A9fj6+fnqm5aLTUlORUNCZ3mH8Pn44trCQTg9SklLUFVT1Ofo+v//////6unXVFJYv8DO////&#10;+Pfvf359QUJERkE9sri49f//+v///P38//z6//3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P//&#10;//7+//78/v/9//3//f39///9tKSbZmhm////2M68VFx07u/2ZFZJpbKu////pJ+cX150/fv////8&#10;4d/KWEE/VVBd7P//s66paGpl////3tPDS1pp7f74wrGToaSf/////////f//7ebfUUZA4+Lo///w&#10;XWRfttDVwbWoe3Zx////////rLa78/j3e2lWhoyW////m5OKepGY/v//sKymMjcwKTEzw8fL////&#10;vrKmYWFk////4tnFTlZe3/D3/f/+/f/9/f79//z+////////////////////////////////////&#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10;/v/+//78/v/9//3///7///74m4d+pKWi/v////XdUFt6ysjiW0hI3Onn/v/x49vJR0Zg8Ov4/v74&#10;i4p4lHt+XFZn5P//6efq5ujk8/LntqqTZneH9f//loRrQURBPj9DaGhp7Pb6+PP129PZ9/X429TB&#10;WWNZw9/kqJOSmpaV6O7u6erk////////lYN5aniE6uvqi3xwkKWw/P/8sKygvcnLYm9tv8a9///3&#10;7ubj5OXn8/PxuK2WZW975fn8+/38+/76/f79//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v/9&#10;/v/9//78/v/9//3//vz//fv1hnBmq6yn//////TZRExz0MjsVj4+scfH////u7KdM0BT8PD2ycG9&#10;n5yj1LOyW1NW3v7//v/////0hH1qSz47m6ey+vz+koh7l5ug8fHvxsm4aHWK+vv7///+s62rRz8/&#10;a3N53u3wjnp6Y11YTVRSPjs+j5+r+///39fLaGpsQUFCiIOD1Obo+P/7/v7x////cXd7vMK8///1&#10;//3////+hoJzRkA6lqKq8fz/+P///P/++/r5/fr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P/9&#10;/P/+/v79/v78//3//v7//v35jXdvq6ul//////TeRVJ22t73q5uPO0E8jY2KdG9oR0pi4N3elYyC&#10;7e3y3sG8X1dZ5P/////////4///5/vvyUFdgzdPb/////f///f/24eHJTVRp6Onq///////+////&#10;j5CYjpqlfXBycG5s//////z8T1dez9fabF5cpaWl////paKdX26D+Pv//v/0/P73cnB4xMHF///3&#10;///////8///7//77UFhjxNDc+v/+/P7+/f39//3+////////////////////////////////////&#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8&#10;+v///P/+//36//3+/f/////9p5OPnpqU////9evfSV144/H4///vyL+2sLCtq7C6bGmHwbW4LSkf&#10;SEtIQzIxHxcekKi0raWqrqqu///////5XWRlsrG7gXh42+Lf///55eDPX2Bsz8zPdXh29///////&#10;raiodXqHlY6Np6em///////8en+Aqq2xZmJl2+Hk///31tDAQUhp7/P//v/4+P/ud3J4yLzM///9&#10;q6earKqs////////ZGhurLC4///++Pv//f///v/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8&#10;+////P/+//37//3+/f/////+08nFU1FLwsXAjYN5cH2O/fz+hm1noqWe1dXVbXJ2pLK8+Pf35uTc&#10;4OHguJubR0BK2fDzzMS+gHJtysjEur+0X2586+74mYp7ko6HzMzLnZ6cfYSX+fbzdXJktLq0zMzL&#10;fH+IuMDL19DHhH5xysrHvb67TFVo5+ruhoBmdHBtzMzLc3RycYOP/v7///z3+//sbW1zv7vI///+&#10;zcrCeHd4xcfKwsK8ZGhu5uru///7+/7++vv+/v38////////////////////////////////////&#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8&#10;/P///f////38//7//f7+/f78////srKuTk9NdnJs6vTy/v//7N7dW11aTU5On6Gi+v///f/7///6&#10;////4NDOjYyP6P7////8urSqUk9NWVtY097m/v////rvcm5pUE9Qenl9+fz//v795ePWXmNcT09O&#10;oaOp///////9uLSqUFFOUE9OydHb///+///odXNwTk5QdHR28f3/+/7+/f76/f/4oqGk19Xa///7&#10;////uLi4UFJVVlZT2dze/////f36/f///P39/v7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8&#10;/v///v/////9////+/39+/39//36///+////////9v//+P79///9//////////////v9//z8//3+&#10;/v7////+////9f79/fv6/////////////f/++f79/v7///////////////z//fz+/P//////////&#10;/////Pv+//7+/////////////////P78/f70/////////////P3/+P7+9/7/+v/////////+/v78&#10;/fz3/////////////////f///f38/v7///7//v7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10;///+//////////7//v7+/P7+///9/f78/v/8/v76/f/8+/78/f/+/v3///3+/v78/v78//v8//n8&#10;/P///P78/f/6+//5/f7+//7+//3+//38+v/5+f/7/Pz///z///v///z//v39/P3++///+//+//76&#10;///7/vz///7/+v3//f7+/vv2/fz8/f7//f/6/f78/f38//z+/f7/+v7/+P/++//+/v38//79///9&#10;/fz7/f39/P3+/f39/P//+v39/////f39///+//7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7+//7//v///////////f7+/f///v///v78/v/9//35//37/f///P///v//+/38+P/6/fz7//z/&#10;/P///f7//vz7/f/4/f79//r///z//f799//69//6/v79//r///z//v7//v/+/v/+/v7+/////f76&#10;/v/8/v7//v3//v3//v3+/f77/P/+/f79/v/2//77/f3+/P7+/P7/+/7//f/+///5/v7+/v7+/v7+&#10;/v7+/f3+/v7+/////v///v///v7+/v7+/v78//7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9///+/////v///////////P///v/+///9/f///v36//z8//7/9///+///////+P/9/f/9///8&#10;///9//7///7+///9//////z///z//v//9///+f/8/v/4//r8//3/+v//+////v////7+//79/P/+&#10;+/////////////3///7//v//+////f/8///y//76/v7/+////P///v/+//7+///4/v/+/f//////&#10;/v///////////v/////////+/v/////9///9///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S/GYKwOVFZ&#10;uLS0////+//+/f/9/v7+//3//f7//v7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maWnFUJbHnuo&#10;AoW+AYO/AYe/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HyiOkZK2dfU/////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v78/v7//v7//v/9////eIaL&#10;D1BjGYWyA4O/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9///9/////v///v/9//7//P///v/+///9/v/////7//78/f//+f/9/f7+//z//v3//v/+/f/6&#10;///6/f///f/9//7+/f///v7///3///7//P/8+//5/v/8//37///9/f/+/v/9/v///v/////9/v//&#10;/v/+///8/v////////7///7//v7//////v/6///9/////v7////8/v/8/f////7+///////+////&#10;/v////7///7//v////7////+/v/////9///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9/v/9//7//f///v/9//7//P///v/+///9///////8/v/+/P///P/7//79//z///r//v7+/P/6&#10;///6/f///f7+//7+/P///f////////3////7/f/7/f/////9///7///8///8/v/+/f//////////&#10;//7+///8/f///f////////7///7+//7//f///P///v////7///77/v/7/f///f/////+///8////&#10;/v////7///7//v////7///7//v/////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BGIOwOE9Y&#10;ubW0////+v79/f/9/v7+//3//f7//v79/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mqaoFkNcHnuo&#10;AoW+AojDAIW+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S/AIS8AYfB&#10;JHyiOERI2djV///+/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v78/v7//v7//v/9////eoeL&#10;Dk9iF4Sx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f/8/v/9//7//P/9/f/7//79/v/////9///8///////+/v///P///v/8///6//79//v//v7/+//7&#10;/P/6//7///3///7//f///P////////7+///+/v/+//////7//v/8/f/7///9///9/v////7////8&#10;///8///////9/v/+/v/////////+//7//v///P///v////7////+///8///9//7////////+////&#10;/v////7///7//v/+//7///7//f/+//////7//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P/8/f79//3//P/9/f/7//79//7////8///7//7//v///v///f/////+///3///5//z//v7/+v/+&#10;/P/6//38//z9///9/v///f///v/+///4///8//7///3//v7/+//9+//4/v/6//7+//7//v/////7&#10;///5/v/9//7+//7//v/////8///+//7+///9/P///f///////v/9///7//78/v///v///v/+////&#10;/v////7///3//v/9//3//v3/+//9/v///////f//////////////////////////////////////&#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P/8/P/9//z//P/9/f/8//79//7////8///7//7//v///v///v/////+///3///5//z//v7/+//+&#10;/P/7//z7//z7/v/7/////f///v/9///1///7//7///z//f7/+//8+//2/v/4//7+//3//v/////8&#10;/v/3/f/7//7///7//v/////6///9//7+///7/P///f///////v/8///7//78/v///v/+/v/9////&#10;/v/+//7///3+/v/8//3+/v3/+//9/v////7//f//////////////////////////////////////&#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obAFX6qR2Nw&#10;Y2Zqa3B3ZXBzaHJzaXB0aW91aHB2aXB0aXFy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nJ0V2pxG0toGnmm&#10;AYa8AIXAAIe+AIa+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bAAIbBAIe+AYW/AIW/AIe+AYW8&#10;IHifTV9nZWttanF0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0aXB0aXByaXByaXB1aXB1aXJ0a3J0TmJq&#10;D1JnE4CtBI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CYO0GHuiBliA&#10;ClZ8ClB1DVF0C1FwC1JyClJzClF1DU93Dk94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uClJzCFOBCF+NDoCu&#10;BYe2AIS4AInAAIfCAIbCAIa/AIe+AIi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XCAIXEAITFAIbGAIfEAIfAAYi6B4i0&#10;DnmiCFV9DFB5DlB0C1Ju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DFFxDFFzC1JwC1JuC1JtDVBvDVFyDVR6CFN9&#10;CWaSDYOuBoWz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S6CIi6CIO0&#10;FYS0F4CuG4GtGYKtF4OtFoOtF4KvGYGwG4Cy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YGvG4GvEoOxCIOz&#10;AYe5AIe9AIbAAYXCAoXAAoW/AYW+AIe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YW/AoTAA4TBAoXBAIbAAIW7AoS1&#10;B4WzEYOtHYKtG3+rGIKv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oGvGoGvGYKsF4OqGIOpG4GqHYCsGn+wFoK2&#10;CoO5A4O6AY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9A4a+AYO8&#10;A4TAAYXAAIbBAIbBAIfBAIfAAIe/AIa9AYW+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AIbFAIXFAIfD&#10;AIbBAIa+AYW+AYW+AYW+AIa+AIi+AIm/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bDAIbDAIXCAIXAAIW/AIa+AYW9AIa/&#10;AYS+A4K+CIG/BYK/AIe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oS/A4PAAYXAAIbAAIbBAIfBAIfBAIfAAIa9&#10;AIa8AIe7AIe7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Ya+AYW/&#10;AYXAAYTCAIXDAIXEAIbEAIbDAIXBAoTAAoT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YW/A4PCAYTBAYW/&#10;AIa+AIe9AIa9AIa9AIa9AIe+AIfAAIfB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4PEBILGA4PDAoTAAIa/AIe9AIe9AIe8&#10;AIa9A4S+BoK9BYO+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4S+BYO+A4PAAoTCAYTEAYTEAoTEAYTDAYTC&#10;AIXAAIe/AIe+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8AIa9&#10;AIa+AIa/AIbBAIbCAIbBAIXBAIW/AoS+A4S+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Ya+A4S+AoS+AYW9&#10;AIe8AIe6AIe7AIe7AIe9AIa+AYXBAYTC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ILBBIPCA4TBAoS/AIa9AIe8AIi7AIi7&#10;AIe9AYa+AYW/Ao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Ya8AYa7AYa8AYW/AYXBA4PBA4PDAoPCAYXB&#10;AIW/AIe+AIe+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9AIe7AIe7&#10;AIi7AIe9AIe9AIe9AIe9AIa9AYW9AoW9AoW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9AYa8AIa7&#10;AIe7AIi6AIi7AIe8AIa9AoS+BIPABoHB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9AIa9AIa7AIe7AIe7AIe8AIe9&#10;AIe/AIfAAIfBAIf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m5AIu3AIq5AIi7AIe9AYW+AYW+AYW+AIa+&#10;AIe9AIe9AIe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YW+AIa+&#10;AIa+AIa+AIa+AYW+AYW+AoS+AoS+AoS/AoTA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BAIa9AIa9AIe9&#10;AIe9AIe9AIe9AIe9AIa9AoS+BIS+BYK/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8AIi7AIi7AIi7AIe8AIa9AIa9AIa+&#10;AIXAAIbBAIbCAIX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Ii+AIq8AIm9AIe+AIa+AIW/AIXAAIXAAIX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YXBAYXA&#10;AIa/AIa+AIa+AYa9AYW+AYW/AYXAAIXBAIXC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XAAIe+AIe+AIa+&#10;AIa+AIa+AIe+AIa+AIa+AIa+AYa+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AIe+AIe+AIe+AIa+AYW+AoW/AoW/&#10;AYW/AIXAAIa/AIXA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IbAAIbAAIa/AIXAAYXAAIW/AIXAAIW/AIW/&#10;AIa+AYW+AY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AAIXCAIbA&#10;AIe+AIe8AIi8AIe7AIe8AIa+AIe/AIjBAIjC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AIbAAIbAAYXA&#10;AoTAAoTAAYXAAIW/AIe+AIi9AIi8AIi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TBAoPCAYTCAIXCAYTBAoTBA4TABIS/&#10;A4S+A4S9Aoa7AYa8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oTABILCBILBA4PBA4S/AIa+AIe9AIe9AIe9&#10;AIa9AYW9AYW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9AIa9AIa+AIa+AIa+AIa/AIe/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Ya/AYW/AIa/AIa/AIa/AIa/AYa+AYa+&#10;AYa+AYa+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Ya+AYW/AYW/AYW/AY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9/////////v///f////////7+///+&#10;/v/9///+//7+//37//7+///+///7///+///+///9//////79///9///+/f/+/v///v7///7+//78&#10;///9/f///f///v///v///f////////7////8/v/9/f////3///3///z///7///7///79///9/f//&#10;//7+/v/9/f///v7+//7///////79///7/v79/P7+/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6//7///7//v//+v///v7///z7//76&#10;/f/7/v79//7+//32//7+///9/v70/v79///9/v/6/v3+//77/v36/v79+v/++f7//f7//vv7//74&#10;//75+f/9+v/+/P//+/7//f79//39//3//v32+v75/P////r///v///z//fz+//7///39/v79/P3/&#10;//77/P749//+/v7+/vz//v////37//v1/v35+P7+/f//////////////////////////////////&#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8//7///7//v//+////fz+//z5////&#10;/////P///v7++f77+v7+/f///////////f7//f7///39////////////+P//+/7/////////////&#10;///////////////////////6//z5/vz///////////3///v//f3///////////////////z///78&#10;////////+v///P//+/7///////////////38+//5/f/9////////////////////////////////&#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7//v//+/////7///75zsrB&#10;tb/C7/j6/Pz9+P79+v7/7u/qu7ey0dvh9P7////+//juwby5r7OzvsfK+f///f//08rEta+xsa2w&#10;sK+urq+uw8jJ4eDks7Cy3d7i/f7+//3339nTsbS37PX5/v7+///80s3Ds7Ossbu47vb4//7/7ufU&#10;t7a42ODn+v3//P78/v/029bOs7XA6vDz/P78/f34///+////////////////////////////////&#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v////////7//v///f////7////6UkQ5&#10;ERop2eft/////vz/////0MezFAAAboGW8f//9/TkaFZFAgAAAAAABgYJYG17////Zko4AAAAAAUR&#10;ERIWEBEQSExLoZqcAAAAOU9l6v/////yk35qAAAEwNvr///5lIR0GA0IAAAAAAAAPEVV3ebux7mV&#10;AwEQfZSt///////1//viY0Q1AAAJla/A+f///Pv8///+////////////////////////////////&#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P///////////////v////79///0Xk49&#10;GiY61efx//////35///318itJw4DdYif+///nJB5AQULgomYz87PfGNPAAASn6CkdldDFxsmt8LP&#10;3Nzd193a4uLdtaCZCQAAAAwnjbLE///+lYNrAAEU0eHxzb2rFQ0MSlJhzc3OqZ+OAwETVm6Tyb2b&#10;Dw4dhJu0///9///03sy3NhQOAQEDWHaI5/3//P7///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P/////+///+///////////+///wYUw4&#10;GihB1ej0/////v75///z18anJg0Cd4qh+/z4RzYnJTJK4PD6////4tG9SElVmpycdVhEHCQy6Pb/&#10;///////////5uZ2ODwABAgAJNk1d7vr8m4lzAQAV3N3whmtbCAkXtM3j////+vXfZmRpXW+HyriR&#10;EBAcg5qz///7///uqZeNGAEGVElAFjA70fH2/P////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P/////+///+//////7//v38///uY0w3&#10;GidA1Of1////+P/////12MelJw0Ceoyh5u7kKBwYOEll8vz///78///////////8bFE9ERQcgoqR&#10;lpaXl5yf7OvWuqSQFQAGVUpDAAkTqbnLn4p5AwAT2dTmZE5IBxMpzej7///////0////////yLeG&#10;EQ0YgZq2///8+/fXa11cIiE+saSOBgwQnb7T/f////7/////////////////////////////////&#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f///v/+///+//////7//v78///tZUs0&#10;HCdA1uj1/////f3////71sepKQwBfIyh6u/iKh0XP1No+v////3//v7////////1cVRAAAACCxEZ&#10;ICEkICQw1NO4uaiVEQANtKymS0hHNSs8g3dvAAUd0NjnYk5GCxkr3PX///z///z9///6///6x7iK&#10;EA4UhZuy////6Na9IBIWcIGb5tzCIxwdQlZy7////P//////////////////////////////////&#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v///v////////7///77//7tZE01&#10;HSQ62Obz//////39///718itKg0CeYmc8fPnMB8YNkZj7fv///z7/fbx1dzf6evlb04+GR8sytjf&#10;8fHx6vDy/PzrsqKRCgAKu8PLv7q4IwYFJSIeAA8tzdrpaFRGBg8fx+Dy//////j64uLk3uLlx7qP&#10;EA4Thpuu////wqOSAgAAeIqZ1M++PS8tGR82xuby+///////////////////////////////////&#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7+/f///f////7///7///77//zpZks2&#10;ISY55/L9////////////2MevKgwCeoqb///+ZE5CGCA/1uf1////xaSPBwgbdn2DeltOGyU54vP9&#10;///////////8taOVCAAGrcDT8/brXkQ0AQAAAA0s2OTzmodrBQcNnbPE////8uHcJh4wMUdfyruM&#10;DxAZhZyz////c1lJBQAAAAINBAUDDAAADQsUiK69/v//////////////////////////////////&#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78/P/+/P////7///7///75///pZ046&#10;CQoTX2ZvgIB/dXt7sL7C0MvBJQwEdIaV+P//0cS7FwYJODs/U1VWKRoUDRYt2NredFBBBwoWXGZt&#10;fX14end6lZqXpKCeAAAEqL3U9f/6z7+hGQUAAgcfzNzs7ejZOSwlHx8jU1VUPzc8AAATlq++y76P&#10;Dg4YiJmq8ejTHhQSLzRBsbq/wcLBqZSADwEDSWeH+P//////////////////////////////////&#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78//77/P/+/P////7///7////6///ud19N&#10;FRUaEhUfGBcXFRYZgZmjzdHMNiIcgpKg8v/////2y6aXLSIeCgoOOjtHucvV////g2BPFxUWEhUZ&#10;FxcVGBQVUFpdo6uvHBYkr8HW8//7/vvhh2pVGBkszN/u///95cm6WkQ9CgoKFB4tlaq39/7/zb+W&#10;JSMsn6qytKSGGxokjZqt//////////ziQDQoNEpx5vH6////////////////////////////////&#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10;/v7+/f39/f39/f39/v7+/////v7+/v7+/////////////v7+/v3+/////////////v7+/v79/f39&#10;/f39/f39/f7+/v///v7+/v///////////////f3+/////////////////v3+/v7+//////////7+&#10;/v7+/////f39/f3+/////////////////v7+/f3+////////////////////////////////////&#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bAAIa+&#10;AIe6AIe5AIa+AoTBA4S/AYa6AIe5AYa7A4S9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W+AYa5AoW6AoW8&#10;AYW9AIXAAIbAAIW/AIa9AYW9AYW+AI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9AIi8AIe6AIa8A4S8BYO+AIa/AIe+&#10;AIa/AoPDAYW+AIa9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Ya9AYW8AIa9AIa+AYW9AoW8AYa7AYa8AIa9&#10;AIe/AIbBAIX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BIS9B4O6AYa9&#10;AIfAAIfBAYbAAYS/AYW/AIa+AIe/AYXBAoTB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9AIbDAIbBAIW/&#10;AoW9AYW9AIa+AIbAAIfAAIe/AIe+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YTCAYTEAYTEAIXEAIbBAIa+AIe8AIe7&#10;AIe8AYW9AYXBAYXAAIe7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Ya/AYXAA4W/A4S/A4S/AYW/AIXAAIbAAIa/&#10;AYW9AoW6A4W7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BYS8CoK5AoW7&#10;AIbAAIXEAoPBA4S9AYW9AIa/AIXBAYTCAYTB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AIXEAIXEAIXB&#10;AYW9AoW7AIa8AIa/AIfCAIfCAIe/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XBAIXCAYTCAIXBAIa+A4W9A4S+&#10;AYW+AIe9AITFAYTEAIe8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YXAAoTABIS+BoK9BYO9AoW/AIXCAIXBAIa+&#10;AYa6AoW5AoW6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9BIS8AYa8&#10;AIfCAIbGAYTCAYW8AIa9AIfBAIXDAIXEAIXE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DAIbB&#10;AIa9AYa7AIa7AIa/AIfDAIbEAIXAA4W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6AIi7AIa/AoS/AYW/AIa+BIS9AoTC&#10;AIbBAIi9AIbHAIXJ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bDAIbCAYW+A4S7AoW9AIXBAIXEAIXCAIa+&#10;AYa7AIa7AIa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BYG1IX6e&#10;K3ydLHyiK3qdLHuWKnyZJ3yfLHqdLHudKHye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3yaLXibFHOgDIS5&#10;AIW9AYe8AYW5AYW9AIXBAIbEAIbBAoW7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YW+AYXCAIXEAoTAAIa+AIe9AYa7AIXB&#10;DYCxKnuTMXeVLXmaJ3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ZKXyeK3udLnqZLnuYLHubKnufK3ufLXudJnqc&#10;EnifBoa4AIj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S9FoCuN2+E&#10;LVFkK09mKVBlLFNgK1FjKFNoLVFjLFJiKVJk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BfPGR9EFR6Enyx&#10;A4S+A4jAAYS5AYa8AIbBAIjEAInBAIm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TCAYTFAIXFAYW/AIa9AIa+AoO8AoG+&#10;IH2sP2V3NU9iLk1hKlN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L1BkMk5lM05hME9hLFBlKlJoK1FlKlFiNGd5&#10;Clh0DIKuAIi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oW9IICrN1Ne&#10;jI6QwcPHvMPGv8TFv8PGvcTHwMPFwMTEvsTG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MPFf46XEkhmG3yt&#10;A4S/AIW/AYa8AoW7AIa/AInDAInBAIq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XCAIXDAIbCAYa6AoW7AYS9BIW9BITC&#10;KnupOkNMqKaqwsPG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sDGw7/Gw7/FwsLFv8PGvsPHv8LGwMTGY3qA&#10;E1FlGIOtAYW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v///f///v/////8///6///+//7//v/////+///9//7///7//v/+/v/7///8//7///7///7///7/&#10;//7//f/+/f/9/////v///v/+///+///+//7///////////7///7+///9/////////v/9/v/8//7/&#10;//7//v/////+///8///9/v////7///7//f/////8///+/v///v////7///7//f/9/v///v///v//&#10;//7+//79///+/f///v/////+///+/f///v////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P//+v///P/////3///y///7//z//f7//v/7//76//v+//7//f/7/v/z//74//z///7///3+//v/&#10;//z/+v/9+v/7////+////f/8///7///+//7///7///////v///39///5//7////+/f/6+//6//3/&#10;//z//v/////8///2///4/f////z//v7/+v/////5///8/f///f/+//v+/vz++v/6/v/+/P7/+//+&#10;//37//v6/v/8+P///P////7+///8+////P////3+////////////////////////////////////&#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p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P/////+///7///7//7///7//v/////+//79//v//v7/+//5///z//77//3//v7///39//78&#10;/f/++////f/9//7+/v7////8///7//3///7////9///+/v7///7///78//3+///7/P/8/P///v//&#10;//3+//z///7//P/7/P/8//3//v79/f/+/f////3///z////8/P/4/v79//7/+//+//7//P7++//9&#10;//z9//3+/P/+/P/8//////////7///7///7+/v/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f/+/v/9//79/v///v////3//f/9///9//7///7///3//v7++//5///5/P/9+/7//f////7+//76&#10;/f/6/P///f/7///5//3///79///7//7+///+///9/v//+v///v////7+//3////7/v/8//7//f/+&#10;/v79//v///7++//9+//9//3//f77/v/8//7///z///z////8/P/3/f/9/f//+/////7//P7++//9&#10;//z///z//f7+/v/6/v/7/v///v7///3+//78/v/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10;//76//76//7//v///v///////P/9///6//79/f7//vz//v79+v/7/v//+f//+P///v/8///+///7&#10;///5//3///77///4//7///7+///6///6//7+//7//f//+v///f////7//////v/+//7+//3++///&#10;/P////3///7+/v/7/v/8//7////8///8//7///7+//3+/////f/+/v/+/f/+/P/+//7//P7++v//&#10;/v////v///z+/v/6/P/6/P///P7///79//7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7&#10;//76//79/////////v//+/////7///79/////////v/6///7/f///////////////v/9+//+/f/+&#10;//36//7//////v/+/P/////+///+/////////f///P////////////////7//f//////////////&#10;/////v/+/v/////8///8///////5//77//7///////////////7////8///9/////////v//+///&#10;//7///7////////9/f/+/v7///3///3//v7+/P/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f/8&#10;//74/vv4y8rLyMbJ9ff4/P///v7///75/v/54ubq+/z4///2///91dTSxMLE0s/U+///9f///f7+&#10;//z5/PTw39/d9f/////86ObgxMPCzcvO/P///f/+///63tzVw8PA3d3e/////f/8/Pv3yMbJxMTB&#10;6u7r/P//+//////4///14efp+fr4//36////2t/ewcPB3dzc//////75/PrxxsjKwcTD6u7q////&#10;/v7////9///74+fn+Pz8//7+//38/v7//v/+/v/8////////////////////////////////////&#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P7/&#10;/vzzo52ORkpJS0hMgH+J9fj6/v/9///4pKWYT1No7fL5///3x8GrRkBDWVNXSTtMp73M8v///f/7&#10;///4qo+FT0tN5v//9O/mXlNTTE5PRUhMn6mv////497FV01DVFRVUlRU0uPq///zo5qHOzo/TE5M&#10;bXp26/X2/P7////9raqZSVVg6+32///93+DQT1ZUVFRVWFJU2eHn///2pJyKNDtCTk9Nam1r7PDz&#10;/f//////s6uiTFFc6u7y///+///5+f///P/+//7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f//&#10;6tvUS0A64+/v//3xZ2Vvu8vZ9/XpcXBiHSQhWFlm9PX5/Pf3T0E5v8DA////0cnJR09s8Pr////+&#10;4dLCXT88T1Nb6P//pJGVeHd4////7u3hRElV3NvmdWdfo6Kj////mJGBY36b/PXiT0Es1eLo///6&#10;ZnBtttTY+Pb0dXBoISQcUVpi8PP4//79cGZdmqGm////nJKEbH6L49/gUEM/5/P1////c3F0k563&#10;+fPrdXJoIiYlUFVf7u/z///+//78/P/+/P/+///+////////////////////////////////////&#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10;0L29bWRm+P/////piYeMnq7I7Ojeu7ywuL/Bbm5z8fDx/vv96eHo+fz4///xwruwUlVq9Pn/+/v1&#10;l4F5oIKFVldj4/z/gm96oKus+f/////vVVJhuLnQ6ufp8/Tz3drMdWpWmLPI//npcGJTmauwz8e+&#10;bG5tyeTo7+rkvLitvMXBZmtz7Ozx////6eTk8vTz393Sc2xYnrO5wLfAY1Re+v/////vpKWhbHWZ&#10;7ufcvbytu8fGZmt07Ozv///////+///8/v/+/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taWqbGVp9f/+///njIWGio63/v/////319nQa2tv7/L0//7///z/////5uPXXFhQoq+x///7v7my&#10;oqGr2La7XFNb5///oI2GaXZ1////+u7gNTBErbnQ////6+bRZF1SWFZUtMrU////tK2mUVhVUk5L&#10;o6ao5PX2/v/9///03uDYZGd07erz////////6ujXbWVZWFVWt8vS4tjYRDU65PL3///3eHBiZG+Q&#10;/v38///14OHbaGx36uvv/////v/7/v///v/+///8////////////////////////////////////&#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yLe+bWls9P/6///nkIaIm569/v/////01dnGa2ht8PH0///7///309TSU1hbr7W2////9ubgjYJ8&#10;9vj61r24XVlg5///7ObfUE1CTFFRcW9mR01is7nR///////5////2tnPU15v0MrUV0tP9Pb0///6&#10;dXN4laC6/v/////v3N3PbGh58Ovx//77///////9////4N/gVlho8fHpl5KEOTg9Z2RYZ2RfeYGe&#10;+/3+///44d/ZZWht6+3w//////79//7///7+/v/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38/WXFlb8//5///lgnd7tLjP///////00NjBb2tw8+/y///41tK/VlxXwtLW////////y7a3Mycl&#10;QkVBOSwqGhYfi6G0+/rx4t3Lyci+yNHIUGBz2tfsdmNt1tnf////5+POS1FdurbAaWRt///////w&#10;joiIgYmx+//////v3t7ObWZ48e7u/vvzdGtq0dTZ////5uTiU0lY6Ofd8/PfzMfDzMvIiI2Sl5y5&#10;/v/////94N3aaGhp6+7u//////3+//7//v79/P/6////////////////////////////////////&#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71&#10;+PXxbGhmjo2NnZ2gVFVa5unt/v//////09XTYWRh8u7p+vXyTT8+d357tLu7r7e3t8nI8fb39fTz&#10;8vLuwKmlTENK7Pj6wbOnb2pmvLy7kZCMd4uZ+f//qpR/kYeAt7e2jZKWgpKg+/3sZFlImI+ZsbGw&#10;TFhavs3T///+///x2drOXmFv6+3v//77pJyQg4uRt7e1nI+Gg5Cb7+3qZV1UqrGyrrCtampo3OLm&#10;/v///v//3t7fYWBe7Ozo///+///7///9///9///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P///P/+/f/6/v/6&#10;/v/8/v///v///v///v///v///v//+////P///v/+///7///8/////v7//v7//v7//v/////5/v/6&#10;/v/8/f/9/v///v/+///9///7//77//79///+/f///f//////////////////////////////////&#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71&#10;//786efka2trYWFl1dbY/////P///P3+5ufnpKaj+fjx9O3phH18XF5dWlxeWllbeYSC8PX2//79&#10;///84NPPmZaY8v7///72j4yJW1tbf3196/f39v/9///wk4+IW1tbgoaJ8//////06eHVZV9nW1tb&#10;qLGy+v///f/9///05+jfoqWs8/Tz//70///2kZaZWVlZhn969//////9ysW/WlxcYmRiz8/L////&#10;+////P3+7e3spKSi9PTx///9///8///9///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v/9/v/7/v/9&#10;/v/+/v///v///v///v///////////f///v/////+///7///9/////v///f7//f///v///v/9/v/8&#10;/v/+/v/+/v///v/////+///9//78///9///+/v///f//////////////////////////////////&#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5&#10;//35///+/////////////P///f7//P3+///////////6/v34//////////////////////7//vv7&#10;/v76///9////+f7//v36/////////////P///P79//z2////////////9f//+/74///9////////&#10;////8v3/+v79/v74///////////7//74///4/////////////f///f3+////////////////+///&#10;/P///P3+///////////8///8///9///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10;///////////+///8///9///+//3////7//78//77//38//79//7//v///P///f///v///v//////&#10;//7///////////////////7////+///9///9/v/+/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7&#10;//78/v78/v7+/v///P7++/38/P7+/////v7+/v7++Pz4+/76/v78/v7+/vv9//v///3//Pn6//3+&#10;/f78/P76/f77/v7+/f///P7//f39/f7+/fr3/v78/P7//v////79/v/9+P/6/f79//z///3///3+&#10;/P7/9v7/+//+/f/+/P3+///8/vz3/v34/v77/v77+/v6//////7//v///P39/v78///9+/7++f3+&#10;+/7+/v///f79//78///8///9///9/////////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3///7///+//7/&#10;//7////8///5///5///7//7///7////4///5//79//3///3///7////+/v/9/v/9//7///7///7/&#10;//3///7///7///7///7////////////////9///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vz9&#10;/vz8/v7+/v7+/P79/P38+fv5/v/+/Pz8/v7+/vz9/P39+v38+v38/v3+//7+//3+//z9/v///f38&#10;/v//+v38/f/9/v35+v3/+v7/+vv9/v78//75/f36+P7/+/////39/v36+//2/v3+/vv//v79//3+&#10;/v39+//9+/7++/7//f7+/v34/v35/f36/f39/v78/v7+/v7///3+/f3+/v7+/f37/v78/P79+fr8&#10;/f7//Pz8/v7+/f37/v78///9///+/////////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4///+//7///3/&#10;//79///5///4///6///+/v///f/////6///8//7+//3///7///7////+///7///7//78//38//3+&#10;//3///3///7///7///7////////////////9///7///8////////////////////////////////&#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vz+&#10;/v7//////f39/v79/P37/P77/v78/Pz8/fv8//3///3//v7//f7+/v7+/P78+/77/v78/P79/P7+&#10;/vv+//3///37//35/P7/+f7/+f3+/v35//35/v/9+/7/9/3+/v39//35/v/2/v3+/f3//f77/v3+&#10;/v39/v/6+/7/+f7//f7///75/v77/f39/f7+/v7+/v3+//7//v7//v7//v7+/v7+/v78/v79/P3+&#10;/v7+/Pz8/Pz8//78//78///+/////v///v///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f/7/v////7///7/&#10;//79///6///8/////f///P//+////f///v///v///v///v///f///v///v///v/+//78//76//79&#10;//7///7+//7+//7//////v///v///v/////////8//78////////////////////////////////&#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v/9/v/8/v/7///9//7+/v3+//7///z///7///////7/+//9+P/9/v/9+v/+/P//&#10;//z///3///39///8/////P//+/7+//76///8/v///v//+v7//v/+//77///6/v7//f/////8//3+&#10;//39///6+///+v///v////78/v7+/////////f///v////7//v/////+//79/v/////////+/v//&#10;//////7//v3+///9///+/////////v///v///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79/v7//P3/+v7/&#10;/f///P//8fb37vT3+f//+v7//P///f///v7+/v///f7/+///+f//6/Lz7vX5///////////+////&#10;///////8//z5//77///9/v///f///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v/9/v/8///8///9//7+//7///7///z///7///////7/+//++f/9/v/9+v/+/P//&#10;//3///7///7+///+///+/f///v/+//77///+/v///////f///v////7+//79/f//+//+/v/7//3/&#10;//39//76+///+v///v/+//7+/v7//////////f///v////7//v/////+///+/v/////////+////&#10;//////7///7////+///+/////////v///v///v//////////////////////////////////////&#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v38/P7//P//9///&#10;0uXrzd/lhpmueoqkztfh/P//+v/6/vz9/vz8/v79/P/+/P//tL/HX2+GgpOpztng1uLo/P//+v//&#10;+v7++/35/f34//75//77/////f///v///v////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7//////v////7//v/+/f/9//79/f/+/f//&#10;//7//v///v/////////////////////+//////////////////////////3//f//+//+/f/7////&#10;//7+//77/P///f/+///9//7///7/////////////////////////////////////////////////&#10;//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9/f38////1+XrmbLE&#10;bZCoaIyqb5C0cYmxfo6r3ufu/v/9//z9//39/v79/f//zdjeYHWJYHiZXXedVW+VYHqYkam71+bq&#10;/P//+v/////8//75///6///9/f///f///v////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10;///9///+/////////////////////////////////v///v////////7///7///7///3//////v//&#10;/////P///f/+///+/v/////////////////9///+/v/////////+///9//7+/f///P///v/8/f/+&#10;///+//77/f///v////7////////9///+/////////////////////////v///////v///v//////&#10;//////////////////////////7///7///7///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9vz8oqu5g5izaImr&#10;a5Ozapa5Zo+4cJG+cYmtp7fH/P////3/////+v3/+v//jJ+uW3STWnmeWHqkVnehWXmfUG+UcIic&#10;qLjB9v39/P7+/v36//76///9/f///P///v////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9&#10;///9///+/////////////////////////////////v////////////7///7///7///3//////v//&#10;/v///P///f/+///+/f///f///v/////+//77///+/v///v/////+//77//78/f///P///v/8/P/9&#10;/v/8//77/f///v////7////+///9///9///+///+/////////////////////v///v///v//////&#10;//////////////////////////7///7///7///7/////////////////////////////////////&#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pre/cIaicIqybo+6&#10;Z4+zaJO1aZO6a468cI65cYyrvtPc/////v///f//rLzIWXKRWHibVHmhVXynV3ulVnegWnmgXHeX&#10;WG6JvMfQ//////7+//39//7//f///P///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7&#10;///8///+//7///////7///7//////v///v///v/9///9///9///9//7///7///7///7/////////&#10;///9/v/9/v/9///+/v//+v//+//////7//77///+/v///P////79//75///6/f///f/////9+v/7&#10;/P/7//77/f/8/v7///7//f/8///8///8///8/v///v/9///8/f/////+///9/v///v///v//////&#10;//////////////////////////7////9///9//79////////////////////////////////////&#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mLXAbIqtb428cI+/&#10;bZG1bJOxbZS3ao+8a5C+bJG5bZGwwtHWwNDWq73KXHOUW3mgWHylVHukVHuiU3ieWnmgX3mgXHee&#10;V3CVt8XS//////3///3+//7//f///P///v/////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v///f///v/////9///+/////////v/////+///9///9/v///v/////+/f/+&#10;/v/+///+/v/+//////7//v/+///+///+///+///////+///+/v/////////+/v///v//////////&#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f///v//&#10;//////////////7+/v7++/v7///+/v78///+///+/v36//79//7+//7///7///7//v///v///v/+&#10;///8//7///7///7///7///7///7///7///7///7///7///7////+///+///+///+///+////////&#10;/////////////////////vz9//7//v3+/v7+/f3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z//v7//f///P///v7///39//7+//3+//7+/v///v//nbPFbYqvb4+6a4+/&#10;aI+7a5G6bJG5a4+3bJC3a5C3a5K2a4qoXnuaVHGTXHmdW3mfWXifWnmgW3uiWnmgXHmgW3ihWnej&#10;Vm6UuMbQ/////v37//3//v3//P7/+////f79//78//78////////////////////////////////&#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P///v//&#10;//////////////7//v3+/v3+//3+/v38/Pz7/v/8///8//37/vz8/fr8/v7+//7//v///v///v/+&#10;///8//7///7///7///7///7///7///7///7///7///7///7////+///9///9///9///+////////&#10;/////////////////////Pv7/vz9/v3+/v7+/v7+/v7+///////////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z+//z//v7/+f3++////v7+//39//r7//z9/vz9/f7+/v//obXIb4mrcJC1bZK9&#10;apG+aY67bpG8bo+3bZC1bZC3bZC5bpK4YIOpVXadWHmfWHieXHuhXHmhWXigWHifWXmgWHqiWXmk&#10;V3CUt8bP//////76//3+//7/+fz++v7+/v/9//38//3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10;/////////////v7+/f39/v7//f7+////////////////////////////////////////////////&#10;////////////////////////////////////////////////////////////////////////////&#10;/////////////////////////f39/////v7+/v7+/v7+///////////////+///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f39/P39/f///P79/Pz8//7+//3+//z9//79//77/f//n7fGa4qkb5GxapC2&#10;aZG5bpG7b4+6b466bo25b5C8bY67bZK9XoGuVHijWnyoWHqkVnihV3ihV3uiV3yiU3ueVHqfV3um&#10;UnCVtcbP/v////34//v5//7//P7/+f37/f79/v39//3+////////////////////////////////&#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e32AWVpaWl5gWltdWlxdXF1cWlpaW1xbWltaWltaWltaWlta&#10;WltaWlpcWlpcWlpcWlpcWlpcWlpcWlpcWlpcWlpcWlpcWlpcWlpcWlpcWlpcWlpcWlpcWlpcWlpc&#10;WlpcWlpdWlpdWlpdWlpamZma/////////////f3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f3+/v/+/Pz5/v/9/P39+/3++/3+/v7+/Pz9//77/v//mLbEa4ymb5Kwa5C0&#10;bpK3cJG5bo63c5G7b467b468bY68bJG9YIWxVXijVHeiVXijWXylWn2kVHuiU3mgVn6hU3ygUXih&#10;UXOYtMfR///////9//z7//7/+/3/+f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8/T2XV9jKCgsBwkQAwQKAgQMAQQLAAAAAAAAAAAAAAAAAwQDAwQDAwQDAwQE&#10;AwMFAwMFAwMFAwMFAwMFAwMFAwMFAwMFAwMFAwMFAwMFAwMFAwMFAwMFAwMFAwMFAwMFAwMFAwQG&#10;AwQHAwQIAwQIAwQIBAUHCQkLJiYmnJyd////////////////////////////////////////////&#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v///v78/v77/f79/P///P//+///+////P///f3+/P//lLXIaIurcJO0bJC0&#10;a4+zb5G2b5C2bo20a4y0b5C5cZS+cJW7YoSrV3qhW36lWHujVnihVnegV3qiVnqhVnqgVnyhVXul&#10;UHOZq8LO/f//+v7//////////f///f//+f//+v3+/f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9&#10;///9///+////8fLyRUZKAAAAHR8kt77I4+v33ebz19/raXB4AAACAAAAu7+/+/v78/T08/T08vT3&#10;8fT48fX48fX48fX48fX48fX48fX48fX48fX48vT48vP4+fr+9/r98PT48fX48fX48fX48fX48fX4&#10;8fX48fX48fT58fT5+Pj6dXd6JSYnAAAAo6Sk////////////////////////////////////////&#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7+/f7+/v37/v39/P3+4ent0+Ho0+Tp1OPp4/D1/v//v8zaZomycJK6bI61bpC2&#10;cZO4bY+0bI6xdJa4d5u9gafImL7gmb3aiq7Mg6bFgqTFbI6xYYGnXXyiV3aeXHujV3eeXHuiVXmi&#10;WHugW3aQv8/X/P//4uzx093i0t7j0dzg4urs/P///f//////////////////////////////////&#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9&#10;///9///9////vr/BAAEEUlVdwsrW6/T/3ub33+n83ef54u38YGdzAAAAbnJ0+fr6+fr79/n89vn+&#10;9vr/9vr+9vr+9vr+9vr+9vr99vr99vr99vr9+Pr9/f3/1tjb19ve+v3+9vv+9fn99vv+9vr99vr+&#10;9vr+9vr+9vr+9vr+9vr+/v//4uTmJSYoBwcIvb2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fz9/v3//f3/////m6m1b4WebYqnbYmnjKO+t8jWeYymbpC/bY68bo+6bY64&#10;bI6zbY+yfqLDjbTTm8XilsHdlsDdmsDajbLNgKXAg6bFhabIiKjMdpa8ZoSrW3efWneeXXegWHig&#10;WXqgXXmZZHyVr8bTeY+nWnCKXXKLVmd+nKiz/////P//////////////////////////////////&#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9&#10;///9///+8PDwLi8xAAAE1t3n5vH+2+b23un94Ov/3ej+2eX53er7Y2p2AAAAzdDS+/z/9Pf79/v/&#10;9Pj/9fr+9fr+9fr+9fr+9fr99vv+9vr99/v++///6OvsHyAgWl9i+v7/+v//9fr99Pn89fr99fr+&#10;9fr+9fr+9fr+9fr+9Pn+9fn++/7/tbi8DAwPTU1O////////////////////////////////////&#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8/Pr5/v3//v//1t/lfJGrcI6wbJG3bJG3bI2ybYmpco2xbZC/bY27cJG7aoyz&#10;eJzAj7TWlr7fl8Lgkb7alcLclMHbmcDdiK/LfqXDhKnKgaTIhajMiKnPhaXKeZe9Y4CnXXmgWXif&#10;VHWbW3mgWHecU3OZVnebWnqfWnieYHibbX2W2eLm/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10;///9////6urqAAABEhUd0Nfk4+793ev93en+3un/3er/3Ov+3u3/jpioAAEDS0xQ////9vn+9Pn/&#10;9fv/8/v+9Pr+9fr+9fr+9fr99fr99fn8/P//4+fqtbi6AAAAJyosw8fJ1tvf8/j69fn89fr+9fr+&#10;9fr+9fr+9fr+9fr/9Pn/9fv/8PX6+Pz+JSYqUVJT/////////////////////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36/v78/f7/7vb5kaG5boiqbZC3aZG7aJG9apG7bY+4b5G6a464b5C5bI60eZu+&#10;mb3fmMDilsHjlMDhlcHglb/clb7amsDiiK7Sf6TIf6XKgafMgKbLf6TJhKjMhajMfqHDW36gVnib&#10;WnqhWnmkWHmkV3ulVHqlU3qlWXuoWXSfX3SVjp+z8vv9/////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10;///9////6+vrAAABYWZt3+jz3er62+r83ev+3+r/2+r+2er+2en+oKy+AwYRQUJG/v//+Pv99fv9&#10;8fr/8/v+9Pr+9Pr+9fr+9fr99vr9+v7/9Pb2PkBCAAAAAAECAQMFAAAADRAT2N3h+v//9Pn89fr+&#10;9fr+9fr+9fr+9fr/9fv/8fn/8Pb99Pj9IiQnUlJU/////////////////////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5/v78+P3/5/P3dourcJC2apG7aJG9aZG9aZG9a5C9a5C6a5C0bZC0cZS1lbjW&#10;mb/elL3elL7glsHhlr3bmb3Znr7Zm7vaiqrMgaHDg6XHg6bKgabKgafMfqXIgajKgqrKeKC/WHud&#10;WnqgVnagV3qnU3ilVXqnU3unWXyqWHimXXieY3uU8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9////6+vqAAAAXWJp3+n03en73ez+2+n93ur72Oj62+7/1ub9oq/BAwYRQUFG/v//9/v69Pr8&#10;8Pz+8/v+8/v+8/v+9fr+9fr99vr99fn8SEtOAAAAdHd4AQIENzs+ra+waWxu1tve9/z+9fr99fr+&#10;9fr+9fr+9fr+9fr/9Pr/8vr/7PT7+f7/JCUpUVJT/////////////////////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3/f77+P//p7rKbYuwbJC6apG6aZG6a5G5a5C7bI+8bJG7apK1bJO0lLjWm77b&#10;m8HdmL/el77emb7bnLzVobrRo7jNtsjX0OPtma/GiaK8haG+hqbFf6LDg6jIgqjJfaXHganLeZ7A&#10;WHqfWXqlWHqlVnmjV3qhVXqhVXikWnqpWnqjWXmXpbvH////////////////////////////////&#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10;///9////6urpAAAAYWdt4Ov13+z82un+3uz83ej03Oz92+3/1+n9oq/AAwcSQEBE////9fn29P38&#10;7/3+8/v+9Pr+9fr+9fr+9fr99/z+8vb5AAIDhomK6uvtAAABTlJU+v//8/j78fb69Pn+9vv99fr+&#10;9fr+9fr+9fr+9fr+8/r+8/z/7PP69Pr+IyQpU1R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v/69///hp22bY20bJG9apG6bJG2bpC1bpC3bo+6a4+6aJC3eZ/Dm7/fmr3a&#10;mL3Xmb7bl73ZmLrSrcfZ4PH56/X38/j5+v//7fb45vL10+fzkavDg6C+hqXGhKfKgabLgKfMgajK&#10;YISoVneiV3ihWnmfW3qZWnmbW3qkV3ilWXqlU3iZgZ2w////////////////////////////////&#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f///v//////&#10;///+////8fHwRUZIqbG55/H93On62+v92un93+r33Oz72Or82ez+n63AAwcRQUJF////9fr59Pz7&#10;8fz99Pv+9Pr+9fr+9fr+9fr99fr88vb5AAMEamtt4+XnAQECSk1Q8fX49vv+9vv+9Pr99vv+9fr+&#10;9fr+9fr+9fr+9fr+9Pr+8fn/7vb99fr/IyUpUVJT/////////////////////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5/v/73uvvfpq1bI+3aZC6a5C6bJG3bY+2b5G4b5C4bpC5aY+1krnal7zcmL7d&#10;mMHcl73Xn7/UtMzc5/X5+P//+//////8/f/8/P//+v//+P//3u3xnrPJiaXCg6XIgKTJgafNgafM&#10;eJvAVXeeXHuhW3mcXHqaW3qdV3ifWHqlWHukT3acdJGr8PDw/v7+/v///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9///9///9/////v///v///f///P///v//////&#10;//////7+////////5e763ef03er62+v83Ov+3On83er83Ov82Ov9n6/FAgYNQUFB////9Pv+8/v+&#10;9fr+9fr+9fr+9fr+9fr+9fr+9fr+9vv9e4CDAAAAP0BEAQECUVFV+/3/9vr89fr99vv98/j79Pn9&#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pLTDaIela5G1apG4apC8ao+9bZLBa467b4+3b4+1fqLFmL3Xl8Hbk8Hh&#10;k8LilrvQtMjQ/v7+//z//vr+/f7////+/v///P///v////77////9vv9mK2+hKTBf6XJf6XJgKTM&#10;gaTLYYOmWXqaWHmcV3miV3umV32mVHuhV3ugWXymUmyNwcTI////+f3//P///P3+////////////&#10;///9///9///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9///9/////////////////v//////////&#10;///////9/v7+6Ozw3OTv3+n24O382un72un93Or93er83Ov82Ov9n6/FAgYNQUFB////9Pv+8/v+&#10;9fr+9fr+9fr+9fr+9fr+9fr+9fr+9/z++vv8V1lcAAABAAABDg4PXV5i8PLz+f7/8/j79fn79vv+&#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3//f//6fH0iJ2vbYyrbJO5bJO+bJC9bI65b5C5bY63bI+2jbHTmsDblsHbk7/c&#10;k73boMDR4vHz/f////3///7+/P39///9/v///v///v/////9/v7+/P//1eTqh6O8hqjJgKbLgKbJ&#10;hajNb5G2VHabWXugWXugVHeeVnmgV3mgWnmfVnSWg5iu8/P1/f//+/7//f///f3+/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9///9///////////////////+///9///9&#10;///9////7OvsCgoNZWp04ev32+f43Ov83Ov+3On83er83Ov82Ov9n6/FAgYNQUFB////9Pv+8/v+&#10;9fr+9fr+9fr+9fr+9fr+9fr+9fr+9vv+9vr99/v80dTXAAABEREUHh8jBQUFr7O1+f7/8/j7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3//P//5/Dzg5qta4ytapC3bY+4cZG4cI62a462cZa8krbWmcLclcDalb7a&#10;lrnT0Obt9v///f7///7///7+/v/8///+/////v///v///////v7++/7+/P//xNbgfZ66gabJgajJ&#10;gKfHdZe/WnulWHqiWXufWn2hWXmfWnecWXKTe5Gl6vj4/f///P7//f7+/v7//f39//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9///9///8///7///7//77&#10;//77////6+vrAAACXGFq4Or24Oz92uj62un83On83er83Ov82Ov9n6/FAgYNQUFB////9Pv+8/v+&#10;9fr+9fr+9fr+9fr+9fr+9fr+9Pn+9vv+9fn7+fz+2dzfAAAAVVZa0tLVJCUmFhgc/f//9Pn89Pn+&#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v///fz9////3ujsepOqcI+xbo61cJG4bI20bI+2e57DnL/elsDak77Zmb7b&#10;or3V4fD1/f///P3+/v3////+/f76//7+//7//////v///v///v///v7+////1OHoiqa/gabJfqXG&#10;g6nIhKfNYIOrVnmgV3meV3icWneaXXWUcIOX4uzu+////f7//v7//f39/v7+//7+/v38///9////&#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9///8///8///7//77&#10;//78////6evrAAABYGRs3ebz4Oz63en73ev93On83er83Ov82Ov9n6/FAgYNQUFB////9Pv+8/v+&#10;9fr+9fr+9fr+9fr+9fr+9fr+9/v/8/j79/v99/v+297hAAAAS0xQ////Z2psBAQFg4aK/v//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9///+/Pz7/f7+/v//2ufreZCob4+za5C5bpK9aY2zfJ6/m7/clsHcksDbl7vY&#10;u87e+v7//Pz8/f3//v3//f7+///5//7///7+//7//////f///f///v7+///++v3+nbLFfqTFf6jK&#10;gKfHgKbHXIClV3qiV3mjWXigXXeXcIOX4evt////+/37/f3//Pz9/Pz8/v79/v79///9///9////&#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9///9/////v///v//////////////////////////////////&#10;////////8fb1AAAAYWNq3+n23en53+z82+n83Or93er83Ov82Ov9n6/FAgYNQUFB////9Pv+8/v+&#10;9fr+9fr+9fr+9fr+9fr+9fr+9Pn9/////////v//2dzgAAAATU5S////ZGZpAgICbnF0/v7/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8/vv4/f37/v/9+/79////ydnha4qtapK9Zo+7b5O4e528nMDbk8Hak8DclrjV&#10;wNLg/f///vz7/fz9/v///f79///5//7///7+//7//////P///f////77//36/v//prrJgKXFfabJ&#10;gafIgqnIYYWnVXmhV3mmWnikXHWT0uHm+////P37///8/v7//v7+/v78///8/v78/v78///+////&#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9///9/////v///v//w8XFq6usq6yuq6yvqqqvq6uvq6yvq62u&#10;qquvqK2xmaClAAAAYWJq3uf23+v83er83Or83On83er83Ov82Ov9n6/FAgYNQUFB////9Pv+8/v+&#10;9fr+9fr+9fr+9fr+9fr+9fr++Pz+xsvOpaip4uXn6+/xAAAAUVJV3d7fP0BCEBIV+///9Pn9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8//37/f37/f38/P7//f//1OXraomsaZC7aZG9a4+zfJ6+m7/clcLclMDbmLrW&#10;wNHf/v////38//3+/v///f78/v74//7///7+//7//////P///f7+/vz6//76////pLfFf6TFfqfJ&#10;gajIgKfGXoanVnujV3ilWHaiXHWT4O/x9////f79/v76/////////v79/v37/v37//78///9////&#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7+///+////////P0BDAAAAAAAAAAAAAAAAAAAAAAAAAAAA&#10;AAAAAAACAAAFAAAAYWNs3ej43uv93ur73er73On93er83Ov82Ov9n6/FAgYNQUFB////9Pv+8/v+&#10;9fr+9fr+9fr+9fr+9fr+9fr+////UldbAAAAKy0wUVNVAAECGxsfIiInAAAAk5ea9/z/9fr+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v79//78/f38+/7/8P3/nLXJb4+xbpG4bpK7aI20faHEmb7blsHclcDal7rV&#10;wNXj+v//+vv6/v3+/v3///7+///7//7///7///7//////v///v/+/v36//7+/f//pbrLgaTFgKbG&#10;gqfGgqbKXoKoVnqiWXuiWnmgXHaXm66++P//+Pz+/Pz9/P3+/////f39/v79/v37//7+//7+////&#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9////////Q0RIJSkxtL3LprPFprTKprXJp7TIqLXH&#10;p7XHnrHKhpmyAAABYGJr3Of63uv93ur63er73On93er83Ov82Ov9n6/FAgYNQUFB////9Pv+8/v+&#10;9fr+9fr+9fr+9fr+9fr+9fr+9vr94+bnsbS2HSEkBQUHAQIEAQECPD1B1dXV+f3/9/v99Pn9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7//v3+/v39/v//+P7+objIbIurcJC1b5C2bo+2Z422eZ/GncHgmMDalr/al7vX&#10;r8ne6PX8+/7+//3//vz//Pz9///8//7///7//////////////////v7+/P7/5O/2la3Ff6HDg6fG&#10;gqbFhKfMX4KqVnmhV3qfWHqeW3mbW3KTobC/+///+v///f7//P39/v7+/f39/v37/v39//7/////&#10;/////////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9////QkNIKi471eT4xtn0xdr6xdv6xdv2yNv2&#10;yN33t9X1mbbUAAAEX2Nt2+n63ez93ur63er73On93er83Ov82Ov9n6/FAgYNQUFB////9Pv+8/v+&#10;9fr+9fr+9fr+9fr+9fr+9fr+9fr++f7/+f3/9vn71NjbAAAASUpN8fP3/P//9vv99fr99fr+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f3/+/3/+v//rsLRa4qob5G2bIyzcZC2bo+1a5C6dZzFmr7glr7Ylr/amsDc&#10;l7fS2e3z+f///v3+//3+//7//v/+//7////////////////9/v38/P7+/v//y9zmgp+7hqjKg6XF&#10;hajIf6HGXoCoWXqhWHyhWHygVnecXXqfWnGQs8TO+f//+v3+/P7++/3+/f3+/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78///9////QkJKKS0/zN74wNn5vNf9u9n+u9j7vdf4&#10;wNn6sdX6lrbaAAAHXmNv2uj73ev+3er63er73On93er83Ov82Ov9n6/FAgYNQUFB////9Pv+8/v+&#10;9fr+9fr+9fr+9fr+9fr+9fr+9fr99vv99Pj7+fz+6+/ykpOUwcLG+fv+9/v98vf59vv+9fr9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Pz//P//rMLOb42obpCybpC3b5C5bpC6bI+3bpK7aY62ia7Tm8HcmMDZlb/b&#10;l73YtNDc8/7+/P3+//z+/vz+/f///////v///v/////+//77//78/P//7Pf5nbfKhabFhKXGg6bJ&#10;hafKb5GzV3ibVnmdV3qiVHihWn6lV3edXnqbWXKSs8XV////+Pz+/P///v///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v////7+//77///9////SEhPLTNFzOD8v9n9udf/udn/u9n/vNj8&#10;vtr9rdT8k7bcAAAJXmNv2ej73ev+3er63er73On93er83Ov82Ov9n6/FAgYNQUFB////9Pv+8/v+&#10;9fr+9fr+9fr+9fr+9fr+9fr+9Pr+9vv+9/v99fn8+fz/////////9vj89fn89vv+9fr99fr+9fr+&#10;9fr+9fr+9fr+9fr+9Pr+8/r/7vX79/z/IyUo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8////u8jRb4qkbI6ucJK2bZC2bJC7apC9bZG9bZC4a461h63Smr/amb/Zlb/b&#10;l8HdmbvMw9TY//////v8//3+/f///////f///f///v/+//77///9/P//rL7MgqG9g6bHhKXGhKbK&#10;hqjMaYqqV3iYWHqeV3mkVXqmV3ukVnieW3udWHWaX3OR1NbW/f7/+////f///v///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3//7+//3//v///P/8+P/+5/Pzvc3qwNb/vNb+utr5vtj9v9b+v9f7&#10;vdr7rdT8k7fbAAAJX2Jv2+j63O353ev13Oz23Or83un93ur92un/oK7GAgYQQEBE////8/r+8vj9&#10;/v///f//////////+v//9f//8P3/9fv+9vj89fn99/n+/vf99/n+8/r/9Pr/9Pv/8/r/8/r/9Pv/&#10;8vn99Pr+8/r/8/r+8/r/9fv/7fT59vv/JCUpUV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6/v//tcXPbo6saJC6Z5O/aJC8bJC5bpC3bJC5aZG7aJG8bpO+lrnhmrzhm77c&#10;l7zXmr7WoMLV0unw9f//+v///v/7//78//79/f7/+/3/+v//8v7+xNrniajAgKTAg6fIf6bJg6bJ&#10;fqDBWXueV3ugVXqjVXulVHqmVXqmVHmjWHuiVXmhXneT09LR/v7+/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4//7+//3//v///f/8+v/8/f//0eL8wtT8wNj+utj2vtf9v9b+v9f7&#10;v9n7rdT9k7bdAAAJX2Jv2+j63ez73ev33Ov42+r83un93ur92un+oK7GAgYPQUFD////8Pj8/f//&#10;2tvgzc7Qz83Rz8/Ry8/S09ve/v//8/j89/z+8/r99Pv99fj79fv+9fr+9fr+9fv+9fr+9fr+8/n9&#10;9vv+8vj89vz/8vj79vv+8fj+7vT6+P3/IyUq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f799f//hqO8apG3aJK9a5G7bpC3bpC1bpC1bJG4bJG7bI+5iq3Smr3embza&#10;l7zXm8Hamr7VnbvOyt7m8fz//v///f//+v7//f///v//7/r+ucvWhKC1hqjCg6fEgKXGf6XJhanM&#10;bpG0WHqfVnidWXuhWnujV3miWHqiWXuiWHuhUXSchp+7/////Pz8/////////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5/v/+//7////////7/v/+eH2AW2J4yNn9w9f8wdv4vtf8v9f9v9f7&#10;v9n8r9P/lbTgAAAHX2Ju3Of83ur/3un83er92ur73un83ev82er9oK7FAwcNQEFB/////P//sre4&#10;JycpGhwZGR4bGB0bGxwdJyYohYeK/f7+9/v/9/7/9///8//++P7/+f3/+f3/+f3/+f3/+f3/+f3/&#10;+Pz/+///+f3/+///9/z/9Pv/7/X79fr+IyQoUlN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7/f7+9f//h56ybIytbpK4bZC4bpC3b4+0b5Czb5CzbpC1ao6ydJe3m77bm7/a&#10;l7/Zlb3Zmb/cmb3XnbvTtcvfvMvcytzl5/n/tcfTrb7Mo7nNg5+4h6jCgabDgajGgKfIf6PHgaXK&#10;Wn2iWHqfW3ygWnmcW3icWnibW3qeWHabW3mcVnWahJu0/////v7+/f39/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7/v////7///7////7////Oz5BIiU60d//wdX6vtb1v9n7vtj5vtj5&#10;v9n8sdL/l7PiAAADXmNs3Of93+r/3un/3Or+2ev73er83Ov82er9n6/FAgcOQEBA////////jpSU&#10;AAAAIUw5OGVRQGdYJDcuAAAAS09P////KCgqFRQUFRQUExcVExUVFBQWFBQWFBQWFBQWFBQWFBQW&#10;FBUXFBYXFBYYFRUXExQUb3R96vH2+f7/JCUq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8/v7/+f//2ObrdI2pb4+xbJC4a5G5bZC4bZC2bpC1bpC1bZG0b5Kyg6XEmr7b&#10;lr7blr7flb/flb3cmr7cmrnYnbnXnr7VmLfOgqC6hKG9gaC8h6nGgaXDhKrJfaTFgafLhqrOZoyy&#10;VHeeWHqfWHieWXmeXHugWHmcWnueXHudWniXYH2a3O3y/////f39/v7+/v7+/f39/f3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P/9/f/+//7///7////7////Q0NFKS1A0d/+wNT5wNn8vNn5vdn4vdn3&#10;vtn6sdH/l7TgAAAAXmVo3Oj53+r/3un+3Or+2ev73er83Ov82er+n6/EAggOQkNC////////k5iY&#10;AAAAVZd7hsmulM22VHJjAAAAUVZT/P//ZWRmXVVYXldZV1hXV1dYVldZVldZVldZVldZVldZWFha&#10;WVlbWVlbUlNVSElKRkdHuL3E9fz99/z/IyUqUl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8//7+/f//5vH0e4+mc5CwbZG4aJG9Z5G+aZG8a5G4bpG4bY+3a460aoywia3O&#10;mb/glr7flb/hlsHilb3dmb7fmb7dl8Dfhq3LgabFgqfHhanKgqfJgKfIfqbHgajKg6jMa5CzU3ad&#10;WXyjWHqhWnykVHigVXqjVnukVnqgWHmcXXeUcYig7fr7/v7+/////f39/v7+/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v////7///7///78////QkJFKi5Azt79v9b7vdj+utn6u9r3vNn2&#10;vdr5stH/mbLeAAEAXGdm2+n13uv93er83Ov82ev83Or93Ov92Or/n6/GAggPQUFB////////lJiZ&#10;AAAAWZZ8jciwmcy4V3FkAAAAUVVU////dXR3a2ZqbGltaWlsaWlraWlsaWlsaWpsaWlsaWlsaGps&#10;aWpsamprq6yu////////9///7vX89fr+IiUqU1N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38/Pr7/v//+v3/uMXRbIWibZC3Z5K+ZpLAZpK+aZG4bI+4bY+9bZC8bZC6a461&#10;hq3RmL/hlr7fl8Dglb7clsDdlL/blcLhhrLTfqbJgKjKf6XJgafLf6fKgKjMgqnMbY+0VnmdWXqg&#10;WHmgVneeV3qjU3umUnyoUXyoUnqiWnucWHCJt8bQ/P///////v7+/f39/v7+/f39/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8///+//7///7///78////Q0NHKi4/zN79v9j9u9n/utr+udj7vdr7&#10;vdn8s8//m7LeAAIAW2dm2+v23e382+r73Oz92Or83en/3ez/2en/n67IAwgRQUFD////////kZSX&#10;AAAAEDAhJEE0KkE3FSIbAAAATU9S////FhUZAAEEAAEFAQIGAAEEAAAFAAAFAAEEAAAFAAEFAAMH&#10;AAIFAAEFGRoazdDT+f7/9Pv/7/X79vv/JCUq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f39/v///v//9Pn5j6K0a4mpaY+0Z462a4+0dpW0b4ywb5C/a4y6bpG8a462&#10;bpK3dZq9krnalLvamcDemMDclr/blcDgibLTfqXHgKXHgaXIhKnMf6bKeZ/DXIKmV3qfWHmgWnif&#10;W3mfW3qeV3eaXoCkVHmfUXedU3aZVHCNi52r+fv7/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8//7+//7///7///79////Q0RJLDJB0ub/vtj7utj+udn/udf+vNn/&#10;vtn/s83+o7nlAAABeISF3u763Oz83Oz92On92+z93ur/3On+2un/oK7IAgYSQUJG/////P3+qq2x&#10;Li8vKC4pKCooKSkpKSwsMDIze3+D/v7/8/T37vT26/P37PD07vL27fL27fL27fL27fL27fH17PH0&#10;7fL27vP37PH18vf79fv+8vn/7vT79/z/IyU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P///f///Pz8/v7+/f//sr7IkaW2kKe8jaW7pbnN4O71jaC3aYu2bpC6bJC5bI+3&#10;bI+2bZC1a46xg6fHkLTVk7bXncDhm8Lgi7HRg6fIiKnMfp/CeJq9YoerVXqeWHufWXugV3eeXHuh&#10;W3icWHCQhpyw3/L6kae+fZWqgpisfpGgtL/H//////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6///8//7///3///7/////O0FFGBwiq7zRxdz7vdj+vNf/vdf/v9f+&#10;vNT7tMj3cn+nAAABk56n5/P/3uv92+j83Ov+2en74On93Oj82+r/n63HAgYSQkNG////8vn++f//&#10;6+3x3+Pi4+Lj5ePn3+Ll7fj5+///+Pn+9fn98/z+8/3+9fn99/z/9vv/9vv/9vv/9vv/9vv/9/z+&#10;9fr+9Pn99vv/9fn+9Pn89Pv/7PP59/z/IyQpUV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3//v/////++/z8/v///f///P///v////////7+6e7yeZq3bo+zbI+0apC2&#10;bZG4bpC3bo+2b5C1aImud5i/iqvTiq7Ne56+c5S0cpGyYICjVnebVnmcWX2gVXidWHmfWXifWXmg&#10;WHWXgJWq7PT1/P///////v///P///v///P///v7+/v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7///8//7///7///7/////xsrKAAAAb3iF0N/2xtf1wtf9v9X8w9n8&#10;vdHxt8jnHiM/DhQctcDN5/H/3+r93Of73uv93uv74ej73+n73Or7n6vDAwcPQUJC////8/r+8vj7&#10;+fv+9/z7+f399vr79Pv88fz89///8vn7+v//8v//8v//9///+f//+v//+v//+v//+v//+v//+f7/&#10;+///9/z//P//9/v++v//9v3/7PP59vv/IyQpUV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v///fz7/v78/v79/P39/f3+//79//z6//v3////nbnJbIuqbpCzbJK5&#10;bZO8ao23bo+4bY22cpO8aoy2aYy3a46xX4CjVXaYWXebWHedWnuhWHqgV3qfWXyhWnqhWXifWXqh&#10;U3GTusvT//////z7//z5//37/v/9/f7//f7+/v79/v38////////////////////////////////&#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7///7/////+vz7JyopAAAAQUdWsLbLu8zoyt/7scLb&#10;nKu9UVtqBwgKZmx48/z/7fT/6/P/7vf/6vX/5/T/6/P/7ff/6PX/rbjOAwYNQ0RE/////v7/naSl&#10;FRUVEBYQDRMPDBAOEBQTJSgp2N/h9fz+zdTWztXXzdTVzdXVzdLT0tPV0dPV0dTV0dPV0dPVz9LU&#10;0NPU0tTXztDS0dPU0NLW5uzy7/b79vv/IyU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38/f79/v79/f78/v78/v36/vz7//38//36//77/v//nbXGbYmob5G0bJG6&#10;aY+7bJG9bZC6bY63bY63bpG7bpG8bpO6YIOpV3efWnqiWHmgV3igWHqgWHuiVnmfWHigW3qhVnif&#10;U3OUtMTO//////z5//z2//33/f37+vv9/f/+/f78//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v/+//////7///7//v7+///+19nTVlZWAAAGAAAAPkdae4ubHCMw&#10;AAABAAECDBAQlp6llpullZqjlpumkpejlZynlZ2plZqnkpqmk5ysaXOGAgQIQkNB////////kZiX&#10;AAAAJDMrNUQ8OEQ/HicmAAAATk9R////BQIFAAAAAAAAAAAAAAAAAAAAAAAAAAAAAAAAAAAAAAAA&#10;AAAAAAAAAAAAAAAAAAAAlpuh+v//9/z/JSYqUlN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8/v78/f79/f/+/v///f38/////v///P7/+v///P//orXJcIiqbYyybZK9&#10;apC/a5C/bZG7b5K6bJC2apC2apC5a5K9XYOtVHejWHqmV3ikWHulWHukVnmhWHqjWXmiWXigV3qg&#10;UXKTs8XQ//////39//36/f78/P//+P7/+v7//P38//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ubm7qqqtNDU5AAAAAAAA&#10;AAAAAAAAAAAAAAAAAAAAAAAAAAAAAAAAAAAAAAAAAAAAAAAAAAAAAAAAAAAAQkZI/v//////kZWX&#10;AAAAYpaAktC3mNO9WXRoAAAAVFJT////qbCtpaqpqKurpKuqpamqpqmrpqmrpqmrpqmrpqmrpaer&#10;p6mrpaerqKqspKappKeq09nf8Pj8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9/v7+/////v///v///////////v///v///P///v//m7TEbYyvbZC7aY67&#10;apK3bZK0bpC0bo63bY+5bZO6Z5Oza5C4X4OrWHiiWHagW3iiWnmiVnmfV3qgWXyhVnmdWXufV3qg&#10;UHGTssTP/////v7+///7///8/P/++v7//f/////+///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6+vq19fW2dnZ&#10;2NfX2NjY2dnZ2dnZ2dnZ2dnZ2dnZ2dnZ2dnZ2NnZ2tnZ1tbT2tnZp6enBwcJQENG////////lJaZ&#10;AAAAW5d8hsyvkdS5VndnAAAAVlRV////7fPz6/Hx6e7v7PPz6/Hz7fD07fD07fD07fD07fD07fD0&#10;6u3y7vH05ejs+/7/////+P//7vX7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nbnHZYWobpC+bJK/&#10;apK1bZOwbY6vcI+7bY67bJG3Z5GufJu2co2qZX6gXHSbXnmiW3mgVnqeVnygVXueV3ygV3ygVnme&#10;VnWVs8bQ/v///v79//75///7/v/+/P///v/////9///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8fIBwgJQERH/v//////k5WY&#10;AAAARWpXaZJ/bpSEPFJIAAAASUlM////CQkMAAAAAAAAAAAAAAAAAAAAAAAAAAAAAAAAAAAAAAAA&#10;AAAAAAAAExMU0tTW+f3+8/r/7vX7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nbK/cIiqcI67a42+&#10;apK6apG2bZC6b4++cI+9bIqwiKe87/r78/7+5PHzdommWHCXWnigVnygVX6hU3yfVHmhV3qlXHuf&#10;U2yIssLM/////v79//76///8/v/+/P///v/////9///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v7+&#10;/////v7+/v7+/////////////////////////P3+/v///v79////xcTFBwgJP0JF////////kZSV&#10;AAAAAAAAAAAAAAAAAAAAAwUGsrS5+vv+n5+llpeclpaclZaclJeblJiblJiblJiblJiblJiblpmc&#10;lpmdlJWYwsTI/v//9vr+8/r/7vX7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1ODkfI2ndImxcI65&#10;bpK5aI+1a5C7bo28cou3jaG86vb4///7/f/8/f//4u7yc4qiVXWYVnujVHqjVnuiWHmfWnebWXGO&#10;f5Kl3+fq/f///f37///7///9/f///P///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10;/////f39/////////////////////////////f7//P3+/v78////x8bHCAkLQEJF////+Pv+4eTm&#10;yMnJyMnIycjKysnMyMjLzM/S////9fn+////////////////////////////////////////////&#10;/////////P//9/r+9Pj98/r/7vX7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f///f//5erussDQdIys&#10;cJCtao+wbpK3boy1coertMLS//////zz//z1/f/8/v//mq66WXeTWXqiVnahWnefXnaWZ3qTrr3H&#10;6PH0/f///P7////9/f36/v7+/f///v///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f39&#10;/f39/v7+/v7+/////////////////////v3+/f7+/f3+///9////xcXGBgcJP0JF////9vv+////&#10;3Nze0NLRy87Oy87OztDRz9LW+///8vv+9Pz+9vr/9fr+9Pn99vr89vr79vr99vr99vr99vr9+Pz+&#10;9vr89fn89fn89/v+9fn/8/r/7vX79/z/IyQp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r3/f//9/7+5vT2&#10;nrTChqK0cpCsbYelmKi89/z9/P/8//z5//33/P/4+P/85/X3d4ueVmyQZXqff46pnam77fP4+f//&#10;+////P7///////78///9/v///f///v///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10;/v7+/////v7+/////////////////////////v/////////+////w8PEBQYHQENG////+f3+19jZ&#10;Hx8gAAAAAAAAAAAAAAAABgYIubi8+fz+////////////////////////////////////////////&#10;////////////////////+v//7vX79vv/IyUqUVJT////////////////////////////////////&#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6/v7+/P7+/P//&#10;+f//9P//tMjTpLXC6fX3/f///v74//39/v/9/f/7+v/8+///3+rumKS2uMPS/v/////////+/f7+&#10;/f///v7+///9/v79/v7+/v///f///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P3+///////+//796OjpIyMlOjw/////////jZCT&#10;AAAACRMOCyIXBiEVBxQNAAAATUdL////VFdZREZIRUdJREdIREZIRUZHRUZHRUZJRUZJRUZJRkhL&#10;RUhLRUdKRUdKREdJRUZGhouT6vH49/z/IyUqUV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77//77&#10;/v/9+v/+/f///v///P///v/+///5/f///v///////v///f///v///////////P/////////9///9&#10;///+//79///9//7//////v///v///v/////////9//79////////////////////////////////&#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P39/fz7/v37////6Orq4+bp9fn8////lJaZ&#10;AAAAV4Nxe7igfb2kTGtcAAAAU1NT////bnh2ISEiIiIjIiMjISMkISMkISMkISMkISMlISMmISIl&#10;ICIlIiUoHB4gFhkcFhYWnqOq9Pv99/z/JCYrUlN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8//37&#10;//76///8/////v///v////7///7//v////////7///78//77///+/v///v///f///f///v////78&#10;//77//79//7///7///////////////////////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f39/v38/Pz5////////////9vz+////lZeZ&#10;AAAAZ5aDkc62mdfAV3ZoAAAAUlFT////sbi4r7CxtLGxr6uur7CyrbCxrbCxrbCxrbCyrbCzrrG0&#10;rbCzq66w09bY////+Pz/9fz/7vX79fr+JCUpU1NW////////////////////////////////////&#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7///7+//3+&#10;//78//79//7+//7///7///7///7//v////7///78//75//75///7///+/v///f///P///P///v78&#10;//79//7+//7///////////////////////////////7/////////////////////////////////&#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P3+///////9////4+PjaGlqgISH+vz+////lZia&#10;AAAAJTQrNEc8N0xBHiwnAAAAV1JV////AgIEAAAAAAAAAAAAAAAAAAAAAAAAAAAAAAAAAAAAAAAA&#10;AAAAAAAAFBQW1dXY/Pz+8fj+7vX69vv/IiQoU1R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v///f//&#10;/v////7+//78//77///+/////v///v/////+//77//76//76///9/v///f///f///f///f/////+&#10;//7+/////v///v////////////7///7//////v///v//////////////////////////////////&#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f7//f39//79////xsXGAAACNjk7/////v//m56g&#10;ERERCxALCBAKCA0IDBANEBERbXFz/f//0dXWyc3Qy8/RyM7QztDRzc7Qzc7Qzc7Qzc7Qzc7Qz9DR&#10;zc3Qz9DSxsbK6uvv+fv/8vr/7/b79/z/JCYqUlN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7/v/9+///+f//&#10;+////v/+///6//74///6///9/P///P/7/v/9///+//7+//7+/////v/+/v/7/v/8//7///3///7/&#10;/////v///f///v/////////////9///9/////v///f//////////////////////////////////&#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v7//////v79////xcXGBgYIQEJF////9/v+8/b4&#10;8/X37ff27Pb07fX08Pj47vb38Pf59fz++P//9v7/+f//9///+v7//f///P7//P7//P7//P7/+/3/&#10;/f///P7//P7/+vv/9fn99Pv/7fT69fn+IyQpUlN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9///6/v/9+///+v//&#10;+v///f/+///6///4///4///9/f///f/6/f/9/v////7//v7//v///f/9/v/7///7//3+//z///7/&#10;/////v///f///v/////////+///9///9/////v///f//////////////////////////////////&#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cbHBwcJQEJE////9vr99vr9&#10;+Pz+9vr+9fr+9fr+9fr+9vv/9Pn99/z+8/j79/z/9fn99vr/9fr+9Pn99fv+9vv+9fr99fr+9fr+&#10;9Pn99vv+9vv+9fr+8/n98vn/7/P89/v/IyQqUVJU//////////7///7///7///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cbHBwcJQUJE////9/v99/v+&#10;9fn79fr+9fr99vv+9fr+8/j89/z/8/j89fr99fr99vv99vv/9fr+9fn89vv98vj79fr99fr99Pr9&#10;9vr89Pn99Pn89fr+9vz+8vf+8fb99/v/JSYrUFFU//////////7///7///7///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cbHBwcJQEBC////////////&#10;////+f7/9vv+8vf78/j89vv//v//////////+f7/9Pn89fr+9fr+9fr8/f//////////+f7/9Pn8&#10;8/j89vv+9fr+/f//////////+f3/9/r+JCUoUVJU//////////////7///7///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cbHBgYIRERG////rq+woaKk&#10;nqKl3uLl////9vv+/v//////vMDDn6Kkn6Kj3N/h////9vv+////////x8rMnaChoKKk4ebp////&#10;/P//9vv+////uLu9n6Gjn6CjsbO3////JycpUVJ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xcbGDQ0PExMUT09QAAAAAAAA&#10;AAAAKiwuUVFS8fP2tbe5SUpLCwwPAAAAAAAAKCorXV1e7O7xhoiKT09PExUXAAAAAAAALS4wT1BQ&#10;vsDD5OboUE9PAwUHAAAAAAAABQUHUVBQCwsMVVVW/////////////v///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zMzMDQ0PAAAADw8PODk63d3e&#10;z9DQGRkbBQUGFRUXDw8QDg4OVldZ3d3esrOzFBQUDw8QExMVAAAADg4PFhYYxcbGtre5IyMlBQQE&#10;CAgJGBkbDw8PJico2NnZ2traKysrDw8PAAAAUVFR/////////////v///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dHR0c3Nz////////////&#10;////////ysrKRkZGdnZ2+vr6////////////////6urqRUVFTk5O8/P0////////////////zMzM&#10;RUVFZWVl///////////////////9////Y2Njg4OD/////////v///v///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v///f3+&#10;/v7+/////////////////v7+/////////f39/v7+/////////////Pz8/v7+/////f39/f39////&#10;/////////v7+/////v79/v78/v78/v79/////////////////////v/+/v/+/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v7+/f39/v7+/Pz8&#10;/v7+/v7+/v7+/////v7+/v7+/////f39/f39/Pz8/v7+/v7+/////f39/////v7+/v7+/f39/v7+&#10;/Pz8/v7+/v7+/////v7+/v37/v78/v79/f39/v7+/v7+/////////v/9/v/9/v/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f39/v7+/v7+/v7+&#10;/v7+////////+/v7/v7+/v7+/v7+/v7+/f39/v7+/f39/f39/v7+/Pz8/v7++/v7/////////v7+&#10;/v7+/v7+/v7+/f39/f39///9/////f39/v7+/v7////////////////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v7/f39/f39/f39&#10;/v7+/v7+/v7+/////v7+/f39/v7+/v7+/Pz8/v7+/Pz8/Pz8/f39/////f39/v7+/f39/v7+/v7+&#10;/f39/v7+/f39+/v8/v79/v79/v7+/Pz8/v7+/v7////////////////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v7+/v7+/f39/v7+/f39&#10;/v7+/v7+/v7+/f39/v7+/////v7+/Pz8/////v7+/f39/v7+/v7+/////////v7+/Pz8/v7+////&#10;/f39/v7+/v7+/v7+/////v7+/v7+/////////v7////////////////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9///9///////////////////////+///9///9///9//7//v//&#10;/P///f///v/////////+///9/////f///f7///7////+///6///7//////7////+///7///6///9&#10;//7////8//7+//7///3////7///5/v7+//7///3///3////8/f/7/f/8///9//////7///3///3/&#10;//7///7//v/9/f/7+//8+v///f/9///8//77//78///9//7////////////+///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f/+/v/9//7+/v///P/+/v/7//z7&#10;//36/f/9/v/////6///6//7+/v/+//////3/+////v7+//39/f/+/f/8//79//z///3//f7/+f//&#10;+f/+/v78//v///3/+v//+v/9/v/4//37/v/+/v////7//f/7/v79//v//P7//f////7//f///v7/&#10;//7//v///v///v/9///6///9/f//+v//+v////37/v34/P////3///37///5+v//+f//+/////7/&#10;//v///z8///w/P/8//7///3///3//P//+f//+v////7///z8//38+v///P//////////////////&#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v//&#10;/f///f///v/////////+///9/////v///f////7////+///7///8///////////9///6///6///9&#10;//7////8//7+//7///3////7///6//7///7///3///3////8/v/7/v/9///9//////7///7///7/&#10;//7////////+/v/8/f/9+v///v/9///8//78//78//7+//7////////////+///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f////7//v///f/+///7//77&#10;//78/v/+/v/////8///8///+///+/////v///f////79//38/v///v/+//7+//3+//7+/f7/+f//&#10;+v/+/v7+//z///7//P/6+//6/v/9//78/v/+/v/+//7+/v/9/v/+//3//P///f////7//f/+/f/9&#10;/f/+/v/////////+///8///9/v7//f7//f/9/f/9/f78/v////7///77///5+////P///v/+////&#10;//3///79///0/v/9//7///3///3//P//+f//+v/////9//37//79+////P//////////////////&#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10;/v///v///v/////////+///9/////v///v/////////////9///+//7////////8///4///6///+&#10;//7////8///+//7///7////9///7///+//////7////////8///8//7+//7//////v///v///v//&#10;/v////////7///7+//7//f/////9///9///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P//+////////f///v/9//77///+&#10;//////////7///7///////////7////9/v/8///+///8///8///////////+///8///8///+/v//&#10;///+//7///7//v/+///0///5/v3///78/v/8/v/8///+//7///7//v/+/P///v/////+/v/9+//8&#10;+//9/f/////+//7///3///7///3///z+//74+v/++f/////+/////v/9/f/7/v/////9//78//7/&#10;/////v///P/+//7////+//7+//7//v///v/+/v7////9///7//7+/v///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7////////8///5///6///+&#10;//7////8///+///////////9///7///8//////7////////8//7+//7///7//////f///P//+///&#10;/f////////7///7///7+///9///9///+/////////v///v///v/////9///8///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8/f/+/P///f/////////7///5/v//&#10;/f/////+//7///7///7///////7///77/v/5///6/f/8/P////7///7///79/v/6/v/9///9//78&#10;///7///8/v///f/////5///6//3////3/f/9+////v////78//77/f/++////P/+///7///9/f/+&#10;/v/////+///7///+//7///////////7///7+/f///f/+///8/////f/++//9//////76//75//39&#10;//79/f//9///+////v////79//39//34//75//3+/////v///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7////////9///7///7////&#10;//7////8///+///////////9///7///8///////////////8//7+//3//////////f///P/++//+&#10;/f////////////3///7+///8///9///+/////f///v///v///v/////9///8///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8/v/8/P/+/f/////////7///7/v7/&#10;/P///v/8//7+/v7///7///7///7////6///2///4+//++v////7///7+//79/v/6/f///v/+//36&#10;///3///7//7///3///77///8//7////1/f/8/P///v////77//76/v/9+//++//7/v/7//7+//7/&#10;//7////8///7///+//7///7//f/9/P/8//7///7///79///6//3//v7//P/9/v/9/v79//78//77&#10;//39/f7/9v//+f///v7///7///3+//74//73//77/////P///P/////9///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v///v///v/////////+///9&#10;///9///9///9///////////////////9///+//7////////////+///+///////////+///+///+&#10;///+///////+///+///////8///8///////8///+///////+///+///////////////+///9/v/9&#10;///+//////////////7+//77///9/v///v///P///f/////////////9///9///+////////////&#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9/v/7///6//3//v//+//+/f///v//&#10;///+///7//7+/f/////+//77/v///v/8//72///8+f//+f/////8//73//75///+/f///f/////7&#10;///z/f/8/f7///r+//36///7/f/9/P/5/f/9//////3//f///v/+///7/P/5+v/6///8//7//v7/&#10;//7+///4///4///9//7///7//P/9+//6//7///7////8///2//39//z////++//9+v///f////79&#10;//3///7+/P/8/P/9//7///3//v7//P/+/P/7/v/4//7+/v3//f///v/6///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v7+/v7+/v7//P3+/v/////+///9&#10;//77//78//78/v7+/v///v///v7+/v78//78//7////+///8///7///8/////v3///7//v3//v78&#10;///6///////8///8/v3///77/v77/v3//v76/v/8/v7//v7+/v/+/f7+/////v3+//7///7+/v39&#10;//7//////f7+/f7+/v/+//77//79/v///P///P///f/////////9/v78/f38/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37/P79//74/fXu8vf38v7+/P7//v//&#10;//7+//38/v3++f39/v33+fbs9Pn5+/78/Pjx9vj48/z9+P7////7/Pno9/bq9fr9/f/+///6//3z&#10;+fbu9vj29vv9//////70+vrt9fj18/j39/j2+PX0+PX47fb59fv6/Prv9vjv9Pj1+Pj4+PX58Pj5&#10;9Pv7//zy///w/fn1+PT4+Pj5+f7+/P////7//f///P/7///x+/nw+PL0+Pf48Pnz8/39/f////7/&#10;//7//fr1+ffo+Pju+PXz+PX48vj46/r78f///P/6//7+//3////9/v/6///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9///9/v37/f38/v7+/v7//f7//P7//f7////+&#10;/vz5//37/v7+/f7/+/7/+v3//v///f37//78/v3+///+///7///7/f76/v7+//7//fz//fz//v78&#10;/f32/v7//v77/v76//7//P35/v78//7//v75/v/7/v7///7+/P/8+v38///+/f39//3///3+//3+&#10;/fv8//3+/v//+v38/P79//37//7++/7/+v7/+/7//f7+//79/v37/v78/v7+/f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7/f79/vvxgm9jDw8Tlqiz/////P7+&#10;/fz6//77/v7//v//6ePXQDAnJi07+Pv/i3pvDw8gqLbD/v/////+n5B5EA8RlqXB////6+DUdWpi&#10;EAoJBAMDREpRxM7W9/fqUUs9AwMDBgcHDxAPEA4PBgMGAwMWcHd9ppmCEhAOCQwQBAUKCAYIAwQT&#10;aHV8//7vzryvU0ZHBAIGCw0ObHB64eTr////+/7++//6//3sbWFRFA4OBgYPBQ0GVV1fyc/a+f//&#10;////0ci6Mh0VDAwNBgQGCQQJAwMGNUdW5fj6+v/7//38//3+///7/P/9/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7//36//37///9/fz7/v7+/f7/+/7/+/7//fz7&#10;//36/vv5/v7+/P7++v7/+//++/z9//79//37/Pz7/v79/v7+/v/8/f75/f37/////fz//v3//P37&#10;/v/4/v3+/f38/f36/////f39/v3+/v3//v77/f77/Pz9/v7/+/36+/77/P36/v7+/vz+/vv///3/&#10;//7//v3+/v/8/P/7+/36/v39/f3++/7/+///+/3///79//35//77/Pv6/f7+/P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78///55NjKOCUdAAAAUGJx8v7//v7/&#10;//37//76+/3//v//6eHOOCQVGSI59Pn/h3FfAAAbnrDD///////+nYltBAAFj6PD+fXralJFAAAC&#10;RkdOWFNPERANIy06z9POkIuBUVBMTj83CQgJERcjSU1VSk1gnZ2doY5tAgEAJCw4UVVZT0pLSU9h&#10;mKWo28auJxYTDg8YVVhcQ0I6AgEHTFJp8PX6/P/+/f/1//3rZ1M8CQIGOUFVT1RQEg4MExcittDb&#10;////zsGuKgkCEiAwSlFbUk5NTk1KdYGK7fv8+//9//7+/v7+/P/++////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78//77//36//36//36///9/v7+/v7++f7/+////f38&#10;//36//77+vv7+fz++f7/+P7//P7+/v38/v75/v/2/v78//7//v7//f37/v/6///8/v3+//////7+&#10;/v77//7//v7//v78///9/vz+//7//v3//f38/f77/v78/v3///76+/v1/v77+/v6/v///P7/+/3+&#10;/v7//v79/v/7///4//75/v7+/P//9/v++Pz//v////z5//33//z3//7+/P3/+v7/////////////&#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P7////rppR9AAAAFxMSIy83zObt////&#10;/v77+/75+/z+////6uHLOiISGSQ+8vr+iHJbAAEfm7PF///////+oIdpCgAFk6jE5dLBHwgCND1U&#10;9/7/////iYR4AAAAkpmd////////4tCwGxQYM0hi7///+//////4nIJhAAEHdYmY////////+///&#10;////jntgAAAAbXuQ////+vfgQjs0AwUXxczc/v///f/3///tbFA4DwsUttHg////vaqfDAQHMUtg&#10;7fj71MauLAgBPV93+v/////////8////+////v/8///++///+v///P/+///+////////////////&#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77//77///8////////////////////////+v7//v3+&#10;//z6/////////f//9/7/9v3/+/7////+//72///4/////////////v3//v74///8////////////&#10;///////////////////6/////////f38/v7////9//////////32///+////////////////+v//&#10;+v//+/37///6//zz///+/////v//+f7/+v///P38//74///4/////////////f///v//////////&#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v7+//vhX0kxFxsohn55AgIHjai9/v//&#10;//78/P/+/f7/////6+HLQSMSGCM78f3/hnFWAAQfmLLF///////7pYdoDAAFkqfD7eLSMR4VDRYp&#10;tLrC8fLw+/ry4ePi6fHy+P//////3cynHBIULkpj7P///f/////ynIVmAAAFanmF4+Pi4eHh3+fp&#10;/P3+p5d9AAAAN0NU0drg+vvw8/Hp3uHj8fT5+v//+P76//3mcE85DwsVsNDa//////fjOigiCx46&#10;1unr1MWrKwkBN1Fn1+Pk4uPj4uLm8fj6+/////7+///9/P//+f/////7///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77//787OzptrOvs7Gus7GvtLOxs7OyzNHS9/3//v//&#10;///+19bVsrKy4ubn+f//9/7/+/7////////409S9s7OwsrG439zl/////v72zM7As7OrsbKtsbKz&#10;srG0srK0r6+yzc7N6OvisrG209HW/P36/v7+5ejnsbSwy8vO//v2wLqzs7GusbKyrrO0tMDB6Pb2&#10;/f///f/+//73//723t3YsLOy3ODf+///+f3+/v78///7/ffwyMG8srKytri84uru////////////&#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P//9d3BKQ0FRE5a39fRGREQTGeC8/39&#10;/v//+v39/v//////7N/MQCESFyU+7vr9inNWAAQYmrXE///////7pIVlDgAFjKLB///9pJWCFw4I&#10;AAAAPUJKn6ix6vj8/f//+/7+///+3MuqGxIOLkpZ6v///f/8///zmIhtBQIAAAAAAAAAAAAAAhoz&#10;2Ovz8+rRZ1RCBgAAAAAJX2RxtcPH+f//////+f//9P/5///oak87DQkUtdDa/P////fYYUs6AAck&#10;xNfa1MyyLg8GAAAAAAAAAAAAAAAZp8DN+v////7///77/v7//v7///7x///4////////////////&#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zmYBuDgAAg5Gd////YltXCBIr1ufy&#10;+///+/z7/P//////6t/OPSISGSMz8vv7iXNcAAUcmLS////////+pYRoEgAGiKXB///////4z8W+&#10;fXZnHQoBAAAAS1Rp2ebw9v7+/v//3MmnGxITMUlf7/7/+v/8///wnYVwAwEKQlZgoKGhm6Ghpa+5&#10;7vb4///x//voubGjX1NHCQAABwoRdYKS7v3/9///+f/5///ncFA1DwoWrs7a+P////zgXUw3AQoh&#10;wNDP1MiuKgwEHjxUlaGioaGjoaSw3efu+v///P7///78/v7++/7////3///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fUVkM5AAAAGBsnLS0qFhISAAAPm7PE&#10;9/r68O/r7ff4////6+LRNiIVGSU19/38hHFZAAIZoLbF////////p4hwDgAHhaXC+fn31tTT+v7/&#10;//7v39S0Z1A9AAAGjKO48P///v//3cqkHBEXMkhl8///+v/+///0nIJsAAAQcpKj////////////&#10;///75+PR1NrX////9PDdyLmfKRwZChAlv9Xi9///+v/5/v/qcU0yEAoWrM/b+/////fcPzAfCRwy&#10;1+Xo1cevKgkCMmWJ+///////////////+v7//f/////8/v/++f/////+///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&#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39ClKBsWEBMgLi0xLy0tLyopCQgJRV90&#10;trWxHAwJQ1Vg/v/+2NC/GRAGL0FX+f//i39iAAAIipiq/////frwallHBAQQpsPVw7OmBQEAcn+O&#10;///////xq5B5AAAAeZWp7///////3c2mHBIWLUZg7v//+v/////woIVnAQEMcoqb////////+f//&#10;////alZHBQgOqrjD//////zgUUM3AAgUssbX9///+P/8/v7wcFE+EAwWtNHh////z7idEgYEMEde&#10;5/f808axKgkCOGKB9f//////////////+v/////+//77/f/++////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&#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KF8AAACbH+Y8fT2+Pf37+jbSDcsFCA4&#10;w8bINiIYChEXd3l2V1ROAAADd4mc/v/+1cuwHA8KHR4len6Bc21mBQIDKTlE4O3z7+DSOCkgDBIZ&#10;iIeKnIyDPTImBA4SpLrF+v/////+3MylGxMSMUth6v//9//////1nIJiBgEGPklVgomIgoCCeoWV&#10;vcjNtaOKCAQCMTU8nZWXinxuFBIMHSs22eHp/f//+v/9/v3vbVA+EAYKXW15g4iFJxwcBwkUnrjC&#10;////0cOtKwwFITRLfIaShoKBg4B+nKew8Pz9/f/+/v/+/v///v/9///6///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&#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r3Z1A4AgUQu9Dh+v/////////1hnNaAwUV&#10;qrK31s29TD00AAAAAwkLdYGY7vb8/f/6///uyripSDowAAAAAAYKT11rx9rj/v////733tjLYlhO&#10;CAAAAAAAGy81lLa+8/39//7/////2tCyGhQRNklY6v7/+v/////5modtCwICAAADAAAAAAAAAAAK&#10;W2t3///1ua2hRDIuBAAAAAAAQFtkttTc//////39/f36//71b1VIDgIBAAAAAAILQk1quL7S+P//&#10;///4zcCqKBAJAAAFAAAAAAAAAAAAKjtL4/j5+////f///v/+//74//71///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797evm6enl+vz8+/r+//7///339vXn6Onq&#10;9PX3////9vDm6+nj6evr9f3//P//+v/9+f/3//v99PDy4+jo4+zs8vj5//////z6/vzz///1+vf1&#10;7Ofq5+nq5PLz9f//+////P3//f/++/rw6evo6/Dw/P/+/fr5//359/Po6uro5+nq6ejp6+fk4+np&#10;6PL0//z+////9fDt6+fg6Oro6vj69P//+v3//v39//77//368+rq6+fi6eni3+zs6/b6///////5&#10;///3+/nz7ebi5enq6ero6unm6enq4/Dx8f7//f/////9///8///7///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4//31//z///z+/v76+v/9////&#10;/fv//v3+//75//76///9/P///f///P/9+//8//3//f//+f//+//+/v7+//v7//36//73/v75//7+&#10;//3+/P//+f//+v/+/f7//f3//P/9/P////////77//78//78/v79/v/+/v/9///+///////9////&#10;/v///v7//v////////77///+/P/++f/++f7//v////79//3///7+///8///7/P///f7///z+//37&#10;/f/7/v/9/////f/////////9////+P//9////v79//74//78/v//+////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7/v/8//z///37/f/59f7++///&#10;/vz//fz//v77/v76/f7++/7//v38//z5//37/v/++f/++P/9/Pz6/fz+/v7//v/////+/vz5/v32&#10;/vz3/f/9/P//+/z//vz//f39/v74/P7+/v38/vz7+/v9/v7//P//9v39/P34//74/P78+/7//v3/&#10;/fz9+v7+/f/+/v3///3//v7///73/v32/P7///7///7+/vv9/f/7+v/5/P/9//z///z+//v//v7/&#10;+v/9/P/7//7//f////79//77/P///f///v/////+//32//77/P//+f///f//////////////////&#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3//f/+/f/8/f/9/f77&#10;/Pv7//3///76/f79/P7/+vz9/v38//z2//31//78/f//+/v//v3+//36+/75+f7//vz///38/P/5&#10;/f/8//75//76/vv///v///7+/v/6+//+/Pv+/vv+/v7+//z//f7/9v7++v/++v78+/77/v/////6&#10;/v77/f///f39//7/+/v//P35/P3x//74//7///7//v39/v3/+/37/f75///7//7////5/v/7+///&#10;+////v////7///////77//77+////f///v///f////76//77/f///P//////////////////////&#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7/f/9/P///v7//f///P/9/f75/f76&#10;//7+/vv8/fz6/P/++////v///vz9//77///4/v74/vz7/vz+/v3//vz2/P/4+f////3//Pz++f77&#10;+v76/v76//v6//z8//z9/v39+f78+//6/vz+/vz++/z9//3//P3/9v79+/7/+/78/P/6/vv+/f37&#10;/P76/f79//7///3///3//f/5/v/2/Pz4/Pn+//3//v/++v//+//+/f77//36//3+/v73/f/5/P//&#10;+////f////3//v////7+///+/P///v/9///8/v/+//77//78/f///f//////////////////////&#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&#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3//75//7+//7///7//v/9+//6+v78&#10;/vz//vv//vz5+//+/P////3//fv9/v3+/f/9/v/7//37/vv7/v79//36/vv5+f7//f3//f3+/f77&#10;/P71/v///Pz///75//3y/fz5+v7/+v/3/v39//3//f38//39/f39+////Pz+/v75/fz1//v//vv/&#10;/v//+v/2+v/9/v3///39//77+v75+P78/v7//fz8/f/5+v/4/P/9/f/+/f7+/vz///77///6/f/+&#10;+////f////7/+////P///v/////9//76//75///8///+/v///f///f//////////////////////&#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&#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P/+//7+//3+///9//7////++f74+v7+&#10;/fz///v7/Pjs8PXx9Pj5/vr+/f7/+v349vTv8/j4+fz////////1+PXx9fLz9Pj4+/////7+//v2&#10;9/jw7/f39/3///77/vzn+Pbs8/P28f78+v7+//z9//z0+Pbv9fb19/7++/7+/v74/vvy9/Dz9vH1&#10;9PPy7vbx7Pn4+f/////2/vzx9vX08PX49v7/+/7+///5+/rk9vTr8fT38f//+P///P/++//7+v/7&#10;/v78//3+//7//v/+/f///P/////9/v/9/v/+/f/++v///f////78//76///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&#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P///v3///3+///8///+/v79/f76/P//&#10;/v/+///90L6kGxUZWWRz/v//////1dPFJRsVREtg+v/9+PLpoZWIIhoYAAABIyQllJul8vf78+/l&#10;RDowIy872uz1/v/89vLWWFBDExQt0erq+v////z59OjUPTApGx4lxtTa///////28OjYNh8fEQcL&#10;BAEDAAIBHCszlqet9Pr46+PROC0xJCtE5PX9///82dHAWVU9CAEBCQsWZXmL0Ofr+f//+//9+v/7&#10;//37//z9//79//77/f/9/f/////9/f///P///P//+f///P/+//76//32//7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P///f///v/9/v/+/v////79//35/v7/&#10;+v/////81LqNFQkYQ2B8+f//////2s6wJw0COkJg///5pYdmBwAALjE+YV9gMiYjAQQfgJan8vbh&#10;TywbHiM4zvD2+v/2+u/DW0M2AAc1yezq8v/////4y6+KGQoCAAALi6a+/P/////q8ObFOA0GJyIz&#10;SlNjVFFOIBoTAAgRpcDP8eXIMyMkFCFC6Pv/6N/EPB0MCwwZSlBVSEM/AAAANlBm5fb4/v/++/76&#10;/v///v3+//76////////////////////////////////////////////////////////////////&#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v/////+/v/+/f/////9//36/v7/&#10;+//////81LuOFQkWRV97+P//////2s25JA4GNUli/Pv3TjMgDhAew9DZ////zLuvBQQHPkZQ7Oji&#10;UC0cHiM70e32/P/6+e/KXUQ6BQU0yert8////frpi2RMBgAADxknTF6A7vn7///y8OjPMwkCTl5x&#10;5P/////7s6GJAAAAb4SZ6t/FNCEpGyJD7v/xd2xXBQAGfZOp/f//+ffkeGdQAwUMnK3A+////f/8&#10;+/71/P76/v3/////////////////////////////////////////////////////////////////&#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v///////////v/+/f///v/+//77//7/&#10;/P/////71LuNFQcVSV17+f//////2c28Iw0GN0Zc/v7+alJFAAADe4iT3+Xm//vy5+vn5uvr8uvk&#10;SisXGyM+0e32/f/8+e7NXUQ5CQQwzuju9//76+POPyUXQkNCY296AwYbxNji+//88OXQNAgBT2F0&#10;5///////ybWcAAAAbH+Q69/DNyMqISBB5fDWNTAkGh4vxOb5/f/////q1sCbBQAAXm+N5/3/+//8&#10;+//z+/75/v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v/+//79//7+&#10;/f/+///507uNFAgYSV18/f//////2M64Ig8FPkRe////0cW2NiwhAAAAEBQigYqKzNzf////9OvV&#10;Ry8bFCU7z+/2/f/7+e7MXkM3CAUt1efq///xwLqjAQAAjpqfs7WxBgIBeZin8v//8uTRNg4HOjxK&#10;nq2xr7CvSkM2AQMHoLC+7+bBNyQkIx464+PNLikhJStBz+/8+f////7r6NW2FgMCQFJw3/j9+f/9&#10;+f/3/P76//z/////////////////////////////////////////////////////////////////&#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P///f/////+///9&#10;///8///30ruQEwoiQmCF+///////2cy2Ig4FOENb+P/////77ubVnZKLOCwmAAAAGiEqprm/9Pjq&#10;RS0dEyc5zvH1///7+O3OWkQ7AwYw1Onu///mYVQ5CxAbz9rh9O7kLyUgKD5V7P//8eXROxIKBQAD&#10;AAAAAAAAAQoWhJKj9vr87OG7MiIgISI54ePNLCggICs+ye/8+P////7p7dW4FgMCQVNr3Pf8+f/+&#10;+//9/f/8//3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P////7////9&#10;///7///3z7uVEQshQmSF+///////3M23IA4GM0lg8Pz82NbS4+bs////6eXNm4ZrAAAAPVJf2+7t&#10;Ri8jFyc31fT4///7+/DTVkQ+AAk01uzs7ODGKhgOAAMOICMqLCQjCgQEEhk2wdfk8+3YNQgCQ0hU&#10;sMDBXFZFAQQSjJ20////69+9LyQiGyM55+3aNS0lGyIuwen5+//////p17+mBwABXm+B6f7++///&#10;/f7+/f/9/f/9////////////////////////////////////////////////////////////////&#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f//+/7//v7///7+&#10;//77///51sSlFA0QOU1b7vj4////r6KNDQAAWXKD5enlHhIPLjpF5+70////4tCtDQUCM0VU1u3w&#10;TDgxExsowtnj////39K2KSAaGjRY8/32rJ6GEwYDHCIvLzU8OC8sMyYiAAATboCK8fPfMwoCT1l1&#10;8v//y7+kEwkHLTtT5/j67ebALCQjFSI98P70dWRSBgACgJ6r/////fvleW9dAgMSnKy++f///v//&#10;//75/v/8+/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9/f///P///P7///79&#10;//77///49vDaVUM1AQAAYGpngIN6KCIeBQwTrMTN///9bl5RAAAAY2RmmpSRXlZJAAAFVml38fr7&#10;mYx4AQAAOkJKioSASUA0AAAAcYyi///sal5OAgMHmq268fr/+PXr3825GAoNP0hJ1+XZLAwIS1d4&#10;5Pn+//rmZEs3AgcQp77O8efGMiUiFSNA6fz73NO/Lh0UFhwhfHt5cW5lAgAALTpW3u3y/v////3/&#10;//75///5/f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v/+///7/v/+/P///f/////9&#10;/v78//36//7y6dzJdWRUBAgAAAAALTlFpbrH9P///f/79PDjkYd7HA0GAAAABw8XboiW2u3w///5&#10;+PbclZB0Ix0OAAAAER0geY+V7Pf449y6KiAXHSUy3+/4+v/////7//vmXUI8GRkWt8nFLBcXT1t0&#10;4/r//v/71r2jFgsHSVhr5tvFOigmHSQ85vb6///22NS8TUo/AAAAAAEIYW54y+Dl+P///f7+//v/&#10;//78///7///8////////////////////////////////////////////////////////////////&#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v///v/+///6///9/f///f////39&#10;//38//////33//77+Pr35u/u6u3t8PT2+v//+P//+//+///9//778erm7uzj7+/l+/z//////Pz6&#10;//39//328u7p7ens7PDy9P//8///+vnq7erk7+/x+/7/+f7//f/8//3z9vDv6+ro9vr08Ort7PH1&#10;9f7//f7+//317ezm6+/v/fry8O7t6u7x+v78///6///88ff07ezt7uzv+Pv8+v/++P/+/f////7/&#10;//7//v//+///////////////////////////////////////////////////////////////////&#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7//f///v/+///5///7/f///f////3+&#10;//7+/P7//f79+//9+v//+v///v////39//37+/z/+/79/f/7/v39/v///f/6/v30//z+/fv7/v79&#10;/Pv//v3//v7+//3///v//P/99v75/f77///+//7+//z8//79/v/9/P/7/v7////////4//z+//39&#10;/P76+v77/f///v7////8/v/++v///f/+//39//3//f7/+P///v///v/+//77//75/P79+///+///&#10;/v39/v79/P//////////////////////////////////////////////////////////////////&#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f///v/+///3///6/f///P////7/&#10;/////P//+v7//v76//v8//v//f75//74//n7/vv//v75/v/z/f71+P7+9v//9///+f//+vz7/v73&#10;/P//+P/7+//9/vv///j///v8/v70+//+/v///v3+//76//r6/f379//8+/7//P7//f/9//38//z0&#10;/v/u+P/y/fz9//n//P7/+P//9v/7+/75//z///v//vz9//7/+P/9+v74///4//z+/v78+//99P//&#10;/P/8//78//3/////////////////////////////////////////////////////////////////&#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Pz8////////////////////////////////////&#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v/////+//7+//7////+///+//7////////+///9///+/v///v///v///v/////////+&#10;/////v/+/v////7///7///7+///+/v////////////////7+/////v///v/////////////+///9&#10;///8/v/9//////7//////v///v/+/v/+//////////7+/////v///v/+///+/////////////f//&#10;//////////7/////////////////////////////////////////////////////////////////&#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&#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&#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&#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dHXqo&#10;AYW+AIXBAIa+AIa9AIa+AIXAAIW/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10;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&#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&#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&#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&#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&#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&#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&#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FoOuQ1po&#10;p5+e1tPQ1tTP1dTT1dTQ1tTN1tTO1dTP1NTP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TTjJWXGEhZH3yh&#10;AoS4AIjBAIfAAYW8BIS6AYW7AIi9AIm+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i8AYe7BIS9AYTDAoPGAoPEAIjAAIe5&#10;JICiRlRcvri51tPS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HS1tHR1dPS09TS09TT1tTS2NDO2NTTcH+G&#10;FFFoF4KtAYS8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10;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&#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bFAYPEEW6a&#10;Gm2RFmyTFG6YFGydFG6bEHGVEHGXEHKVEXKT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G+UEHCVC3emCIS7&#10;AIfEAIfFAIfCAIa9AoW7AoW7AoW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q6AIq4AIe2AIa+BYLACIHCAYPCAIjG&#10;BIC5DW+YDnKWEHKX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E3CWEHCXEHGaDnGcD3CbEm+WFm6SFm6QEXCU&#10;DnunBYS6AIXB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&#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10;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&#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e/AIjB&#10;AIXDAIXDAYa8AYe9AIi6AIi6A4PCAoPBAYW9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fAAIe7Aom7AYW1&#10;A4m5AIW7AYTAAYTDAoTCAoS/AoW7AYa5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4TAAoW9AIe6AYW+AYS+AIe8AIm8AIm/&#10;AIa9AIm+AIi+AIi/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YXAAYW+AIa8AIe4AIi1AYe1Aoa6AIW/AITD&#10;A4XCA4K8BIW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&#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&#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&#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10;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">
                <v:shape id="Imagen 17" o:spid="_x0000_s1040" type="#_x0000_t75" style="position:absolute;left:-2440;top:-466;width:40448;height:2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">
                  <v:imagedata r:id="rId19" o:title=""/>
                </v:shape>
                <v:group id="Grupo 96" o:spid="_x0000_s1041" style="position:absolute;left:3934;top:5727;width:36323;height:15702" coordorigin="3927,5664" coordsize="36323,15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5" o:spid="_x0000_s1042" style="position:absolute;left:3927;top:5664;width:36324;height:15701" coordorigin="3927,5664" coordsize="36323,15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ángulo 75" o:spid="_x0000_s1043" style="position:absolute;left:11268;top:5664;width:8192;height:7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" filled="f" strokecolor="#c00000" strokeweight="3pt"/>
                    <v:oval id="Elipse 76" o:spid="_x0000_s1044" style="position:absolute;left:3927;top:7264;width:262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" fillcolor="white [3212]" strokecolor="#c00000" strokeweight="1pt">
                      <v:stroke joinstyle="miter"/>
                      <v:textbox>
                        <w:txbxContent>
                          <w:p w14:paraId="447D7BD2" w14:textId="77777777" w:rsidR="00563247" w:rsidRPr="00354602" w:rsidRDefault="00563247" w:rsidP="00563247">
                            <w:pPr>
                              <w:jc w:val="center"/>
                              <w:rPr>
                                <w:rFonts w:asciiTheme="minorHAnsi" w:hAnsiTheme="minorHAnsi" w:cstheme="minorHAnsi"/>
                                <w:color w:val="FF0000"/>
                              </w:rPr>
                            </w:pPr>
                          </w:p>
                        </w:txbxContent>
                      </v:textbox>
                    </v:oval>
                    <v:shape id="Cuadro de texto 77" o:spid="_x0000_s1045" type="#_x0000_t202" style="position:absolute;left:3927;top:7264;width:219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1D0406FA" w14:textId="77777777" w:rsidR="00563247" w:rsidRPr="00354602" w:rsidRDefault="00563247" w:rsidP="00563247">
                            <w:pPr>
                              <w:jc w:val="center"/>
                              <w:rPr>
                                <w:rFonts w:asciiTheme="minorHAnsi" w:hAnsiTheme="minorHAnsi" w:cstheme="minorHAnsi"/>
                                <w:color w:val="FF0000"/>
                              </w:rPr>
                            </w:pPr>
                            <w:r w:rsidRPr="00354602">
                              <w:rPr>
                                <w:rFonts w:asciiTheme="minorHAnsi" w:hAnsiTheme="minorHAnsi" w:cstheme="minorHAnsi"/>
                                <w:color w:val="FF0000"/>
                              </w:rPr>
                              <w:t>1</w:t>
                            </w:r>
                          </w:p>
                        </w:txbxContent>
                      </v:textbox>
                    </v:shape>
                    <v:rect id="Rectángulo 79" o:spid="_x0000_s1046" style="position:absolute;left:11268;top:14198;width:8191;height:7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" filled="f" strokecolor="#c00000" strokeweight="3pt"/>
                    <v:rect id="Rectángulo 80" o:spid="_x0000_s1047" style="position:absolute;left:24898;top:5715;width:8191;height:7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" filled="f" strokecolor="#c00000" strokeweight="3pt"/>
                    <v:rect id="Rectángulo 81" o:spid="_x0000_s1048" style="position:absolute;left:24947;top:14198;width:8192;height:7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" filled="f" strokecolor="#c00000" strokeweight="3pt"/>
                    <v:oval id="Elipse 82" o:spid="_x0000_s1049" style="position:absolute;left:37572;top:7569;width:262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" fillcolor="white [3212]" strokecolor="#c00000" strokeweight="1pt">
                      <v:stroke joinstyle="miter"/>
                      <v:textbox>
                        <w:txbxContent>
                          <w:p w14:paraId="6401D1F6" w14:textId="77777777" w:rsidR="00563247" w:rsidRPr="00DD1C4B" w:rsidRDefault="00563247" w:rsidP="00563247">
                            <w:pPr>
                              <w:jc w:val="center"/>
                              <w:rPr>
                                <w:rFonts w:asciiTheme="minorHAnsi" w:hAnsiTheme="minorHAnsi" w:cstheme="minorHAnsi"/>
                                <w:color w:val="C00000"/>
                              </w:rPr>
                            </w:pPr>
                          </w:p>
                        </w:txbxContent>
                      </v:textbox>
                    </v:oval>
                    <v:shape id="Cuadro de texto 83" o:spid="_x0000_s1050" type="#_x0000_t202" style="position:absolute;left:37572;top:7569;width:219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2CCB4B9A" w14:textId="4DCE50EE" w:rsidR="00563247" w:rsidRPr="00354602" w:rsidRDefault="00DD1C4B" w:rsidP="00563247">
                            <w:pPr>
                              <w:jc w:val="center"/>
                              <w:rPr>
                                <w:rFonts w:asciiTheme="minorHAnsi" w:hAnsiTheme="minorHAnsi" w:cstheme="minorHAnsi"/>
                                <w:color w:val="FF0000"/>
                              </w:rPr>
                            </w:pPr>
                            <w:r>
                              <w:rPr>
                                <w:rFonts w:asciiTheme="minorHAnsi" w:hAnsiTheme="minorHAnsi" w:cstheme="minorHAnsi"/>
                                <w:color w:val="FF0000"/>
                              </w:rPr>
                              <w:t>2</w:t>
                            </w:r>
                          </w:p>
                        </w:txbxContent>
                      </v:textbox>
                    </v:shape>
                    <v:oval id="Elipse 85" o:spid="_x0000_s1051" style="position:absolute;left:3978;top:14587;width:262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" fillcolor="white [3212]" strokecolor="#c00000" strokeweight="1pt">
                      <v:stroke joinstyle="miter"/>
                      <v:textbox>
                        <w:txbxContent>
                          <w:p w14:paraId="005BB259" w14:textId="77777777" w:rsidR="00563247" w:rsidRPr="00354602" w:rsidRDefault="00563247" w:rsidP="00563247">
                            <w:pPr>
                              <w:jc w:val="center"/>
                              <w:rPr>
                                <w:rFonts w:asciiTheme="minorHAnsi" w:hAnsiTheme="minorHAnsi" w:cstheme="minorHAnsi"/>
                                <w:color w:val="FF0000"/>
                              </w:rPr>
                            </w:pPr>
                          </w:p>
                        </w:txbxContent>
                      </v:textbox>
                    </v:oval>
                    <v:shape id="Cuadro de texto 86" o:spid="_x0000_s1052" type="#_x0000_t202" style="position:absolute;left:3978;top:14587;width:219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19545E64" w14:textId="09F17E1F" w:rsidR="00563247" w:rsidRPr="00354602" w:rsidRDefault="00563247" w:rsidP="00563247">
                            <w:pPr>
                              <w:jc w:val="center"/>
                              <w:rPr>
                                <w:rFonts w:asciiTheme="minorHAnsi" w:hAnsiTheme="minorHAnsi" w:cstheme="minorHAnsi"/>
                                <w:color w:val="FF0000"/>
                              </w:rPr>
                            </w:pPr>
                            <w:r>
                              <w:rPr>
                                <w:rFonts w:asciiTheme="minorHAnsi" w:hAnsiTheme="minorHAnsi" w:cstheme="minorHAnsi"/>
                                <w:color w:val="FF0000"/>
                              </w:rPr>
                              <w:t>3</w:t>
                            </w:r>
                          </w:p>
                        </w:txbxContent>
                      </v:textbox>
                    </v:shape>
                    <v:shape id="Conector recto de flecha 91" o:spid="_x0000_s1053" type="#_x0000_t32" style="position:absolute;left:33305;top:9017;width:3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" strokecolor="#c00000" strokeweight=".5pt">
                      <v:stroke endarrow="block" joinstyle="miter"/>
                    </v:shape>
                    <v:oval id="Elipse 92" o:spid="_x0000_s1054" style="position:absolute;left:37622;top:16459;width:2629;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" fillcolor="white [3212]" strokecolor="#c00000" strokeweight="1pt">
                      <v:stroke joinstyle="miter"/>
                      <v:textbox>
                        <w:txbxContent>
                          <w:p w14:paraId="263711AF" w14:textId="77777777" w:rsidR="00DD1C4B" w:rsidRPr="00354602" w:rsidRDefault="00DD1C4B" w:rsidP="00DD1C4B">
                            <w:pPr>
                              <w:jc w:val="center"/>
                              <w:rPr>
                                <w:rFonts w:asciiTheme="minorHAnsi" w:hAnsiTheme="minorHAnsi" w:cstheme="minorHAnsi"/>
                                <w:color w:val="FF0000"/>
                              </w:rPr>
                            </w:pPr>
                          </w:p>
                        </w:txbxContent>
                      </v:textbox>
                    </v:oval>
                    <v:shape id="Cuadro de texto 93" o:spid="_x0000_s1055" type="#_x0000_t202" style="position:absolute;left:37622;top:16459;width:219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29AE3939" w14:textId="7A2644A6" w:rsidR="00DD1C4B" w:rsidRPr="00354602" w:rsidRDefault="00DD1C4B" w:rsidP="00DD1C4B">
                            <w:pPr>
                              <w:jc w:val="center"/>
                              <w:rPr>
                                <w:rFonts w:asciiTheme="minorHAnsi" w:hAnsiTheme="minorHAnsi" w:cstheme="minorHAnsi"/>
                                <w:color w:val="FF0000"/>
                              </w:rPr>
                            </w:pPr>
                            <w:r>
                              <w:rPr>
                                <w:rFonts w:asciiTheme="minorHAnsi" w:hAnsiTheme="minorHAnsi" w:cstheme="minorHAnsi"/>
                                <w:color w:val="FF0000"/>
                              </w:rPr>
                              <w:t>4</w:t>
                            </w:r>
                          </w:p>
                        </w:txbxContent>
                      </v:textbox>
                    </v:shape>
                    <v:shape id="Conector recto de flecha 94" o:spid="_x0000_s1056" type="#_x0000_t32" style="position:absolute;left:33253;top:17754;width:3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" strokecolor="#c00000" strokeweight=".5pt">
                      <v:stroke endarrow="block" joinstyle="miter"/>
                    </v:shape>
                  </v:group>
                  <v:shape id="Conector recto de flecha 78" o:spid="_x0000_s1057" type="#_x0000_t32" style="position:absolute;left:7636;top:8483;width:355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" strokecolor="#c00000" strokeweight=".5pt">
                    <v:stroke endarrow="block" joinstyle="miter"/>
                  </v:shape>
                  <v:shape id="Conector recto de flecha 87" o:spid="_x0000_s1058" type="#_x0000_t32" style="position:absolute;left:7636;top:15806;width:3556;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" strokecolor="#c00000" strokeweight=".5pt">
                    <v:stroke endarrow="block" joinstyle="miter"/>
                  </v:shape>
                </v:group>
                <w10:wrap type="topAndBottom"/>
              </v:group>
            </w:pict>
          </mc:Fallback>
        </mc:AlternateContent>
      </w:r>
      <w:r w:rsidR="00DD1C4B" w:rsidRPr="00CE531C">
        <w:rPr>
          <w:rFonts w:ascii="Calibri" w:hAnsi="Calibri" w:cs="Calibri"/>
        </w:rPr>
        <w:t xml:space="preserve">Cuenta con 4 opciones </w:t>
      </w:r>
      <w:r w:rsidR="001F33CB">
        <w:rPr>
          <w:rFonts w:ascii="Calibri" w:hAnsi="Calibri" w:cs="Calibri"/>
        </w:rPr>
        <w:t>dentro de las cuales se podrán realizar diversas funciones, para poder ingresar a cualquiera de estas opciones solo deberá darle “clic” sobre la opción deseada.</w:t>
      </w:r>
      <w:r w:rsidR="00CE531C">
        <w:rPr>
          <w:rFonts w:ascii="Calibri" w:hAnsi="Calibri" w:cs="Calibri"/>
        </w:rPr>
        <w:t xml:space="preserve"> </w:t>
      </w:r>
    </w:p>
    <w:p w14:paraId="60DEF1AC" w14:textId="7E5215BF" w:rsidR="00CE531C" w:rsidRDefault="00CE531C" w:rsidP="00474128">
      <w:pPr>
        <w:ind w:left="708"/>
        <w:jc w:val="both"/>
        <w:rPr>
          <w:rFonts w:ascii="Calibri" w:hAnsi="Calibri" w:cs="Calibri"/>
        </w:rPr>
      </w:pPr>
      <w:r>
        <w:rPr>
          <w:rFonts w:ascii="Calibri" w:hAnsi="Calibri" w:cs="Calibri"/>
        </w:rPr>
        <w:tab/>
      </w:r>
    </w:p>
    <w:p w14:paraId="021B4FC4" w14:textId="72E814A2" w:rsidR="00CE531C" w:rsidRDefault="00CE531C" w:rsidP="00474128">
      <w:pPr>
        <w:pStyle w:val="Prrafodelista"/>
        <w:numPr>
          <w:ilvl w:val="0"/>
          <w:numId w:val="23"/>
        </w:numPr>
        <w:jc w:val="both"/>
        <w:rPr>
          <w:rFonts w:ascii="Calibri" w:hAnsi="Calibri" w:cs="Calibri"/>
        </w:rPr>
      </w:pPr>
      <w:r w:rsidRPr="00CE531C">
        <w:rPr>
          <w:rFonts w:ascii="Calibri" w:hAnsi="Calibri" w:cs="Calibri"/>
          <w:b/>
          <w:bCs/>
        </w:rPr>
        <w:t>Mis Vehículos:</w:t>
      </w:r>
      <w:r>
        <w:rPr>
          <w:rFonts w:ascii="Calibri" w:hAnsi="Calibri" w:cs="Calibri"/>
        </w:rPr>
        <w:t xml:space="preserve"> </w:t>
      </w:r>
      <w:r w:rsidR="001F33CB">
        <w:rPr>
          <w:rFonts w:ascii="Calibri" w:hAnsi="Calibri" w:cs="Calibri"/>
        </w:rPr>
        <w:t>E</w:t>
      </w:r>
      <w:r w:rsidRPr="00CE531C">
        <w:rPr>
          <w:rFonts w:ascii="Calibri" w:hAnsi="Calibri" w:cs="Calibri"/>
        </w:rPr>
        <w:t>sta opción permitirá al usuario</w:t>
      </w:r>
      <w:r>
        <w:rPr>
          <w:rFonts w:ascii="Calibri" w:hAnsi="Calibri" w:cs="Calibri"/>
        </w:rPr>
        <w:t xml:space="preserve"> registrar y</w:t>
      </w:r>
      <w:r w:rsidRPr="00CE531C">
        <w:rPr>
          <w:rFonts w:ascii="Calibri" w:hAnsi="Calibri" w:cs="Calibri"/>
        </w:rPr>
        <w:t xml:space="preserve"> acceder a la información de sus vehículos registrados</w:t>
      </w:r>
      <w:r>
        <w:rPr>
          <w:rFonts w:ascii="Calibri" w:hAnsi="Calibri" w:cs="Calibri"/>
        </w:rPr>
        <w:t>.</w:t>
      </w:r>
    </w:p>
    <w:p w14:paraId="06E07883" w14:textId="1FDB8A70" w:rsidR="00CE531C" w:rsidRPr="00CE531C" w:rsidRDefault="00CE531C" w:rsidP="00474128">
      <w:pPr>
        <w:pStyle w:val="Prrafodelista"/>
        <w:numPr>
          <w:ilvl w:val="0"/>
          <w:numId w:val="23"/>
        </w:numPr>
        <w:jc w:val="both"/>
        <w:rPr>
          <w:rFonts w:ascii="Calibri" w:hAnsi="Calibri" w:cs="Calibri"/>
          <w:b/>
          <w:bCs/>
        </w:rPr>
      </w:pPr>
      <w:r w:rsidRPr="00CE531C">
        <w:rPr>
          <w:rFonts w:ascii="Calibri" w:hAnsi="Calibri" w:cs="Calibri"/>
          <w:b/>
          <w:bCs/>
        </w:rPr>
        <w:t xml:space="preserve">Pago de Impuesto Vehicular: </w:t>
      </w:r>
      <w:r w:rsidR="001F33CB">
        <w:rPr>
          <w:rFonts w:ascii="Calibri" w:hAnsi="Calibri" w:cs="Calibri"/>
        </w:rPr>
        <w:t>P</w:t>
      </w:r>
      <w:r w:rsidR="001F33CB" w:rsidRPr="001F33CB">
        <w:rPr>
          <w:rFonts w:ascii="Calibri" w:hAnsi="Calibri" w:cs="Calibri"/>
        </w:rPr>
        <w:t xml:space="preserve">ermitirá al usuario </w:t>
      </w:r>
      <w:r w:rsidR="001F33CB">
        <w:rPr>
          <w:rFonts w:ascii="Calibri" w:hAnsi="Calibri" w:cs="Calibri"/>
        </w:rPr>
        <w:t xml:space="preserve">consultar y </w:t>
      </w:r>
      <w:r w:rsidR="001F33CB" w:rsidRPr="001F33CB">
        <w:rPr>
          <w:rFonts w:ascii="Calibri" w:hAnsi="Calibri" w:cs="Calibri"/>
        </w:rPr>
        <w:t>pagar los impuestos de sus vehículos registrados.</w:t>
      </w:r>
    </w:p>
    <w:p w14:paraId="0A008FC1" w14:textId="2A9E9EBD" w:rsidR="00CE531C" w:rsidRPr="00CE531C" w:rsidRDefault="00AC1930" w:rsidP="00474128">
      <w:pPr>
        <w:pStyle w:val="Prrafodelista"/>
        <w:numPr>
          <w:ilvl w:val="0"/>
          <w:numId w:val="23"/>
        </w:numPr>
        <w:jc w:val="both"/>
        <w:rPr>
          <w:rFonts w:ascii="Calibri" w:hAnsi="Calibri" w:cs="Calibri"/>
          <w:b/>
          <w:bCs/>
        </w:rPr>
      </w:pPr>
      <w:r>
        <w:rPr>
          <w:rFonts w:ascii="Calibri" w:hAnsi="Calibri" w:cs="Calibri"/>
          <w:b/>
          <w:bCs/>
        </w:rPr>
        <w:t>Pagos Realizados</w:t>
      </w:r>
      <w:r w:rsidR="00CE531C" w:rsidRPr="00CE531C">
        <w:rPr>
          <w:rFonts w:ascii="Calibri" w:hAnsi="Calibri" w:cs="Calibri"/>
          <w:b/>
          <w:bCs/>
        </w:rPr>
        <w:t>:</w:t>
      </w:r>
      <w:r w:rsidR="001F33CB">
        <w:rPr>
          <w:rFonts w:ascii="Calibri" w:hAnsi="Calibri" w:cs="Calibri"/>
          <w:b/>
          <w:bCs/>
        </w:rPr>
        <w:t xml:space="preserve"> </w:t>
      </w:r>
      <w:r w:rsidRPr="00AC1930">
        <w:rPr>
          <w:rFonts w:ascii="Calibri" w:hAnsi="Calibri" w:cs="Calibri"/>
        </w:rPr>
        <w:t>Se mostrará el historial de todos los pagos realizados</w:t>
      </w:r>
      <w:r>
        <w:rPr>
          <w:rFonts w:ascii="Calibri" w:hAnsi="Calibri" w:cs="Calibri"/>
        </w:rPr>
        <w:t xml:space="preserve"> dentro del sistema.</w:t>
      </w:r>
    </w:p>
    <w:p w14:paraId="3BA38C84" w14:textId="7470977F" w:rsidR="00CE531C" w:rsidRDefault="006C7C1B" w:rsidP="00474128">
      <w:pPr>
        <w:pStyle w:val="Prrafodelista"/>
        <w:numPr>
          <w:ilvl w:val="0"/>
          <w:numId w:val="23"/>
        </w:numPr>
        <w:jc w:val="both"/>
        <w:rPr>
          <w:rFonts w:ascii="Calibri" w:hAnsi="Calibri" w:cs="Calibri"/>
        </w:rPr>
      </w:pPr>
      <w:r>
        <w:rPr>
          <w:rFonts w:ascii="Calibri" w:hAnsi="Calibri" w:cs="Calibri"/>
          <w:b/>
          <w:bCs/>
        </w:rPr>
        <w:t>Ajustes de Usuario</w:t>
      </w:r>
      <w:r w:rsidR="00CE531C" w:rsidRPr="00AC1930">
        <w:rPr>
          <w:rFonts w:ascii="Calibri" w:hAnsi="Calibri" w:cs="Calibri"/>
        </w:rPr>
        <w:t xml:space="preserve">: </w:t>
      </w:r>
      <w:r w:rsidR="00AC1930" w:rsidRPr="00AC1930">
        <w:rPr>
          <w:rFonts w:ascii="Calibri" w:hAnsi="Calibri" w:cs="Calibri"/>
        </w:rPr>
        <w:t>Dentro de esta opción se podrá editar los datos de la cuenta del usuario (a excepción de No. De Licencia, C.I. y fecha de nacimiento)</w:t>
      </w:r>
    </w:p>
    <w:p w14:paraId="1E70DA93" w14:textId="636CDEF1" w:rsidR="00D25C17" w:rsidRDefault="00D25C17" w:rsidP="00D25C17">
      <w:pPr>
        <w:jc w:val="both"/>
        <w:rPr>
          <w:rFonts w:ascii="Calibri" w:hAnsi="Calibri" w:cs="Calibri"/>
        </w:rPr>
      </w:pPr>
    </w:p>
    <w:p w14:paraId="62B1A136" w14:textId="072E515A" w:rsidR="00D25C17" w:rsidRPr="001215D7" w:rsidRDefault="00D25C17" w:rsidP="00D25C17">
      <w:pPr>
        <w:ind w:left="708"/>
        <w:jc w:val="both"/>
        <w:rPr>
          <w:rFonts w:ascii="Calibri" w:hAnsi="Calibri" w:cs="Calibri"/>
          <w:b/>
          <w:bCs/>
        </w:rPr>
      </w:pPr>
      <w:r w:rsidRPr="001215D7">
        <w:rPr>
          <w:rFonts w:ascii="Calibri" w:hAnsi="Calibri" w:cs="Calibri"/>
          <w:b/>
          <w:bCs/>
        </w:rPr>
        <w:t>Botones de Salida</w:t>
      </w:r>
    </w:p>
    <w:p w14:paraId="16F3A903" w14:textId="1CA79E3A" w:rsidR="00D25C17" w:rsidRDefault="00D25C17" w:rsidP="00D25C17">
      <w:pPr>
        <w:ind w:left="708"/>
        <w:jc w:val="both"/>
        <w:rPr>
          <w:rFonts w:ascii="Calibri" w:hAnsi="Calibri" w:cs="Calibri"/>
        </w:rPr>
      </w:pPr>
    </w:p>
    <w:p w14:paraId="02503CF9" w14:textId="57C30F60" w:rsidR="00D25C17" w:rsidRDefault="00D25C17" w:rsidP="001215D7">
      <w:pPr>
        <w:ind w:left="708"/>
        <w:jc w:val="both"/>
        <w:rPr>
          <w:rFonts w:ascii="Calibri" w:hAnsi="Calibri" w:cs="Calibri"/>
        </w:rPr>
      </w:pPr>
      <w:r>
        <w:rPr>
          <w:rFonts w:ascii="Calibri" w:hAnsi="Calibri" w:cs="Calibri"/>
        </w:rPr>
        <w:t>Contamos con dos botones de salida los ayudan a:</w:t>
      </w:r>
    </w:p>
    <w:p w14:paraId="7359F261" w14:textId="66EA7828" w:rsidR="00A34782" w:rsidRDefault="001215D7" w:rsidP="00D25C17">
      <w:pPr>
        <w:jc w:val="both"/>
        <w:rPr>
          <w:rFonts w:ascii="Calibri" w:hAnsi="Calibri" w:cs="Calibri"/>
          <w:b/>
          <w:bCs/>
        </w:rPr>
      </w:pPr>
      <w:r>
        <w:rPr>
          <w:noProof/>
        </w:rPr>
        <w:drawing>
          <wp:anchor distT="0" distB="0" distL="114300" distR="114300" simplePos="0" relativeHeight="251782144" behindDoc="0" locked="0" layoutInCell="1" allowOverlap="1" wp14:anchorId="165D0F9D" wp14:editId="23D4DB1D">
            <wp:simplePos x="0" y="0"/>
            <wp:positionH relativeFrom="column">
              <wp:posOffset>563880</wp:posOffset>
            </wp:positionH>
            <wp:positionV relativeFrom="paragraph">
              <wp:posOffset>170180</wp:posOffset>
            </wp:positionV>
            <wp:extent cx="379730" cy="431165"/>
            <wp:effectExtent l="0" t="0" r="1270" b="698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rotWithShape="1">
                    <a:blip r:embed="rId18" cstate="print">
                      <a:extLst>
                        <a:ext uri="{28A0092B-C50C-407E-A947-70E740481C1C}">
                          <a14:useLocalDpi xmlns:a14="http://schemas.microsoft.com/office/drawing/2010/main" val="0"/>
                        </a:ext>
                      </a:extLst>
                    </a:blip>
                    <a:srcRect l="-255" t="84853" r="94823" b="3272"/>
                    <a:stretch/>
                  </pic:blipFill>
                  <pic:spPr bwMode="auto">
                    <a:xfrm>
                      <a:off x="0" y="0"/>
                      <a:ext cx="379730" cy="43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833B0" w14:textId="65A7EC81" w:rsidR="00D25C17" w:rsidRPr="001215D7" w:rsidRDefault="001215D7" w:rsidP="00474128">
      <w:pPr>
        <w:ind w:left="708"/>
        <w:jc w:val="both"/>
        <w:rPr>
          <w:rFonts w:ascii="Calibri" w:hAnsi="Calibri" w:cs="Calibri"/>
        </w:rPr>
      </w:pPr>
      <w:r w:rsidRPr="001215D7">
        <w:rPr>
          <w:rFonts w:ascii="Calibri" w:hAnsi="Calibri" w:cs="Calibri"/>
        </w:rPr>
        <w:t>Este botón nos permite apagar nuestro sistema logrando que nuestro programa se cierre completamente.</w:t>
      </w:r>
    </w:p>
    <w:p w14:paraId="13401120" w14:textId="632EF380" w:rsidR="00D25C17" w:rsidRPr="001215D7" w:rsidRDefault="00D25C17" w:rsidP="00474128">
      <w:pPr>
        <w:ind w:left="708"/>
        <w:jc w:val="both"/>
        <w:rPr>
          <w:rFonts w:ascii="Calibri" w:hAnsi="Calibri" w:cs="Calibri"/>
        </w:rPr>
      </w:pPr>
    </w:p>
    <w:p w14:paraId="1B404F0B" w14:textId="2076330E" w:rsidR="00D25C17" w:rsidRPr="001215D7" w:rsidRDefault="00D25C17" w:rsidP="00474128">
      <w:pPr>
        <w:ind w:left="708"/>
        <w:jc w:val="both"/>
        <w:rPr>
          <w:rFonts w:ascii="Calibri" w:hAnsi="Calibri" w:cs="Calibri"/>
        </w:rPr>
      </w:pPr>
      <w:r w:rsidRPr="001215D7">
        <w:rPr>
          <w:noProof/>
        </w:rPr>
        <w:drawing>
          <wp:anchor distT="0" distB="0" distL="114300" distR="114300" simplePos="0" relativeHeight="251784192" behindDoc="0" locked="0" layoutInCell="1" allowOverlap="1" wp14:anchorId="468FB8A6" wp14:editId="23279CA1">
            <wp:simplePos x="0" y="0"/>
            <wp:positionH relativeFrom="column">
              <wp:posOffset>543560</wp:posOffset>
            </wp:positionH>
            <wp:positionV relativeFrom="paragraph">
              <wp:posOffset>23495</wp:posOffset>
            </wp:positionV>
            <wp:extent cx="389890" cy="544195"/>
            <wp:effectExtent l="0" t="0" r="0" b="8255"/>
            <wp:wrapSquare wrapText="bothSides"/>
            <wp:docPr id="131" name="Imagen 1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Aplicación&#10;&#10;Descripción generada automáticamente"/>
                    <pic:cNvPicPr>
                      <a:picLocks noChangeAspect="1"/>
                    </pic:cNvPicPr>
                  </pic:nvPicPr>
                  <pic:blipFill rotWithShape="1">
                    <a:blip r:embed="rId18" cstate="print">
                      <a:extLst>
                        <a:ext uri="{28A0092B-C50C-407E-A947-70E740481C1C}">
                          <a14:useLocalDpi xmlns:a14="http://schemas.microsoft.com/office/drawing/2010/main" val="0"/>
                        </a:ext>
                      </a:extLst>
                    </a:blip>
                    <a:srcRect l="11204" t="84090" r="83314" b="2548"/>
                    <a:stretch/>
                  </pic:blipFill>
                  <pic:spPr bwMode="auto">
                    <a:xfrm>
                      <a:off x="0" y="0"/>
                      <a:ext cx="389890" cy="54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56B9E" w14:textId="301604CE" w:rsidR="00D25C17" w:rsidRPr="001215D7" w:rsidRDefault="001215D7" w:rsidP="00474128">
      <w:pPr>
        <w:ind w:left="708"/>
        <w:jc w:val="both"/>
        <w:rPr>
          <w:rFonts w:ascii="Calibri" w:hAnsi="Calibri" w:cs="Calibri"/>
        </w:rPr>
      </w:pPr>
      <w:r w:rsidRPr="001215D7">
        <w:rPr>
          <w:rFonts w:ascii="Calibri" w:hAnsi="Calibri" w:cs="Calibri"/>
        </w:rPr>
        <w:t xml:space="preserve">Este botón nos permite cerrar sesión, posteriormente nos </w:t>
      </w:r>
      <w:proofErr w:type="spellStart"/>
      <w:r w:rsidRPr="001215D7">
        <w:rPr>
          <w:rFonts w:ascii="Calibri" w:hAnsi="Calibri" w:cs="Calibri"/>
        </w:rPr>
        <w:t>re-direccionará</w:t>
      </w:r>
      <w:proofErr w:type="spellEnd"/>
      <w:r w:rsidRPr="001215D7">
        <w:rPr>
          <w:rFonts w:ascii="Calibri" w:hAnsi="Calibri" w:cs="Calibri"/>
        </w:rPr>
        <w:t xml:space="preserve"> a la pantalla de inicio de sesión. </w:t>
      </w:r>
    </w:p>
    <w:p w14:paraId="639DB83F" w14:textId="34B240EC" w:rsidR="00D25C17" w:rsidRDefault="00D25C17" w:rsidP="00474128">
      <w:pPr>
        <w:ind w:left="708"/>
        <w:jc w:val="both"/>
        <w:rPr>
          <w:rFonts w:ascii="Calibri" w:hAnsi="Calibri" w:cs="Calibri"/>
          <w:b/>
          <w:bCs/>
        </w:rPr>
      </w:pPr>
    </w:p>
    <w:p w14:paraId="35717720" w14:textId="307A458B" w:rsidR="00B165BC" w:rsidRDefault="00B165BC">
      <w:pPr>
        <w:suppressAutoHyphens w:val="0"/>
        <w:rPr>
          <w:rFonts w:ascii="Calibri" w:hAnsi="Calibri" w:cs="Calibri"/>
          <w:b/>
          <w:bCs/>
        </w:rPr>
      </w:pPr>
      <w:r>
        <w:rPr>
          <w:rFonts w:ascii="Calibri" w:hAnsi="Calibri" w:cs="Calibri"/>
          <w:b/>
          <w:bCs/>
        </w:rPr>
        <w:br w:type="page"/>
      </w:r>
    </w:p>
    <w:p w14:paraId="5DCABC90" w14:textId="77777777" w:rsidR="00D25C17" w:rsidRDefault="00D25C17" w:rsidP="00474128">
      <w:pPr>
        <w:ind w:left="708"/>
        <w:jc w:val="both"/>
        <w:rPr>
          <w:rFonts w:ascii="Calibri" w:hAnsi="Calibri" w:cs="Calibri"/>
          <w:b/>
          <w:bCs/>
        </w:rPr>
      </w:pPr>
    </w:p>
    <w:p w14:paraId="33F2E0E1" w14:textId="290EBC3A" w:rsidR="006C7C1B" w:rsidRDefault="00FB2999" w:rsidP="00474128">
      <w:pPr>
        <w:ind w:left="708"/>
        <w:jc w:val="both"/>
        <w:rPr>
          <w:rFonts w:ascii="Calibri" w:hAnsi="Calibri" w:cs="Calibri"/>
          <w:b/>
          <w:bCs/>
        </w:rPr>
      </w:pPr>
      <w:r>
        <w:rPr>
          <w:rFonts w:ascii="Calibri" w:hAnsi="Calibri" w:cs="Calibri"/>
          <w:b/>
          <w:bCs/>
        </w:rPr>
        <w:t>Menú Vehículos</w:t>
      </w:r>
    </w:p>
    <w:p w14:paraId="05787ADC" w14:textId="695D075B" w:rsidR="006565A3" w:rsidRDefault="006565A3" w:rsidP="00474128">
      <w:pPr>
        <w:ind w:left="708"/>
        <w:jc w:val="both"/>
        <w:rPr>
          <w:rFonts w:ascii="Calibri" w:hAnsi="Calibri" w:cs="Calibri"/>
          <w:b/>
          <w:bCs/>
        </w:rPr>
      </w:pPr>
    </w:p>
    <w:p w14:paraId="284FCB14" w14:textId="47A8792F" w:rsidR="00A34782" w:rsidRPr="00943DCF" w:rsidRDefault="00943DCF" w:rsidP="00474128">
      <w:pPr>
        <w:ind w:left="708"/>
        <w:jc w:val="both"/>
        <w:rPr>
          <w:rFonts w:ascii="Calibri" w:hAnsi="Calibri" w:cs="Calibri"/>
        </w:rPr>
      </w:pPr>
      <w:r>
        <w:rPr>
          <w:rFonts w:ascii="Calibri" w:hAnsi="Calibri" w:cs="Calibri"/>
          <w:noProof/>
        </w:rPr>
        <mc:AlternateContent>
          <mc:Choice Requires="wpg">
            <w:drawing>
              <wp:anchor distT="0" distB="0" distL="114300" distR="114300" simplePos="0" relativeHeight="251745280" behindDoc="0" locked="0" layoutInCell="1" allowOverlap="1" wp14:anchorId="3C3CBA57" wp14:editId="363F5D26">
                <wp:simplePos x="0" y="0"/>
                <wp:positionH relativeFrom="column">
                  <wp:posOffset>702310</wp:posOffset>
                </wp:positionH>
                <wp:positionV relativeFrom="paragraph">
                  <wp:posOffset>521970</wp:posOffset>
                </wp:positionV>
                <wp:extent cx="4887817" cy="2888615"/>
                <wp:effectExtent l="0" t="0" r="14605" b="0"/>
                <wp:wrapTopAndBottom/>
                <wp:docPr id="50" name="Grupo 50"/>
                <wp:cNvGraphicFramePr/>
                <a:graphic xmlns:a="http://schemas.openxmlformats.org/drawingml/2006/main">
                  <a:graphicData uri="http://schemas.microsoft.com/office/word/2010/wordprocessingGroup">
                    <wpg:wgp>
                      <wpg:cNvGrpSpPr/>
                      <wpg:grpSpPr>
                        <a:xfrm>
                          <a:off x="0" y="0"/>
                          <a:ext cx="4887817" cy="2888615"/>
                          <a:chOff x="0" y="0"/>
                          <a:chExt cx="4887817" cy="2888615"/>
                        </a:xfrm>
                      </wpg:grpSpPr>
                      <wpg:grpSp>
                        <wpg:cNvPr id="46" name="Grupo 46"/>
                        <wpg:cNvGrpSpPr/>
                        <wpg:grpSpPr>
                          <a:xfrm>
                            <a:off x="564776" y="0"/>
                            <a:ext cx="4323041" cy="2888615"/>
                            <a:chOff x="0" y="0"/>
                            <a:chExt cx="4323041" cy="2888615"/>
                          </a:xfrm>
                        </wpg:grpSpPr>
                        <pic:pic xmlns:pic="http://schemas.openxmlformats.org/drawingml/2006/picture">
                          <pic:nvPicPr>
                            <pic:cNvPr id="97" name="Imagen 9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11905" cy="2888615"/>
                            </a:xfrm>
                            <a:prstGeom prst="rect">
                              <a:avLst/>
                            </a:prstGeom>
                          </pic:spPr>
                        </pic:pic>
                        <wps:wsp>
                          <wps:cNvPr id="29" name="Rectángulo 29"/>
                          <wps:cNvSpPr/>
                          <wps:spPr>
                            <a:xfrm>
                              <a:off x="3187571" y="1321638"/>
                              <a:ext cx="440928" cy="25304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upo 45"/>
                          <wpg:cNvGrpSpPr/>
                          <wpg:grpSpPr>
                            <a:xfrm>
                              <a:off x="2551669" y="481504"/>
                              <a:ext cx="1771372" cy="799465"/>
                              <a:chOff x="0" y="0"/>
                              <a:chExt cx="1771372" cy="799465"/>
                            </a:xfrm>
                          </wpg:grpSpPr>
                          <wps:wsp>
                            <wps:cNvPr id="28" name="Rectángulo 28"/>
                            <wps:cNvSpPr/>
                            <wps:spPr>
                              <a:xfrm>
                                <a:off x="0" y="0"/>
                                <a:ext cx="1078389" cy="79946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Elipse 39"/>
                            <wps:cNvSpPr/>
                            <wps:spPr>
                              <a:xfrm>
                                <a:off x="1509752" y="256514"/>
                                <a:ext cx="261620" cy="26225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AC16A" w14:textId="77777777" w:rsidR="00943DCF" w:rsidRPr="00354602" w:rsidRDefault="00943DCF" w:rsidP="00943DCF">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uadro de texto 40"/>
                            <wps:cNvSpPr txBox="1"/>
                            <wps:spPr>
                              <a:xfrm>
                                <a:off x="1509752" y="256514"/>
                                <a:ext cx="21844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3ED9E8" w14:textId="54E38028" w:rsidR="00943DCF" w:rsidRPr="00943DCF" w:rsidRDefault="00943DCF" w:rsidP="00943DCF">
                                  <w:pPr>
                                    <w:jc w:val="center"/>
                                    <w:rPr>
                                      <w:rFonts w:asciiTheme="minorHAnsi" w:hAnsiTheme="minorHAnsi" w:cstheme="minorHAnsi"/>
                                      <w:color w:val="FF0000"/>
                                      <w:lang w:val="en-US"/>
                                    </w:rPr>
                                  </w:pPr>
                                  <w:r>
                                    <w:rPr>
                                      <w:rFonts w:asciiTheme="minorHAnsi" w:hAnsiTheme="minorHAnsi" w:cstheme="minorHAnsi"/>
                                      <w:color w:val="FF0000"/>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Conector recto de flecha 41"/>
                            <wps:cNvCnPr/>
                            <wps:spPr>
                              <a:xfrm>
                                <a:off x="1073440" y="386479"/>
                                <a:ext cx="342688"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 name="Elipse 42"/>
                          <wps:cNvSpPr/>
                          <wps:spPr>
                            <a:xfrm>
                              <a:off x="4061421" y="1281088"/>
                              <a:ext cx="261620" cy="26225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11D1D" w14:textId="77777777" w:rsidR="00943DCF" w:rsidRPr="00354602" w:rsidRDefault="00943DCF" w:rsidP="00943DCF">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uadro de texto 43"/>
                          <wps:cNvSpPr txBox="1"/>
                          <wps:spPr>
                            <a:xfrm>
                              <a:off x="4061421" y="1281088"/>
                              <a:ext cx="21844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229680" w14:textId="540A7D00" w:rsidR="00943DCF" w:rsidRPr="00943DCF" w:rsidRDefault="00943DCF" w:rsidP="00943DCF">
                                <w:pPr>
                                  <w:jc w:val="center"/>
                                  <w:rPr>
                                    <w:rFonts w:asciiTheme="minorHAnsi" w:hAnsiTheme="minorHAnsi" w:cstheme="minorHAnsi"/>
                                    <w:color w:val="FF0000"/>
                                    <w:lang w:val="en-US"/>
                                  </w:rPr>
                                </w:pPr>
                                <w:r>
                                  <w:rPr>
                                    <w:rFonts w:asciiTheme="minorHAnsi" w:hAnsiTheme="minorHAnsi" w:cstheme="minorHAnsi"/>
                                    <w:color w:val="FF0000"/>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Conector recto de flecha 44"/>
                          <wps:cNvCnPr/>
                          <wps:spPr>
                            <a:xfrm>
                              <a:off x="3625109" y="1411053"/>
                              <a:ext cx="342688"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 name="Grupo 49"/>
                        <wpg:cNvGrpSpPr/>
                        <wpg:grpSpPr>
                          <a:xfrm>
                            <a:off x="3842" y="1568717"/>
                            <a:ext cx="4191670" cy="1166019"/>
                            <a:chOff x="0" y="0"/>
                            <a:chExt cx="4191670" cy="1166019"/>
                          </a:xfrm>
                        </wpg:grpSpPr>
                        <wps:wsp>
                          <wps:cNvPr id="27" name="Rectángulo 27"/>
                          <wps:cNvSpPr/>
                          <wps:spPr>
                            <a:xfrm>
                              <a:off x="750367" y="0"/>
                              <a:ext cx="3441303" cy="116601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ipse 30"/>
                          <wps:cNvSpPr/>
                          <wps:spPr>
                            <a:xfrm>
                              <a:off x="0" y="567445"/>
                              <a:ext cx="261620" cy="26225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82AC2" w14:textId="77777777" w:rsidR="003408F7" w:rsidRPr="00354602" w:rsidRDefault="003408F7" w:rsidP="003408F7">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uadro de texto 31"/>
                          <wps:cNvSpPr txBox="1"/>
                          <wps:spPr>
                            <a:xfrm>
                              <a:off x="0" y="567445"/>
                              <a:ext cx="21844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B0F7A9" w14:textId="5F6B1C4A"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Conector recto de flecha 32"/>
                          <wps:cNvCnPr/>
                          <wps:spPr>
                            <a:xfrm flipH="1" flipV="1">
                              <a:off x="368833" y="690389"/>
                              <a:ext cx="354697"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7" name="Grupo 47"/>
                        <wpg:cNvGrpSpPr/>
                        <wpg:grpSpPr>
                          <a:xfrm>
                            <a:off x="0" y="450690"/>
                            <a:ext cx="2672812" cy="830262"/>
                            <a:chOff x="0" y="0"/>
                            <a:chExt cx="2672812" cy="830262"/>
                          </a:xfrm>
                        </wpg:grpSpPr>
                        <wps:wsp>
                          <wps:cNvPr id="25" name="Rectángulo 25"/>
                          <wps:cNvSpPr/>
                          <wps:spPr>
                            <a:xfrm>
                              <a:off x="738841" y="0"/>
                              <a:ext cx="1933971" cy="83026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ipse 33"/>
                          <wps:cNvSpPr/>
                          <wps:spPr>
                            <a:xfrm>
                              <a:off x="0" y="286977"/>
                              <a:ext cx="262222" cy="262787"/>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378C" w14:textId="77777777" w:rsidR="003408F7" w:rsidRPr="00354602" w:rsidRDefault="003408F7" w:rsidP="003408F7">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0" y="286977"/>
                              <a:ext cx="21844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CFC3FC" w14:textId="307FDC5B"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Conector recto de flecha 35"/>
                          <wps:cNvCnPr/>
                          <wps:spPr>
                            <a:xfrm flipH="1" flipV="1">
                              <a:off x="368833" y="409922"/>
                              <a:ext cx="35433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8" name="Grupo 48"/>
                        <wpg:cNvGrpSpPr/>
                        <wpg:grpSpPr>
                          <a:xfrm>
                            <a:off x="0" y="1322828"/>
                            <a:ext cx="2672146" cy="262787"/>
                            <a:chOff x="0" y="0"/>
                            <a:chExt cx="2672146" cy="262787"/>
                          </a:xfrm>
                        </wpg:grpSpPr>
                        <wps:wsp>
                          <wps:cNvPr id="26" name="Rectángulo 26"/>
                          <wps:cNvSpPr/>
                          <wps:spPr>
                            <a:xfrm>
                              <a:off x="734999" y="1174"/>
                              <a:ext cx="1937147" cy="23373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Elipse 36"/>
                          <wps:cNvSpPr/>
                          <wps:spPr>
                            <a:xfrm>
                              <a:off x="0" y="0"/>
                              <a:ext cx="262222" cy="262787"/>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B5F09" w14:textId="77777777" w:rsidR="003408F7" w:rsidRPr="00354602" w:rsidRDefault="003408F7" w:rsidP="003408F7">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uadro de texto 37"/>
                          <wps:cNvSpPr txBox="1"/>
                          <wps:spPr>
                            <a:xfrm>
                              <a:off x="0" y="0"/>
                              <a:ext cx="218440" cy="262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B9ADCC" w14:textId="0A08FF71"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Conector recto de flecha 38"/>
                          <wps:cNvCnPr/>
                          <wps:spPr>
                            <a:xfrm flipH="1" flipV="1">
                              <a:off x="368833" y="119103"/>
                              <a:ext cx="35433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3CBA57" id="Grupo 50" o:spid="_x0000_s1059" style="position:absolute;left:0;text-align:left;margin-left:55.3pt;margin-top:41.1pt;width:384.85pt;height:227.45pt;z-index:251745280" coordsize="48878,2888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vLx9vLx&#10;9vLv9vLv9vLv9vLv9vLv9vLv9vLv9vLv9vLv9vLv9vLv9vLv9vLv9vLv9vLv9vLv9vLv9vLv9vLv&#10;9vLv9vLv9vLv9vLv9vLv9vLv9vLv9vLv9vLv9vLv9vLv9vLv9vLv9vLv9vLv9vLv9vLv9vLv9vLv&#10;9vLv9vLv9PPv9PPv9PPv9PPv9PPv9PPv9PPv9PPv9PPv9PPv9PPv9PPv9PPv9PPv9PPv9PPv9vLv&#10;9vLv9vLv9vLv9vLv9vLv9vLv9vLv9vLv9vLv9PPv9PPv9PPv9PPv9PPv9PPv9PPv9PPv9PPv9PP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vLx&#10;9vLx9vLv9vLv9vLv9vLv9vLv9vLv9vLv9vLv9vLv9vLv9vLv9vLv9vLv9vLv9vLv9vLv9vLv9vLv&#10;9vLv9vLv9vLv9vLv9PPv9PPv9PPv9PPv9PPv9PPv9PPv9PPv9PPv9PPv9PPv9PPv9PPv9PPv9PPv&#10;9PPv9PPv9PPv9PPv9PPv9PPv9PPv9PPv9PPv9PPv9PPv9PPv9PPv9PPv9PPv9PPv9PPv9vLv9vLv&#10;9vLv9vLv9vLv9vLv9vLv9vLv9PPv9PPv9PPv9PPv9PPv9PPv9PPv9PPv9PPv9PPv9PPv9PP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&#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vLx9vLx9vLv9vLv9vLv9vLv9vLv9vLv9vLv9vLv9vLv9vLv9vLv9vLv9vLv9vLv9vLv9vLv9vLv&#10;9vLv9vLv9vLv9PPv9PPv9PPv9PPv9PPv9PPv9PPv9PPv9PPv9PPv9PPv9PPv9PPv9PPv9PPv9PPv&#10;9PPv9PPv9PPv9PPv9PPv9PPv9PPv9PPv9PPv9PPv9PPv9PPv9PPv9PPv9PPv9PPv9vLv9vLv9vLv&#10;9vLv9vLv9vLv9PPv9PPv9PPv9PPv9PPv9PPv9PPv9PPv9PPv9PPv9PPv9PPv9PPv9PP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vLx9vLx9vLv9vLv9vLv9vLv9vLv9vLv9vLv9vLv&#10;9vLv9vLv9vLv9vLv9vLv9vLv9vLv9vLv9vLv9vLv9vLv9vLv9PPv9PPv9PPv9PPv9PPv9PPv9PPv&#10;9PPv9PPv9PPv9PPv9PPv9PPv9PPv9PPv9PPv9PPv9PPv9PPv9PPv9PPv9PPv9PPv9PPv9PPv9PPv&#10;9PPv9PPv9PPv9PPv9PPv9PPv9vLv9vLv9vLv9vLv9vLv9vLv9PPv9PPv9PPv9PPv9PPv9PPv9PPv&#10;9PPv9PPv9PPv9PPv9PPv9PPv9PP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3DIG2DIG3DIG2DIG3DIG2DIG3DIG2DIG3DIG2DIG3DIG2DIG3DIG2DIG3DIKyDIKyDIKy&#10;DIKyDIKyDIKyDIKyDIKyDIKyDIKyDIKyDIKyDIKyDIKyDIKyDIKy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a9&#10;AIa9AIa9AIa9AIa9AIe9AIe9AIe9AIe9AIe9AIe9AIe9AIe9AIe9AIe9AIe9AIe9AIe9AIe9AIe9&#10;AIe9AIe9AIe9AIe9AIe9AIe9AIe9AIe9AIe9AIe9AIe9AIe9AIe9AIe9AIe9AIe9AIe9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e9AIe9AIe9AIe9AIe9AIe9AIe9AIe9AIe9AIe9AIe9AIe9AIe9&#10;AIe9AIe9AIe9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e9AIe9AIe9AIe9AIe9AIe9AIe9AIe9AIe9AIe9AIe9AIe9AIe9AIe9AIe9AIe9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S9AIS9AIS9AIS9AIS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S9AIS9AIS9AIS9AIS9AIW9AIW9AIW9AIW9AIW9AIW9&#10;AIW9AIW9AIW9AIW9AIW9AIW9AIW9AIW9AIW9AIW9AIW9AIW9AIW9AIW9AIW9AIW9AIW9AIW9AIW9&#10;AIW9AIW9AIW9AIW9AIW9AIW9AIW9AIW8AIW8AIW8AIW8AIW8AIW8AIW8AIW8AIW8AIW8AIW8AIW8&#10;AIW8AIW8AIW8AIW8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&#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&#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i7AIi7AIi9AIi9AIe+AIa+AIbAAYXAAYXA&#10;AoTAAoTAAoTAAIXAAIXAAIfAAIfA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IbAAIbAAIXAAYXAAYXAAoTAAYW+AYW+AYW+AIa+AIe9AIe9&#10;AIi9AIi9AIi9AIi9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IfCAIbCAIbC&#10;AIbCAIXAAIa+AIa+AIa9AIa9AIe9AIi7AIi7AIi7AIi7AIi7AIi7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jCAIfCAIfAAIfAAIe+AIe+AIe9AIe7AIe7AIe7AIe7AIe7AIe9&#10;AIe9AIe9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fAAIfAAIfAAIe+&#10;AIe+AIe9AIi7AIi7AIe7AIe7AIa9AYW9AYW+AYW+AoS+AoS+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&#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&#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zf//zf//zf//zf//zf//zf//zf//zf//zf//zf//zf//zf//&#10;zf//zf//zf//zf//zf//zf//zf//0f//z///zv//zf//y///y///zf//zv//y///zv//y///x///&#10;wP//uv//GHqhGX+n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10;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&#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10;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&#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10;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&#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10;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&#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10;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&#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10;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&#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10;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&#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10;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&#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10;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&#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10;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&#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10;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&#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10;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&#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10;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&#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10;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&#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10;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&#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10;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&#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10;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&#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10;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&#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10;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&#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10;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&#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10;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&#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10;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&#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10;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&#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10;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&#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10;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&#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10;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&#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10;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&#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10;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&#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10;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&#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10;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&#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10;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&#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10;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&#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10;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&#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10;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&#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10;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&#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10;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&#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10;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&#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10;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&#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10;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&#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10;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&#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10;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&#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10;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&#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10;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&#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10;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&#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10;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&#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10;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&#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10;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&#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10;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&#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10;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&#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10;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&#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10;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&#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10;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&#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10;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&#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10;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&#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10;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&#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10;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&#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10;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&#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10;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&#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10;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&#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10;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&#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10;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&#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10;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&#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10;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&#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10;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&#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&#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10;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&#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&#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&#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&#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10;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&#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&#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&#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&#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10;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&#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&#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10;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&#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&#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10;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&#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&#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10;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&#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&#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10;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&#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&#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10;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&#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&#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10;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&#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&#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10;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&#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&#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10;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&#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&#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10;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&#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&#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10;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&#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&#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10;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&#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&#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10;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&#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&#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10;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&#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&#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10;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&#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10;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&#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10;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&#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&#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10;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&#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&#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10;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&#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&#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10;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&#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&#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10;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&#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&#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10;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&#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&#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10;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&#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&#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10;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&#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&#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10;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&#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&#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10;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&#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&#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10;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&#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&#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10;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&#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&#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10;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&#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&#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10;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&#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&#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10;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&#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&#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10;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&#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&#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10;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&#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&#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10;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&#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&#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10;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&#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&#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10;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&#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&#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10;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&#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&#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10;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&#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&#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10;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&#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&#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10;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&#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&#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10;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&#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&#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10;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&#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&#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10;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&#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&#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10;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&#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&#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10;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&#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&#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&#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&#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&#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&#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&#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&#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&#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&#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&#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&#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v7//P//+f//+f//+///+///&#10;+f/7+f/7/f/8//3///r/3f//Jr/CAM7OAMrQAsrSAMzKAMzKAMzKAMzKAMzKAMzK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zKAMzKAM/PAM7RAMzSAMrSAsrSAsrRAsvNA8rL&#10;A8jJBsvLAszGFcfBN7Wyy///7v///Pr9////////////////////////////////////////////&#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&#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&#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&#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&#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&#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&#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&#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&#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&#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&#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&#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&#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&#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&#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&#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&#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&#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&#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&#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&#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10;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&#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&#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10;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&#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&#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10;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&#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&#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10;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&#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&#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10;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&#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&#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10;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&#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&#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10;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&#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&#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10;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&#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&#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10;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&#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&#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10;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&#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&#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10;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&#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&#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10;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&#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&#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10;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&#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&#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10;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&#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&#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10;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&#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&#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10;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&#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&#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10;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&#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&#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10;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&#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&#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10;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&#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&#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10;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&#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&#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10;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&#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&#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10;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&#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&#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10;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&#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&#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10;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&#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&#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10;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&#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&#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10;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&#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&#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10;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&#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&#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10;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&#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&#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10;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&#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bCAIbCAIbCAIbCAIbCAIbCAIbCAIbCAIbCAIbCAIbCAIbCAIbCAIbCAIbCAIbC&#10;AIbCAIbCAIbCAIa+AYXABYLCBYLEAIXEAIbCAIe+AYW+CIXFAIHFAInOAIbEAIm1AoSyCIXHBH/M&#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BIbCAIK+AoW9AIO7AIzBAIm9AIy8AIa1Aoa0&#10;BIW3BYO9BIPAAYTCAIXCAIXAAIX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&#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&#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10;AIe+AIe9AIe9AIe9AIe9AIe9AIe9AIe9AIe9AIe9AIe9AIe9AIe9AIe+AIe+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a9AIa9AIa9AIa9AIa9AIa9&#10;AIa+AIa+AIa+AIa+AIa+AIa+AIa9AIa9AIa9AIa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a+AIa+AIa9AIa9AIa9AIa9AIa9AIa9&#10;AIa9AIa9AIa9AIa9AIa9AIa9AIa9AIa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AIe+AIe9AIe9AIe9AIe9AIe9AIe9AIe9AIe9AIe9AIe9AIe9&#10;AIe9AIe+AIe+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a9AIa9AIa9AIa9AIa9AIa9AIa+AIa+AIa+AIa+AIa+AIa+AIa9AIa9AIa9AIa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10;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9AIa+AIe9AIa+AIe9&#10;AIa+AIa+AIa+AIa+AIb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9AIa+AIa9AIa+AIa+AIa+AIa+AIXAAIa+AIXAAIa+AIa+AIa+AIa+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9AIa+AIa9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9AIa+AIe9AIa+AIe9AIa+AIa+AIa+AIa+AIb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9AIa+AIa9AIa+AIa+AIa+AIa+AIXAAIa+&#10;AIXAAIa+AIa+AIa+AIa+AI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&#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W+AYXAAYW+AYXAAYW+AYXAAYXAAYXAAYXAAYTC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Ia+AIXAAIa+AIXAAIXAAIXAAIXA&#10;AIXCAIXAAIXCAIXAAIXAAIXAAIXAAIa+AI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IXAAIXAAIXAAIXAAIXAAIXAAIXAAIXAAIXA&#10;AIXAAIXAAIXAAIa+AIXAAIa+AI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W+AYXAAYW+AYXAAYW+AYXAAYXAAYXA&#10;AYXAAYTC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Ia+AIXAAIa+AIXAAIXAAIXAAIXAAIXCAIXAAIXCAIXAAIXAAIXAAIXAAIa+AI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S+AoTAAoS+AoTAAoS+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Ia+AIXAAIa+AIXAAIXAAIXAAIXAAIXAAIXAAIXAAIXAAIXAAIXAAIXAAIa+AIX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Ia+AIXAAIa+AIXAAIXAAIXAAIXAAIXAAIXAAIXA&#10;AIXAAIXAAIXAAIXAAIa+AIX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9AYW+AYW9AYW+AYW9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Ie9AIa+AIe9AIa+AIa+AIa+AIa+AIa+&#10;AIa+AIa+AIa+AIa+AIa+AIa+AIe9AIa+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Ie9&#10;AIa+AIe9AIa+AIa+AIa+AIa+AIa+AIa+AIa+AIa+AIa+AIa+AIa+AIe9AIa+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Ia9AIa9AIa+AIa9AIa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a9&#10;AYW9AIe9AIa+AIe9AIe9AIe9AIa9AIe9AIa9AIe9AIa9AIe9AIa9AIe9AIa9AIe9AIa9AIa9AYW9&#10;AIa9AYW9AIa9AYW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b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XAAIa+AIa+AIa+AYW+AIa+AYW+AIa+&#10;AYW+AIa+AYW+AIa+AYW+AIa+AYW+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XA&#10;AIa+AIa+AIa+AYW+AIa+AYW+AIa+AYW+AIa+AYW+AIa+AYW+AIa+AYW+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IO3CIO3CIO3CIO3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4G3C4G3C4G3DIG3DIG2DIG2DIG2DIG2DIG2DIG2DIG2DIG2DIG2DIG2DIG2DIG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4G3C4G3C4G3DIG3DIG2DIG2DIG2DIG2DIG2DIG2DIG2DIG2&#10;DIG2DIG2DIG2DIG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nujIXqiI3ymHXagHnml&#10;JYCsHHejH3qmHXikHnmlIXyoH3qmIXqkInulHnefInuj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nqoG3OhI3qnKH+sHHOeKHyoIHSgJnqmJHmiJHmi&#10;JHikJHikJHikJHikJHikJHi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nqoG3OhI3qn&#10;KH+sHHOeKHyoIHSgJnqmJHmiJHmiJHikJHikJHikJHikJHikJHi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JOvXJOvWpGtYJe1YZq3V4+uXJSzXpa1WpWzW5OyXZW0W5SxXZazX5ayXJOv&#10;YJezXZSwXZS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ZSwXZSyWZS0&#10;Zp6/WpKxWI+uW5KwXpOyX5SzWpCsYJOwYJOwXpSwXpOyXpSwXpOyXpOyXpOyXZSwXZSyXZSwXZSy&#10;XZSwXZSyXZSwXZSyXZSwXZSy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rn7+vo7+7s6+ro8fHv8PDw6uzr&#10;goOF/f7/8PDy7e3t7+3u7u3r8e3s7+vo8Ozp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6/P1gYaJ+P7+6u7v6Ozr6+3q7u/q8PHs7u/q7u/q7u/q7u/q&#10;7e/s7e/s6/Ds6+/u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6/P1gYaJ+P7+6u7v6Ozr&#10;6+3q7u/q8PHs7u/q7u/q7u/q7u/q7e/s7e/s6/Ds6+/u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9/Pw7enm8/Lu8fDu6+vp7e3t7/HwjI2P/v//7u7w7Ozs8O7v7+7s8u7t8e3q8u7r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6e7xg4eK/P//&#10;7O3v8fPy7+/t9PPv7u3p7+7q7+7q7+7q7+7q7u/q7u7s7u7s7u7u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u7u7u7u6+zu8vP15+vu6e3w7/T4gIWJ+///6e7y6e3w7fH07O3v7O3v7e3t7u7u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6u32h4qT/v//7Ovx&#10;8O/07+3y8u7v8e3u8uzu8uzu8e3u8e3u7+3w7+3w7+3y7+3y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6u32h4qT/v//7Ovx8O/07+3y8u7v8e3u8uzu8uzu8e3u8e3u7+3w7+3w7+3y7+3y&#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hIiRfoOHi4+Of4F8h4mGiY2Mf4mLh46UioiNh4WKgIWIf4mLhY2Xe3+L&#10;ioqUiYaRg4CTiomZgoiUgoqUfYWIg4eKi4SLjYOOhn+Rh4SXgoSTiIuagIOUg4eTio6RhoqJg4mJ&#10;hIiLg4aPfoKLhpKSfIiIgIWJhomQgIePgIePgIePg4aLh4WIhoaIgIiLf4iP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&#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hIiRfoOHi4+Of4F8h4mGiY2Mf4mLh46UioiNh4WKgIWI&#10;f4mLhY2Xe3+LioqUiYaRg4CTiomZgoiUgoqUfYWIg4eKi4SLjYOOhn+Rh4SXgoSTiIuagIOUg4eT&#10;io6RhoqJg4mJhIiLg4aPfoKLhpKSfIiIgIWJhomQgIePgIePgIePg4aLh4WIhoaIgIiLf4iP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Ia+AIa+&#10;AIa9AIa+AIa+AIXAAIa+AYW+AIW9AIe/AIW9CYK2Hn2lWpaw4vP78e3s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&#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&#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AYW+AYW+AYW+AYW+AYW+&#10;AYW+AYW+AYW+AYW+AYW+AYW+AYW+AYW+AYW+AYW+AYW+AYW+AYW+AYW+CIDGBILEAIi9AIu3AIyw&#10;AImyBYS5BoHCAYbJAIbJAIbBAIzACYWxC4S5AIDJAIbb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9AIe9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e9AIe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YW+AYW+AYW+AYW+AYW+AYW+AYW+AYW+AYW+AYW+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oS+AoS+AYW+AYW+AYW+AYW+&#10;AYW+AYW+AYW+AYW+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YW+AYW+AYW+AYW+AYW+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W+AIa+AYW+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AIe+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e+AI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9AYW9AYW9AYW9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W+AYW9AoW9AoW9BIS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XA&#10;AIXAAIa+AYW+AYW+AoS+AoW9BIS9A4O6BIO6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XAAIXAAYW+AYW+AoS+AoS+BIS9BIS9BIO6BIO6B4rA&#10;AIK4AYW9AYW9AIW9AIa+AI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bAAIXA&#10;AIa9AYW9AoW9AYW9AIa9BIW5EYK0GHqnCYzCAYS6Aoa+AYW9AIW9AIa+AIW9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">
                <v:group id="Grupo 46" o:spid="_x0000_s1060" style="position:absolute;left:5647;width:43231;height:28886" coordsize="43230,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Imagen 97" o:spid="_x0000_s1061" type="#_x0000_t75" style="position:absolute;width:38119;height:2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">
                    <v:imagedata r:id="rId20" o:title=""/>
                  </v:shape>
                  <v:rect id="Rectángulo 29" o:spid="_x0000_s1062" style="position:absolute;left:31875;top:13216;width:4409;height:2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" filled="f" strokecolor="#c00000" strokeweight="1.5pt"/>
                  <v:group id="Grupo 45" o:spid="_x0000_s1063" style="position:absolute;left:25516;top:4815;width:17714;height:7994" coordsize="17713,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28" o:spid="_x0000_s1064" style="position:absolute;width:10783;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" filled="f" strokecolor="#c00000" strokeweight="1.5pt"/>
                    <v:oval id="Elipse 39" o:spid="_x0000_s1065" style="position:absolute;left:15097;top:2565;width:2616;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" fillcolor="white [3212]" strokecolor="#c00000" strokeweight="1pt">
                      <v:stroke joinstyle="miter"/>
                      <v:textbox>
                        <w:txbxContent>
                          <w:p w14:paraId="6B5AC16A" w14:textId="77777777" w:rsidR="00943DCF" w:rsidRPr="00354602" w:rsidRDefault="00943DCF" w:rsidP="00943DCF">
                            <w:pPr>
                              <w:jc w:val="center"/>
                              <w:rPr>
                                <w:rFonts w:asciiTheme="minorHAnsi" w:hAnsiTheme="minorHAnsi" w:cstheme="minorHAnsi"/>
                                <w:color w:val="FF0000"/>
                              </w:rPr>
                            </w:pPr>
                          </w:p>
                        </w:txbxContent>
                      </v:textbox>
                    </v:oval>
                    <v:shape id="Cuadro de texto 40" o:spid="_x0000_s1066" type="#_x0000_t202" style="position:absolute;left:15097;top:2565;width:21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053ED9E8" w14:textId="54E38028" w:rsidR="00943DCF" w:rsidRPr="00943DCF" w:rsidRDefault="00943DCF" w:rsidP="00943DCF">
                            <w:pPr>
                              <w:jc w:val="center"/>
                              <w:rPr>
                                <w:rFonts w:asciiTheme="minorHAnsi" w:hAnsiTheme="minorHAnsi" w:cstheme="minorHAnsi"/>
                                <w:color w:val="FF0000"/>
                                <w:lang w:val="en-US"/>
                              </w:rPr>
                            </w:pPr>
                            <w:r>
                              <w:rPr>
                                <w:rFonts w:asciiTheme="minorHAnsi" w:hAnsiTheme="minorHAnsi" w:cstheme="minorHAnsi"/>
                                <w:color w:val="FF0000"/>
                                <w:lang w:val="en-US"/>
                              </w:rPr>
                              <w:t>E</w:t>
                            </w:r>
                          </w:p>
                        </w:txbxContent>
                      </v:textbox>
                    </v:shape>
                    <v:shape id="Conector recto de flecha 41" o:spid="_x0000_s1067" type="#_x0000_t32" style="position:absolute;left:10734;top:3864;width:34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" strokecolor="#c00000" strokeweight=".5pt">
                      <v:stroke endarrow="block" joinstyle="miter"/>
                    </v:shape>
                  </v:group>
                  <v:oval id="Elipse 42" o:spid="_x0000_s1068" style="position:absolute;left:40614;top:12810;width:2616;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" fillcolor="white [3212]" strokecolor="#c00000" strokeweight="1pt">
                    <v:stroke joinstyle="miter"/>
                    <v:textbox>
                      <w:txbxContent>
                        <w:p w14:paraId="2A811D1D" w14:textId="77777777" w:rsidR="00943DCF" w:rsidRPr="00354602" w:rsidRDefault="00943DCF" w:rsidP="00943DCF">
                          <w:pPr>
                            <w:jc w:val="center"/>
                            <w:rPr>
                              <w:rFonts w:asciiTheme="minorHAnsi" w:hAnsiTheme="minorHAnsi" w:cstheme="minorHAnsi"/>
                              <w:color w:val="FF0000"/>
                            </w:rPr>
                          </w:pPr>
                        </w:p>
                      </w:txbxContent>
                    </v:textbox>
                  </v:oval>
                  <v:shape id="Cuadro de texto 43" o:spid="_x0000_s1069" type="#_x0000_t202" style="position:absolute;left:40614;top:12810;width:21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4E229680" w14:textId="540A7D00" w:rsidR="00943DCF" w:rsidRPr="00943DCF" w:rsidRDefault="00943DCF" w:rsidP="00943DCF">
                          <w:pPr>
                            <w:jc w:val="center"/>
                            <w:rPr>
                              <w:rFonts w:asciiTheme="minorHAnsi" w:hAnsiTheme="minorHAnsi" w:cstheme="minorHAnsi"/>
                              <w:color w:val="FF0000"/>
                              <w:lang w:val="en-US"/>
                            </w:rPr>
                          </w:pPr>
                          <w:r>
                            <w:rPr>
                              <w:rFonts w:asciiTheme="minorHAnsi" w:hAnsiTheme="minorHAnsi" w:cstheme="minorHAnsi"/>
                              <w:color w:val="FF0000"/>
                              <w:lang w:val="en-US"/>
                            </w:rPr>
                            <w:t>D</w:t>
                          </w:r>
                        </w:p>
                      </w:txbxContent>
                    </v:textbox>
                  </v:shape>
                  <v:shape id="Conector recto de flecha 44" o:spid="_x0000_s1070" type="#_x0000_t32" style="position:absolute;left:36251;top:14110;width:34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" strokecolor="#c00000" strokeweight=".5pt">
                    <v:stroke endarrow="block" joinstyle="miter"/>
                  </v:shape>
                </v:group>
                <v:group id="Grupo 49" o:spid="_x0000_s1071" style="position:absolute;left:38;top:15687;width:41917;height:11660" coordsize="41916,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7" o:spid="_x0000_s1072" style="position:absolute;left:7503;width:34413;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" filled="f" strokecolor="#c00000" strokeweight="1.5pt"/>
                  <v:oval id="Elipse 30" o:spid="_x0000_s1073" style="position:absolute;top:5674;width:2616;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" fillcolor="white [3212]" strokecolor="#c00000" strokeweight="1pt">
                    <v:stroke joinstyle="miter"/>
                    <v:textbox>
                      <w:txbxContent>
                        <w:p w14:paraId="01182AC2" w14:textId="77777777" w:rsidR="003408F7" w:rsidRPr="00354602" w:rsidRDefault="003408F7" w:rsidP="003408F7">
                          <w:pPr>
                            <w:jc w:val="center"/>
                            <w:rPr>
                              <w:rFonts w:asciiTheme="minorHAnsi" w:hAnsiTheme="minorHAnsi" w:cstheme="minorHAnsi"/>
                              <w:color w:val="FF0000"/>
                            </w:rPr>
                          </w:pPr>
                        </w:p>
                      </w:txbxContent>
                    </v:textbox>
                  </v:oval>
                  <v:shape id="Cuadro de texto 31" o:spid="_x0000_s1074" type="#_x0000_t202" style="position:absolute;top:5674;width:21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4B0F7A9" w14:textId="5F6B1C4A"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A</w:t>
                          </w:r>
                        </w:p>
                      </w:txbxContent>
                    </v:textbox>
                  </v:shape>
                  <v:shape id="Conector recto de flecha 32" o:spid="_x0000_s1075" type="#_x0000_t32" style="position:absolute;left:3688;top:6903;width:354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" strokecolor="#c00000" strokeweight=".5pt">
                    <v:stroke endarrow="block" joinstyle="miter"/>
                  </v:shape>
                </v:group>
                <v:group id="Grupo 47" o:spid="_x0000_s1076" style="position:absolute;top:4506;width:26728;height:8303" coordsize="26728,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25" o:spid="_x0000_s1077" style="position:absolute;left:7388;width:19340;height:8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" filled="f" strokecolor="#c00000" strokeweight="1.5pt"/>
                  <v:oval id="Elipse 33" o:spid="_x0000_s1078" style="position:absolute;top:2869;width:2622;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" fillcolor="white [3212]" strokecolor="#c00000" strokeweight="1pt">
                    <v:stroke joinstyle="miter"/>
                    <v:textbox>
                      <w:txbxContent>
                        <w:p w14:paraId="2B29378C" w14:textId="77777777" w:rsidR="003408F7" w:rsidRPr="00354602" w:rsidRDefault="003408F7" w:rsidP="003408F7">
                          <w:pPr>
                            <w:jc w:val="center"/>
                            <w:rPr>
                              <w:rFonts w:asciiTheme="minorHAnsi" w:hAnsiTheme="minorHAnsi" w:cstheme="minorHAnsi"/>
                              <w:color w:val="FF0000"/>
                            </w:rPr>
                          </w:pPr>
                        </w:p>
                      </w:txbxContent>
                    </v:textbox>
                  </v:oval>
                  <v:shape id="Cuadro de texto 34" o:spid="_x0000_s1079" type="#_x0000_t202" style="position:absolute;top:2869;width:21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54CFC3FC" w14:textId="307FDC5B"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B</w:t>
                          </w:r>
                        </w:p>
                      </w:txbxContent>
                    </v:textbox>
                  </v:shape>
                  <v:shape id="Conector recto de flecha 35" o:spid="_x0000_s1080" type="#_x0000_t32" style="position:absolute;left:3688;top:4099;width:354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" strokecolor="#c00000" strokeweight=".5pt">
                    <v:stroke endarrow="block" joinstyle="miter"/>
                  </v:shape>
                </v:group>
                <v:group id="Grupo 48" o:spid="_x0000_s1081" style="position:absolute;top:13228;width:26721;height:2628" coordsize="26721,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ángulo 26" o:spid="_x0000_s1082" style="position:absolute;left:7349;top:11;width:19372;height: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" filled="f" strokecolor="#c00000" strokeweight="1.5pt"/>
                  <v:oval id="Elipse 36" o:spid="_x0000_s1083" style="position:absolute;width:2622;height:2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" fillcolor="white [3212]" strokecolor="#c00000" strokeweight="1pt">
                    <v:stroke joinstyle="miter"/>
                    <v:textbox>
                      <w:txbxContent>
                        <w:p w14:paraId="402B5F09" w14:textId="77777777" w:rsidR="003408F7" w:rsidRPr="00354602" w:rsidRDefault="003408F7" w:rsidP="003408F7">
                          <w:pPr>
                            <w:jc w:val="center"/>
                            <w:rPr>
                              <w:rFonts w:asciiTheme="minorHAnsi" w:hAnsiTheme="minorHAnsi" w:cstheme="minorHAnsi"/>
                              <w:color w:val="FF0000"/>
                            </w:rPr>
                          </w:pPr>
                        </w:p>
                      </w:txbxContent>
                    </v:textbox>
                  </v:oval>
                  <v:shape id="Cuadro de texto 37" o:spid="_x0000_s1084" type="#_x0000_t202" style="position:absolute;width:21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54B9ADCC" w14:textId="0A08FF71" w:rsidR="003408F7" w:rsidRPr="003408F7" w:rsidRDefault="003408F7" w:rsidP="003408F7">
                          <w:pPr>
                            <w:jc w:val="center"/>
                            <w:rPr>
                              <w:rFonts w:asciiTheme="minorHAnsi" w:hAnsiTheme="minorHAnsi" w:cstheme="minorHAnsi"/>
                              <w:color w:val="FF0000"/>
                              <w:lang w:val="en-US"/>
                            </w:rPr>
                          </w:pPr>
                          <w:r>
                            <w:rPr>
                              <w:rFonts w:asciiTheme="minorHAnsi" w:hAnsiTheme="minorHAnsi" w:cstheme="minorHAnsi"/>
                              <w:color w:val="FF0000"/>
                              <w:lang w:val="en-US"/>
                            </w:rPr>
                            <w:t>C</w:t>
                          </w:r>
                        </w:p>
                      </w:txbxContent>
                    </v:textbox>
                  </v:shape>
                  <v:shape id="Conector recto de flecha 38" o:spid="_x0000_s1085" type="#_x0000_t32" style="position:absolute;left:3688;top:1191;width:354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" strokecolor="#c00000" strokeweight=".5pt">
                    <v:stroke endarrow="block" joinstyle="miter"/>
                  </v:shape>
                </v:group>
                <w10:wrap type="topAndBottom"/>
              </v:group>
            </w:pict>
          </mc:Fallback>
        </mc:AlternateContent>
      </w:r>
      <w:r w:rsidR="006565A3">
        <w:rPr>
          <w:rFonts w:ascii="Calibri" w:hAnsi="Calibri" w:cs="Calibri"/>
        </w:rPr>
        <w:t>En el menú vehículos podemos observar todo lo relacionado con los vehículos ya registrados del usuario.</w:t>
      </w:r>
      <w:r w:rsidR="00EC32BF">
        <w:rPr>
          <w:rFonts w:ascii="Calibri" w:hAnsi="Calibri" w:cs="Calibri"/>
        </w:rPr>
        <w:t xml:space="preserve"> Se cuenta con diferentes funciones </w:t>
      </w:r>
    </w:p>
    <w:p w14:paraId="66E7EAFF" w14:textId="7E728321" w:rsidR="00AA5B62" w:rsidRDefault="00AA5B62" w:rsidP="00CB4AD3">
      <w:pPr>
        <w:rPr>
          <w:rFonts w:ascii="Calibri" w:hAnsi="Calibri" w:cs="Calibri"/>
        </w:rPr>
      </w:pPr>
    </w:p>
    <w:p w14:paraId="7E7D0E5A" w14:textId="05BEDA1B" w:rsidR="00140A00" w:rsidRDefault="004A13AF" w:rsidP="004A13AF">
      <w:pPr>
        <w:pStyle w:val="Prrafodelista"/>
        <w:numPr>
          <w:ilvl w:val="0"/>
          <w:numId w:val="31"/>
        </w:numPr>
        <w:jc w:val="both"/>
        <w:rPr>
          <w:rFonts w:ascii="Calibri" w:hAnsi="Calibri" w:cs="Calibri"/>
        </w:rPr>
      </w:pPr>
      <w:r w:rsidRPr="004A13AF">
        <w:rPr>
          <w:rFonts w:ascii="Calibri" w:hAnsi="Calibri" w:cs="Calibri"/>
          <w:b/>
          <w:bCs/>
        </w:rPr>
        <w:t>Tabla de Vehículos Registrados:</w:t>
      </w:r>
      <w:r>
        <w:rPr>
          <w:rFonts w:ascii="Calibri" w:hAnsi="Calibri" w:cs="Calibri"/>
        </w:rPr>
        <w:t xml:space="preserve"> En esta tabla puede ver todos sus vehículos registrados en el sistema junto con las características de cada uno.</w:t>
      </w:r>
    </w:p>
    <w:p w14:paraId="05C1EF31" w14:textId="77777777" w:rsidR="00754856" w:rsidRDefault="00754856" w:rsidP="00754856">
      <w:pPr>
        <w:pStyle w:val="Prrafodelista"/>
        <w:ind w:left="1068"/>
        <w:jc w:val="both"/>
        <w:rPr>
          <w:rFonts w:ascii="Calibri" w:hAnsi="Calibri" w:cs="Calibri"/>
        </w:rPr>
      </w:pPr>
    </w:p>
    <w:p w14:paraId="32A46C17" w14:textId="400E5814" w:rsidR="004A13AF" w:rsidRDefault="004A13AF" w:rsidP="004A13AF">
      <w:pPr>
        <w:pStyle w:val="Prrafodelista"/>
        <w:numPr>
          <w:ilvl w:val="0"/>
          <w:numId w:val="31"/>
        </w:numPr>
        <w:jc w:val="both"/>
        <w:rPr>
          <w:rFonts w:ascii="Calibri" w:hAnsi="Calibri" w:cs="Calibri"/>
        </w:rPr>
      </w:pPr>
      <w:r w:rsidRPr="004A13AF">
        <w:rPr>
          <w:rFonts w:ascii="Calibri" w:hAnsi="Calibri" w:cs="Calibri"/>
          <w:b/>
          <w:bCs/>
        </w:rPr>
        <w:t>Búsqueda Filtrada:</w:t>
      </w:r>
      <w:r>
        <w:rPr>
          <w:rFonts w:ascii="Calibri" w:hAnsi="Calibri" w:cs="Calibri"/>
        </w:rPr>
        <w:t xml:space="preserve"> Si desea buscar un vehículo en particular puede usar la búsqueda filtrada. Esta </w:t>
      </w:r>
      <w:r w:rsidR="00132B70">
        <w:rPr>
          <w:rFonts w:ascii="Calibri" w:hAnsi="Calibri" w:cs="Calibri"/>
        </w:rPr>
        <w:t>función le ayudara</w:t>
      </w:r>
      <w:r>
        <w:rPr>
          <w:rFonts w:ascii="Calibri" w:hAnsi="Calibri" w:cs="Calibri"/>
        </w:rPr>
        <w:t xml:space="preserve"> a buscar vehículos por su M</w:t>
      </w:r>
      <w:r w:rsidR="00AA6BF2">
        <w:rPr>
          <w:rFonts w:ascii="Calibri" w:hAnsi="Calibri" w:cs="Calibri"/>
        </w:rPr>
        <w:t>arca</w:t>
      </w:r>
      <w:r>
        <w:rPr>
          <w:rFonts w:ascii="Calibri" w:hAnsi="Calibri" w:cs="Calibri"/>
        </w:rPr>
        <w:t xml:space="preserve"> o su Placa</w:t>
      </w:r>
      <w:r w:rsidR="00132B70">
        <w:rPr>
          <w:rFonts w:ascii="Calibri" w:hAnsi="Calibri" w:cs="Calibri"/>
        </w:rPr>
        <w:t>.</w:t>
      </w:r>
    </w:p>
    <w:p w14:paraId="4230476F" w14:textId="2D20F7B5" w:rsidR="00132B70" w:rsidRPr="00132B70" w:rsidRDefault="00132B70" w:rsidP="00132B70">
      <w:pPr>
        <w:pStyle w:val="Prrafodelista"/>
        <w:numPr>
          <w:ilvl w:val="0"/>
          <w:numId w:val="32"/>
        </w:numPr>
        <w:jc w:val="both"/>
        <w:rPr>
          <w:rFonts w:ascii="Calibri" w:hAnsi="Calibri" w:cs="Calibri"/>
          <w:b/>
          <w:bCs/>
        </w:rPr>
      </w:pPr>
      <w:r w:rsidRPr="00132B70">
        <w:rPr>
          <w:rFonts w:ascii="Calibri" w:hAnsi="Calibri" w:cs="Calibri"/>
          <w:b/>
          <w:bCs/>
        </w:rPr>
        <w:t xml:space="preserve">Paso 1: </w:t>
      </w:r>
      <w:r w:rsidRPr="00132B70">
        <w:rPr>
          <w:rFonts w:ascii="Calibri" w:hAnsi="Calibri" w:cs="Calibri"/>
        </w:rPr>
        <w:t xml:space="preserve">Seleccione el tipo de dato con el cual se realizará la búsqueda </w:t>
      </w:r>
    </w:p>
    <w:p w14:paraId="10A735DF" w14:textId="77777777" w:rsidR="00AA6BF2" w:rsidRDefault="00132B70" w:rsidP="00132B70">
      <w:pPr>
        <w:pStyle w:val="Prrafodelista"/>
        <w:numPr>
          <w:ilvl w:val="0"/>
          <w:numId w:val="32"/>
        </w:numPr>
        <w:jc w:val="both"/>
        <w:rPr>
          <w:rFonts w:ascii="Calibri" w:hAnsi="Calibri" w:cs="Calibri"/>
        </w:rPr>
      </w:pPr>
      <w:r w:rsidRPr="00754856">
        <w:rPr>
          <w:rFonts w:ascii="Calibri" w:hAnsi="Calibri" w:cs="Calibri"/>
          <w:b/>
          <w:bCs/>
        </w:rPr>
        <w:t>Paso 2:</w:t>
      </w:r>
      <w:r>
        <w:rPr>
          <w:rFonts w:ascii="Calibri" w:hAnsi="Calibri" w:cs="Calibri"/>
        </w:rPr>
        <w:t xml:space="preserve"> Dependiendo de la opción seleccionada </w:t>
      </w:r>
      <w:r w:rsidR="00AA6BF2">
        <w:rPr>
          <w:rFonts w:ascii="Calibri" w:hAnsi="Calibri" w:cs="Calibri"/>
        </w:rPr>
        <w:t>deberá de seleccionar o ingresar el dato correspondiente.</w:t>
      </w:r>
    </w:p>
    <w:p w14:paraId="0DBF88C1" w14:textId="6E4E7D29" w:rsidR="00AA6BF2" w:rsidRDefault="00AA6BF2" w:rsidP="00AA6BF2">
      <w:pPr>
        <w:pStyle w:val="Prrafodelista"/>
        <w:numPr>
          <w:ilvl w:val="1"/>
          <w:numId w:val="32"/>
        </w:numPr>
        <w:jc w:val="both"/>
        <w:rPr>
          <w:rFonts w:ascii="Calibri" w:hAnsi="Calibri" w:cs="Calibri"/>
        </w:rPr>
      </w:pPr>
      <w:r w:rsidRPr="00754856">
        <w:rPr>
          <w:rFonts w:ascii="Calibri" w:hAnsi="Calibri" w:cs="Calibri"/>
          <w:b/>
          <w:bCs/>
        </w:rPr>
        <w:t>Filtro por Marca:</w:t>
      </w:r>
      <w:r>
        <w:rPr>
          <w:rFonts w:ascii="Calibri" w:hAnsi="Calibri" w:cs="Calibri"/>
        </w:rPr>
        <w:t xml:space="preserve"> En Caso de querer buscar todos los vehículos de una marca en particular se le habilitara un combo box en el cual se encuentras las diferentes marcas de vehículos.</w:t>
      </w:r>
    </w:p>
    <w:p w14:paraId="30C3909F" w14:textId="6C9F9E1F" w:rsidR="00AA6BF2" w:rsidRDefault="00AA6BF2" w:rsidP="00AA6BF2">
      <w:pPr>
        <w:pStyle w:val="Prrafodelista"/>
        <w:numPr>
          <w:ilvl w:val="1"/>
          <w:numId w:val="32"/>
        </w:numPr>
        <w:jc w:val="both"/>
        <w:rPr>
          <w:rFonts w:ascii="Calibri" w:hAnsi="Calibri" w:cs="Calibri"/>
        </w:rPr>
      </w:pPr>
      <w:r w:rsidRPr="00754856">
        <w:rPr>
          <w:rFonts w:ascii="Calibri" w:hAnsi="Calibri" w:cs="Calibri"/>
          <w:b/>
          <w:bCs/>
        </w:rPr>
        <w:t>Filtro por Placa:</w:t>
      </w:r>
      <w:r>
        <w:rPr>
          <w:rFonts w:ascii="Calibri" w:hAnsi="Calibri" w:cs="Calibri"/>
        </w:rPr>
        <w:t xml:space="preserve"> En Caso de querer buscar </w:t>
      </w:r>
      <w:r w:rsidR="00754856">
        <w:rPr>
          <w:rFonts w:ascii="Calibri" w:hAnsi="Calibri" w:cs="Calibri"/>
        </w:rPr>
        <w:t>un vehículo en especifico puede filtrar por el numero de placa, una vez seleccionada la opción de Placa se le habilitará un cuadro de texto en el cual podrá ingresar la placa del vehículo a buscar.</w:t>
      </w:r>
    </w:p>
    <w:p w14:paraId="4CCA1AE7" w14:textId="30F60407" w:rsidR="00132B70" w:rsidRDefault="00754856" w:rsidP="00754856">
      <w:pPr>
        <w:pStyle w:val="Prrafodelista"/>
        <w:numPr>
          <w:ilvl w:val="0"/>
          <w:numId w:val="32"/>
        </w:numPr>
        <w:jc w:val="both"/>
        <w:rPr>
          <w:rFonts w:ascii="Calibri" w:hAnsi="Calibri" w:cs="Calibri"/>
        </w:rPr>
      </w:pPr>
      <w:r w:rsidRPr="00754856">
        <w:rPr>
          <w:b/>
          <w:bCs/>
          <w:noProof/>
        </w:rPr>
        <w:drawing>
          <wp:anchor distT="0" distB="0" distL="114300" distR="114300" simplePos="0" relativeHeight="251747328" behindDoc="1" locked="0" layoutInCell="1" allowOverlap="1" wp14:anchorId="0EEB7F5B" wp14:editId="37E54B81">
            <wp:simplePos x="0" y="0"/>
            <wp:positionH relativeFrom="column">
              <wp:posOffset>1451610</wp:posOffset>
            </wp:positionH>
            <wp:positionV relativeFrom="paragraph">
              <wp:posOffset>260985</wp:posOffset>
            </wp:positionV>
            <wp:extent cx="448945" cy="218440"/>
            <wp:effectExtent l="0" t="0" r="0" b="0"/>
            <wp:wrapTight wrapText="bothSides">
              <wp:wrapPolygon edited="0">
                <wp:start x="0" y="0"/>
                <wp:lineTo x="0" y="20093"/>
                <wp:lineTo x="20775" y="20093"/>
                <wp:lineTo x="20775"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4982" t="35199" r="76517" b="59345"/>
                    <a:stretch/>
                  </pic:blipFill>
                  <pic:spPr bwMode="auto">
                    <a:xfrm>
                      <a:off x="0" y="0"/>
                      <a:ext cx="448945" cy="21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BF2" w:rsidRPr="00754856">
        <w:rPr>
          <w:rFonts w:ascii="Calibri" w:hAnsi="Calibri" w:cs="Calibri"/>
          <w:b/>
          <w:bCs/>
        </w:rPr>
        <w:t>Paso 3:</w:t>
      </w:r>
      <w:r w:rsidR="00132B70">
        <w:rPr>
          <w:rFonts w:ascii="Calibri" w:hAnsi="Calibri" w:cs="Calibri"/>
        </w:rPr>
        <w:t xml:space="preserve"> </w:t>
      </w:r>
      <w:r>
        <w:rPr>
          <w:rFonts w:ascii="Calibri" w:hAnsi="Calibri" w:cs="Calibri"/>
        </w:rPr>
        <w:t>Luego de haber ingresado la información solicitada proceda a darle clic en el botón</w:t>
      </w:r>
    </w:p>
    <w:p w14:paraId="69055762" w14:textId="77777777" w:rsidR="00E71F50" w:rsidRDefault="00E71F50" w:rsidP="00E71F50">
      <w:pPr>
        <w:pStyle w:val="Prrafodelista"/>
        <w:ind w:left="1428"/>
        <w:jc w:val="both"/>
        <w:rPr>
          <w:rFonts w:ascii="Calibri" w:hAnsi="Calibri" w:cs="Calibri"/>
        </w:rPr>
      </w:pPr>
    </w:p>
    <w:p w14:paraId="7654C698" w14:textId="261F5634" w:rsidR="00754856" w:rsidRDefault="00754856" w:rsidP="00754856">
      <w:pPr>
        <w:pStyle w:val="Prrafodelista"/>
        <w:numPr>
          <w:ilvl w:val="0"/>
          <w:numId w:val="32"/>
        </w:numPr>
        <w:jc w:val="both"/>
        <w:rPr>
          <w:rFonts w:ascii="Calibri" w:hAnsi="Calibri" w:cs="Calibri"/>
        </w:rPr>
      </w:pPr>
      <w:r w:rsidRPr="00E71F50">
        <w:rPr>
          <w:rFonts w:ascii="Calibri" w:hAnsi="Calibri" w:cs="Calibri"/>
          <w:b/>
          <w:bCs/>
        </w:rPr>
        <w:t>Paso 4:</w:t>
      </w:r>
      <w:r>
        <w:rPr>
          <w:rFonts w:ascii="Calibri" w:hAnsi="Calibri" w:cs="Calibri"/>
        </w:rPr>
        <w:t xml:space="preserve"> Se procederá a actualizarse de manera automática la tabla de vehículos registrados</w:t>
      </w:r>
      <w:r w:rsidR="00EE2F59">
        <w:rPr>
          <w:rFonts w:ascii="Calibri" w:hAnsi="Calibri" w:cs="Calibri"/>
        </w:rPr>
        <w:t>,</w:t>
      </w:r>
      <w:r>
        <w:rPr>
          <w:rFonts w:ascii="Calibri" w:hAnsi="Calibri" w:cs="Calibri"/>
        </w:rPr>
        <w:t xml:space="preserve"> mostrando solamente los </w:t>
      </w:r>
      <w:r w:rsidR="00EE2F59">
        <w:rPr>
          <w:rFonts w:ascii="Calibri" w:hAnsi="Calibri" w:cs="Calibri"/>
        </w:rPr>
        <w:t>vehículos que cumplan con los datos ingresados.</w:t>
      </w:r>
    </w:p>
    <w:p w14:paraId="34639148" w14:textId="1B3AC669" w:rsidR="00EE2F59" w:rsidRDefault="00196B62" w:rsidP="00754856">
      <w:pPr>
        <w:pStyle w:val="Prrafodelista"/>
        <w:numPr>
          <w:ilvl w:val="0"/>
          <w:numId w:val="32"/>
        </w:numPr>
        <w:jc w:val="both"/>
        <w:rPr>
          <w:rFonts w:ascii="Calibri" w:hAnsi="Calibri" w:cs="Calibri"/>
        </w:rPr>
      </w:pPr>
      <w:r w:rsidRPr="00E71F50">
        <w:rPr>
          <w:b/>
          <w:bCs/>
          <w:noProof/>
        </w:rPr>
        <w:lastRenderedPageBreak/>
        <w:drawing>
          <wp:anchor distT="0" distB="0" distL="114300" distR="114300" simplePos="0" relativeHeight="251714560" behindDoc="0" locked="0" layoutInCell="1" allowOverlap="1" wp14:anchorId="767FD96F" wp14:editId="78FA968A">
            <wp:simplePos x="0" y="0"/>
            <wp:positionH relativeFrom="column">
              <wp:posOffset>1873885</wp:posOffset>
            </wp:positionH>
            <wp:positionV relativeFrom="paragraph">
              <wp:posOffset>462280</wp:posOffset>
            </wp:positionV>
            <wp:extent cx="2949575" cy="124841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913" t="15494" r="43858" b="55323"/>
                    <a:stretch/>
                  </pic:blipFill>
                  <pic:spPr bwMode="auto">
                    <a:xfrm>
                      <a:off x="0" y="0"/>
                      <a:ext cx="2949575" cy="1248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2F59" w:rsidRPr="00E71F50">
        <w:rPr>
          <w:rFonts w:ascii="Calibri" w:hAnsi="Calibri" w:cs="Calibri"/>
          <w:b/>
          <w:bCs/>
        </w:rPr>
        <w:t>Paso 5:</w:t>
      </w:r>
      <w:r w:rsidR="00EE2F59">
        <w:rPr>
          <w:rFonts w:ascii="Calibri" w:hAnsi="Calibri" w:cs="Calibri"/>
        </w:rPr>
        <w:t xml:space="preserve"> En caso de que desee ver la lista completa de sus vehículos registrados sin ningún filtro debe darle clic al botón “Limpiar”.</w:t>
      </w:r>
    </w:p>
    <w:p w14:paraId="116718D3" w14:textId="77777777" w:rsidR="0030553D" w:rsidRPr="0030553D" w:rsidRDefault="0030553D" w:rsidP="0030553D">
      <w:pPr>
        <w:jc w:val="both"/>
        <w:rPr>
          <w:rFonts w:ascii="Calibri" w:hAnsi="Calibri" w:cs="Calibri"/>
        </w:rPr>
      </w:pPr>
    </w:p>
    <w:p w14:paraId="2E71A072" w14:textId="1D3C61AD" w:rsidR="00132B70" w:rsidRDefault="0030553D" w:rsidP="004A13AF">
      <w:pPr>
        <w:pStyle w:val="Prrafodelista"/>
        <w:numPr>
          <w:ilvl w:val="0"/>
          <w:numId w:val="31"/>
        </w:numPr>
        <w:jc w:val="both"/>
        <w:rPr>
          <w:rFonts w:ascii="Calibri" w:hAnsi="Calibri" w:cs="Calibri"/>
        </w:rPr>
      </w:pPr>
      <w:r w:rsidRPr="0030553D">
        <w:rPr>
          <w:rFonts w:ascii="Calibri" w:hAnsi="Calibri" w:cs="Calibri"/>
          <w:b/>
          <w:bCs/>
        </w:rPr>
        <w:t xml:space="preserve">Modificar color: </w:t>
      </w:r>
      <w:r>
        <w:rPr>
          <w:rFonts w:ascii="Calibri" w:hAnsi="Calibri" w:cs="Calibri"/>
        </w:rPr>
        <w:t>Para modificar el color de alguno de sus vehículos registrado debe seguir los siguientes pasos.</w:t>
      </w:r>
    </w:p>
    <w:p w14:paraId="0CAFB55C" w14:textId="43C162A4" w:rsidR="0030553D" w:rsidRDefault="00CF7055" w:rsidP="00CF7055">
      <w:pPr>
        <w:pStyle w:val="Prrafodelista"/>
        <w:numPr>
          <w:ilvl w:val="0"/>
          <w:numId w:val="33"/>
        </w:numPr>
        <w:jc w:val="both"/>
        <w:rPr>
          <w:rFonts w:ascii="Calibri" w:hAnsi="Calibri" w:cs="Calibri"/>
        </w:rPr>
      </w:pPr>
      <w:r w:rsidRPr="00CF7055">
        <w:rPr>
          <w:rFonts w:ascii="Calibri" w:hAnsi="Calibri" w:cs="Calibri"/>
          <w:b/>
          <w:bCs/>
        </w:rPr>
        <w:t>Paso 1:</w:t>
      </w:r>
      <w:r>
        <w:rPr>
          <w:rFonts w:ascii="Calibri" w:hAnsi="Calibri" w:cs="Calibri"/>
        </w:rPr>
        <w:t xml:space="preserve"> Busca en la tabla de vehículos registrados el auto al que desee modificar el color (En casa de no encontrarlo puedes usar la búsqueda filtrada)</w:t>
      </w:r>
    </w:p>
    <w:p w14:paraId="578DFAEC" w14:textId="25359D76" w:rsidR="00CF7055" w:rsidRDefault="00CF7055" w:rsidP="00CF7055">
      <w:pPr>
        <w:pStyle w:val="Prrafodelista"/>
        <w:numPr>
          <w:ilvl w:val="0"/>
          <w:numId w:val="33"/>
        </w:numPr>
        <w:jc w:val="both"/>
        <w:rPr>
          <w:rFonts w:ascii="Calibri" w:hAnsi="Calibri" w:cs="Calibri"/>
        </w:rPr>
      </w:pPr>
      <w:r w:rsidRPr="00CF7055">
        <w:rPr>
          <w:rFonts w:ascii="Calibri" w:hAnsi="Calibri" w:cs="Calibri"/>
          <w:b/>
          <w:bCs/>
        </w:rPr>
        <w:t>Paso 2:</w:t>
      </w:r>
      <w:r>
        <w:rPr>
          <w:rFonts w:ascii="Calibri" w:hAnsi="Calibri" w:cs="Calibri"/>
        </w:rPr>
        <w:t xml:space="preserve"> cuando haya encontrado el auto que deseas modificar dale clic sobre este.</w:t>
      </w:r>
    </w:p>
    <w:p w14:paraId="5963330E" w14:textId="6BE0F347" w:rsidR="00CF7055" w:rsidRDefault="00CF7055" w:rsidP="00CF7055">
      <w:pPr>
        <w:pStyle w:val="Prrafodelista"/>
        <w:numPr>
          <w:ilvl w:val="0"/>
          <w:numId w:val="33"/>
        </w:numPr>
        <w:jc w:val="both"/>
        <w:rPr>
          <w:rFonts w:ascii="Calibri" w:hAnsi="Calibri" w:cs="Calibri"/>
        </w:rPr>
      </w:pPr>
      <w:r w:rsidRPr="00CF7055">
        <w:rPr>
          <w:rFonts w:ascii="Calibri" w:hAnsi="Calibri" w:cs="Calibri"/>
          <w:b/>
          <w:bCs/>
        </w:rPr>
        <w:t>Paso 3:</w:t>
      </w:r>
      <w:r>
        <w:rPr>
          <w:rFonts w:ascii="Calibri" w:hAnsi="Calibri" w:cs="Calibri"/>
        </w:rPr>
        <w:t xml:space="preserve"> con el auto ya seleccionado dirígete a </w:t>
      </w:r>
      <w:r w:rsidR="00196B62">
        <w:rPr>
          <w:rFonts w:ascii="Calibri" w:hAnsi="Calibri" w:cs="Calibri"/>
        </w:rPr>
        <w:t>e</w:t>
      </w:r>
      <w:r>
        <w:rPr>
          <w:rFonts w:ascii="Calibri" w:hAnsi="Calibri" w:cs="Calibri"/>
        </w:rPr>
        <w:t>l área donde dice modificar color, alado de este podrás encontrar una opción para seleccionar el color que desee.</w:t>
      </w:r>
    </w:p>
    <w:p w14:paraId="291A6256" w14:textId="7D3FDF2C" w:rsidR="00CF7055" w:rsidRDefault="00CF7055" w:rsidP="00CF7055">
      <w:pPr>
        <w:pStyle w:val="Prrafodelista"/>
        <w:numPr>
          <w:ilvl w:val="0"/>
          <w:numId w:val="33"/>
        </w:numPr>
        <w:jc w:val="both"/>
        <w:rPr>
          <w:rFonts w:ascii="Calibri" w:hAnsi="Calibri" w:cs="Calibri"/>
        </w:rPr>
      </w:pPr>
      <w:r w:rsidRPr="00CF7055">
        <w:rPr>
          <w:rFonts w:ascii="Calibri" w:hAnsi="Calibri" w:cs="Calibri"/>
          <w:b/>
          <w:bCs/>
        </w:rPr>
        <w:t>Paso 4:</w:t>
      </w:r>
      <w:r>
        <w:rPr>
          <w:rFonts w:ascii="Calibri" w:hAnsi="Calibri" w:cs="Calibri"/>
        </w:rPr>
        <w:t xml:space="preserve"> Posteriormente pulse el botón “Modificar”. </w:t>
      </w:r>
    </w:p>
    <w:p w14:paraId="1661A408" w14:textId="77777777" w:rsidR="00CF7055" w:rsidRPr="00CF7055" w:rsidRDefault="00CF7055" w:rsidP="00CF7055">
      <w:pPr>
        <w:jc w:val="both"/>
        <w:rPr>
          <w:rFonts w:ascii="Calibri" w:hAnsi="Calibri" w:cs="Calibri"/>
        </w:rPr>
      </w:pPr>
    </w:p>
    <w:p w14:paraId="0E0F5A62" w14:textId="352CE614" w:rsidR="0030553D" w:rsidRDefault="00196B62" w:rsidP="004A13AF">
      <w:pPr>
        <w:pStyle w:val="Prrafodelista"/>
        <w:numPr>
          <w:ilvl w:val="0"/>
          <w:numId w:val="31"/>
        </w:numPr>
        <w:jc w:val="both"/>
        <w:rPr>
          <w:rFonts w:ascii="Calibri" w:hAnsi="Calibri" w:cs="Calibri"/>
        </w:rPr>
      </w:pPr>
      <w:r w:rsidRPr="00196B62">
        <w:rPr>
          <w:rFonts w:ascii="Calibri" w:hAnsi="Calibri" w:cs="Calibri"/>
          <w:b/>
          <w:bCs/>
        </w:rPr>
        <w:t xml:space="preserve">Eliminar vehículo: </w:t>
      </w:r>
      <w:r>
        <w:rPr>
          <w:rFonts w:ascii="Calibri" w:hAnsi="Calibri" w:cs="Calibri"/>
        </w:rPr>
        <w:t>En caso de que desee eliminar algún vehículo de su registro debe:</w:t>
      </w:r>
    </w:p>
    <w:p w14:paraId="16836888" w14:textId="39F906E7" w:rsidR="00196B62" w:rsidRDefault="00196B62" w:rsidP="00196B62">
      <w:pPr>
        <w:pStyle w:val="Prrafodelista"/>
        <w:numPr>
          <w:ilvl w:val="0"/>
          <w:numId w:val="34"/>
        </w:numPr>
        <w:jc w:val="both"/>
        <w:rPr>
          <w:rFonts w:ascii="Calibri" w:hAnsi="Calibri" w:cs="Calibri"/>
        </w:rPr>
      </w:pPr>
      <w:r w:rsidRPr="00196B62">
        <w:rPr>
          <w:rFonts w:ascii="Calibri" w:hAnsi="Calibri" w:cs="Calibri"/>
          <w:b/>
          <w:bCs/>
        </w:rPr>
        <w:t>Paso 1:</w:t>
      </w:r>
      <w:r>
        <w:rPr>
          <w:rFonts w:ascii="Calibri" w:hAnsi="Calibri" w:cs="Calibri"/>
        </w:rPr>
        <w:t xml:space="preserve"> Busca en la tabla de vehículos registrados el auto al que desee eliminar</w:t>
      </w:r>
    </w:p>
    <w:p w14:paraId="7FDC8736" w14:textId="26CF6DA9" w:rsidR="00196B62" w:rsidRDefault="00196B62" w:rsidP="00196B62">
      <w:pPr>
        <w:pStyle w:val="Prrafodelista"/>
        <w:numPr>
          <w:ilvl w:val="0"/>
          <w:numId w:val="34"/>
        </w:numPr>
        <w:jc w:val="both"/>
        <w:rPr>
          <w:rFonts w:ascii="Calibri" w:hAnsi="Calibri" w:cs="Calibri"/>
        </w:rPr>
      </w:pPr>
      <w:r w:rsidRPr="00CF7055">
        <w:rPr>
          <w:rFonts w:ascii="Calibri" w:hAnsi="Calibri" w:cs="Calibri"/>
          <w:b/>
          <w:bCs/>
        </w:rPr>
        <w:t>Paso 2:</w:t>
      </w:r>
      <w:r>
        <w:rPr>
          <w:rFonts w:ascii="Calibri" w:hAnsi="Calibri" w:cs="Calibri"/>
        </w:rPr>
        <w:t xml:space="preserve"> cuando haya encontrado el auto que deseas eliminar dale clic sobre este.</w:t>
      </w:r>
    </w:p>
    <w:p w14:paraId="218AABAE" w14:textId="2AA8AC67" w:rsidR="00196B62" w:rsidRDefault="00196B62" w:rsidP="00196B62">
      <w:pPr>
        <w:pStyle w:val="Prrafodelista"/>
        <w:numPr>
          <w:ilvl w:val="0"/>
          <w:numId w:val="34"/>
        </w:numPr>
        <w:jc w:val="both"/>
        <w:rPr>
          <w:rFonts w:ascii="Calibri" w:hAnsi="Calibri" w:cs="Calibri"/>
        </w:rPr>
      </w:pPr>
      <w:r w:rsidRPr="00914CE5">
        <w:rPr>
          <w:noProof/>
        </w:rPr>
        <w:drawing>
          <wp:anchor distT="0" distB="0" distL="114300" distR="114300" simplePos="0" relativeHeight="251718656" behindDoc="0" locked="0" layoutInCell="1" allowOverlap="1" wp14:anchorId="01A57042" wp14:editId="5F00A178">
            <wp:simplePos x="0" y="0"/>
            <wp:positionH relativeFrom="column">
              <wp:posOffset>1508760</wp:posOffset>
            </wp:positionH>
            <wp:positionV relativeFrom="paragraph">
              <wp:posOffset>270649</wp:posOffset>
            </wp:positionV>
            <wp:extent cx="3579495" cy="1504315"/>
            <wp:effectExtent l="0" t="0" r="190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02" t="45125" r="2675" b="2785"/>
                    <a:stretch/>
                  </pic:blipFill>
                  <pic:spPr bwMode="auto">
                    <a:xfrm>
                      <a:off x="0" y="0"/>
                      <a:ext cx="3579495" cy="150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7055">
        <w:rPr>
          <w:rFonts w:ascii="Calibri" w:hAnsi="Calibri" w:cs="Calibri"/>
          <w:b/>
          <w:bCs/>
        </w:rPr>
        <w:t>Paso 3:</w:t>
      </w:r>
      <w:r>
        <w:rPr>
          <w:rFonts w:ascii="Calibri" w:hAnsi="Calibri" w:cs="Calibri"/>
        </w:rPr>
        <w:t xml:space="preserve"> con el auto ya seleccionado diríjase al botón de eliminar y de clic sobre el. </w:t>
      </w:r>
    </w:p>
    <w:p w14:paraId="23EAB453" w14:textId="45FF1248" w:rsidR="00196B62" w:rsidRPr="00196B62" w:rsidRDefault="00196B62" w:rsidP="00196B62">
      <w:pPr>
        <w:pStyle w:val="Prrafodelista"/>
        <w:ind w:left="1428"/>
        <w:jc w:val="both"/>
        <w:rPr>
          <w:rFonts w:ascii="Calibri" w:hAnsi="Calibri" w:cs="Calibri"/>
        </w:rPr>
      </w:pPr>
      <w:r w:rsidRPr="00914CE5">
        <w:rPr>
          <w:noProof/>
        </w:rPr>
        <w:drawing>
          <wp:anchor distT="0" distB="0" distL="114300" distR="114300" simplePos="0" relativeHeight="251749376" behindDoc="1" locked="0" layoutInCell="1" allowOverlap="1" wp14:anchorId="03A67625" wp14:editId="728E5F63">
            <wp:simplePos x="0" y="0"/>
            <wp:positionH relativeFrom="column">
              <wp:posOffset>5583555</wp:posOffset>
            </wp:positionH>
            <wp:positionV relativeFrom="paragraph">
              <wp:posOffset>1750401</wp:posOffset>
            </wp:positionV>
            <wp:extent cx="629285" cy="301625"/>
            <wp:effectExtent l="0" t="0" r="5715" b="3175"/>
            <wp:wrapTight wrapText="bothSides">
              <wp:wrapPolygon edited="0">
                <wp:start x="0" y="0"/>
                <wp:lineTo x="0" y="20918"/>
                <wp:lineTo x="21360" y="20918"/>
                <wp:lineTo x="21360"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5672" t="31356" r="11452" b="60494"/>
                    <a:stretch/>
                  </pic:blipFill>
                  <pic:spPr bwMode="auto">
                    <a:xfrm>
                      <a:off x="0" y="0"/>
                      <a:ext cx="629285" cy="30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85FB7" w14:textId="6279C383" w:rsidR="00140A00" w:rsidRDefault="00186C7F" w:rsidP="00CB4AD3">
      <w:pPr>
        <w:pStyle w:val="Prrafodelista"/>
        <w:numPr>
          <w:ilvl w:val="0"/>
          <w:numId w:val="31"/>
        </w:numPr>
        <w:jc w:val="both"/>
        <w:rPr>
          <w:rFonts w:ascii="Calibri" w:hAnsi="Calibri" w:cs="Calibri"/>
        </w:rPr>
      </w:pPr>
      <w:r w:rsidRPr="00914CE5">
        <w:rPr>
          <w:noProof/>
        </w:rPr>
        <w:drawing>
          <wp:anchor distT="0" distB="0" distL="114300" distR="114300" simplePos="0" relativeHeight="251716608" behindDoc="0" locked="0" layoutInCell="1" allowOverlap="1" wp14:anchorId="6849B5EF" wp14:editId="406E3554">
            <wp:simplePos x="0" y="0"/>
            <wp:positionH relativeFrom="column">
              <wp:posOffset>2580547</wp:posOffset>
            </wp:positionH>
            <wp:positionV relativeFrom="paragraph">
              <wp:posOffset>512228</wp:posOffset>
            </wp:positionV>
            <wp:extent cx="1404620" cy="1040765"/>
            <wp:effectExtent l="0" t="0" r="5080" b="63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6690" t="16165" r="3904" b="55090"/>
                    <a:stretch/>
                  </pic:blipFill>
                  <pic:spPr bwMode="auto">
                    <a:xfrm>
                      <a:off x="0" y="0"/>
                      <a:ext cx="1404620" cy="1040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B62">
        <w:rPr>
          <w:rFonts w:ascii="Calibri" w:hAnsi="Calibri" w:cs="Calibri"/>
        </w:rPr>
        <w:t>Si usted desea agregar un nuevo auto a su registro solo debe de pulsar el botón</w:t>
      </w:r>
      <w:r>
        <w:rPr>
          <w:rFonts w:ascii="Calibri" w:hAnsi="Calibri" w:cs="Calibri"/>
        </w:rPr>
        <w:t xml:space="preserve"> Este botón lo re-direccionará a una pagina para realizar el registro.</w:t>
      </w:r>
    </w:p>
    <w:p w14:paraId="642CBBF5" w14:textId="2333A323" w:rsidR="00186C7F" w:rsidRPr="00474128" w:rsidRDefault="00186C7F" w:rsidP="00474128">
      <w:pPr>
        <w:jc w:val="both"/>
        <w:rPr>
          <w:rFonts w:ascii="Calibri" w:hAnsi="Calibri" w:cs="Calibri"/>
        </w:rPr>
      </w:pPr>
    </w:p>
    <w:p w14:paraId="023E9416" w14:textId="77777777" w:rsidR="00B165BC" w:rsidRDefault="00B165BC" w:rsidP="00897506">
      <w:pPr>
        <w:ind w:left="708"/>
        <w:rPr>
          <w:rFonts w:ascii="Calibri" w:hAnsi="Calibri" w:cs="Calibri"/>
          <w:b/>
          <w:bCs/>
        </w:rPr>
      </w:pPr>
    </w:p>
    <w:p w14:paraId="345C4B2E" w14:textId="77777777" w:rsidR="00B165BC" w:rsidRDefault="00B165BC" w:rsidP="00897506">
      <w:pPr>
        <w:ind w:left="708"/>
        <w:rPr>
          <w:rFonts w:ascii="Calibri" w:hAnsi="Calibri" w:cs="Calibri"/>
          <w:b/>
          <w:bCs/>
        </w:rPr>
      </w:pPr>
    </w:p>
    <w:p w14:paraId="12E50C95" w14:textId="77777777" w:rsidR="00B165BC" w:rsidRDefault="00B165BC" w:rsidP="00897506">
      <w:pPr>
        <w:ind w:left="708"/>
        <w:rPr>
          <w:rFonts w:ascii="Calibri" w:hAnsi="Calibri" w:cs="Calibri"/>
          <w:b/>
          <w:bCs/>
        </w:rPr>
      </w:pPr>
    </w:p>
    <w:p w14:paraId="0CB6ED33" w14:textId="77777777" w:rsidR="00B165BC" w:rsidRDefault="00B165BC" w:rsidP="00897506">
      <w:pPr>
        <w:ind w:left="708"/>
        <w:rPr>
          <w:rFonts w:ascii="Calibri" w:hAnsi="Calibri" w:cs="Calibri"/>
          <w:b/>
          <w:bCs/>
        </w:rPr>
      </w:pPr>
    </w:p>
    <w:p w14:paraId="460C6A39" w14:textId="78205DAF" w:rsidR="00897506" w:rsidRDefault="00897506" w:rsidP="00897506">
      <w:pPr>
        <w:ind w:left="708"/>
        <w:rPr>
          <w:rFonts w:ascii="Calibri" w:hAnsi="Calibri" w:cs="Calibri"/>
          <w:b/>
          <w:bCs/>
        </w:rPr>
      </w:pPr>
      <w:r>
        <w:rPr>
          <w:rFonts w:ascii="Calibri" w:hAnsi="Calibri" w:cs="Calibri"/>
          <w:b/>
          <w:bCs/>
        </w:rPr>
        <w:lastRenderedPageBreak/>
        <w:t>Agregar Vehículo</w:t>
      </w:r>
    </w:p>
    <w:p w14:paraId="5ED14C9C" w14:textId="1E74D8FC" w:rsidR="00897506" w:rsidRDefault="00897506" w:rsidP="00897506">
      <w:pPr>
        <w:ind w:left="708"/>
        <w:rPr>
          <w:rFonts w:ascii="Calibri" w:hAnsi="Calibri" w:cs="Calibri"/>
          <w:b/>
          <w:bCs/>
        </w:rPr>
      </w:pPr>
    </w:p>
    <w:p w14:paraId="023A92B0" w14:textId="1F526323" w:rsidR="00897506" w:rsidRPr="008C0F3E" w:rsidRDefault="00897506" w:rsidP="00897506">
      <w:pPr>
        <w:ind w:left="708"/>
        <w:rPr>
          <w:rFonts w:ascii="Calibri" w:hAnsi="Calibri" w:cs="Calibri"/>
        </w:rPr>
      </w:pPr>
      <w:r w:rsidRPr="008C0F3E">
        <w:rPr>
          <w:rFonts w:ascii="Calibri" w:hAnsi="Calibri" w:cs="Calibri"/>
        </w:rPr>
        <w:t>Los campos solicitados son:</w:t>
      </w:r>
    </w:p>
    <w:p w14:paraId="1C1A2AD4" w14:textId="01086426" w:rsidR="00897506" w:rsidRDefault="00897506" w:rsidP="00897506">
      <w:pPr>
        <w:numPr>
          <w:ilvl w:val="0"/>
          <w:numId w:val="20"/>
        </w:numPr>
        <w:jc w:val="both"/>
        <w:rPr>
          <w:rFonts w:ascii="Calibri" w:hAnsi="Calibri" w:cs="Calibri"/>
        </w:rPr>
      </w:pPr>
      <w:r>
        <w:rPr>
          <w:rFonts w:ascii="Calibri" w:hAnsi="Calibri" w:cs="Calibri"/>
          <w:b/>
          <w:bCs/>
        </w:rPr>
        <w:t>Marca</w:t>
      </w:r>
      <w:r w:rsidRPr="00AA5B62">
        <w:rPr>
          <w:rFonts w:ascii="Calibri" w:hAnsi="Calibri" w:cs="Calibri"/>
          <w:b/>
          <w:bCs/>
        </w:rPr>
        <w:t>:</w:t>
      </w:r>
      <w:r w:rsidRPr="008C0F3E">
        <w:rPr>
          <w:rFonts w:ascii="Calibri" w:hAnsi="Calibri" w:cs="Calibri"/>
        </w:rPr>
        <w:t xml:space="preserve"> </w:t>
      </w:r>
      <w:r w:rsidR="00015654" w:rsidRPr="00015654">
        <w:rPr>
          <w:rFonts w:ascii="Calibri" w:hAnsi="Calibri" w:cs="Calibri"/>
        </w:rPr>
        <w:t>Se usa un combo box que tendrá como opciones los nombres</w:t>
      </w:r>
      <w:r w:rsidR="00015654">
        <w:rPr>
          <w:rFonts w:ascii="Calibri" w:hAnsi="Calibri" w:cs="Calibri"/>
        </w:rPr>
        <w:t xml:space="preserve"> de las distintas marcas de vehículos (solo se podrá seleccionar 1 opción).</w:t>
      </w:r>
    </w:p>
    <w:p w14:paraId="0696C434" w14:textId="525659F3" w:rsidR="00015654" w:rsidRPr="00015654" w:rsidRDefault="00015654" w:rsidP="00015654">
      <w:pPr>
        <w:numPr>
          <w:ilvl w:val="0"/>
          <w:numId w:val="20"/>
        </w:numPr>
        <w:jc w:val="both"/>
        <w:rPr>
          <w:rFonts w:ascii="Calibri" w:hAnsi="Calibri" w:cs="Calibri"/>
        </w:rPr>
      </w:pPr>
      <w:r>
        <w:rPr>
          <w:rFonts w:ascii="Calibri" w:hAnsi="Calibri" w:cs="Calibri"/>
          <w:b/>
          <w:bCs/>
        </w:rPr>
        <w:t>Año</w:t>
      </w:r>
      <w:r w:rsidRPr="00AA5B62">
        <w:rPr>
          <w:rFonts w:ascii="Calibri" w:hAnsi="Calibri" w:cs="Calibri"/>
          <w:b/>
          <w:bCs/>
        </w:rPr>
        <w:t>:</w:t>
      </w:r>
      <w:r w:rsidRPr="008C0F3E">
        <w:rPr>
          <w:rFonts w:ascii="Calibri" w:hAnsi="Calibri" w:cs="Calibri"/>
        </w:rPr>
        <w:t xml:space="preserve"> se usa una caja de texto que aceptara una capacidad de </w:t>
      </w:r>
      <w:r>
        <w:rPr>
          <w:rFonts w:ascii="Calibri" w:hAnsi="Calibri" w:cs="Calibri"/>
        </w:rPr>
        <w:t>4</w:t>
      </w:r>
      <w:r w:rsidRPr="008C0F3E">
        <w:rPr>
          <w:rFonts w:ascii="Calibri" w:hAnsi="Calibri" w:cs="Calibri"/>
        </w:rPr>
        <w:t xml:space="preserve"> caracteres de tipo </w:t>
      </w:r>
      <w:r>
        <w:rPr>
          <w:rFonts w:ascii="Calibri" w:hAnsi="Calibri" w:cs="Calibri"/>
        </w:rPr>
        <w:t>numérico</w:t>
      </w:r>
      <w:r w:rsidRPr="008C0F3E">
        <w:rPr>
          <w:rFonts w:ascii="Calibri" w:hAnsi="Calibri" w:cs="Calibri"/>
        </w:rPr>
        <w:t>.</w:t>
      </w:r>
    </w:p>
    <w:p w14:paraId="5AA707A8" w14:textId="402502DE" w:rsidR="00015654" w:rsidRPr="00015654" w:rsidRDefault="00015654" w:rsidP="00015654">
      <w:pPr>
        <w:numPr>
          <w:ilvl w:val="0"/>
          <w:numId w:val="20"/>
        </w:numPr>
        <w:jc w:val="both"/>
        <w:rPr>
          <w:rFonts w:ascii="Calibri" w:hAnsi="Calibri" w:cs="Calibri"/>
        </w:rPr>
      </w:pPr>
      <w:r>
        <w:rPr>
          <w:rFonts w:ascii="Calibri" w:hAnsi="Calibri" w:cs="Calibri"/>
          <w:b/>
          <w:bCs/>
        </w:rPr>
        <w:t>Color</w:t>
      </w:r>
      <w:r w:rsidRPr="00AA5B62">
        <w:rPr>
          <w:rFonts w:ascii="Calibri" w:hAnsi="Calibri" w:cs="Calibri"/>
          <w:b/>
          <w:bCs/>
        </w:rPr>
        <w:t>:</w:t>
      </w:r>
      <w:r w:rsidRPr="008C0F3E">
        <w:rPr>
          <w:rFonts w:ascii="Calibri" w:hAnsi="Calibri" w:cs="Calibri"/>
        </w:rPr>
        <w:t xml:space="preserve"> </w:t>
      </w:r>
      <w:r w:rsidRPr="00015654">
        <w:rPr>
          <w:rFonts w:ascii="Calibri" w:hAnsi="Calibri" w:cs="Calibri"/>
        </w:rPr>
        <w:t xml:space="preserve">Se usa un combo box que tendrá como opciones </w:t>
      </w:r>
      <w:r>
        <w:rPr>
          <w:rFonts w:ascii="Calibri" w:hAnsi="Calibri" w:cs="Calibri"/>
        </w:rPr>
        <w:t>los distintos colores. (solo se podrá seleccionar 1 opción).</w:t>
      </w:r>
    </w:p>
    <w:p w14:paraId="0A06B4A1" w14:textId="2F1CCD03" w:rsidR="00015654" w:rsidRDefault="00015654" w:rsidP="00015654">
      <w:pPr>
        <w:numPr>
          <w:ilvl w:val="0"/>
          <w:numId w:val="20"/>
        </w:numPr>
        <w:jc w:val="both"/>
        <w:rPr>
          <w:rFonts w:ascii="Calibri" w:hAnsi="Calibri" w:cs="Calibri"/>
        </w:rPr>
      </w:pPr>
      <w:r>
        <w:rPr>
          <w:rFonts w:ascii="Calibri" w:hAnsi="Calibri" w:cs="Calibri"/>
          <w:b/>
          <w:bCs/>
        </w:rPr>
        <w:t>Modelo</w:t>
      </w:r>
      <w:r w:rsidRPr="00AA5B62">
        <w:rPr>
          <w:rFonts w:ascii="Calibri" w:hAnsi="Calibri" w:cs="Calibri"/>
          <w:b/>
          <w:bCs/>
        </w:rPr>
        <w:t>:</w:t>
      </w:r>
      <w:r w:rsidRPr="008C0F3E">
        <w:rPr>
          <w:rFonts w:ascii="Calibri" w:hAnsi="Calibri" w:cs="Calibri"/>
        </w:rPr>
        <w:t xml:space="preserve"> </w:t>
      </w:r>
      <w:r w:rsidRPr="00015654">
        <w:rPr>
          <w:rFonts w:ascii="Calibri" w:hAnsi="Calibri" w:cs="Calibri"/>
        </w:rPr>
        <w:t>Se usa un combo box que tendrá como opciones los nombres</w:t>
      </w:r>
      <w:r>
        <w:rPr>
          <w:rFonts w:ascii="Calibri" w:hAnsi="Calibri" w:cs="Calibri"/>
        </w:rPr>
        <w:t xml:space="preserve"> de los distintos modelos de vehículos de la marca que selecciono previamente (solo se podrá seleccionar 1 opción).</w:t>
      </w:r>
    </w:p>
    <w:p w14:paraId="41F4173E" w14:textId="7094A2E3" w:rsidR="00015654" w:rsidRPr="008C0F3E" w:rsidRDefault="006E2210" w:rsidP="00897506">
      <w:pPr>
        <w:numPr>
          <w:ilvl w:val="0"/>
          <w:numId w:val="20"/>
        </w:numPr>
        <w:jc w:val="both"/>
        <w:rPr>
          <w:rFonts w:ascii="Calibri" w:hAnsi="Calibri" w:cs="Calibri"/>
        </w:rPr>
      </w:pPr>
      <w:r>
        <w:rPr>
          <w:rFonts w:ascii="Calibri" w:hAnsi="Calibri" w:cs="Calibri"/>
          <w:b/>
          <w:bCs/>
          <w:noProof/>
        </w:rPr>
        <mc:AlternateContent>
          <mc:Choice Requires="wpg">
            <w:drawing>
              <wp:anchor distT="0" distB="0" distL="114300" distR="114300" simplePos="0" relativeHeight="251705344" behindDoc="0" locked="0" layoutInCell="1" allowOverlap="1" wp14:anchorId="1139DD3F" wp14:editId="28AD5C76">
                <wp:simplePos x="0" y="0"/>
                <wp:positionH relativeFrom="column">
                  <wp:posOffset>1454150</wp:posOffset>
                </wp:positionH>
                <wp:positionV relativeFrom="paragraph">
                  <wp:posOffset>466090</wp:posOffset>
                </wp:positionV>
                <wp:extent cx="3672205" cy="2226310"/>
                <wp:effectExtent l="0" t="0" r="0" b="0"/>
                <wp:wrapTopAndBottom/>
                <wp:docPr id="116" name="Grupo 116"/>
                <wp:cNvGraphicFramePr/>
                <a:graphic xmlns:a="http://schemas.openxmlformats.org/drawingml/2006/main">
                  <a:graphicData uri="http://schemas.microsoft.com/office/word/2010/wordprocessingGroup">
                    <wpg:wgp>
                      <wpg:cNvGrpSpPr/>
                      <wpg:grpSpPr>
                        <a:xfrm>
                          <a:off x="0" y="0"/>
                          <a:ext cx="3672205" cy="2226310"/>
                          <a:chOff x="0" y="0"/>
                          <a:chExt cx="3672419" cy="2226310"/>
                        </a:xfrm>
                      </wpg:grpSpPr>
                      <pic:pic xmlns:pic="http://schemas.openxmlformats.org/drawingml/2006/picture">
                        <pic:nvPicPr>
                          <pic:cNvPr id="98" name="Imagen 9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37399" y="0"/>
                            <a:ext cx="3335020" cy="2226310"/>
                          </a:xfrm>
                          <a:prstGeom prst="rect">
                            <a:avLst/>
                          </a:prstGeom>
                        </pic:spPr>
                      </pic:pic>
                      <wpg:grpSp>
                        <wpg:cNvPr id="108" name="Grupo 108"/>
                        <wpg:cNvGrpSpPr/>
                        <wpg:grpSpPr>
                          <a:xfrm>
                            <a:off x="617071" y="711947"/>
                            <a:ext cx="1236978" cy="1182350"/>
                            <a:chOff x="0" y="0"/>
                            <a:chExt cx="1236978" cy="1182350"/>
                          </a:xfrm>
                        </wpg:grpSpPr>
                        <wps:wsp>
                          <wps:cNvPr id="103" name="Conector angular 103"/>
                          <wps:cNvCnPr/>
                          <wps:spPr>
                            <a:xfrm>
                              <a:off x="2001" y="0"/>
                              <a:ext cx="1234881" cy="755630"/>
                            </a:xfrm>
                            <a:prstGeom prst="bentConnector3">
                              <a:avLst>
                                <a:gd name="adj1" fmla="val 206896"/>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06" name="Conector angular 106"/>
                          <wps:cNvCnPr/>
                          <wps:spPr>
                            <a:xfrm flipH="1" flipV="1">
                              <a:off x="0" y="0"/>
                              <a:ext cx="1236441" cy="1181958"/>
                            </a:xfrm>
                            <a:prstGeom prst="bentConnector3">
                              <a:avLst>
                                <a:gd name="adj1" fmla="val 100076"/>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07" name="Conector recto 107"/>
                          <wps:cNvCnPr/>
                          <wps:spPr>
                            <a:xfrm>
                              <a:off x="1236882" y="755630"/>
                              <a:ext cx="96" cy="42672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g:grpSp>
                      <wps:wsp>
                        <wps:cNvPr id="110" name="Rectángulo 110"/>
                        <wps:cNvSpPr/>
                        <wps:spPr>
                          <a:xfrm>
                            <a:off x="1929517" y="1631237"/>
                            <a:ext cx="455889" cy="20857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 name="Grupo 64"/>
                        <wpg:cNvGrpSpPr/>
                        <wpg:grpSpPr>
                          <a:xfrm>
                            <a:off x="0" y="1056206"/>
                            <a:ext cx="263347" cy="263347"/>
                            <a:chOff x="0" y="0"/>
                            <a:chExt cx="263347" cy="263347"/>
                          </a:xfrm>
                        </wpg:grpSpPr>
                        <wps:wsp>
                          <wps:cNvPr id="65" name="Elipse 65"/>
                          <wps:cNvSpPr/>
                          <wps:spPr>
                            <a:xfrm>
                              <a:off x="0" y="0"/>
                              <a:ext cx="263347" cy="26334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D30C0" w14:textId="77777777" w:rsidR="00CB044C" w:rsidRPr="00354602" w:rsidRDefault="00CB044C" w:rsidP="00CB044C">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0" y="0"/>
                              <a:ext cx="219456"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40A0C" w14:textId="77777777" w:rsidR="00CB044C" w:rsidRPr="00354602" w:rsidRDefault="00CB044C" w:rsidP="00CB044C">
                                <w:pPr>
                                  <w:jc w:val="center"/>
                                  <w:rPr>
                                    <w:rFonts w:asciiTheme="minorHAnsi" w:hAnsiTheme="minorHAnsi" w:cstheme="minorHAnsi"/>
                                    <w:color w:val="FF0000"/>
                                  </w:rPr>
                                </w:pPr>
                                <w:r w:rsidRPr="00354602">
                                  <w:rPr>
                                    <w:rFonts w:asciiTheme="minorHAnsi" w:hAnsiTheme="minorHAnsi" w:cstheme="minorHAnsi"/>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 name="Grupo 111"/>
                        <wpg:cNvGrpSpPr/>
                        <wpg:grpSpPr>
                          <a:xfrm>
                            <a:off x="2772539" y="1794572"/>
                            <a:ext cx="263347" cy="263347"/>
                            <a:chOff x="0" y="0"/>
                            <a:chExt cx="263347" cy="263347"/>
                          </a:xfrm>
                        </wpg:grpSpPr>
                        <wps:wsp>
                          <wps:cNvPr id="112" name="Elipse 112"/>
                          <wps:cNvSpPr/>
                          <wps:spPr>
                            <a:xfrm>
                              <a:off x="0" y="0"/>
                              <a:ext cx="263347" cy="263347"/>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119B7" w14:textId="77777777" w:rsidR="00CB044C" w:rsidRPr="00354602" w:rsidRDefault="00CB044C" w:rsidP="00CB044C">
                                <w:pPr>
                                  <w:jc w:val="center"/>
                                  <w:rPr>
                                    <w:rFonts w:asciiTheme="minorHAnsi" w:hAnsiTheme="minorHAnsi" w:cstheme="minorHAnsi"/>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uadro de texto 113"/>
                          <wps:cNvSpPr txBox="1"/>
                          <wps:spPr>
                            <a:xfrm>
                              <a:off x="0" y="0"/>
                              <a:ext cx="219456"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9AE07" w14:textId="1ACB137D" w:rsidR="00CB044C" w:rsidRPr="00354602" w:rsidRDefault="00CB044C" w:rsidP="00CB044C">
                                <w:pPr>
                                  <w:jc w:val="center"/>
                                  <w:rPr>
                                    <w:rFonts w:asciiTheme="minorHAnsi" w:hAnsiTheme="minorHAnsi" w:cstheme="minorHAnsi"/>
                                    <w:color w:val="FF0000"/>
                                  </w:rPr>
                                </w:pPr>
                                <w:r>
                                  <w:rPr>
                                    <w:rFonts w:asciiTheme="minorHAnsi" w:hAnsiTheme="minorHAnsi" w:cstheme="minorHAnsi"/>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4" name="Conector recto de flecha 114"/>
                        <wps:cNvCnPr/>
                        <wps:spPr>
                          <a:xfrm flipH="1">
                            <a:off x="260113" y="1183274"/>
                            <a:ext cx="328781"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onector recto de flecha 115"/>
                        <wps:cNvCnPr/>
                        <wps:spPr>
                          <a:xfrm>
                            <a:off x="2386242" y="1755453"/>
                            <a:ext cx="358388" cy="13783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39DD3F" id="Grupo 116" o:spid="_x0000_s1086" style="position:absolute;left:0;text-align:left;margin-left:114.5pt;margin-top:36.7pt;width:289.15pt;height:175.3pt;z-index:251705344" coordsize="36724,2226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09PT09PT09PT09PT09PT09PT09PT09PT09PT09PT09PT09PT09PT09PT09PT0&#10;9PT09PT09PT09PT09PT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z9fTz9fTz9fTz9fTz9fTz9fTz9fTz9fTz9fTz9fTz9fTz&#10;9fTz9fTz9fTz9fTz9fTz9fTz9fTz9fT09PT09PT09PT09PT09PT09PT09PT09PT09PT09PT09PT0&#10;9PT09PT09PT09PT09PT09PT09PT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z&#10;9fTz9fTz9fTz9fTz9fTz9fTz9fTz9fTz9fTz9fTz9fTz9fTz9fTz9fTz9fTz9fTz9fTz9fTz9fTz&#10;9fTz9fTz9fTz9fTz9fTz9fTz9fTz9fTz9fTz9fTz9fTz9fTz9fTz9fTz9fTz9fTz9fTz9fTz9fTz&#10;9fTz9fTz9fTz9fTz9fTz9fTz9fTz9fTz9fTz9fTz9fTz9fT09PT09PT09PT09PT09PT09PT09PT0&#10;9PT09PT09PT09PT09PT09PT09PT09PT09PT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z8/Pz8/Pz8/Pz8/Pz8/Pz8/Pz&#10;8/Pz8/Pz8/Pz8/Pz8/Pz8/Pz8/Pz8/Pz8/Pz8/P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Pz8/P0&#10;8/H08/H08/H08/H28u/28u/59fL08O339vL19PDy8e/08/H09PLz8/H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z8/Pz8/Pz8/Pz&#10;8/Pz8/Pz8/Pz8/Pz8/Pz8/Pz8/Pz8/Pz8/Pz8/Pz8/Pz8/Hz8/Hz8/H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z8/Pz8/Pz&#10;8/Pz8/Pz8/Pz8/Pz8/Pz8/Pz8/Pz8/Pz8/Pz8/Pz8/Pz8/Pz8/Hz8/H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w9PPw9PPy9PPy9PPy9PPy9PPy9PPy9PPy9PPy9PPy9PPy9PPy9PPy&#10;9PPz8/Pz8/Pz8/Pz8/Pz8/Pz8/Pz8/Pz8/Pz8/Pz8/Pz8/Pz8/Pz8/H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w9PPw9PPy9PPy9PPy9PPy9PPy9PPy9PPy9PPy9PPy9PPy9PPy&#10;9PPy9PPz8/Pz8/Pz8/Pz8/Pz8/Pz8/Pz8/Pz8/Pz8/Pz8/Pz8/Pz8/P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z8/H08/H08/H08/H08/H08/H08/H08/H08/H08/H08/H08/H0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w9PPw9PPw9PPw9PPy9PPy9PPy9PPy9PPy9PPy9PPy9PPy&#10;9PPy9PPy9PPy9PPy9PPz8/Pz8/Pz8/Pz8/Pz8/Pz8/Pz8/Pz8/Pz8/Pz8/P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08/H08/Hz8/Hz8/Hz8/Hz8/Hz8/Hz8/H08/H08/H08/H08/H08/H08/H08/H08/H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w9PPw9PPw9PPw9PPy9PPy9PPy9PPy9PPy9PPy9PPy&#10;9PPy9PPy9PPy9PPy9PPy9PPz8/Pz8/Pz8/Pz8/Pz8/Pz8/Pz8/Pz8/Pz8/Pz8/Pz8/H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w9PPw9PPw9PPw9PPw9PPw9PPy9PPy9PPy9PPy&#10;9PPy9PPy9PPy9PPy9PPy9PPy9PPz8/Pz8/Pz8/Pz8/Pz8/Pz8/Pz8/Pz8/Pz8/Pz8/Pz8/H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w9PPw9PPw9PPw9PPw9PPw9PPy9PPy9PPy&#10;9PPy9PPy9PPy9PPy9PPy9PPy9PPy9PPz8/Pz8/Pz8/Pz8/Pz8/Pz8/Pz8/Pz8/Pz8/Pz8/Pz8/Hz&#10;8/Hz8/Hz8/Hz8/Hz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z8/H08+/08+/08/H08/Hz8/Hz8/Hz8/Hz8/Hz8/Pz8/Pz8/Pz8/Pz8/Pz&#10;8/Pz8/Pz8/P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z8/Xz8/Xz8/Xz8/Xz8/Xz8/Xz8/Xz8/Xz8/Xz8/X0&#10;8vX08vX08vX08vX08vX08vX08vX08vX08vX08vX08vX08vX08vX08vX08vX08vX08vX08vX08vX0&#10;8vX08vX08vX08vP08vP08vP08vP08vP08vP08vP08vP08vP08vP08vP08vP08vP08vP08vP08vP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z8/Pz8/Pz8/Pz8/Pz&#10;8/Pz8/Pz8/Pz8/Pz8/Pz8/Pz8/Pz8/P08vP08vP08vP08vP08vP08vP08vP08vP08vP08vP08vP0&#10;8vP08vP08vP08vP08vP08vP08vP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z8vfz8vfz&#10;8vfz8vfz8vfz8vfz8vfz8vfz8vfz8vfz8vfz8vfz8vfz8vfz8vfz8vfz8vfz8vfz8vfy8/fy8/fy&#10;8/fy8/fz8vfz8vfz8vfz8vfz8vfz8vfz8vfz8vfz8vfz8vfz8vfz8vf08vX08vX08vX08vX08vX0&#10;8vX08vX08vX08vX08vX08vX08vX08vX08vX08vX08vX08vX08vX08vX08vX08vX08vX08vX08vX0&#10;8vX08vX08vX08vX08vX08vX08vX08vX08vP08vP08vP08vP08vP08vP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wdZIwdZIwdZIwdZIwdZIwdZIwdZIw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Ah7kAh70AhcABhMQBhMQChMIEhL0ChbsBhrsAh70AhsIAhsQAhsQAhcIE&#10;hLsFhLk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sAAhsIAh8QAh8YAhsIAhcIBhb4Ahr4AhsAAh8AAh8IAh8IAh8AAh8AAh8AAhsA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cABhcABhcABhcABhcABhcABhcABhcABhcABhc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iL4Ah8AAhsIAhcQAhsIAhcAAhrsAh7kAhrsAh70AhsIA&#10;hcQAhcQAhsAAhrsAh7k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ChbsChbsBhb0Bhb0BhrsBhrsChbsChb0Chb0ChL4ChL4ChL4Bhb0Bhb0AhrsAhrs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r4Ah70Ah70Ah70Ah70Ah70Ah70Ah70Ah70Ah70Ah70Ah70Ah7sAh7sA&#10;h7s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0Ahr0Bhb0AhLsAh78Ah8EA&#10;icUAhMAAicYAh8QAhcIAhr4Ahb0Ahr4Ah78Ahr4Ah78Ah78Ahb0Ahr4Ahr4Ahr4Ahr4Ahr4Ahr4B&#10;hb4Bhb4Ahr4Ahr4Ahr4Ahr4Ahr4Ahr4Ahr4Ahr4Ahr4Ahr4Ahr4Ahr4Ahr4Ahr4Ahr4Ahr4Ahr4A&#10;hr4Ahr4Ahr4Ahr4Ahr4Ahr4Ahr4Ahr4Ahr4Ahr4Ahr4Ahr4Ahr4Ahr4Ahr4EhL0Chb0AhrsAhrsC&#10;hbsChL4AhcYAhsQEibwAhLUAhr4Ag78FiMYAf70AhL8AhsE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4Ah74DisEAg7kChrcAhbcA&#10;i74Ah7wAiMAAh8IAhcQChMIEg8AChL4Bhb0Ahrs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jdEAhMUFiMAKibwAgrEAh7wAh8IAhscBg8EEgb8Dg70D&#10;g70Dgr8Dgr8AhbwAhro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g7sEisUA&#10;groAhL8Ahb0DicQAg7sAhL8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aoAjLYAirsAhLoChb0Fhb8EgrwJicMBhMICjMUA&#10;irkAhrYCicEEhsAKi70Afa4AjMAAiL4AhLkAg74Ag8oAhswAhsQAhLwDh78Eh78AhrsAg7sAg74C&#10;hL4FhrgEhrQAhr4Ahr4Ahr4Ahr4Ahr4Ahr4Ahr4Ahr4Ahr4Ahr4Ahr4Ahr4Ahr4Ahr4Ahr4Ahr4A&#10;hr4Ahr4Ahr4Ahr4Ahr4Ahr4Ahr4Ahr4Ahr4Ahr4Ahr4Ahr4Ahr4Ahr4Ahr4Ahr4JgMAGgsAAhcAA&#10;h74Ah70AhrsChbsafadulKnr8f1/gY6Hh5ODgYyFiI93hYh+kJK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42Bi42Bi42Bio+BipGBiZOBipGBipF+h4x9&#10;houBi41/iYuAiY6Gj5Z5gYv4//8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gr0AhcIAgsYBhsgAisAAhLYAgroGiMYH&#10;iMwAgcUDicYAgr0DhcMAgb8AhrsBi7oDg7wDhr4FiMABiL8AiMAAh74AhrwCh7wDhLUDhLYAhbwA&#10;hsIAhsUAhcQAg8EAg8EAhr4Ahr4Ahr4Ahr4Ahr4Ahr4Ahr4Ahr4Ahr4Ahr4Ahr4Ahr4Ahr4Ahr4A&#10;hr4Ahr4Ahr4Ahr4Ahr4Ahr4Ahr4Ahr4Ahr4Ahr4Ahr4Ahr4Ahr4Ahr4Ahr4Ahr4Ahr4Ahr4Cg8QA&#10;hcIAib4AibsChbkEhL0AhcYChL4XgqoQd5gWg6wTfawbeakeeqkXgKcSgKM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qcXfqcXfqcXfqkXfasXfa0Xfa0X&#10;fascg64SeaQReKMbgq0agawNdJ8cga8Xe6w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gsUEhMsBgM0AgsoAiL0AiLYAiLwA&#10;hL8AgMcFhcwAgcEFh8UAgcICg8QAhrwAhrkHg74Fg70AgrwAhb0AibsAibsAiLsDhroHh7YFhLcA&#10;hr4Ah8UAhsYAg8QAhMYAhcgAhr4Ahr4Ahr4Ahr4Ahr4Ahr4Ahr4Ahr4Ahr4Ahr4Ahr4Ahr4Ahr4A&#10;hr4Ahr4Ahr4Ahr4Ahr4Ahr4Ahr4Ahr4Ahr4Ahr4Ahr4Ahr4Ahr4Ahr4Ahr4Ahr4Ahr4Ahr4Ahr4A&#10;hcQAhsIAi70AirsEhbcFg70AhskAh8YChLALjbcAhrcAisQFg74Igr0Ah7kAhrU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rsBhrsBhb0Bhb4Bhb4BhcAB&#10;hcABhcAAg7sBhb0GisIAgLgDh78Dh8AChL4Ag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L4ChL4Ahr4Ahr4Ahr4Bhb4ChbsChb0A&#10;hcIAhcQBhMIChMIAhcIAhcIAhsIAhsI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Ahr4B&#10;hcAChMIBhMIAhcQAhsIAhr0Ah7sAiLsAiL0Ah70Ah70Ahr4Bhb4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sAhr0B&#10;hb4BhcABhMIAhcQAhsYAhcQChbsEhbcChbsBhrsBhb0Chb0ChL4ChMA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8AAh8AAh8AAhsABhb4EhL4GgsAbe61fjqC6zdHl9Pnq8fft7vLs&#10;6u3t6+7y7fH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ircAibkAhr4BhMIAhsQAhsYAiMQAiMAAgrkAhLkDi70A&#10;iboAhLgAiMABiMcAgcU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iLsAh70ChL4Eg8AFgsIEg8IBhMIAhcADjMIAiLsA&#10;ibsAiLoAib0Ah74Agr0DhcM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Eg8IChMAAiL4AiL0Ah7sB&#10;hrsChb0Bhb4AhsIAhsQAhMYCg8YFgsIEg8AAhr4AiL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cIAhsAAib4Aib0A&#10;h7sBhrsChbsBhrsAh70AiL4Ah74Ahr4EhLsEhbkAh7cAibY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BhcAAhcAAh74A&#10;h74Ahr0Chb0ChbsBhrsAh70AiL0Ah70Ah7sChbsChbkAh7cAiLc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Fg74Fg74C&#10;hL4ChL4Fg74Fg74Fg74EhL4Ahr4Ah74Ah74Ahr4Bhb4BhcAAhr4AhsAAhrs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Fg74F&#10;g74EhL4Eg8AEg8AEg8AEg8AChMAAhcAAhr4Ahr4AhsAAhcAAhcIAhsIAhcQ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B&#10;hb0Ahr4Ahr4AhsAAhsIAhsIAhsIAhsAAhr4Ahr0Ahr0Ahr0Ahr4AhcAAhsIAhsI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AiL4Ah8IAiMIAh8QAh8IAh8AAhr4Ahr0BhrsBhb0Ahr0AhcAAh8AAhs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8AAh8AA&#10;hsAAhsAAhr4Ahr4Ahr4Ahr4Ahr4Ahr4Ahr4Ahr4Ah70Ah70Ah70Ah7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b4Aib4Ah70Ahr0Ahr0Bhb0Ahr4Ahr4Ah8AAh8AAh74Ahr4BhrsEhbkAh8AA&#10;h8AAhsAAhsAAhr4Ahr4Ahr4Ahr4Ahr4Ahr4Ahr4Ahr4Ah70Ah70Ah70Ah7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b4AiL4Ah70Ahr0Bhb0Bhb0Ahr4Ahr4Ah8AAh8AAh74Ahr4Bhb0ChbsA&#10;hsAAhsAAhsAAhsAAhr4Ahr4Ahr4Ahr4Ahr4Ahr4Ahr4Ahr4Ahr4Ahr4Ah70Ah7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4Ah74Ahr4Ahr4Bhb4Bhb4Bhb4Ahr4Ahr4Ahr4Ahr4Ahr4Ahr4B&#10;hb0AhsAAhsAAhsAAhsAAhr4Ahr4Ahr4Ahr4Ahr4Ahr4Ahr4Ahr4Ahr4Ahr4Ah70Ah7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Bhb4Bhb4ChL4Bhb4Bhb4Ahr4Ahr4Ahr4Ahr4A&#10;hr4AhcA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0Bhb4Bhb4BhcABhcABhcAChL4Bhb4Bhb0Ahr0Ahr0A&#10;hr4AhsA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Chb0ChL4BhcABhcABhcABhcABhb4ChL4Bhb0Bhb0A&#10;hr0Ahr4Ah8AAhsQ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EhL4ChL4BhcAAhcAAhcIAhcABhb4Bhb4Chb0B&#10;hrsAhrsAh70Ah74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EhL4ChL4AhcAAhsAAhsIAhsAAhcABhb4B&#10;hb0BhrsAh7sAh7sAh70Ahr4Bhb4AhL0Chr8Dh8AAhb0Ahr4Ah78A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EhL4ChL4AhsAAh8AAh8AAh8AAhcAA&#10;hr4Ah78AhbwAhroAib0AhLcGhboBhb4AhL0Bhb4Chr8Ahb0Ahr4Ah7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ChL4BhcAAh8AAh8AAh8AAh8AA&#10;hsAAhcAAhcAAhr4Ah7sBibsDg7QSiLgChL4AgrwAhL0Bhb4AhL0Bhb4Ah78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BhcAAhcAAh8AAib4AiL4A&#10;h74AhsAAhcAAhL4Ahr4Ah7sDh7cNg68qk7sFh8EBg70AhL0Chr8AhL0Bhb4Ah78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MIAhcIAiL4AiL0A&#10;iL0Ah70Ahr4AhcAAh8MBicMAhrsDg7ITgKc/mbsIi8MDhr4ChL4Dhb8Bhb4Bhb4Ah78Ahb0Ahr4A&#10;hr4Ahr4Ahr4AhcAAhcAAhcAAhcA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">
                <v:shape id="Imagen 98" o:spid="_x0000_s1087" type="#_x0000_t75" style="position:absolute;left:3373;width:3335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">
                  <v:imagedata r:id="rId21" o:title=""/>
                </v:shape>
                <v:group id="Grupo 108" o:spid="_x0000_s1088" style="position:absolute;left:6170;top:7119;width:12370;height:11823" coordsize="12369,1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03" o:spid="_x0000_s1089" type="#_x0000_t34" style="position:absolute;left:20;width:12348;height:755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" adj="44690" strokecolor="#c00000" strokeweight="1.5pt"/>
                  <v:shape id="Conector angular 106" o:spid="_x0000_s1090" type="#_x0000_t34" style="position:absolute;width:12364;height:1181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" adj="21616" strokecolor="#c00000" strokeweight="1.5pt"/>
                  <v:line id="Conector recto 107" o:spid="_x0000_s1091" style="position:absolute;visibility:visible;mso-wrap-style:square" from="12368,7556" to="12369,11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" strokecolor="#c00000" strokeweight="1.5pt">
                    <v:stroke joinstyle="miter"/>
                  </v:line>
                </v:group>
                <v:rect id="Rectángulo 110" o:spid="_x0000_s1092" style="position:absolute;left:19295;top:16312;width:4559;height:2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" filled="f" strokecolor="#c00000" strokeweight="1.5pt"/>
                <v:group id="Grupo 64" o:spid="_x0000_s1093" style="position:absolute;top:10562;width:2633;height:2633" coordsize="263347,26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oval id="Elipse 65" o:spid="_x0000_s1094" style="position:absolute;width:263347;height:26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" filled="f" strokecolor="#c00000" strokeweight="1pt">
                    <v:stroke joinstyle="miter"/>
                    <v:textbox>
                      <w:txbxContent>
                        <w:p w14:paraId="1FCD30C0" w14:textId="77777777" w:rsidR="00CB044C" w:rsidRPr="00354602" w:rsidRDefault="00CB044C" w:rsidP="00CB044C">
                          <w:pPr>
                            <w:jc w:val="center"/>
                            <w:rPr>
                              <w:rFonts w:asciiTheme="minorHAnsi" w:hAnsiTheme="minorHAnsi" w:cstheme="minorHAnsi"/>
                              <w:color w:val="FF0000"/>
                            </w:rPr>
                          </w:pPr>
                        </w:p>
                      </w:txbxContent>
                    </v:textbox>
                  </v:oval>
                  <v:shape id="Cuadro de texto 66" o:spid="_x0000_s1095" type="#_x0000_t202" style="position:absolute;width:219456;height:26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1DD40A0C" w14:textId="77777777" w:rsidR="00CB044C" w:rsidRPr="00354602" w:rsidRDefault="00CB044C" w:rsidP="00CB044C">
                          <w:pPr>
                            <w:jc w:val="center"/>
                            <w:rPr>
                              <w:rFonts w:asciiTheme="minorHAnsi" w:hAnsiTheme="minorHAnsi" w:cstheme="minorHAnsi"/>
                              <w:color w:val="FF0000"/>
                            </w:rPr>
                          </w:pPr>
                          <w:r w:rsidRPr="00354602">
                            <w:rPr>
                              <w:rFonts w:asciiTheme="minorHAnsi" w:hAnsiTheme="minorHAnsi" w:cstheme="minorHAnsi"/>
                              <w:color w:val="FF0000"/>
                            </w:rPr>
                            <w:t>1</w:t>
                          </w:r>
                        </w:p>
                      </w:txbxContent>
                    </v:textbox>
                  </v:shape>
                </v:group>
                <v:group id="Grupo 111" o:spid="_x0000_s1096" style="position:absolute;left:27725;top:17945;width:2633;height:2634" coordsize="263347,26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oval id="Elipse 112" o:spid="_x0000_s1097" style="position:absolute;width:263347;height:26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" fillcolor="white [3212]" strokecolor="#c00000" strokeweight="1pt">
                    <v:stroke joinstyle="miter"/>
                    <v:textbox>
                      <w:txbxContent>
                        <w:p w14:paraId="118119B7" w14:textId="77777777" w:rsidR="00CB044C" w:rsidRPr="00354602" w:rsidRDefault="00CB044C" w:rsidP="00CB044C">
                          <w:pPr>
                            <w:jc w:val="center"/>
                            <w:rPr>
                              <w:rFonts w:asciiTheme="minorHAnsi" w:hAnsiTheme="minorHAnsi" w:cstheme="minorHAnsi"/>
                              <w:color w:val="FF0000"/>
                            </w:rPr>
                          </w:pPr>
                        </w:p>
                      </w:txbxContent>
                    </v:textbox>
                  </v:oval>
                  <v:shape id="Cuadro de texto 113" o:spid="_x0000_s1098" type="#_x0000_t202" style="position:absolute;width:219456;height:26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24D9AE07" w14:textId="1ACB137D" w:rsidR="00CB044C" w:rsidRPr="00354602" w:rsidRDefault="00CB044C" w:rsidP="00CB044C">
                          <w:pPr>
                            <w:jc w:val="center"/>
                            <w:rPr>
                              <w:rFonts w:asciiTheme="minorHAnsi" w:hAnsiTheme="minorHAnsi" w:cstheme="minorHAnsi"/>
                              <w:color w:val="FF0000"/>
                            </w:rPr>
                          </w:pPr>
                          <w:r>
                            <w:rPr>
                              <w:rFonts w:asciiTheme="minorHAnsi" w:hAnsiTheme="minorHAnsi" w:cstheme="minorHAnsi"/>
                              <w:color w:val="FF0000"/>
                            </w:rPr>
                            <w:t>2</w:t>
                          </w:r>
                        </w:p>
                      </w:txbxContent>
                    </v:textbox>
                  </v:shape>
                </v:group>
                <v:shape id="Conector recto de flecha 114" o:spid="_x0000_s1099" type="#_x0000_t32" style="position:absolute;left:2601;top:11832;width:32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" strokecolor="#c00000" strokeweight=".5pt">
                  <v:stroke endarrow="block" joinstyle="miter"/>
                </v:shape>
                <v:shape id="Conector recto de flecha 115" o:spid="_x0000_s1100" type="#_x0000_t32" style="position:absolute;left:23862;top:17554;width:3584;height:1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" strokecolor="#c00000" strokeweight=".5pt">
                  <v:stroke endarrow="block" joinstyle="miter"/>
                </v:shape>
                <w10:wrap type="topAndBottom"/>
              </v:group>
            </w:pict>
          </mc:Fallback>
        </mc:AlternateContent>
      </w:r>
      <w:r w:rsidR="00EF7C4F">
        <w:rPr>
          <w:rFonts w:ascii="Calibri" w:hAnsi="Calibri" w:cs="Calibri"/>
          <w:b/>
          <w:bCs/>
        </w:rPr>
        <w:t>Placa</w:t>
      </w:r>
      <w:r w:rsidR="00015654" w:rsidRPr="00AA5B62">
        <w:rPr>
          <w:rFonts w:ascii="Calibri" w:hAnsi="Calibri" w:cs="Calibri"/>
          <w:b/>
          <w:bCs/>
        </w:rPr>
        <w:t>:</w:t>
      </w:r>
      <w:r w:rsidR="00015654" w:rsidRPr="008C0F3E">
        <w:rPr>
          <w:rFonts w:ascii="Calibri" w:hAnsi="Calibri" w:cs="Calibri"/>
        </w:rPr>
        <w:t xml:space="preserve"> se usa una caja de texto que permitirá el</w:t>
      </w:r>
      <w:r w:rsidR="00015654">
        <w:rPr>
          <w:rFonts w:ascii="Calibri" w:hAnsi="Calibri" w:cs="Calibri"/>
        </w:rPr>
        <w:t xml:space="preserve"> ingreso de hasta</w:t>
      </w:r>
      <w:r w:rsidR="00EF7C4F">
        <w:rPr>
          <w:rFonts w:ascii="Calibri" w:hAnsi="Calibri" w:cs="Calibri"/>
        </w:rPr>
        <w:t xml:space="preserve"> 7</w:t>
      </w:r>
      <w:r w:rsidR="00015654" w:rsidRPr="008C0F3E">
        <w:rPr>
          <w:rFonts w:ascii="Calibri" w:hAnsi="Calibri" w:cs="Calibri"/>
        </w:rPr>
        <w:t xml:space="preserve"> caracteres</w:t>
      </w:r>
      <w:r w:rsidR="00015654">
        <w:rPr>
          <w:rFonts w:ascii="Calibri" w:hAnsi="Calibri" w:cs="Calibri"/>
        </w:rPr>
        <w:t xml:space="preserve"> de tipo alfanumérico</w:t>
      </w:r>
    </w:p>
    <w:p w14:paraId="0F6B3CDC" w14:textId="5908BA1F" w:rsidR="00EF7C4F" w:rsidRDefault="00EF7C4F" w:rsidP="00EF7C4F">
      <w:pPr>
        <w:rPr>
          <w:rFonts w:ascii="Calibri" w:hAnsi="Calibri" w:cs="Calibri"/>
          <w:sz w:val="28"/>
          <w:szCs w:val="28"/>
        </w:rPr>
      </w:pPr>
    </w:p>
    <w:p w14:paraId="33760E83" w14:textId="7F4781C6" w:rsidR="00EF7C4F" w:rsidRDefault="00EF7C4F" w:rsidP="00EF7C4F">
      <w:pPr>
        <w:ind w:left="708"/>
        <w:jc w:val="both"/>
        <w:rPr>
          <w:rFonts w:ascii="Calibri" w:hAnsi="Calibri" w:cs="Calibri"/>
        </w:rPr>
      </w:pPr>
      <w:r w:rsidRPr="00593C39">
        <w:rPr>
          <w:rFonts w:ascii="Calibri" w:hAnsi="Calibri" w:cs="Calibri"/>
          <w:noProof/>
          <w:sz w:val="28"/>
          <w:szCs w:val="28"/>
        </w:rPr>
        <w:drawing>
          <wp:anchor distT="0" distB="0" distL="114300" distR="114300" simplePos="0" relativeHeight="251691008" behindDoc="1" locked="0" layoutInCell="1" allowOverlap="1" wp14:anchorId="10CF32E6" wp14:editId="5FFA842B">
            <wp:simplePos x="0" y="0"/>
            <wp:positionH relativeFrom="column">
              <wp:posOffset>5426710</wp:posOffset>
            </wp:positionH>
            <wp:positionV relativeFrom="paragraph">
              <wp:posOffset>155575</wp:posOffset>
            </wp:positionV>
            <wp:extent cx="549910" cy="199390"/>
            <wp:effectExtent l="0" t="0" r="0" b="3810"/>
            <wp:wrapTight wrapText="bothSides">
              <wp:wrapPolygon edited="0">
                <wp:start x="0" y="0"/>
                <wp:lineTo x="0" y="20637"/>
                <wp:lineTo x="20952" y="20637"/>
                <wp:lineTo x="20952"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982" t="74941" r="39831" b="18428"/>
                    <a:stretch/>
                  </pic:blipFill>
                  <pic:spPr bwMode="auto">
                    <a:xfrm>
                      <a:off x="0" y="0"/>
                      <a:ext cx="549910" cy="19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b/>
          <w:bCs/>
          <w:noProof/>
        </w:rPr>
        <w:t>Paso 1:</w:t>
      </w:r>
      <w:r>
        <w:rPr>
          <w:rFonts w:ascii="Calibri" w:hAnsi="Calibri" w:cs="Calibri"/>
        </w:rPr>
        <w:t xml:space="preserve"> I</w:t>
      </w:r>
      <w:r w:rsidRPr="00E20F47">
        <w:rPr>
          <w:rFonts w:ascii="Calibri" w:hAnsi="Calibri" w:cs="Calibri"/>
        </w:rPr>
        <w:t xml:space="preserve">ngresar </w:t>
      </w:r>
      <w:r>
        <w:rPr>
          <w:rFonts w:ascii="Calibri" w:hAnsi="Calibri" w:cs="Calibri"/>
        </w:rPr>
        <w:t>los datos correspondientes</w:t>
      </w:r>
      <w:r w:rsidRPr="00E20F47">
        <w:rPr>
          <w:rFonts w:ascii="Calibri" w:hAnsi="Calibri" w:cs="Calibri"/>
        </w:rPr>
        <w:t>.</w:t>
      </w:r>
    </w:p>
    <w:p w14:paraId="5317758E" w14:textId="422C8DD9" w:rsidR="00EF7C4F" w:rsidRDefault="00EF7C4F" w:rsidP="00EF7C4F">
      <w:pPr>
        <w:ind w:left="708"/>
        <w:jc w:val="both"/>
        <w:rPr>
          <w:rFonts w:ascii="Calibri" w:hAnsi="Calibri" w:cs="Calibri"/>
        </w:rPr>
      </w:pPr>
      <w:r>
        <w:rPr>
          <w:rFonts w:ascii="Calibri" w:hAnsi="Calibri" w:cs="Calibri"/>
          <w:b/>
          <w:bCs/>
          <w:noProof/>
        </w:rPr>
        <w:t>Paso 2:</w:t>
      </w:r>
      <w:r>
        <w:rPr>
          <w:rFonts w:ascii="Calibri" w:hAnsi="Calibri" w:cs="Calibri"/>
        </w:rPr>
        <w:t xml:space="preserve"> U</w:t>
      </w:r>
      <w:r w:rsidRPr="005F5162">
        <w:rPr>
          <w:rFonts w:ascii="Calibri" w:hAnsi="Calibri" w:cs="Calibri"/>
        </w:rPr>
        <w:t>na vez que ha</w:t>
      </w:r>
      <w:r>
        <w:rPr>
          <w:rFonts w:ascii="Calibri" w:hAnsi="Calibri" w:cs="Calibri"/>
        </w:rPr>
        <w:t>ya llenado todos los datos</w:t>
      </w:r>
      <w:r w:rsidRPr="005F5162">
        <w:rPr>
          <w:rFonts w:ascii="Calibri" w:hAnsi="Calibri" w:cs="Calibri"/>
        </w:rPr>
        <w:t xml:space="preserve"> debe hacer clic en </w:t>
      </w:r>
      <w:r>
        <w:rPr>
          <w:rFonts w:ascii="Calibri" w:hAnsi="Calibri" w:cs="Calibri"/>
        </w:rPr>
        <w:t xml:space="preserve">el botón </w:t>
      </w:r>
      <w:r w:rsidRPr="005F5162">
        <w:rPr>
          <w:rFonts w:ascii="Calibri" w:hAnsi="Calibri" w:cs="Calibri"/>
        </w:rPr>
        <w:t>para iniciar sesión en el sistema.</w:t>
      </w:r>
    </w:p>
    <w:p w14:paraId="4605AABE" w14:textId="5FFDA713" w:rsidR="00EF7C4F" w:rsidRDefault="00EF7C4F" w:rsidP="00EF7C4F">
      <w:pPr>
        <w:ind w:left="2112"/>
        <w:jc w:val="both"/>
        <w:rPr>
          <w:rFonts w:ascii="Calibri" w:hAnsi="Calibri" w:cs="Calibri"/>
        </w:rPr>
      </w:pPr>
    </w:p>
    <w:p w14:paraId="4C489917" w14:textId="0DB37EE5" w:rsidR="00EF7C4F" w:rsidRDefault="00EF7C4F" w:rsidP="00EF7C4F">
      <w:pPr>
        <w:ind w:left="708"/>
        <w:jc w:val="both"/>
        <w:rPr>
          <w:rFonts w:ascii="Calibri" w:hAnsi="Calibri" w:cs="Calibri"/>
          <w:noProof/>
        </w:rPr>
      </w:pPr>
      <w:r w:rsidRPr="005F5162">
        <w:rPr>
          <w:rFonts w:ascii="Calibri" w:hAnsi="Calibri" w:cs="Calibri"/>
          <w:noProof/>
        </w:rPr>
        <w:t>Luego el sistema comprobar</w:t>
      </w:r>
      <w:r>
        <w:rPr>
          <w:rFonts w:ascii="Calibri" w:hAnsi="Calibri" w:cs="Calibri"/>
          <w:noProof/>
        </w:rPr>
        <w:t>á</w:t>
      </w:r>
      <w:r w:rsidRPr="005F5162">
        <w:rPr>
          <w:rFonts w:ascii="Calibri" w:hAnsi="Calibri" w:cs="Calibri"/>
          <w:noProof/>
        </w:rPr>
        <w:t xml:space="preserve"> la información ingresad, si la información ingresada es válida, </w:t>
      </w:r>
      <w:r w:rsidR="00FB7AA3">
        <w:rPr>
          <w:rFonts w:ascii="Calibri" w:hAnsi="Calibri" w:cs="Calibri"/>
          <w:noProof/>
        </w:rPr>
        <w:t>el vehiculo se registrara en la base de datos del sistema</w:t>
      </w:r>
      <w:r w:rsidRPr="005F5162">
        <w:rPr>
          <w:rFonts w:ascii="Calibri" w:hAnsi="Calibri" w:cs="Calibri"/>
          <w:noProof/>
        </w:rPr>
        <w:t>.</w:t>
      </w:r>
    </w:p>
    <w:p w14:paraId="3A17DFCC" w14:textId="3AF23AEC" w:rsidR="006E2210" w:rsidRDefault="006E2210" w:rsidP="00EF7C4F">
      <w:pPr>
        <w:ind w:left="708"/>
        <w:jc w:val="both"/>
        <w:rPr>
          <w:rFonts w:ascii="Calibri" w:hAnsi="Calibri" w:cs="Calibri"/>
          <w:noProof/>
        </w:rPr>
      </w:pPr>
    </w:p>
    <w:p w14:paraId="79CB3C88" w14:textId="73E924DB" w:rsidR="006E2210" w:rsidRDefault="006E2210" w:rsidP="006E2210">
      <w:pPr>
        <w:ind w:left="708"/>
        <w:jc w:val="center"/>
        <w:rPr>
          <w:rFonts w:ascii="Calibri" w:hAnsi="Calibri" w:cs="Calibri"/>
          <w:noProof/>
        </w:rPr>
      </w:pPr>
      <w:r w:rsidRPr="00593C39">
        <w:rPr>
          <w:rFonts w:ascii="Calibri" w:hAnsi="Calibri" w:cs="Calibri"/>
          <w:noProof/>
          <w:sz w:val="28"/>
          <w:szCs w:val="28"/>
        </w:rPr>
        <w:drawing>
          <wp:inline distT="0" distB="0" distL="0" distR="0" wp14:anchorId="71B90CB9" wp14:editId="42FAF83E">
            <wp:extent cx="2321573" cy="873303"/>
            <wp:effectExtent l="0" t="0" r="254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55" t="29762" r="24345" b="41315"/>
                    <a:stretch/>
                  </pic:blipFill>
                  <pic:spPr bwMode="auto">
                    <a:xfrm>
                      <a:off x="0" y="0"/>
                      <a:ext cx="2354977" cy="885869"/>
                    </a:xfrm>
                    <a:prstGeom prst="rect">
                      <a:avLst/>
                    </a:prstGeom>
                    <a:ln>
                      <a:noFill/>
                    </a:ln>
                    <a:extLst>
                      <a:ext uri="{53640926-AAD7-44D8-BBD7-CCE9431645EC}">
                        <a14:shadowObscured xmlns:a14="http://schemas.microsoft.com/office/drawing/2010/main"/>
                      </a:ext>
                    </a:extLst>
                  </pic:spPr>
                </pic:pic>
              </a:graphicData>
            </a:graphic>
          </wp:inline>
        </w:drawing>
      </w:r>
    </w:p>
    <w:p w14:paraId="50836E80" w14:textId="77777777" w:rsidR="006E2210" w:rsidRPr="00EF7C4F" w:rsidRDefault="006E2210" w:rsidP="00EF7C4F">
      <w:pPr>
        <w:ind w:left="708"/>
        <w:jc w:val="both"/>
        <w:rPr>
          <w:rFonts w:ascii="Calibri" w:hAnsi="Calibri" w:cs="Calibri"/>
          <w:noProof/>
        </w:rPr>
      </w:pPr>
    </w:p>
    <w:p w14:paraId="54D7657B" w14:textId="77777777" w:rsidR="00B165BC" w:rsidRDefault="00B165BC">
      <w:pPr>
        <w:suppressAutoHyphens w:val="0"/>
        <w:rPr>
          <w:rFonts w:ascii="Calibri" w:hAnsi="Calibri" w:cs="Calibri"/>
          <w:b/>
          <w:bCs/>
        </w:rPr>
      </w:pPr>
      <w:r>
        <w:rPr>
          <w:rFonts w:ascii="Calibri" w:hAnsi="Calibri" w:cs="Calibri"/>
          <w:b/>
          <w:bCs/>
        </w:rPr>
        <w:br w:type="page"/>
      </w:r>
    </w:p>
    <w:p w14:paraId="405A7324" w14:textId="60B68349" w:rsidR="006E2210" w:rsidRDefault="006E2210" w:rsidP="006E2210">
      <w:pPr>
        <w:ind w:left="708"/>
        <w:rPr>
          <w:rFonts w:ascii="Calibri" w:hAnsi="Calibri" w:cs="Calibri"/>
          <w:b/>
          <w:bCs/>
        </w:rPr>
      </w:pPr>
      <w:r>
        <w:rPr>
          <w:rFonts w:ascii="Calibri" w:hAnsi="Calibri" w:cs="Calibri"/>
          <w:b/>
          <w:bCs/>
        </w:rPr>
        <w:lastRenderedPageBreak/>
        <w:t>Pago de Impuesto Vehicular</w:t>
      </w:r>
    </w:p>
    <w:p w14:paraId="4D8C00EB" w14:textId="0F0C1662" w:rsidR="009144CB" w:rsidRDefault="009144CB" w:rsidP="006E2210">
      <w:pPr>
        <w:ind w:left="708"/>
        <w:rPr>
          <w:rFonts w:ascii="Calibri" w:hAnsi="Calibri" w:cs="Calibri"/>
          <w:b/>
          <w:bCs/>
        </w:rPr>
      </w:pPr>
    </w:p>
    <w:p w14:paraId="7401F1B8" w14:textId="09A32632" w:rsidR="00044610" w:rsidRDefault="009144CB" w:rsidP="00044610">
      <w:pPr>
        <w:ind w:left="708"/>
        <w:jc w:val="both"/>
        <w:rPr>
          <w:rFonts w:ascii="Calibri" w:hAnsi="Calibri" w:cs="Calibri"/>
        </w:rPr>
      </w:pPr>
      <w:r w:rsidRPr="009144CB">
        <w:rPr>
          <w:rFonts w:ascii="Calibri" w:hAnsi="Calibri" w:cs="Calibri"/>
        </w:rPr>
        <w:t>El sistema muestra la cantidad de autos que tiene registrado el usuario, los valores de los impuestos que deben pagar los vehículos de forma unitaria y el calculo del total de impuestos a pagar.</w:t>
      </w:r>
    </w:p>
    <w:p w14:paraId="6944D3B0" w14:textId="378599F2" w:rsidR="009144CB" w:rsidRDefault="009144CB" w:rsidP="009144CB">
      <w:pPr>
        <w:ind w:left="708"/>
        <w:jc w:val="both"/>
        <w:rPr>
          <w:rFonts w:ascii="Calibri" w:hAnsi="Calibri" w:cs="Calibri"/>
        </w:rPr>
      </w:pPr>
      <w:r>
        <w:rPr>
          <w:rFonts w:ascii="Calibri" w:hAnsi="Calibri" w:cs="Calibri"/>
        </w:rPr>
        <w:t>La f</w:t>
      </w:r>
      <w:r w:rsidR="001B2EC5">
        <w:rPr>
          <w:rFonts w:ascii="Calibri" w:hAnsi="Calibri" w:cs="Calibri"/>
        </w:rPr>
        <w:t>ó</w:t>
      </w:r>
      <w:r>
        <w:rPr>
          <w:rFonts w:ascii="Calibri" w:hAnsi="Calibri" w:cs="Calibri"/>
        </w:rPr>
        <w:t xml:space="preserve">rmula para </w:t>
      </w:r>
      <w:r w:rsidR="001B2EC5">
        <w:rPr>
          <w:rFonts w:ascii="Calibri" w:hAnsi="Calibri" w:cs="Calibri"/>
        </w:rPr>
        <w:t>realizar el calculo del total de impuesto es:</w:t>
      </w:r>
    </w:p>
    <w:p w14:paraId="7086C89E" w14:textId="7BB5EDBD" w:rsidR="001B2EC5" w:rsidRPr="001B2EC5" w:rsidRDefault="001B2EC5" w:rsidP="009144CB">
      <w:pPr>
        <w:ind w:left="708"/>
        <w:jc w:val="both"/>
        <w:rPr>
          <w:rFonts w:ascii="Calibri" w:hAnsi="Calibri" w:cs="Calibri"/>
          <w:b/>
          <w:bCs/>
        </w:rPr>
      </w:pPr>
      <w:r w:rsidRPr="001B2EC5">
        <w:rPr>
          <w:rFonts w:ascii="Calibri" w:hAnsi="Calibri" w:cs="Calibri"/>
          <w:b/>
          <w:bCs/>
        </w:rPr>
        <w:t>Datos:</w:t>
      </w:r>
    </w:p>
    <w:p w14:paraId="1D22966A" w14:textId="22173CDE" w:rsidR="001B2EC5" w:rsidRDefault="001B2EC5" w:rsidP="001B2EC5">
      <w:pPr>
        <w:ind w:left="1416"/>
        <w:jc w:val="both"/>
        <w:rPr>
          <w:rFonts w:ascii="Calibri" w:hAnsi="Calibri" w:cs="Calibri"/>
        </w:rPr>
      </w:pPr>
      <w:r>
        <w:rPr>
          <w:rFonts w:ascii="Calibri" w:hAnsi="Calibri" w:cs="Calibri"/>
        </w:rPr>
        <w:t>Z= Cantidad de Vehículos registrados del usuario</w:t>
      </w:r>
    </w:p>
    <w:p w14:paraId="0DEA58CE" w14:textId="73F6125F" w:rsidR="001B2EC5" w:rsidRDefault="001B2EC5" w:rsidP="001B2EC5">
      <w:pPr>
        <w:ind w:left="1416"/>
        <w:jc w:val="both"/>
        <w:rPr>
          <w:rFonts w:ascii="Calibri" w:hAnsi="Calibri" w:cs="Calibri"/>
        </w:rPr>
      </w:pPr>
      <w:r>
        <w:rPr>
          <w:rFonts w:ascii="Calibri" w:hAnsi="Calibri" w:cs="Calibri"/>
        </w:rPr>
        <w:t>X= Total de impuestos a pagar</w:t>
      </w:r>
    </w:p>
    <w:p w14:paraId="3B182057" w14:textId="37EF0F86" w:rsidR="001B2EC5" w:rsidRDefault="001B2EC5" w:rsidP="00A14199">
      <w:pPr>
        <w:ind w:left="708"/>
        <w:jc w:val="both"/>
        <w:rPr>
          <w:rFonts w:ascii="Calibri" w:hAnsi="Calibri" w:cs="Calibri"/>
          <w:b/>
          <w:bCs/>
        </w:rPr>
      </w:pPr>
      <w:r w:rsidRPr="001B2EC5">
        <w:rPr>
          <w:rFonts w:ascii="Calibri" w:hAnsi="Calibri" w:cs="Calibri"/>
          <w:b/>
          <w:bCs/>
        </w:rPr>
        <w:t>Fórmula:</w:t>
      </w:r>
    </w:p>
    <w:p w14:paraId="69336171" w14:textId="13EA56C4" w:rsidR="00A14199" w:rsidRPr="00A14199" w:rsidRDefault="00A14199" w:rsidP="00A14199">
      <w:pPr>
        <w:ind w:left="708"/>
        <w:jc w:val="both"/>
        <w:rPr>
          <w:rFonts w:ascii="Calibri" w:hAnsi="Calibri" w:cs="Calibri"/>
          <w:b/>
          <w:bCs/>
        </w:rPr>
      </w:pPr>
    </w:p>
    <w:p w14:paraId="5E363BB3" w14:textId="52FCF380" w:rsidR="001B2EC5" w:rsidRPr="00044610" w:rsidRDefault="001B2EC5" w:rsidP="001B2EC5">
      <w:pPr>
        <w:ind w:left="708"/>
        <w:jc w:val="both"/>
        <w:rPr>
          <w:rFonts w:ascii="Calibri" w:hAnsi="Calibri" w:cs="Calibri"/>
        </w:rPr>
      </w:pPr>
      <m:oMathPara>
        <m:oMath>
          <m:r>
            <w:rPr>
              <w:rFonts w:ascii="Cambria Math" w:hAnsi="Cambria Math" w:cs="Calibri"/>
            </w:rPr>
            <m:t>X=</m:t>
          </m:r>
          <m:d>
            <m:dPr>
              <m:ctrlPr>
                <w:rPr>
                  <w:rFonts w:ascii="Cambria Math" w:hAnsi="Cambria Math" w:cs="Calibri"/>
                  <w:i/>
                </w:rPr>
              </m:ctrlPr>
            </m:dPr>
            <m:e>
              <m:r>
                <w:rPr>
                  <w:rFonts w:ascii="Cambria Math" w:hAnsi="Cambria Math" w:cs="Calibri"/>
                </w:rPr>
                <m:t>Z*30</m:t>
              </m:r>
            </m:e>
          </m:d>
          <m:r>
            <w:rPr>
              <w:rFonts w:ascii="Cambria Math" w:hAnsi="Cambria Math" w:cs="Calibri"/>
            </w:rPr>
            <m:t>+(Z*20)</m:t>
          </m:r>
        </m:oMath>
      </m:oMathPara>
    </w:p>
    <w:p w14:paraId="71DA41E1" w14:textId="77777777" w:rsidR="002F517D" w:rsidRDefault="002F517D" w:rsidP="001B2EC5">
      <w:pPr>
        <w:ind w:left="708"/>
        <w:jc w:val="both"/>
        <w:rPr>
          <w:rFonts w:ascii="Calibri" w:hAnsi="Calibri" w:cs="Calibri"/>
        </w:rPr>
      </w:pPr>
    </w:p>
    <w:p w14:paraId="4D2917FA" w14:textId="654E6315" w:rsidR="002F517D" w:rsidRDefault="00044610" w:rsidP="002F517D">
      <w:pPr>
        <w:ind w:left="708"/>
        <w:jc w:val="both"/>
        <w:rPr>
          <w:rFonts w:ascii="Calibri" w:hAnsi="Calibri" w:cs="Calibri"/>
        </w:rPr>
      </w:pPr>
      <w:r>
        <w:rPr>
          <w:rFonts w:ascii="Calibri" w:hAnsi="Calibri" w:cs="Calibri"/>
        </w:rPr>
        <w:t xml:space="preserve">Para poder realizar el pago de impuestos debe de ingresar los datos de la tarjeta </w:t>
      </w:r>
      <w:r w:rsidR="002F517D">
        <w:rPr>
          <w:rFonts w:ascii="Calibri" w:hAnsi="Calibri" w:cs="Calibri"/>
        </w:rPr>
        <w:t>con la cual desea pagar, los datos a ingresar son:</w:t>
      </w:r>
    </w:p>
    <w:p w14:paraId="693BFE04" w14:textId="77777777" w:rsidR="002F517D" w:rsidRDefault="002F517D" w:rsidP="002F517D">
      <w:pPr>
        <w:ind w:left="708"/>
        <w:jc w:val="both"/>
        <w:rPr>
          <w:rFonts w:ascii="Calibri" w:hAnsi="Calibri" w:cs="Calibri"/>
        </w:rPr>
      </w:pPr>
    </w:p>
    <w:p w14:paraId="7A68DBB9" w14:textId="1896E915" w:rsidR="002F517D" w:rsidRDefault="002F517D" w:rsidP="002F517D">
      <w:pPr>
        <w:pStyle w:val="Prrafodelista"/>
        <w:numPr>
          <w:ilvl w:val="1"/>
          <w:numId w:val="38"/>
        </w:numPr>
        <w:jc w:val="both"/>
        <w:rPr>
          <w:rFonts w:ascii="Calibri" w:hAnsi="Calibri" w:cs="Calibri"/>
        </w:rPr>
      </w:pPr>
      <w:r>
        <w:rPr>
          <w:rFonts w:ascii="Calibri" w:hAnsi="Calibri" w:cs="Calibri"/>
          <w:b/>
          <w:bCs/>
        </w:rPr>
        <w:t>Número de Tarjeta</w:t>
      </w:r>
      <w:r w:rsidRPr="004226E1">
        <w:rPr>
          <w:rFonts w:ascii="Calibri" w:hAnsi="Calibri" w:cs="Calibri"/>
          <w:b/>
          <w:bCs/>
        </w:rPr>
        <w:t>:</w:t>
      </w:r>
      <w:r w:rsidRPr="004226E1">
        <w:rPr>
          <w:rFonts w:ascii="Calibri" w:hAnsi="Calibri" w:cs="Calibri"/>
        </w:rPr>
        <w:t xml:space="preserve"> </w:t>
      </w:r>
      <w:r>
        <w:rPr>
          <w:rFonts w:ascii="Calibri" w:hAnsi="Calibri" w:cs="Calibri"/>
        </w:rPr>
        <w:t>S</w:t>
      </w:r>
      <w:r w:rsidRPr="004226E1">
        <w:rPr>
          <w:rFonts w:ascii="Calibri" w:hAnsi="Calibri" w:cs="Calibri"/>
        </w:rPr>
        <w:t>e usa una caja de texto que aceptara</w:t>
      </w:r>
      <w:r>
        <w:rPr>
          <w:rFonts w:ascii="Calibri" w:hAnsi="Calibri" w:cs="Calibri"/>
        </w:rPr>
        <w:t xml:space="preserve"> un total de 16</w:t>
      </w:r>
      <w:r w:rsidRPr="004226E1">
        <w:rPr>
          <w:rFonts w:ascii="Calibri" w:hAnsi="Calibri" w:cs="Calibri"/>
        </w:rPr>
        <w:t xml:space="preserve"> caracteres de tipo </w:t>
      </w:r>
      <w:r>
        <w:rPr>
          <w:rFonts w:ascii="Calibri" w:hAnsi="Calibri" w:cs="Calibri"/>
        </w:rPr>
        <w:t>numérico</w:t>
      </w:r>
      <w:r w:rsidRPr="004226E1">
        <w:rPr>
          <w:rFonts w:ascii="Calibri" w:hAnsi="Calibri" w:cs="Calibri"/>
        </w:rPr>
        <w:t>.</w:t>
      </w:r>
    </w:p>
    <w:p w14:paraId="23C2517A" w14:textId="35C95FA7" w:rsidR="002F517D" w:rsidRPr="00B163AD" w:rsidRDefault="002F517D" w:rsidP="002F517D">
      <w:pPr>
        <w:pStyle w:val="Prrafodelista"/>
        <w:numPr>
          <w:ilvl w:val="1"/>
          <w:numId w:val="38"/>
        </w:numPr>
        <w:jc w:val="both"/>
        <w:rPr>
          <w:rFonts w:ascii="Calibri" w:hAnsi="Calibri" w:cs="Calibri"/>
        </w:rPr>
      </w:pPr>
      <w:r>
        <w:rPr>
          <w:rFonts w:ascii="Calibri" w:hAnsi="Calibri" w:cs="Calibri"/>
          <w:b/>
          <w:bCs/>
        </w:rPr>
        <w:t>Fecha de caducidad (Mes/Año)</w:t>
      </w:r>
      <w:r w:rsidRPr="00B163AD">
        <w:rPr>
          <w:rFonts w:ascii="Calibri" w:hAnsi="Calibri" w:cs="Calibri"/>
          <w:b/>
          <w:bCs/>
        </w:rPr>
        <w:t>:</w:t>
      </w:r>
      <w:r>
        <w:rPr>
          <w:rFonts w:ascii="Calibri" w:hAnsi="Calibri" w:cs="Calibri"/>
        </w:rPr>
        <w:t xml:space="preserve"> </w:t>
      </w:r>
      <w:r w:rsidRPr="004226E1">
        <w:rPr>
          <w:rFonts w:ascii="Calibri" w:hAnsi="Calibri" w:cs="Calibri"/>
        </w:rPr>
        <w:t>Se usa una caja de texto que acepta caracteres numéricos y especiales.</w:t>
      </w:r>
    </w:p>
    <w:p w14:paraId="70BC862A" w14:textId="448AFE5A" w:rsidR="002F517D" w:rsidRDefault="002F517D" w:rsidP="002F517D">
      <w:pPr>
        <w:pStyle w:val="Prrafodelista"/>
        <w:numPr>
          <w:ilvl w:val="1"/>
          <w:numId w:val="38"/>
        </w:numPr>
        <w:jc w:val="both"/>
        <w:rPr>
          <w:rFonts w:ascii="Calibri" w:hAnsi="Calibri" w:cs="Calibri"/>
        </w:rPr>
      </w:pPr>
      <w:r>
        <w:rPr>
          <w:rFonts w:ascii="Calibri" w:hAnsi="Calibri" w:cs="Calibri"/>
          <w:b/>
          <w:bCs/>
        </w:rPr>
        <w:t>CVV</w:t>
      </w:r>
      <w:r w:rsidRPr="00B163AD">
        <w:rPr>
          <w:rFonts w:ascii="Calibri" w:hAnsi="Calibri" w:cs="Calibri"/>
          <w:b/>
          <w:bCs/>
        </w:rPr>
        <w:t>:</w:t>
      </w:r>
      <w:r w:rsidRPr="00B163AD">
        <w:rPr>
          <w:rFonts w:ascii="Calibri" w:hAnsi="Calibri" w:cs="Calibri"/>
        </w:rPr>
        <w:t xml:space="preserve"> se usa una caja de texto que permitirá el ingreso </w:t>
      </w:r>
      <w:r>
        <w:rPr>
          <w:rFonts w:ascii="Calibri" w:hAnsi="Calibri" w:cs="Calibri"/>
        </w:rPr>
        <w:t>de 3</w:t>
      </w:r>
      <w:r w:rsidRPr="00B163AD">
        <w:rPr>
          <w:rFonts w:ascii="Calibri" w:hAnsi="Calibri" w:cs="Calibri"/>
        </w:rPr>
        <w:t xml:space="preserve"> caracteres y solo se puede ingresar datos tipo enteros numéricos. </w:t>
      </w:r>
    </w:p>
    <w:p w14:paraId="0A265194" w14:textId="348C871D" w:rsidR="002F517D" w:rsidRPr="002F517D" w:rsidRDefault="002F517D" w:rsidP="002F517D">
      <w:pPr>
        <w:pStyle w:val="Prrafodelista"/>
        <w:numPr>
          <w:ilvl w:val="1"/>
          <w:numId w:val="38"/>
        </w:numPr>
        <w:jc w:val="both"/>
        <w:rPr>
          <w:rFonts w:ascii="Calibri" w:hAnsi="Calibri" w:cs="Calibri"/>
        </w:rPr>
      </w:pPr>
      <w:r>
        <w:rPr>
          <w:rFonts w:ascii="Calibri" w:hAnsi="Calibri" w:cs="Calibri"/>
          <w:b/>
          <w:bCs/>
        </w:rPr>
        <w:t>Nombre del Propietario de la Tarjeta:</w:t>
      </w:r>
      <w:r>
        <w:rPr>
          <w:rFonts w:ascii="Calibri" w:hAnsi="Calibri" w:cs="Calibri"/>
        </w:rPr>
        <w:t xml:space="preserve"> S</w:t>
      </w:r>
      <w:r w:rsidRPr="004226E1">
        <w:rPr>
          <w:rFonts w:ascii="Calibri" w:hAnsi="Calibri" w:cs="Calibri"/>
        </w:rPr>
        <w:t>e usa una caja de texto que aceptara caracteres de tipo alfabéticos.</w:t>
      </w:r>
    </w:p>
    <w:p w14:paraId="54E361DF" w14:textId="28E9E2CB" w:rsidR="009144CB" w:rsidRDefault="007F6ACA" w:rsidP="009144CB">
      <w:pPr>
        <w:jc w:val="both"/>
        <w:rPr>
          <w:rFonts w:asciiTheme="minorHAnsi" w:hAnsiTheme="minorHAnsi" w:cstheme="minorHAnsi"/>
        </w:rPr>
      </w:pPr>
      <w:r>
        <w:rPr>
          <w:rFonts w:ascii="Calibri" w:hAnsi="Calibri" w:cs="Calibri"/>
          <w:noProof/>
        </w:rPr>
        <w:drawing>
          <wp:anchor distT="0" distB="0" distL="114300" distR="114300" simplePos="0" relativeHeight="251755520" behindDoc="0" locked="0" layoutInCell="1" allowOverlap="1" wp14:anchorId="0D14BC2F" wp14:editId="472019B8">
            <wp:simplePos x="0" y="0"/>
            <wp:positionH relativeFrom="margin">
              <wp:align>center</wp:align>
            </wp:positionH>
            <wp:positionV relativeFrom="paragraph">
              <wp:posOffset>215265</wp:posOffset>
            </wp:positionV>
            <wp:extent cx="3895725" cy="2402971"/>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5725" cy="2402971"/>
                    </a:xfrm>
                    <a:prstGeom prst="rect">
                      <a:avLst/>
                    </a:prstGeom>
                    <a:noFill/>
                    <a:ln>
                      <a:noFill/>
                    </a:ln>
                  </pic:spPr>
                </pic:pic>
              </a:graphicData>
            </a:graphic>
          </wp:anchor>
        </w:drawing>
      </w:r>
    </w:p>
    <w:p w14:paraId="69000A7C" w14:textId="00BD96FE" w:rsidR="006E2210" w:rsidRDefault="006E2210" w:rsidP="006E2210">
      <w:pPr>
        <w:jc w:val="center"/>
        <w:rPr>
          <w:rFonts w:asciiTheme="minorHAnsi" w:hAnsiTheme="minorHAnsi" w:cstheme="minorHAnsi"/>
        </w:rPr>
      </w:pPr>
    </w:p>
    <w:p w14:paraId="08732D2E" w14:textId="2096EA99" w:rsidR="00897506" w:rsidRDefault="007F6ACA" w:rsidP="005F0E22">
      <w:pPr>
        <w:jc w:val="both"/>
        <w:rPr>
          <w:rFonts w:ascii="Calibri" w:hAnsi="Calibri" w:cs="Calibri"/>
        </w:rPr>
      </w:pPr>
      <w:r>
        <w:rPr>
          <w:rFonts w:ascii="Calibri" w:hAnsi="Calibri" w:cs="Calibri"/>
        </w:rPr>
        <w:tab/>
        <w:t>Para realizar el pago de impuesto anual debe:</w:t>
      </w:r>
    </w:p>
    <w:p w14:paraId="1E24D6F9" w14:textId="77777777" w:rsidR="007F6ACA" w:rsidRDefault="007F6ACA" w:rsidP="005F0E22">
      <w:pPr>
        <w:jc w:val="both"/>
        <w:rPr>
          <w:rFonts w:ascii="Calibri" w:hAnsi="Calibri" w:cs="Calibri"/>
        </w:rPr>
      </w:pPr>
    </w:p>
    <w:p w14:paraId="5C296804" w14:textId="6C7CD120" w:rsidR="007F6ACA" w:rsidRPr="007F6ACA" w:rsidRDefault="007F6ACA" w:rsidP="007F6ACA">
      <w:pPr>
        <w:pStyle w:val="Prrafodelista"/>
        <w:numPr>
          <w:ilvl w:val="0"/>
          <w:numId w:val="40"/>
        </w:numPr>
        <w:jc w:val="both"/>
        <w:rPr>
          <w:rFonts w:ascii="Calibri" w:hAnsi="Calibri" w:cs="Calibri"/>
        </w:rPr>
      </w:pPr>
      <w:r w:rsidRPr="00E71F50">
        <w:rPr>
          <w:rFonts w:ascii="Calibri" w:hAnsi="Calibri" w:cs="Calibri"/>
          <w:b/>
          <w:bCs/>
        </w:rPr>
        <w:t>Paso 1:</w:t>
      </w:r>
      <w:r w:rsidRPr="007F6ACA">
        <w:rPr>
          <w:rFonts w:ascii="Calibri" w:hAnsi="Calibri" w:cs="Calibri"/>
        </w:rPr>
        <w:t xml:space="preserve"> Debe de llenar los datos de la tarjeta con la que desea realizar el pago </w:t>
      </w:r>
    </w:p>
    <w:p w14:paraId="1CAB559F" w14:textId="2F0429A8" w:rsidR="006E2210" w:rsidRDefault="00044610" w:rsidP="007F6ACA">
      <w:pPr>
        <w:pStyle w:val="Prrafodelista"/>
        <w:numPr>
          <w:ilvl w:val="0"/>
          <w:numId w:val="40"/>
        </w:numPr>
        <w:jc w:val="both"/>
        <w:rPr>
          <w:rFonts w:ascii="Calibri" w:hAnsi="Calibri" w:cs="Calibri"/>
        </w:rPr>
      </w:pPr>
      <w:r w:rsidRPr="00E71F50">
        <w:rPr>
          <w:rFonts w:ascii="Calibri" w:hAnsi="Calibri" w:cs="Calibri"/>
          <w:b/>
          <w:bCs/>
          <w:noProof/>
        </w:rPr>
        <w:drawing>
          <wp:anchor distT="0" distB="0" distL="114300" distR="114300" simplePos="0" relativeHeight="251706368" behindDoc="1" locked="0" layoutInCell="1" allowOverlap="1" wp14:anchorId="419F3227" wp14:editId="0DEA54FE">
            <wp:simplePos x="0" y="0"/>
            <wp:positionH relativeFrom="column">
              <wp:posOffset>3281159</wp:posOffset>
            </wp:positionH>
            <wp:positionV relativeFrom="paragraph">
              <wp:posOffset>110883</wp:posOffset>
            </wp:positionV>
            <wp:extent cx="533400" cy="288290"/>
            <wp:effectExtent l="0" t="0" r="0" b="0"/>
            <wp:wrapTight wrapText="bothSides">
              <wp:wrapPolygon edited="0">
                <wp:start x="0" y="0"/>
                <wp:lineTo x="0" y="19982"/>
                <wp:lineTo x="20829" y="19982"/>
                <wp:lineTo x="20829"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1971" t="63904" r="15204" b="20731"/>
                    <a:stretch/>
                  </pic:blipFill>
                  <pic:spPr bwMode="auto">
                    <a:xfrm>
                      <a:off x="0" y="0"/>
                      <a:ext cx="533400" cy="28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ACA" w:rsidRPr="00E71F50">
        <w:rPr>
          <w:rFonts w:ascii="Calibri" w:hAnsi="Calibri" w:cs="Calibri"/>
          <w:b/>
          <w:bCs/>
        </w:rPr>
        <w:t>Paso 2:</w:t>
      </w:r>
      <w:r w:rsidR="007F6ACA" w:rsidRPr="007F6ACA">
        <w:rPr>
          <w:rFonts w:ascii="Calibri" w:hAnsi="Calibri" w:cs="Calibri"/>
        </w:rPr>
        <w:t xml:space="preserve"> </w:t>
      </w:r>
      <w:r w:rsidR="005F0E22" w:rsidRPr="007F6ACA">
        <w:rPr>
          <w:rFonts w:ascii="Calibri" w:hAnsi="Calibri" w:cs="Calibri"/>
        </w:rPr>
        <w:t xml:space="preserve">debe seleccionar el botón de </w:t>
      </w:r>
    </w:p>
    <w:p w14:paraId="44B30EAC" w14:textId="2B6DD153" w:rsidR="007F6ACA" w:rsidRDefault="00E71F50" w:rsidP="007F6ACA">
      <w:pPr>
        <w:pStyle w:val="Prrafodelista"/>
        <w:numPr>
          <w:ilvl w:val="0"/>
          <w:numId w:val="40"/>
        </w:numPr>
        <w:jc w:val="both"/>
        <w:rPr>
          <w:rFonts w:ascii="Calibri" w:hAnsi="Calibri" w:cs="Calibri"/>
        </w:rPr>
      </w:pPr>
      <w:r w:rsidRPr="00E71F50">
        <w:rPr>
          <w:rFonts w:ascii="Calibri" w:hAnsi="Calibri" w:cs="Calibri"/>
          <w:b/>
          <w:bCs/>
          <w:noProof/>
        </w:rPr>
        <w:lastRenderedPageBreak/>
        <w:drawing>
          <wp:anchor distT="0" distB="0" distL="114300" distR="114300" simplePos="0" relativeHeight="251756544" behindDoc="0" locked="0" layoutInCell="1" allowOverlap="1" wp14:anchorId="2B11826D" wp14:editId="358778B1">
            <wp:simplePos x="0" y="0"/>
            <wp:positionH relativeFrom="margin">
              <wp:align>center</wp:align>
            </wp:positionH>
            <wp:positionV relativeFrom="paragraph">
              <wp:posOffset>560070</wp:posOffset>
            </wp:positionV>
            <wp:extent cx="2181225" cy="838200"/>
            <wp:effectExtent l="0" t="0" r="952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32087" t="37783" r="32243" b="40050"/>
                    <a:stretch/>
                  </pic:blipFill>
                  <pic:spPr bwMode="auto">
                    <a:xfrm>
                      <a:off x="0" y="0"/>
                      <a:ext cx="2181225" cy="838200"/>
                    </a:xfrm>
                    <a:prstGeom prst="rect">
                      <a:avLst/>
                    </a:prstGeom>
                    <a:noFill/>
                    <a:ln>
                      <a:noFill/>
                    </a:ln>
                    <a:extLst>
                      <a:ext uri="{53640926-AAD7-44D8-BBD7-CCE9431645EC}">
                        <a14:shadowObscured xmlns:a14="http://schemas.microsoft.com/office/drawing/2010/main"/>
                      </a:ext>
                    </a:extLst>
                  </pic:spPr>
                </pic:pic>
              </a:graphicData>
            </a:graphic>
          </wp:anchor>
        </w:drawing>
      </w:r>
      <w:r w:rsidR="007F6ACA" w:rsidRPr="00E71F50">
        <w:rPr>
          <w:rFonts w:ascii="Calibri" w:hAnsi="Calibri" w:cs="Calibri"/>
          <w:b/>
          <w:bCs/>
        </w:rPr>
        <w:t>Paso 3:</w:t>
      </w:r>
      <w:r w:rsidR="007F6ACA">
        <w:rPr>
          <w:rFonts w:ascii="Calibri" w:hAnsi="Calibri" w:cs="Calibri"/>
        </w:rPr>
        <w:t xml:space="preserve"> Después le aparecerá un mensaje de confirmación si desea realizar el pago o cancelarlo. Deberá darle clic en “aceptar”</w:t>
      </w:r>
    </w:p>
    <w:p w14:paraId="13294BED" w14:textId="77777777" w:rsidR="00E71F50" w:rsidRPr="00E71F50" w:rsidRDefault="00E71F50" w:rsidP="00E71F50">
      <w:pPr>
        <w:ind w:left="1068"/>
        <w:jc w:val="both"/>
        <w:rPr>
          <w:rFonts w:ascii="Calibri" w:hAnsi="Calibri" w:cs="Calibri"/>
        </w:rPr>
      </w:pPr>
    </w:p>
    <w:p w14:paraId="73582394" w14:textId="444FC6DD" w:rsidR="007F6ACA" w:rsidRPr="007F6ACA" w:rsidRDefault="00E71F50" w:rsidP="007F6ACA">
      <w:pPr>
        <w:pStyle w:val="Prrafodelista"/>
        <w:numPr>
          <w:ilvl w:val="0"/>
          <w:numId w:val="40"/>
        </w:numPr>
        <w:jc w:val="both"/>
        <w:rPr>
          <w:rFonts w:ascii="Calibri" w:hAnsi="Calibri" w:cs="Calibri"/>
        </w:rPr>
      </w:pPr>
      <w:r w:rsidRPr="00E71F50">
        <w:rPr>
          <w:rFonts w:ascii="Calibri" w:hAnsi="Calibri" w:cs="Calibri"/>
          <w:b/>
          <w:bCs/>
          <w:noProof/>
        </w:rPr>
        <w:drawing>
          <wp:anchor distT="0" distB="0" distL="114300" distR="114300" simplePos="0" relativeHeight="251757568" behindDoc="0" locked="0" layoutInCell="1" allowOverlap="1" wp14:anchorId="05158D92" wp14:editId="015D1F15">
            <wp:simplePos x="0" y="0"/>
            <wp:positionH relativeFrom="margin">
              <wp:posOffset>2161540</wp:posOffset>
            </wp:positionH>
            <wp:positionV relativeFrom="paragraph">
              <wp:posOffset>503555</wp:posOffset>
            </wp:positionV>
            <wp:extent cx="1809750" cy="809625"/>
            <wp:effectExtent l="0" t="0" r="0" b="952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34580" t="37817" r="35825" b="40609"/>
                    <a:stretch/>
                  </pic:blipFill>
                  <pic:spPr bwMode="auto">
                    <a:xfrm>
                      <a:off x="0" y="0"/>
                      <a:ext cx="1809750" cy="809625"/>
                    </a:xfrm>
                    <a:prstGeom prst="rect">
                      <a:avLst/>
                    </a:prstGeom>
                    <a:noFill/>
                    <a:ln>
                      <a:noFill/>
                    </a:ln>
                    <a:extLst>
                      <a:ext uri="{53640926-AAD7-44D8-BBD7-CCE9431645EC}">
                        <a14:shadowObscured xmlns:a14="http://schemas.microsoft.com/office/drawing/2010/main"/>
                      </a:ext>
                    </a:extLst>
                  </pic:spPr>
                </pic:pic>
              </a:graphicData>
            </a:graphic>
          </wp:anchor>
        </w:drawing>
      </w:r>
      <w:r w:rsidR="007F6ACA" w:rsidRPr="00E71F50">
        <w:rPr>
          <w:rFonts w:ascii="Calibri" w:hAnsi="Calibri" w:cs="Calibri"/>
          <w:b/>
          <w:bCs/>
        </w:rPr>
        <w:t>Paso 4:</w:t>
      </w:r>
      <w:r w:rsidR="007F6ACA">
        <w:rPr>
          <w:rFonts w:ascii="Calibri" w:hAnsi="Calibri" w:cs="Calibri"/>
        </w:rPr>
        <w:t xml:space="preserve"> Por </w:t>
      </w:r>
      <w:r>
        <w:rPr>
          <w:rFonts w:ascii="Calibri" w:hAnsi="Calibri" w:cs="Calibri"/>
        </w:rPr>
        <w:t>último,</w:t>
      </w:r>
      <w:r w:rsidR="007F6ACA">
        <w:rPr>
          <w:rFonts w:ascii="Calibri" w:hAnsi="Calibri" w:cs="Calibri"/>
        </w:rPr>
        <w:t xml:space="preserve"> se le mostrara un mensaje de</w:t>
      </w:r>
      <w:r>
        <w:rPr>
          <w:rFonts w:ascii="Calibri" w:hAnsi="Calibri" w:cs="Calibri"/>
        </w:rPr>
        <w:t xml:space="preserve"> que su pago se </w:t>
      </w:r>
      <w:r w:rsidR="00044610">
        <w:rPr>
          <w:rFonts w:ascii="Calibri" w:hAnsi="Calibri" w:cs="Calibri"/>
        </w:rPr>
        <w:t>ha</w:t>
      </w:r>
      <w:r>
        <w:rPr>
          <w:rFonts w:ascii="Calibri" w:hAnsi="Calibri" w:cs="Calibri"/>
        </w:rPr>
        <w:t xml:space="preserve"> realizado con éxito.</w:t>
      </w:r>
    </w:p>
    <w:p w14:paraId="05CD15DC" w14:textId="27CC3BEA" w:rsidR="00021C04" w:rsidRDefault="00021C04" w:rsidP="00021C04">
      <w:pPr>
        <w:jc w:val="both"/>
        <w:rPr>
          <w:rFonts w:ascii="Calibri" w:hAnsi="Calibri" w:cs="Calibri"/>
        </w:rPr>
      </w:pPr>
    </w:p>
    <w:p w14:paraId="233AD704" w14:textId="60ADE78B" w:rsidR="00021C04" w:rsidRDefault="00021C04" w:rsidP="00021C04">
      <w:pPr>
        <w:ind w:left="708"/>
        <w:rPr>
          <w:rFonts w:ascii="Calibri" w:hAnsi="Calibri" w:cs="Calibri"/>
          <w:b/>
          <w:bCs/>
        </w:rPr>
      </w:pPr>
      <w:r>
        <w:rPr>
          <w:rFonts w:ascii="Calibri" w:hAnsi="Calibri" w:cs="Calibri"/>
          <w:b/>
          <w:bCs/>
        </w:rPr>
        <w:t>Pagos Realizados</w:t>
      </w:r>
    </w:p>
    <w:p w14:paraId="62B62C71" w14:textId="2A6FB974" w:rsidR="006F1B4E" w:rsidRDefault="006F1B4E" w:rsidP="00B165BC">
      <w:pPr>
        <w:ind w:left="708"/>
        <w:jc w:val="both"/>
        <w:rPr>
          <w:rFonts w:ascii="Calibri" w:hAnsi="Calibri" w:cs="Calibri"/>
        </w:rPr>
      </w:pPr>
      <w:r>
        <w:rPr>
          <w:rFonts w:ascii="Calibri" w:hAnsi="Calibri" w:cs="Calibri"/>
          <w:noProof/>
        </w:rPr>
        <w:drawing>
          <wp:anchor distT="0" distB="0" distL="114300" distR="114300" simplePos="0" relativeHeight="251785216" behindDoc="0" locked="0" layoutInCell="1" allowOverlap="1" wp14:anchorId="342F4ACE" wp14:editId="2CA23ECA">
            <wp:simplePos x="0" y="0"/>
            <wp:positionH relativeFrom="column">
              <wp:posOffset>1699260</wp:posOffset>
            </wp:positionH>
            <wp:positionV relativeFrom="paragraph">
              <wp:posOffset>518160</wp:posOffset>
            </wp:positionV>
            <wp:extent cx="3168650" cy="2343150"/>
            <wp:effectExtent l="0" t="0" r="0" b="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8650" cy="2343150"/>
                    </a:xfrm>
                    <a:prstGeom prst="rect">
                      <a:avLst/>
                    </a:prstGeom>
                    <a:noFill/>
                    <a:ln>
                      <a:noFill/>
                    </a:ln>
                  </pic:spPr>
                </pic:pic>
              </a:graphicData>
            </a:graphic>
          </wp:anchor>
        </w:drawing>
      </w:r>
      <w:r w:rsidR="002F517D" w:rsidRPr="002F517D">
        <w:rPr>
          <w:rFonts w:ascii="Calibri" w:hAnsi="Calibri" w:cs="Calibri"/>
        </w:rPr>
        <w:t>En este módulo se encuentra el historial de los pagos que ha realizado el usuario</w:t>
      </w:r>
      <w:r>
        <w:rPr>
          <w:rFonts w:ascii="Calibri" w:hAnsi="Calibri" w:cs="Calibri"/>
        </w:rPr>
        <w:t>.</w:t>
      </w:r>
      <w:r w:rsidR="002F517D" w:rsidRPr="002F517D">
        <w:rPr>
          <w:rFonts w:ascii="Calibri" w:hAnsi="Calibri" w:cs="Calibri"/>
        </w:rPr>
        <w:t xml:space="preserve"> </w:t>
      </w:r>
      <w:r>
        <w:rPr>
          <w:rFonts w:ascii="Calibri" w:hAnsi="Calibri" w:cs="Calibri"/>
        </w:rPr>
        <w:t>D</w:t>
      </w:r>
      <w:r w:rsidR="002F517D" w:rsidRPr="002F517D">
        <w:rPr>
          <w:rFonts w:ascii="Calibri" w:hAnsi="Calibri" w:cs="Calibri"/>
        </w:rPr>
        <w:t>entro de este podemos encontrar una tabla</w:t>
      </w:r>
      <w:r w:rsidRPr="006F1B4E">
        <w:rPr>
          <w:rFonts w:ascii="Calibri" w:hAnsi="Calibri" w:cs="Calibri"/>
        </w:rPr>
        <w:t xml:space="preserve"> que especifica </w:t>
      </w:r>
      <w:r>
        <w:rPr>
          <w:rFonts w:ascii="Calibri" w:hAnsi="Calibri" w:cs="Calibri"/>
        </w:rPr>
        <w:t xml:space="preserve">cada servicio a pagar. </w:t>
      </w:r>
    </w:p>
    <w:p w14:paraId="6123532D" w14:textId="4A342F13" w:rsidR="00021C04" w:rsidRDefault="006F1B4E" w:rsidP="005F0E22">
      <w:pPr>
        <w:ind w:left="708"/>
        <w:jc w:val="both"/>
        <w:rPr>
          <w:rFonts w:ascii="Calibri" w:hAnsi="Calibri" w:cs="Calibri"/>
        </w:rPr>
      </w:pPr>
      <w:r>
        <w:rPr>
          <w:rFonts w:ascii="Calibri" w:hAnsi="Calibri" w:cs="Calibri"/>
        </w:rPr>
        <w:t>Entre los datos mostrados se especifica la cantidad de autos de los cuales realizo el pago, el valor de cada impuesto a pagar, la fecha de Pago y el valor total de pago.</w:t>
      </w:r>
    </w:p>
    <w:p w14:paraId="085D95F8" w14:textId="77777777" w:rsidR="00021C04" w:rsidRDefault="00021C04" w:rsidP="005F0E22">
      <w:pPr>
        <w:ind w:left="708"/>
        <w:jc w:val="both"/>
        <w:rPr>
          <w:rFonts w:ascii="Calibri" w:hAnsi="Calibri" w:cs="Calibri"/>
        </w:rPr>
      </w:pPr>
    </w:p>
    <w:p w14:paraId="6E22D74A" w14:textId="347BE828" w:rsidR="00021C04" w:rsidRDefault="00021C04" w:rsidP="00021C04">
      <w:pPr>
        <w:ind w:left="708"/>
        <w:rPr>
          <w:rFonts w:ascii="Calibri" w:hAnsi="Calibri" w:cs="Calibri"/>
          <w:b/>
          <w:bCs/>
        </w:rPr>
      </w:pPr>
      <w:r>
        <w:rPr>
          <w:rFonts w:ascii="Calibri" w:hAnsi="Calibri" w:cs="Calibri"/>
          <w:b/>
          <w:bCs/>
        </w:rPr>
        <w:t>Ajustes de Usuario</w:t>
      </w:r>
    </w:p>
    <w:p w14:paraId="108625B2" w14:textId="77777777" w:rsidR="00DE24F4" w:rsidRDefault="00DE24F4" w:rsidP="00021C04">
      <w:pPr>
        <w:ind w:left="708"/>
        <w:rPr>
          <w:rFonts w:ascii="Calibri" w:hAnsi="Calibri" w:cs="Calibri"/>
          <w:b/>
          <w:bCs/>
        </w:rPr>
      </w:pPr>
    </w:p>
    <w:p w14:paraId="1F78DCF3" w14:textId="0560C501" w:rsidR="00021C04" w:rsidRDefault="00DE24F4" w:rsidP="00021C04">
      <w:pPr>
        <w:ind w:left="708"/>
        <w:jc w:val="both"/>
        <w:rPr>
          <w:rFonts w:ascii="Calibri" w:hAnsi="Calibri" w:cs="Calibri"/>
        </w:rPr>
      </w:pPr>
      <w:r w:rsidRPr="00DE24F4">
        <w:rPr>
          <w:rFonts w:ascii="Calibri" w:hAnsi="Calibri" w:cs="Calibri"/>
        </w:rPr>
        <w:t>Dentro del módulo de ajustes de usuario usted podrá editar la información de su cuenta</w:t>
      </w:r>
      <w:r>
        <w:rPr>
          <w:rFonts w:ascii="Calibri" w:hAnsi="Calibri" w:cs="Calibri"/>
        </w:rPr>
        <w:t>. E</w:t>
      </w:r>
      <w:r w:rsidRPr="00DE24F4">
        <w:rPr>
          <w:rFonts w:ascii="Calibri" w:hAnsi="Calibri" w:cs="Calibri"/>
        </w:rPr>
        <w:t>ntre la información que usted podrá editar está</w:t>
      </w:r>
      <w:r>
        <w:rPr>
          <w:rFonts w:ascii="Calibri" w:hAnsi="Calibri" w:cs="Calibri"/>
        </w:rPr>
        <w:t>:</w:t>
      </w:r>
    </w:p>
    <w:p w14:paraId="6C7278B3" w14:textId="4CE31F46" w:rsidR="00DE24F4" w:rsidRPr="004226E1" w:rsidRDefault="00DE24F4" w:rsidP="00021C04">
      <w:pPr>
        <w:ind w:left="708"/>
        <w:jc w:val="both"/>
        <w:rPr>
          <w:rFonts w:ascii="Calibri" w:hAnsi="Calibri" w:cs="Calibri"/>
          <w:b/>
          <w:bCs/>
        </w:rPr>
      </w:pPr>
    </w:p>
    <w:p w14:paraId="2763A612" w14:textId="6E32E8F5" w:rsidR="004226E1" w:rsidRDefault="004226E1" w:rsidP="004226E1">
      <w:pPr>
        <w:pStyle w:val="Prrafodelista"/>
        <w:numPr>
          <w:ilvl w:val="1"/>
          <w:numId w:val="38"/>
        </w:numPr>
        <w:jc w:val="both"/>
        <w:rPr>
          <w:rFonts w:ascii="Calibri" w:hAnsi="Calibri" w:cs="Calibri"/>
        </w:rPr>
      </w:pPr>
      <w:r w:rsidRPr="004226E1">
        <w:rPr>
          <w:rFonts w:ascii="Calibri" w:hAnsi="Calibri" w:cs="Calibri"/>
          <w:b/>
          <w:bCs/>
        </w:rPr>
        <w:t>Nombre:</w:t>
      </w:r>
      <w:r w:rsidRPr="004226E1">
        <w:rPr>
          <w:rFonts w:ascii="Calibri" w:hAnsi="Calibri" w:cs="Calibri"/>
        </w:rPr>
        <w:t xml:space="preserve"> </w:t>
      </w:r>
      <w:r w:rsidR="00B163AD">
        <w:rPr>
          <w:rFonts w:ascii="Calibri" w:hAnsi="Calibri" w:cs="Calibri"/>
        </w:rPr>
        <w:t>S</w:t>
      </w:r>
      <w:r w:rsidRPr="004226E1">
        <w:rPr>
          <w:rFonts w:ascii="Calibri" w:hAnsi="Calibri" w:cs="Calibri"/>
        </w:rPr>
        <w:t>e usa una caja de texto que aceptara caracteres de tipo alfabéticos.</w:t>
      </w:r>
    </w:p>
    <w:p w14:paraId="24780B2B" w14:textId="321FFB89" w:rsidR="00B163AD" w:rsidRPr="00B163AD" w:rsidRDefault="00B163AD" w:rsidP="00B163AD">
      <w:pPr>
        <w:pStyle w:val="Prrafodelista"/>
        <w:numPr>
          <w:ilvl w:val="1"/>
          <w:numId w:val="38"/>
        </w:numPr>
        <w:jc w:val="both"/>
        <w:rPr>
          <w:rFonts w:ascii="Calibri" w:hAnsi="Calibri" w:cs="Calibri"/>
        </w:rPr>
      </w:pPr>
      <w:r w:rsidRPr="00B163AD">
        <w:rPr>
          <w:rFonts w:ascii="Calibri" w:hAnsi="Calibri" w:cs="Calibri"/>
          <w:b/>
          <w:bCs/>
        </w:rPr>
        <w:t>Dirección:</w:t>
      </w:r>
      <w:r>
        <w:rPr>
          <w:rFonts w:ascii="Calibri" w:hAnsi="Calibri" w:cs="Calibri"/>
        </w:rPr>
        <w:t xml:space="preserve"> </w:t>
      </w:r>
      <w:r w:rsidRPr="004226E1">
        <w:rPr>
          <w:rFonts w:ascii="Calibri" w:hAnsi="Calibri" w:cs="Calibri"/>
        </w:rPr>
        <w:t>Se usa una caja de texto que acepta caracteres numéricos, alfanuméricos y especiales.</w:t>
      </w:r>
    </w:p>
    <w:p w14:paraId="1673BDE5" w14:textId="474ACBB8" w:rsidR="00B163AD" w:rsidRDefault="00B163AD" w:rsidP="00B163AD">
      <w:pPr>
        <w:pStyle w:val="Prrafodelista"/>
        <w:numPr>
          <w:ilvl w:val="1"/>
          <w:numId w:val="38"/>
        </w:numPr>
        <w:jc w:val="both"/>
        <w:rPr>
          <w:rFonts w:ascii="Calibri" w:hAnsi="Calibri" w:cs="Calibri"/>
        </w:rPr>
      </w:pPr>
      <w:r>
        <w:rPr>
          <w:rFonts w:ascii="Calibri" w:hAnsi="Calibri" w:cs="Calibri"/>
          <w:b/>
          <w:bCs/>
        </w:rPr>
        <w:lastRenderedPageBreak/>
        <w:t>Teléfono</w:t>
      </w:r>
      <w:r w:rsidR="004226E1" w:rsidRPr="00B163AD">
        <w:rPr>
          <w:rFonts w:ascii="Calibri" w:hAnsi="Calibri" w:cs="Calibri"/>
          <w:b/>
          <w:bCs/>
        </w:rPr>
        <w:t>:</w:t>
      </w:r>
      <w:r w:rsidR="004226E1" w:rsidRPr="00B163AD">
        <w:rPr>
          <w:rFonts w:ascii="Calibri" w:hAnsi="Calibri" w:cs="Calibri"/>
        </w:rPr>
        <w:t xml:space="preserve"> se usa una caja de texto que permitirá el ingreso del número de teléfono para poder contactar y tiene una capacidad de 1</w:t>
      </w:r>
      <w:r>
        <w:rPr>
          <w:rFonts w:ascii="Calibri" w:hAnsi="Calibri" w:cs="Calibri"/>
        </w:rPr>
        <w:t>0</w:t>
      </w:r>
      <w:r w:rsidR="004226E1" w:rsidRPr="00B163AD">
        <w:rPr>
          <w:rFonts w:ascii="Calibri" w:hAnsi="Calibri" w:cs="Calibri"/>
        </w:rPr>
        <w:t xml:space="preserve"> caracteres y solo se puede ingresar datos tipo enteros numéricos.</w:t>
      </w:r>
      <w:r w:rsidRPr="00B163AD">
        <w:rPr>
          <w:rFonts w:ascii="Calibri" w:hAnsi="Calibri" w:cs="Calibri"/>
        </w:rPr>
        <w:t xml:space="preserve"> </w:t>
      </w:r>
    </w:p>
    <w:p w14:paraId="1B762E75" w14:textId="52D57B15" w:rsidR="00B163AD" w:rsidRDefault="007F6ACA" w:rsidP="00B163AD">
      <w:pPr>
        <w:pStyle w:val="Prrafodelista"/>
        <w:numPr>
          <w:ilvl w:val="1"/>
          <w:numId w:val="38"/>
        </w:numPr>
        <w:jc w:val="both"/>
        <w:rPr>
          <w:rFonts w:ascii="Calibri" w:hAnsi="Calibri" w:cs="Calibri"/>
        </w:rPr>
      </w:pPr>
      <w:r>
        <w:rPr>
          <w:rFonts w:ascii="Calibri" w:hAnsi="Calibri" w:cs="Calibri"/>
          <w:noProof/>
        </w:rPr>
        <w:drawing>
          <wp:anchor distT="0" distB="0" distL="114300" distR="114300" simplePos="0" relativeHeight="251754496" behindDoc="0" locked="0" layoutInCell="1" allowOverlap="1" wp14:anchorId="20F7501D" wp14:editId="61850510">
            <wp:simplePos x="0" y="0"/>
            <wp:positionH relativeFrom="margin">
              <wp:align>center</wp:align>
            </wp:positionH>
            <wp:positionV relativeFrom="paragraph">
              <wp:posOffset>581025</wp:posOffset>
            </wp:positionV>
            <wp:extent cx="4126906" cy="2609850"/>
            <wp:effectExtent l="0" t="0" r="6985" b="0"/>
            <wp:wrapTopAndBottom/>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6906"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3AD">
        <w:rPr>
          <w:rFonts w:ascii="Calibri" w:hAnsi="Calibri" w:cs="Calibri"/>
          <w:b/>
          <w:bCs/>
        </w:rPr>
        <w:t>Correo</w:t>
      </w:r>
      <w:r w:rsidR="00B163AD" w:rsidRPr="00B163AD">
        <w:rPr>
          <w:rFonts w:ascii="Calibri" w:hAnsi="Calibri" w:cs="Calibri"/>
          <w:b/>
          <w:bCs/>
        </w:rPr>
        <w:t>:</w:t>
      </w:r>
      <w:r w:rsidR="00B163AD">
        <w:rPr>
          <w:rFonts w:ascii="Calibri" w:hAnsi="Calibri" w:cs="Calibri"/>
        </w:rPr>
        <w:t xml:space="preserve"> </w:t>
      </w:r>
      <w:r w:rsidR="00B163AD" w:rsidRPr="004226E1">
        <w:rPr>
          <w:rFonts w:ascii="Calibri" w:hAnsi="Calibri" w:cs="Calibri"/>
        </w:rPr>
        <w:t>Se usa una caja de texto que acepta caracteres numéricos, alfanuméricos y especiales.</w:t>
      </w:r>
    </w:p>
    <w:p w14:paraId="2963A084" w14:textId="269C3CCE" w:rsidR="007F6ACA" w:rsidRPr="007F6ACA" w:rsidRDefault="007F6ACA" w:rsidP="007F6ACA">
      <w:pPr>
        <w:jc w:val="both"/>
        <w:rPr>
          <w:rFonts w:ascii="Calibri" w:hAnsi="Calibri" w:cs="Calibri"/>
        </w:rPr>
      </w:pPr>
    </w:p>
    <w:p w14:paraId="34DC1BF2" w14:textId="77777777" w:rsidR="004226E1" w:rsidRDefault="004226E1" w:rsidP="004226E1">
      <w:pPr>
        <w:ind w:firstLine="708"/>
        <w:jc w:val="both"/>
        <w:rPr>
          <w:rFonts w:ascii="Calibri" w:hAnsi="Calibri" w:cs="Calibri"/>
        </w:rPr>
      </w:pPr>
    </w:p>
    <w:p w14:paraId="37C0CDBA" w14:textId="514A9251" w:rsidR="004226E1" w:rsidRPr="004226E1" w:rsidRDefault="004226E1" w:rsidP="004226E1">
      <w:pPr>
        <w:ind w:firstLine="708"/>
        <w:jc w:val="both"/>
        <w:rPr>
          <w:rFonts w:ascii="Calibri" w:hAnsi="Calibri" w:cs="Calibri"/>
        </w:rPr>
      </w:pPr>
      <w:r w:rsidRPr="004226E1">
        <w:rPr>
          <w:rFonts w:ascii="Calibri" w:hAnsi="Calibri" w:cs="Calibri"/>
        </w:rPr>
        <w:t>Para usted modificar sus datos de usuario deberá:</w:t>
      </w:r>
    </w:p>
    <w:p w14:paraId="308D1814" w14:textId="77777777" w:rsidR="004226E1" w:rsidRDefault="004226E1" w:rsidP="00021C04">
      <w:pPr>
        <w:ind w:left="708"/>
        <w:jc w:val="both"/>
        <w:rPr>
          <w:rFonts w:ascii="Calibri" w:hAnsi="Calibri" w:cs="Calibri"/>
        </w:rPr>
      </w:pPr>
    </w:p>
    <w:p w14:paraId="7FFA1A5C" w14:textId="77777777" w:rsidR="007F6ACA" w:rsidRPr="007F6ACA" w:rsidRDefault="004226E1" w:rsidP="007F6ACA">
      <w:pPr>
        <w:pStyle w:val="Prrafodelista"/>
        <w:numPr>
          <w:ilvl w:val="0"/>
          <w:numId w:val="39"/>
        </w:numPr>
        <w:jc w:val="both"/>
        <w:rPr>
          <w:rFonts w:ascii="Calibri" w:hAnsi="Calibri" w:cs="Calibri"/>
        </w:rPr>
      </w:pPr>
      <w:r w:rsidRPr="007F6ACA">
        <w:rPr>
          <w:rFonts w:ascii="Calibri" w:hAnsi="Calibri" w:cs="Calibri"/>
          <w:b/>
          <w:bCs/>
        </w:rPr>
        <w:t>Paso 1:</w:t>
      </w:r>
      <w:r w:rsidRPr="007F6ACA">
        <w:rPr>
          <w:rFonts w:ascii="Calibri" w:hAnsi="Calibri" w:cs="Calibri"/>
        </w:rPr>
        <w:t xml:space="preserve"> </w:t>
      </w:r>
      <w:r w:rsidR="00B163AD" w:rsidRPr="007F6ACA">
        <w:rPr>
          <w:rFonts w:ascii="Calibri" w:hAnsi="Calibri" w:cs="Calibri"/>
        </w:rPr>
        <w:t>Al momento de ingresar a “Ajustes de usuario” podrá visualizar todos sus datos llenos</w:t>
      </w:r>
      <w:r w:rsidR="007F6ACA" w:rsidRPr="007F6ACA">
        <w:rPr>
          <w:rFonts w:ascii="Calibri" w:hAnsi="Calibri" w:cs="Calibri"/>
        </w:rPr>
        <w:t>, usted</w:t>
      </w:r>
      <w:r w:rsidR="00B163AD" w:rsidRPr="007F6ACA">
        <w:rPr>
          <w:rFonts w:ascii="Calibri" w:hAnsi="Calibri" w:cs="Calibri"/>
        </w:rPr>
        <w:t xml:space="preserve"> deberá ubicarse en el cuadro de texto</w:t>
      </w:r>
      <w:r w:rsidR="007F6ACA" w:rsidRPr="007F6ACA">
        <w:rPr>
          <w:rFonts w:ascii="Calibri" w:hAnsi="Calibri" w:cs="Calibri"/>
        </w:rPr>
        <w:t xml:space="preserve"> del dato que desea editar.</w:t>
      </w:r>
    </w:p>
    <w:p w14:paraId="38C62580" w14:textId="664F4B37" w:rsidR="004226E1" w:rsidRDefault="007F6ACA" w:rsidP="007F6ACA">
      <w:pPr>
        <w:pStyle w:val="Prrafodelista"/>
        <w:numPr>
          <w:ilvl w:val="0"/>
          <w:numId w:val="39"/>
        </w:numPr>
        <w:jc w:val="both"/>
        <w:rPr>
          <w:rFonts w:ascii="Calibri" w:hAnsi="Calibri" w:cs="Calibri"/>
        </w:rPr>
      </w:pPr>
      <w:r w:rsidRPr="007F6ACA">
        <w:rPr>
          <w:rFonts w:ascii="Calibri" w:hAnsi="Calibri" w:cs="Calibri"/>
          <w:b/>
          <w:bCs/>
        </w:rPr>
        <w:t>Paso 2:</w:t>
      </w:r>
      <w:r w:rsidRPr="007F6ACA">
        <w:rPr>
          <w:rFonts w:ascii="Calibri" w:hAnsi="Calibri" w:cs="Calibri"/>
        </w:rPr>
        <w:t xml:space="preserve"> Una vez editado el dato debe darle clic en el botón modificar.</w:t>
      </w:r>
      <w:r w:rsidR="00B163AD" w:rsidRPr="007F6ACA">
        <w:rPr>
          <w:rFonts w:ascii="Calibri" w:hAnsi="Calibri" w:cs="Calibri"/>
        </w:rPr>
        <w:t xml:space="preserve"> </w:t>
      </w:r>
    </w:p>
    <w:p w14:paraId="0B056030" w14:textId="77777777" w:rsidR="007F6ACA" w:rsidRPr="007F6ACA" w:rsidRDefault="007F6ACA" w:rsidP="007F6ACA">
      <w:pPr>
        <w:jc w:val="both"/>
        <w:rPr>
          <w:rFonts w:ascii="Calibri" w:hAnsi="Calibri" w:cs="Calibri"/>
        </w:rPr>
      </w:pPr>
    </w:p>
    <w:p w14:paraId="650C1FEE" w14:textId="06AB3D8E" w:rsidR="00B165BC" w:rsidRDefault="007F6ACA" w:rsidP="007F6ACA">
      <w:pPr>
        <w:ind w:left="708"/>
        <w:jc w:val="both"/>
        <w:rPr>
          <w:rFonts w:ascii="Calibri" w:hAnsi="Calibri" w:cs="Calibri"/>
        </w:rPr>
      </w:pPr>
      <w:r>
        <w:rPr>
          <w:rFonts w:ascii="Calibri" w:hAnsi="Calibri" w:cs="Calibri"/>
        </w:rPr>
        <w:t>Recuerde que los datos de Numero de licencia, cedula y fecha de nacimiento están bloqueados ya que estos no pueden ser editados.</w:t>
      </w:r>
    </w:p>
    <w:p w14:paraId="1695AA19" w14:textId="2AC10708" w:rsidR="007F6ACA" w:rsidRPr="007F6ACA" w:rsidRDefault="00B165BC" w:rsidP="00B165BC">
      <w:pPr>
        <w:suppressAutoHyphens w:val="0"/>
        <w:rPr>
          <w:rFonts w:ascii="Calibri" w:hAnsi="Calibri" w:cs="Calibri"/>
        </w:rPr>
      </w:pPr>
      <w:r>
        <w:rPr>
          <w:rFonts w:ascii="Calibri" w:hAnsi="Calibri" w:cs="Calibri"/>
        </w:rPr>
        <w:br w:type="page"/>
      </w:r>
    </w:p>
    <w:p w14:paraId="4DE286E2" w14:textId="28510313" w:rsidR="006E2210" w:rsidRPr="00AA5B62" w:rsidRDefault="006E2210" w:rsidP="00CB4AD3">
      <w:pPr>
        <w:rPr>
          <w:rFonts w:ascii="Calibri" w:hAnsi="Calibri" w:cs="Calibri"/>
        </w:rPr>
      </w:pPr>
    </w:p>
    <w:p w14:paraId="468C15FD" w14:textId="32341685" w:rsidR="00AD26E4" w:rsidRDefault="00CB4AD3" w:rsidP="00CB4AD3">
      <w:pPr>
        <w:pStyle w:val="Ttulo1"/>
        <w:numPr>
          <w:ilvl w:val="0"/>
          <w:numId w:val="2"/>
        </w:numPr>
        <w:spacing w:before="0" w:after="0"/>
        <w:rPr>
          <w:rFonts w:asciiTheme="minorHAnsi" w:hAnsiTheme="minorHAnsi" w:cstheme="minorHAnsi"/>
          <w:sz w:val="28"/>
          <w:szCs w:val="28"/>
        </w:rPr>
      </w:pPr>
      <w:bookmarkStart w:id="7" w:name="_Toc128432315"/>
      <w:r w:rsidRPr="00CA2DB9">
        <w:rPr>
          <w:rFonts w:asciiTheme="minorHAnsi" w:hAnsiTheme="minorHAnsi" w:cstheme="minorHAnsi"/>
          <w:sz w:val="28"/>
          <w:szCs w:val="28"/>
        </w:rPr>
        <w:t>Mensajes de error y resolución de problemas</w:t>
      </w:r>
      <w:bookmarkEnd w:id="7"/>
      <w:r w:rsidRPr="00CA2DB9">
        <w:rPr>
          <w:rFonts w:asciiTheme="minorHAnsi" w:hAnsiTheme="minorHAnsi" w:cstheme="minorHAnsi"/>
          <w:sz w:val="28"/>
          <w:szCs w:val="28"/>
        </w:rPr>
        <w:t xml:space="preserve"> </w:t>
      </w:r>
    </w:p>
    <w:p w14:paraId="36C01A41" w14:textId="0B1A2053" w:rsidR="001F427E" w:rsidRPr="001F427E" w:rsidRDefault="001F427E" w:rsidP="001F427E">
      <w:pPr>
        <w:rPr>
          <w:rFonts w:asciiTheme="minorHAnsi" w:hAnsiTheme="minorHAnsi" w:cstheme="minorHAnsi"/>
        </w:rPr>
      </w:pPr>
    </w:p>
    <w:p w14:paraId="510770EC" w14:textId="2D54AEDE" w:rsidR="001F427E" w:rsidRPr="00582287" w:rsidRDefault="001F427E" w:rsidP="00582287">
      <w:pPr>
        <w:ind w:left="708"/>
        <w:rPr>
          <w:rFonts w:asciiTheme="minorHAnsi" w:hAnsiTheme="minorHAnsi" w:cstheme="minorHAnsi"/>
          <w:b/>
          <w:bCs/>
        </w:rPr>
      </w:pPr>
      <w:r w:rsidRPr="00582287">
        <w:rPr>
          <w:rFonts w:asciiTheme="minorHAnsi" w:hAnsiTheme="minorHAnsi" w:cstheme="minorHAnsi"/>
          <w:b/>
          <w:bCs/>
        </w:rPr>
        <w:t>Error en el Inicio de Sesión</w:t>
      </w:r>
    </w:p>
    <w:p w14:paraId="61F6A7CA" w14:textId="24C5371E" w:rsidR="00582287" w:rsidRPr="00E16289" w:rsidRDefault="007C137D" w:rsidP="00E16289">
      <w:pPr>
        <w:rPr>
          <w:b/>
          <w:bCs/>
        </w:rPr>
      </w:pPr>
      <w:r w:rsidRPr="00582287">
        <w:rPr>
          <w:rFonts w:ascii="Calibri" w:hAnsi="Calibri" w:cs="Calibri"/>
          <w:b/>
          <w:bCs/>
          <w:noProof/>
          <w:sz w:val="28"/>
          <w:szCs w:val="28"/>
        </w:rPr>
        <w:drawing>
          <wp:anchor distT="0" distB="0" distL="114300" distR="114300" simplePos="0" relativeHeight="251707392" behindDoc="0" locked="0" layoutInCell="1" allowOverlap="1" wp14:anchorId="6B7EE145" wp14:editId="09319236">
            <wp:simplePos x="0" y="0"/>
            <wp:positionH relativeFrom="column">
              <wp:posOffset>1074219</wp:posOffset>
            </wp:positionH>
            <wp:positionV relativeFrom="paragraph">
              <wp:posOffset>167954</wp:posOffset>
            </wp:positionV>
            <wp:extent cx="4171950" cy="2751455"/>
            <wp:effectExtent l="0" t="0" r="635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71950" cy="2751455"/>
                    </a:xfrm>
                    <a:prstGeom prst="rect">
                      <a:avLst/>
                    </a:prstGeom>
                  </pic:spPr>
                </pic:pic>
              </a:graphicData>
            </a:graphic>
            <wp14:sizeRelH relativeFrom="page">
              <wp14:pctWidth>0</wp14:pctWidth>
            </wp14:sizeRelH>
            <wp14:sizeRelV relativeFrom="page">
              <wp14:pctHeight>0</wp14:pctHeight>
            </wp14:sizeRelV>
          </wp:anchor>
        </w:drawing>
      </w:r>
    </w:p>
    <w:p w14:paraId="71BBCA9D" w14:textId="4C58D1DC" w:rsidR="00E16289" w:rsidRPr="00E16289" w:rsidRDefault="00E16289" w:rsidP="007C137D">
      <w:pPr>
        <w:pStyle w:val="Prrafodelista"/>
        <w:numPr>
          <w:ilvl w:val="0"/>
          <w:numId w:val="26"/>
        </w:numPr>
        <w:jc w:val="both"/>
        <w:rPr>
          <w:rFonts w:asciiTheme="minorHAnsi" w:hAnsiTheme="minorHAnsi" w:cstheme="minorHAnsi"/>
        </w:rPr>
      </w:pPr>
      <w:r w:rsidRPr="00E16289">
        <w:rPr>
          <w:rFonts w:asciiTheme="minorHAnsi" w:hAnsiTheme="minorHAnsi" w:cstheme="minorHAnsi"/>
        </w:rPr>
        <w:t>Recuerde que su usuario es su número de cedula</w:t>
      </w:r>
    </w:p>
    <w:p w14:paraId="1FE0D234" w14:textId="779269AB" w:rsidR="00FA1C4B" w:rsidRDefault="00582287" w:rsidP="007C137D">
      <w:pPr>
        <w:pStyle w:val="Prrafodelista"/>
        <w:numPr>
          <w:ilvl w:val="0"/>
          <w:numId w:val="26"/>
        </w:numPr>
        <w:jc w:val="both"/>
        <w:rPr>
          <w:rFonts w:asciiTheme="minorHAnsi" w:hAnsiTheme="minorHAnsi" w:cstheme="minorHAnsi"/>
        </w:rPr>
      </w:pPr>
      <w:r w:rsidRPr="00582287">
        <w:rPr>
          <w:rFonts w:asciiTheme="minorHAnsi" w:hAnsiTheme="minorHAnsi" w:cstheme="minorHAnsi"/>
        </w:rPr>
        <w:t xml:space="preserve">En caso de </w:t>
      </w:r>
      <w:r>
        <w:rPr>
          <w:rFonts w:asciiTheme="minorHAnsi" w:hAnsiTheme="minorHAnsi" w:cstheme="minorHAnsi"/>
        </w:rPr>
        <w:t xml:space="preserve">que haya ingresado sus datos correctamente verificar que </w:t>
      </w:r>
      <w:r w:rsidR="006C7C1B">
        <w:rPr>
          <w:rFonts w:asciiTheme="minorHAnsi" w:hAnsiTheme="minorHAnsi" w:cstheme="minorHAnsi"/>
        </w:rPr>
        <w:t>su cuenta ya haya sido creada.</w:t>
      </w:r>
    </w:p>
    <w:p w14:paraId="029506E2" w14:textId="77777777" w:rsidR="007C137D" w:rsidRDefault="007C137D" w:rsidP="00FA1C4B">
      <w:pPr>
        <w:ind w:firstLine="708"/>
        <w:rPr>
          <w:rFonts w:asciiTheme="minorHAnsi" w:hAnsiTheme="minorHAnsi" w:cstheme="minorHAnsi"/>
          <w:b/>
          <w:bCs/>
        </w:rPr>
      </w:pPr>
    </w:p>
    <w:p w14:paraId="46ECAE2C" w14:textId="7CC4227E" w:rsidR="00FA1C4B" w:rsidRDefault="007C137D" w:rsidP="00FA1C4B">
      <w:pPr>
        <w:ind w:firstLine="708"/>
        <w:rPr>
          <w:rFonts w:asciiTheme="minorHAnsi" w:hAnsiTheme="minorHAnsi" w:cstheme="minorHAnsi"/>
          <w:b/>
          <w:bCs/>
        </w:rPr>
      </w:pPr>
      <w:r w:rsidRPr="00AD26E4">
        <w:rPr>
          <w:noProof/>
        </w:rPr>
        <w:drawing>
          <wp:anchor distT="0" distB="0" distL="114300" distR="114300" simplePos="0" relativeHeight="251750400" behindDoc="0" locked="0" layoutInCell="1" allowOverlap="1" wp14:anchorId="44CA5C8D" wp14:editId="5AEE5CC3">
            <wp:simplePos x="0" y="0"/>
            <wp:positionH relativeFrom="column">
              <wp:posOffset>954856</wp:posOffset>
            </wp:positionH>
            <wp:positionV relativeFrom="paragraph">
              <wp:posOffset>269875</wp:posOffset>
            </wp:positionV>
            <wp:extent cx="4559935" cy="33242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59935" cy="3324225"/>
                    </a:xfrm>
                    <a:prstGeom prst="rect">
                      <a:avLst/>
                    </a:prstGeom>
                  </pic:spPr>
                </pic:pic>
              </a:graphicData>
            </a:graphic>
            <wp14:sizeRelH relativeFrom="page">
              <wp14:pctWidth>0</wp14:pctWidth>
            </wp14:sizeRelH>
            <wp14:sizeRelV relativeFrom="page">
              <wp14:pctHeight>0</wp14:pctHeight>
            </wp14:sizeRelV>
          </wp:anchor>
        </w:drawing>
      </w:r>
      <w:r w:rsidR="00FA1C4B" w:rsidRPr="00582287">
        <w:rPr>
          <w:rFonts w:asciiTheme="minorHAnsi" w:hAnsiTheme="minorHAnsi" w:cstheme="minorHAnsi"/>
          <w:b/>
          <w:bCs/>
        </w:rPr>
        <w:t xml:space="preserve">Error en </w:t>
      </w:r>
      <w:r w:rsidR="00FA1C4B">
        <w:rPr>
          <w:rFonts w:asciiTheme="minorHAnsi" w:hAnsiTheme="minorHAnsi" w:cstheme="minorHAnsi"/>
          <w:b/>
          <w:bCs/>
        </w:rPr>
        <w:t>la búsqueda filtrada</w:t>
      </w:r>
    </w:p>
    <w:p w14:paraId="0B6C256D" w14:textId="77777777" w:rsidR="007C137D" w:rsidRDefault="007C137D" w:rsidP="00FA1C4B">
      <w:pPr>
        <w:ind w:firstLine="708"/>
        <w:rPr>
          <w:rFonts w:asciiTheme="minorHAnsi" w:hAnsiTheme="minorHAnsi" w:cstheme="minorHAnsi"/>
          <w:b/>
          <w:bCs/>
        </w:rPr>
      </w:pPr>
    </w:p>
    <w:p w14:paraId="568E9E47" w14:textId="7042ABDE" w:rsidR="00FA1C4B" w:rsidRDefault="00FA1C4B" w:rsidP="007C137D">
      <w:pPr>
        <w:pStyle w:val="Prrafodelista"/>
        <w:numPr>
          <w:ilvl w:val="0"/>
          <w:numId w:val="35"/>
        </w:numPr>
        <w:jc w:val="both"/>
        <w:rPr>
          <w:rFonts w:asciiTheme="minorHAnsi" w:hAnsiTheme="minorHAnsi" w:cstheme="minorHAnsi"/>
        </w:rPr>
      </w:pPr>
      <w:r>
        <w:rPr>
          <w:rFonts w:asciiTheme="minorHAnsi" w:hAnsiTheme="minorHAnsi" w:cstheme="minorHAnsi"/>
        </w:rPr>
        <w:lastRenderedPageBreak/>
        <w:t xml:space="preserve">Recuerde que para poder realizar la búsqueda filtrada debe de seleccionar el tipo de dato con el que </w:t>
      </w:r>
      <w:r w:rsidR="007C137D">
        <w:rPr>
          <w:rFonts w:asciiTheme="minorHAnsi" w:hAnsiTheme="minorHAnsi" w:cstheme="minorHAnsi"/>
        </w:rPr>
        <w:t>desea se filtre la lista.</w:t>
      </w:r>
    </w:p>
    <w:p w14:paraId="7A3D7977" w14:textId="41862DD2" w:rsidR="007C137D" w:rsidRDefault="007C137D" w:rsidP="007C137D">
      <w:pPr>
        <w:pStyle w:val="Prrafodelista"/>
        <w:numPr>
          <w:ilvl w:val="0"/>
          <w:numId w:val="35"/>
        </w:numPr>
        <w:jc w:val="both"/>
        <w:rPr>
          <w:rFonts w:asciiTheme="minorHAnsi" w:hAnsiTheme="minorHAnsi" w:cstheme="minorHAnsi"/>
        </w:rPr>
      </w:pPr>
      <w:r>
        <w:rPr>
          <w:rFonts w:asciiTheme="minorHAnsi" w:hAnsiTheme="minorHAnsi" w:cstheme="minorHAnsi"/>
        </w:rPr>
        <w:t>Solo se puede realizar una búsqueda filtrada con la Marca o con la placa del Vehículo.</w:t>
      </w:r>
    </w:p>
    <w:p w14:paraId="3BE6D31F" w14:textId="507A167B" w:rsidR="007C137D" w:rsidRDefault="007C137D" w:rsidP="007C137D">
      <w:pPr>
        <w:pStyle w:val="Prrafodelista"/>
        <w:numPr>
          <w:ilvl w:val="0"/>
          <w:numId w:val="35"/>
        </w:numPr>
        <w:jc w:val="both"/>
        <w:rPr>
          <w:rFonts w:asciiTheme="minorHAnsi" w:hAnsiTheme="minorHAnsi" w:cstheme="minorHAnsi"/>
        </w:rPr>
      </w:pPr>
      <w:r>
        <w:rPr>
          <w:rFonts w:asciiTheme="minorHAnsi" w:hAnsiTheme="minorHAnsi" w:cstheme="minorHAnsi"/>
        </w:rPr>
        <w:t>Es obligación que luego de haber seleccionado el tipo de dato le proporcione al sistema la información del vehículo.</w:t>
      </w:r>
    </w:p>
    <w:p w14:paraId="32BE81E6" w14:textId="58C55A07" w:rsidR="005D2CC1" w:rsidRPr="00AC1930" w:rsidRDefault="007C137D" w:rsidP="005D2CC1">
      <w:pPr>
        <w:pStyle w:val="Prrafodelista"/>
        <w:numPr>
          <w:ilvl w:val="0"/>
          <w:numId w:val="35"/>
        </w:numPr>
        <w:jc w:val="both"/>
        <w:rPr>
          <w:rFonts w:asciiTheme="minorHAnsi" w:hAnsiTheme="minorHAnsi" w:cstheme="minorHAnsi"/>
        </w:rPr>
      </w:pPr>
      <w:r>
        <w:rPr>
          <w:rFonts w:asciiTheme="minorHAnsi" w:hAnsiTheme="minorHAnsi" w:cstheme="minorHAnsi"/>
        </w:rPr>
        <w:t xml:space="preserve">En caso de haber elegido Marca debe seleccionar la marca deseada y en caso de haber elegido Placa ingresar el </w:t>
      </w:r>
      <w:r w:rsidR="00D25C17">
        <w:rPr>
          <w:rFonts w:asciiTheme="minorHAnsi" w:hAnsiTheme="minorHAnsi" w:cstheme="minorHAnsi"/>
        </w:rPr>
        <w:t>número</w:t>
      </w:r>
      <w:r>
        <w:rPr>
          <w:rFonts w:asciiTheme="minorHAnsi" w:hAnsiTheme="minorHAnsi" w:cstheme="minorHAnsi"/>
        </w:rPr>
        <w:t xml:space="preserve"> </w:t>
      </w:r>
      <w:proofErr w:type="gramStart"/>
      <w:r>
        <w:rPr>
          <w:rFonts w:asciiTheme="minorHAnsi" w:hAnsiTheme="minorHAnsi" w:cstheme="minorHAnsi"/>
        </w:rPr>
        <w:t>del mismo</w:t>
      </w:r>
      <w:proofErr w:type="gramEnd"/>
      <w:r>
        <w:rPr>
          <w:rFonts w:asciiTheme="minorHAnsi" w:hAnsiTheme="minorHAnsi" w:cstheme="minorHAnsi"/>
        </w:rPr>
        <w:t>.</w:t>
      </w:r>
    </w:p>
    <w:p w14:paraId="5C52F906" w14:textId="77777777" w:rsidR="00CB4AD3" w:rsidRPr="00CA2DB9" w:rsidRDefault="00CB4AD3" w:rsidP="00CB4AD3">
      <w:pPr>
        <w:rPr>
          <w:rFonts w:asciiTheme="minorHAnsi" w:hAnsiTheme="minorHAnsi" w:cstheme="minorHAnsi"/>
          <w:sz w:val="28"/>
          <w:szCs w:val="28"/>
        </w:rPr>
      </w:pPr>
    </w:p>
    <w:p w14:paraId="7628310B" w14:textId="6E175B42" w:rsidR="00CB4AD3" w:rsidRDefault="00CB4AD3" w:rsidP="00CB4AD3">
      <w:pPr>
        <w:pStyle w:val="Ttulo1"/>
        <w:numPr>
          <w:ilvl w:val="0"/>
          <w:numId w:val="2"/>
        </w:numPr>
        <w:spacing w:before="0" w:after="0"/>
        <w:rPr>
          <w:rFonts w:asciiTheme="minorHAnsi" w:hAnsiTheme="minorHAnsi" w:cstheme="minorHAnsi"/>
          <w:sz w:val="28"/>
          <w:szCs w:val="28"/>
        </w:rPr>
      </w:pPr>
      <w:bookmarkStart w:id="8" w:name="_Toc128432316"/>
      <w:r w:rsidRPr="00CA2DB9">
        <w:rPr>
          <w:rFonts w:asciiTheme="minorHAnsi" w:hAnsiTheme="minorHAnsi" w:cstheme="minorHAnsi"/>
          <w:sz w:val="28"/>
          <w:szCs w:val="28"/>
        </w:rPr>
        <w:t>Características de navegación</w:t>
      </w:r>
      <w:bookmarkEnd w:id="8"/>
      <w:r w:rsidRPr="00CA2DB9">
        <w:rPr>
          <w:rFonts w:asciiTheme="minorHAnsi" w:hAnsiTheme="minorHAnsi" w:cstheme="minorHAnsi"/>
          <w:sz w:val="28"/>
          <w:szCs w:val="28"/>
        </w:rPr>
        <w:t xml:space="preserve"> </w:t>
      </w:r>
    </w:p>
    <w:p w14:paraId="1114D3B6" w14:textId="77777777" w:rsidR="00AC1930" w:rsidRPr="00AC1930" w:rsidRDefault="00AC1930" w:rsidP="00AC1930"/>
    <w:p w14:paraId="0EE5D046" w14:textId="77777777" w:rsidR="00AC1930" w:rsidRPr="00151586" w:rsidRDefault="00AC1930" w:rsidP="00AC1930">
      <w:pPr>
        <w:ind w:left="708"/>
        <w:rPr>
          <w:rFonts w:asciiTheme="minorHAnsi" w:hAnsiTheme="minorHAnsi" w:cstheme="minorHAnsi"/>
          <w:b/>
          <w:bCs/>
        </w:rPr>
      </w:pPr>
      <w:r w:rsidRPr="00151586">
        <w:rPr>
          <w:rFonts w:asciiTheme="minorHAnsi" w:hAnsiTheme="minorHAnsi" w:cstheme="minorHAnsi"/>
          <w:b/>
          <w:bCs/>
        </w:rPr>
        <w:t>Agregar Auto nuevo al registro</w:t>
      </w:r>
    </w:p>
    <w:p w14:paraId="7396751A" w14:textId="77777777" w:rsidR="00AC1930" w:rsidRDefault="00AC1930" w:rsidP="00AC1930">
      <w:pPr>
        <w:ind w:left="708"/>
        <w:rPr>
          <w:rFonts w:asciiTheme="minorHAnsi" w:hAnsiTheme="minorHAnsi" w:cstheme="minorHAnsi"/>
        </w:rPr>
      </w:pPr>
    </w:p>
    <w:p w14:paraId="21B6A1C2" w14:textId="5C58EA56" w:rsidR="00AC1930" w:rsidRDefault="00AC1930" w:rsidP="00AC1930">
      <w:pPr>
        <w:ind w:left="708"/>
        <w:rPr>
          <w:rFonts w:asciiTheme="minorHAnsi" w:hAnsiTheme="minorHAnsi" w:cstheme="minorHAnsi"/>
        </w:rPr>
      </w:pPr>
      <w:r>
        <w:rPr>
          <w:rFonts w:asciiTheme="minorHAnsi" w:hAnsiTheme="minorHAnsi" w:cstheme="minorHAnsi"/>
        </w:rPr>
        <w:t>Para usted poder agregar un auto nuevo a su registro debe</w:t>
      </w:r>
      <w:r w:rsidR="00151586">
        <w:rPr>
          <w:rFonts w:asciiTheme="minorHAnsi" w:hAnsiTheme="minorHAnsi" w:cstheme="minorHAnsi"/>
        </w:rPr>
        <w:t>:</w:t>
      </w:r>
    </w:p>
    <w:p w14:paraId="15CB242D" w14:textId="2D37981B" w:rsidR="00151586" w:rsidRDefault="00151586" w:rsidP="00AC1930">
      <w:pPr>
        <w:ind w:left="708"/>
        <w:rPr>
          <w:rFonts w:asciiTheme="minorHAnsi" w:hAnsiTheme="minorHAnsi" w:cstheme="minorHAnsi"/>
        </w:rPr>
      </w:pPr>
    </w:p>
    <w:p w14:paraId="48D321C5" w14:textId="4C4D6A00" w:rsidR="00151586" w:rsidRPr="00151586" w:rsidRDefault="00151586" w:rsidP="00151586">
      <w:pPr>
        <w:ind w:left="708"/>
        <w:jc w:val="center"/>
        <w:rPr>
          <w:rFonts w:asciiTheme="minorHAnsi" w:hAnsiTheme="minorHAnsi" w:cstheme="minorHAnsi"/>
          <w:sz w:val="28"/>
          <w:szCs w:val="28"/>
        </w:rPr>
      </w:pPr>
      <w:r w:rsidRPr="00151586">
        <w:rPr>
          <w:rFonts w:asciiTheme="minorHAnsi" w:hAnsiTheme="minorHAnsi" w:cstheme="minorHAnsi"/>
          <w:sz w:val="28"/>
          <w:szCs w:val="28"/>
        </w:rPr>
        <w:t xml:space="preserve">Iniciar Sesión &gt; Mis </w:t>
      </w:r>
      <w:r w:rsidR="00D25C17" w:rsidRPr="00151586">
        <w:rPr>
          <w:rFonts w:asciiTheme="minorHAnsi" w:hAnsiTheme="minorHAnsi" w:cstheme="minorHAnsi"/>
          <w:sz w:val="28"/>
          <w:szCs w:val="28"/>
        </w:rPr>
        <w:t>vehículos</w:t>
      </w:r>
      <w:r w:rsidRPr="00151586">
        <w:rPr>
          <w:rFonts w:asciiTheme="minorHAnsi" w:hAnsiTheme="minorHAnsi" w:cstheme="minorHAnsi"/>
          <w:sz w:val="28"/>
          <w:szCs w:val="28"/>
        </w:rPr>
        <w:t xml:space="preserve"> &gt; Agregar Auto</w:t>
      </w:r>
    </w:p>
    <w:p w14:paraId="727146B6" w14:textId="59295673" w:rsidR="00151586" w:rsidRPr="00AC1930" w:rsidRDefault="00151586" w:rsidP="00AC1930">
      <w:pPr>
        <w:ind w:left="708"/>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767808" behindDoc="0" locked="0" layoutInCell="1" allowOverlap="1" wp14:anchorId="21E66228" wp14:editId="6386EF65">
                <wp:simplePos x="0" y="0"/>
                <wp:positionH relativeFrom="margin">
                  <wp:align>right</wp:align>
                </wp:positionH>
                <wp:positionV relativeFrom="paragraph">
                  <wp:posOffset>200025</wp:posOffset>
                </wp:positionV>
                <wp:extent cx="6115050" cy="1486535"/>
                <wp:effectExtent l="0" t="0" r="0" b="0"/>
                <wp:wrapTopAndBottom/>
                <wp:docPr id="74" name="Grupo 74"/>
                <wp:cNvGraphicFramePr/>
                <a:graphic xmlns:a="http://schemas.openxmlformats.org/drawingml/2006/main">
                  <a:graphicData uri="http://schemas.microsoft.com/office/word/2010/wordprocessingGroup">
                    <wpg:wgp>
                      <wpg:cNvGrpSpPr/>
                      <wpg:grpSpPr>
                        <a:xfrm>
                          <a:off x="0" y="0"/>
                          <a:ext cx="6115050" cy="1486535"/>
                          <a:chOff x="0" y="0"/>
                          <a:chExt cx="6115050" cy="1486535"/>
                        </a:xfrm>
                      </wpg:grpSpPr>
                      <pic:pic xmlns:pic="http://schemas.openxmlformats.org/drawingml/2006/picture">
                        <pic:nvPicPr>
                          <pic:cNvPr id="55" name="Imagen 55"/>
                          <pic:cNvPicPr>
                            <a:picLocks noChangeAspect="1"/>
                          </pic:cNvPicPr>
                        </pic:nvPicPr>
                        <pic:blipFill rotWithShape="1">
                          <a:blip r:embed="rId8">
                            <a:extLst>
                              <a:ext uri="{28A0092B-C50C-407E-A947-70E740481C1C}">
                                <a14:useLocalDpi xmlns:a14="http://schemas.microsoft.com/office/drawing/2010/main" val="0"/>
                              </a:ext>
                            </a:extLst>
                          </a:blip>
                          <a:srcRect l="3384" t="23121" r="32340" b="11634"/>
                          <a:stretch/>
                        </pic:blipFill>
                        <pic:spPr bwMode="auto">
                          <a:xfrm>
                            <a:off x="0" y="0"/>
                            <a:ext cx="2057400"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18" cstate="print">
                            <a:extLst>
                              <a:ext uri="{28A0092B-C50C-407E-A947-70E740481C1C}">
                                <a14:useLocalDpi xmlns:a14="http://schemas.microsoft.com/office/drawing/2010/main" val="0"/>
                              </a:ext>
                            </a:extLst>
                          </a:blip>
                          <a:srcRect l="34479" t="27637" r="46156" b="41834"/>
                          <a:stretch/>
                        </pic:blipFill>
                        <pic:spPr bwMode="auto">
                          <a:xfrm>
                            <a:off x="2571750" y="180975"/>
                            <a:ext cx="1400175" cy="126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Imagen 71" descr="Tabla&#10;&#10;Descripción generada automáticamente"/>
                          <pic:cNvPicPr>
                            <a:picLocks noChangeAspect="1"/>
                          </pic:cNvPicPr>
                        </pic:nvPicPr>
                        <pic:blipFill rotWithShape="1">
                          <a:blip r:embed="rId10">
                            <a:extLst>
                              <a:ext uri="{28A0092B-C50C-407E-A947-70E740481C1C}">
                                <a14:useLocalDpi xmlns:a14="http://schemas.microsoft.com/office/drawing/2010/main" val="0"/>
                              </a:ext>
                            </a:extLst>
                          </a:blip>
                          <a:srcRect l="66690" t="16165" r="3904" b="55090"/>
                          <a:stretch/>
                        </pic:blipFill>
                        <pic:spPr bwMode="auto">
                          <a:xfrm>
                            <a:off x="4572000" y="152400"/>
                            <a:ext cx="1543050" cy="1291590"/>
                          </a:xfrm>
                          <a:prstGeom prst="rect">
                            <a:avLst/>
                          </a:prstGeom>
                          <a:ln>
                            <a:noFill/>
                          </a:ln>
                          <a:extLst>
                            <a:ext uri="{53640926-AAD7-44D8-BBD7-CCE9431645EC}">
                              <a14:shadowObscured xmlns:a14="http://schemas.microsoft.com/office/drawing/2010/main"/>
                            </a:ext>
                          </a:extLst>
                        </pic:spPr>
                      </pic:pic>
                      <wps:wsp>
                        <wps:cNvPr id="72" name="Flecha: cheurón 72"/>
                        <wps:cNvSpPr/>
                        <wps:spPr>
                          <a:xfrm>
                            <a:off x="2181225" y="542925"/>
                            <a:ext cx="180975" cy="3429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echa: cheurón 73"/>
                        <wps:cNvSpPr/>
                        <wps:spPr>
                          <a:xfrm>
                            <a:off x="4162425" y="552450"/>
                            <a:ext cx="180975" cy="3429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C9F4A" id="Grupo 74" o:spid="_x0000_s1026" style="position:absolute;margin-left:430.3pt;margin-top:15.75pt;width:481.5pt;height:117.05pt;z-index:251767808;mso-position-horizontal:right;mso-position-horizontal-relative:margin" coordsize="61150,148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7/Tz7/Tz7/Tz7/Tz7/Tz7/Tz7/Tz&#10;7/Tz7/Tz7/Tz7/Tz7/Tz7/Tz7/Tz7/Tz7/Tz7/Tz7/Tz7/Tz7/Tz7/Tz7/Tz7/Tz7/Tz7/Tz7/Tz&#10;7/Tz7/Tz7/Tz7/Tz7/Tz7/Tz7/Tz7/Tz7/Tz7/Tz7/Tz7/Tz7/Tz7/Tz7/Tz7/Tz7/Tz7/Tz7/Tz&#10;7/Tz7/Tz7/Tz7/Tz7/Tz7/Tz7/Tz7/Tz7/Tz7/Tz7/Tz7/Tz7/Tz7/Tz7/Tz7/Tz7/Tz7/Tz7/Tz&#10;7/Tz7/Tz7/Tz7/Tz7/Tz7/Tz7/Tz7/Tz7/Tz7/Tz7/Tz7/Tz7/Tz7/Tz7/Tz7/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7/Tz7/Tz7/Tz7/Tz7/Tz7/Tz7/Tz7/Tz&#10;7/Tz7/Tz7/Tz7/Tz7/Tz7/Tz7/Tz7/Tz7/Tz7/Tz7/Tz7/Tz7/Tz7/Tz7/Tz7/Tz7/Tz7/Tz7/Tz&#10;7/Tz7/Tz7/Tz7/Tz7/Tz7/Tz7/Tz7/Tz7/Tz7/Tz7/Tz7/Tz7/Tz7/Tz7/Tz7/Tz7/Tz7/Tz7/Tz&#10;7/Tz7/Tz7/Tz7/Tz7/Tz7/Tz7/Tz7/Tz7/Tz7/Tz7/Tz7/Tz7/Tz7/Tz7/Tz7/Tz7/Tz7/Tz7/Tz&#10;7/Tz7/Tz7/Tz7/Tz7/Tz7/Tz7/Tz7/Tz7/Tz7/Tz7/Tz7/Tz7/Tz7/Tz7/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7/Tz7/Tz7/Tz7/Tz&#10;7/Tz7/Tz7/Tz7/Tz7/Tz7/Tz7/Tz7/Tz7/Tz7/Tz7/Tz7/Tz7/Tz7/Tz7/Tz7/Tz7/Tz7/Tz7/Tz&#10;7/Tz7/Tz7/Tz7/Tz7/Tz7/Tz7/Tz7/Tz7/Tz7/Tz7/Tz7/Tz7/Tz7/Tz7/Tz7/Tz7/Tz7/Tz7/Tz&#10;7/Tz7/Tz7/Tz7/Tz7/Tz7/Tz7/Tz7/Tz7/Tz7/Tz7/Tz7/Tz7/Tz7/Tz7/Tz7/Tz7/Tz7/Tz7/Tz&#10;7/Tz7/Tz7/Tz7/Tz7/Tz7/Tz7/Tz7/Tz7/Tz7/Tz7/Tz7/Tz7/Tz7/Tz7/Tz7/Tz7/Tz7/Tz7/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Pz8/Pz8/Pz8/Pz8/Pz8/Pz8/Pz8/Pz8/Pz8/Pz&#10;8/Pz8/Pz8/Pz8/Pz8/Pz8/Pz8/Pz8/Pz8/Pz8/Pz8/Pz8/Pz8/Pz8fPz8fPz8fPz8fP07/P07/P0&#10;7/P07/P07/P07/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Pz8/Pz8/Pz8/Pz8/Pz8/Pz8/Pz8/Pz8/Pz8/Pz8/Pz8/Pz8/Pz8/Pz8/Pz&#10;8/Pz8/Pz8/Pz8/Pz8/Pz8/Pz8/Pz8/Pz8fPz8fPz8fPz8fP07/P07/P07/P07/P07/P07/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Pz&#10;8/Pz8/Pz8/Pz8/Pz8/Pz8/Pz8/Pz8/Pz8/Pz8/Pz8/Pz8/Pz8/Pz8/Pz8/Pz8/Pz8/Pz8/Pz8/Pz&#10;8/Pz8/Pz8/Pz8fPz8fPz8fPz8fPz8fPz8fP07/P07/P07/P07/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Pz8/Pz8/Pz8/Pz8/Pz8/Pz&#10;8/Pz8/Pz8/Pz8/Pz8/Pz8/Pz8/Pz8/Pz8/Pz8/Pz8/Pz8/Pz8/Pz8/Pz8/Pz8/Pz8/Pz8fPz8fPz&#10;8fPz8fPz8fPz8fP07/P07/P07/P07/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Pz8/Pz8/Pz8/Pz8/Pz8/Pz8/Pz8/Pz8/Pz8/Pz8/Pz&#10;8/Pz8/Pz8/Pz8/Pz8/Pz8/Pz8/Pz8/Pz8/Pz8/Pz8/Pz8/Pz8fPz8fPz8fPz8fPz8fPz8fPz8fPz&#10;8fP07/P07/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Pz8/Pz8/Pz8/Pz8/Pz8/Pz8/Pz8/Pz8/Pz8/Pz8/Pz8/Pz8/Pz8/Pz8/Pz8/Pz&#10;8/Pz8/Pz8/Pz8/Pz8/Pz8/Pz8/Pz8fPz8fPz8fPz8fPz8fPz8fPz8fPz8fP07/P07/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Pz8/Pz8/Pz8/Pz8/Pz8/Pz8/Pz8/Pz8/Pz8/Pz8/Pz8/Pz8/Pz8/Pz8/Pz8/Pz8/Pz8/Pz&#10;8/Pz8/Pz8/Pz8/Pz8/Pz8/Pz8/Pz8/Pz8/Pz8/Pz8/Pz8/Pz8/Pz8/Pz8/Pz8/Pz8/Pz8/Pz8/Pz&#10;8/Pz8/Pz8/Pz8/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7/Tz7/Tz7/Tz7/Tz7/Tz&#10;7/Tz7/Tz7/Tz7/Tz7/Tz7/Tz7/Tz7/Tz7/Tz7/Tz7/Tz7/Tz7/Tz7/Tz7/Tz7/Tz7/Tz7/Tz7/Tz&#10;7/Tz7/Tz7/Tz7/Tz7/Tz7/Tz7/Tz7/Tz7/Tz7/Tz7/Tz7/Tz7/Tz7/Tz7/Tz7/Tz7/Tz7/Tz7/Tz&#10;7/Tz7/Tz7/Tz7/Tz7/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Pz8/Pz8/Pz8/Pz&#10;8/Pz8/Pz8/Pz8/Pz8/Pz8/Pz8/Pz8/Pz8/Pz8/Pz8/Pz8/Pz8/Pz8/Pz8/Pz8/Pz8/Pz8/Pz8/Pz&#10;8/Pz8/Pz8/Pz8/Pz8/Pz8/Pz8/Pz8/Pz8/Pz8/Pz8/Pz8/Pz8/Pz8/Pz8/Pz8/Pz8/Pz8/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7/Tz7/Tz7/Tz7/Tz7/Tz7/Tz7/Tz7/Tz7/Tz7/Tz&#10;7/Tz7/Tz7/Tz7/Tz7/Tz7/Tz7/Tz7/Tz7/Tz7/Tz7/Tz7/Tz7/Tz7/Tz7/Tz7/Tz7/Tz7/Tz7/Tz&#10;7/Tz7/Tz7/Tz7/Tz7/Tz7/Tz7/Tz7/Tz7/Tz7/Tz7/Tz7/Tz7/Tz7/Tz7/Tz7/Tz7/Tz7/Tz7/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PX08PX08PX08PX08PX08PX08PX08PX08PX08PX08PX08PX08PX08PX08PX0&#10;8PX08PX08PX08PX08PX08PX08PX08PX08PX08PX08PX08PX08PX08PX08PX08PX08PX08PX08PX0&#10;8PX08PX08PX08PX08PX08PX08PX08PX08PX08PX08PX08PX08PX08P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Pz8/Pz8/Pz8/Pz8/Pz8/Pz8/Pz8/Pz8/Pz8/Pz8/Pz8/Pz8/Pz8/Pz&#10;8/Pz8/Pz8/Pz8/Pz8/Pz8/Pz8/Pz8/Pz8/Pz8/Pz8/Pz8/Pz8/Pz8/Pz8/Pz8/Pz8/Pz8/Pz8/Pz&#10;8/Pz8/Pz8/Pz8/Pz8/Pz8/Pz8/Pz8/Pz8/Pz8/Pz8/Pz8/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7/Tz&#10;7/Tz7/Tz7/Tz7/Tz7/Tz7/Tz7/Tz7/Tz7/Tz7/Tz7/Tz7/Tz7/Tz7/Tz7/Tz7/Tz7/Tz7/Tz7/Tz&#10;7/Tz7/Tz7/Tz7/Tz7/Tz7/Tz7/Tz7/Tz7/Tz7/Tz7/Tz7/Tz7/Tz7/Tz7/Tz7/Tz7/Tz7/Tz7/Tz&#10;7/Tz7/Tz7/Tz7/Tz7/Tz7/Tz7/Tz7/Tz7/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&#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10;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&#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10;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&#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10;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&#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10;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10;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10;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10;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10;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10;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10;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10;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10;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10;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10;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10;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10;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&#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10;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&#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10;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&#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10;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&#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10;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10;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10;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10;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10;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10;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10;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&#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&#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&#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&#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&#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10;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10;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&#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v//////////////////////////////////////////////////////////////////////&#10;//////////////////////////////////////////////////////////7//////////f/+//79&#10;///8///7/f/9+P///fr+/f7///7///z//+P//z+W5ymb/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RajQFbjQBeiwBfiwBeiwBdiwNajQRZjwBajQBklweAtAOGugCIvgCG&#10;wAWIxgaExgCLwACHvQaHuw+EuQVwogBdjgBdjQFdjABeigBeigBeiwBeiwBeiwBdiwBciwFb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QFbiwFbiwBajABdiwBejABdiABciABhkQh5qweIvACGvgCFwACFwACGvACH&#10;uw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RajQNajQBeiwBeiwBeiwBdiwNajQNajQBbjgBlmAmCtgSJvACKwACIvwSHxQSCxACOwwCJvweI&#10;vA+GugZxowBdjgBcjABaiQBeigBeigBeiwBeiwBeiwBdiwBciwFb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QFc&#10;iQFbiwBajABdiwBejABdiABciABhkQh5qweIvACGvgCFwACFwACGvACHuw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ZZjQNajQBeiwBeiwBe&#10;iwBdiwNbiwNajQBZjABklgaBsgOIuQCLvgCIvwOHwgKEwgCKvQCGuQGFtgqEtQJwoQBejgBdjQBd&#10;iwBeigBeigBeiwBeiwBdiwBciwFbiwNb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diAFciQFbiwBajABdiwBejABd&#10;iABciABhkQh5qweIvACGvgCFwACFwACFvQCHvQ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ZZjQNajQBdiwBeiwBeiwBdiwNbiwFbjQBdjwBm&#10;mAeBsAOJuACLvACIvgSIwQSGwACMvgCKvQWJuguFtgFxoQBejQBdjABcigBeigBeigBeiwBdiwBd&#10;iwBciwFbiwNb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diAFciQFbiwBajABdiwBejABdiABciABhkQh5qweIvACG&#10;vgCFwACFwACFvQCHvQ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ZZjQNajQBdiwBeiwBeiwBciwNbiwFbjQBbjQBklAV/rAOHtQCKuQCGuAKH&#10;vAODvACJuQCIugeIuQqEswBunABciwBdjABeiwBejABejABdiwBdiwBdiwBciwFciQNbiQ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diAFciQFbiwBajABdiwBejABdiABciABhkQh5qweIvACGvgCFwACFwACFvQCHvQ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Ra&#10;jQNajQBciwBdiwBdiwBciwNbiwFbiwBZiQBikQh+qgmKtAeNugWKuwqJvAmGvACHtwOHuAmHtw2D&#10;swBunABdigBeiwBejABejABejABdiwBdiwBciwBciwFciQNbiQ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diAFciQFb&#10;iwBajABdiwBejABdiABciABhkQh5qweIvACGvgCFwACFwACFvQCHvQ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NajQNajQBciwBdiwBdiwBc&#10;iwNbiwFbiwBdjQBjkwt9qQyHsQuKtQiGtg6IuQ+GugqKuwqIug+GthCCsQNtnABejABeiwBbiQBe&#10;jAFdjABdjQBdjQBciwBciwFciQFciQ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diAFciQFbiwBajABdiwBejABdiABc&#10;iABhkQh5qweIvACGvgCFwACFwACFvQCHvQ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FbjQFbjQBciwBdiwBciwFbiwNbiwFbiwBcjABejANy&#10;nQB1oAB0oABxnwFypANzpQBzpgBypQJyogdzogBmlABciwBejABciwFdjAFdjABdjQBdjQBciwBc&#10;iwBciQFciQ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diAFciQFbiwBajABdiwBejABdiABciABhkQh5qweIvACGvgCF&#10;wACFwACFvQCHvQ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cjQBcjQBdiwBdiwBciwFbiwNbiwNbiwBciwBdjQBejABfjgBgjgBfjgBdjgBc&#10;kABekgBfkQBejwBdjgBdjQBdiwBciQFciQJcjAFbiwBcjQBcjQBdiwBdiwBdiQFdig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diAFciQFbiwBaigBcigBejABdiABciABhkQh5qweHvgCGvgCFwACFwACFvQCHvQ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djQBd&#10;jQBdiwBdiwBciwFbiwNbiwNbiwFbiwBdiwBejQBgjgBgjgBfkABekABekQBfkQBekQBekABejgFd&#10;jAFdjAJdigJdigJcjAFbiwBcjQBcjQBdiwBdiwBdiQBeig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diAFciAFciQBa&#10;igBdiwBejABdiABciABhkQh5qweHvgCGwACFwgCFwgCFvQCHvQ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eiwBdiwBdiwBdiwBciwFbiwNb&#10;iwNbiwFbiwBciwBejABfjABgjQFfjwNfkARekgJfkgNekgJejwJejQNdjQJdigJdigJdigJcjAJc&#10;jgBcjQBcjQBdiwBdiwBdiQBdiQ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dhgJdiQFciQBaigBdiwBejAFeiQBciABh&#10;kQh5qweHvgCGwACFwgCFwgCFvQCGvg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eiwBdiwBdiwBciwFbiwFbiwFbiwFbiwFbiwBciwBejABe&#10;jAJejQJejQNdjwVcjwNdjwNdjwNdjQNdjQNeiwJdigFdigJcjAJcjAJcjgBcjQBcjQBdiwBdiwBd&#10;iQBdiQ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dhgJdiQJdigFbiwBejAFfjQFeiQBciABhkQh5qweHvgCGwACFwgCF&#10;wgCFvwCGvg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diwBdiwBciwFbiwFbiwFbiwFbiwBciwBciwBdiwBejABejAJejQJejQNdjQNdjQNd&#10;jQNdjQJejQJeiwJfigJfigFfiwJejQFdjAFdjgFbjwFbjQBciwBciwBciQBciQ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dhgJdiQJdigFbiwBejAFfjQFeiQBciABhkQh5qweHvgCGwACFwgCFwgCFvwCGvg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diwBciwFb&#10;iwFbiwNbiwFbiwBciwBdiwBejABfjABgjQFfjQFfjQJejQJejQJejQJejQJejQFfiwFfiwBgigBg&#10;igBgiwJgjgBejAFdjgJckAFbjwFbiwBciwBciQBciQ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dhgJdiQJdigFbiwBe&#10;jAFfjQFeiQBciABhkQh5qweHvgCGwACFwgCFwgCFvwCGvg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ciQBciQFbiwNbiwNbiwFbiwBcjQBd&#10;jQBeiwBfjABfjABgjQBhjgFfjQFfiwFfiwFfiwBgiwBhigBhigBhigBhigBhiwBgjQBejAFdjgJc&#10;kAFbjwFbiwFbiwFciQFciQ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dhgJdiQJdigFbiwBejAFfjQFeiQBciABhkQh5&#10;qweHvgCGwACFwgCFwgCFvwCGvg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ciQFciQFbiwNbiwNbiwFbiwBcjQBdjQBdigBfiwBfjABfjABg&#10;jQBgjQBgiwBgiwBgiwBgiwBhiQBhiQBhiQBhiQBgigBfjABfjAFdjgFckAFbjwNbiwNbiwFciQFc&#10;iQ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dhgFciAJdigFbiwBejAFfjQFeiQBciABhkQh5qweHvgCGwACFwgCFwgCF&#10;vwCGvg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ciwBciwBciwBciwBciwBciwBciwBciwFdjAFdjAFdjAFdjAFdjAFdjAFdjAFdjAJejQJe&#10;jQJejQFdjAFdjAFdjAFdjA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d&#10;iwBciwFbiwBaigBdiAFeiQFehwBciABjjwl+sQWKvwCGwgCGwgCEwQGFvgGFvQ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ciwBciwBciwBc&#10;iwBciwBciwBciwBciwFdjAFdjAFdjAFdjAFdjAFdjAFdjAFdjAFdjAFdjAFdjAFdjA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diwBciwFbiwBaigBdiAFe&#10;iQFehwBciABjjwl+sQWKvwCGwgCGwgCEwQGFvgGFvQ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ciwBciwBciwBciwBciwBciwBciwBciwBc&#10;iwBciwBciwBciwBciwBciwBciwBciwFdjAFdjABciwBciwBciwBciwBbigBbig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diwBciwFbiwBaigBdiAFeiQFehwBciABjjwl+sQWK&#10;vwCGwgCGwgCEwQGFvgGFvQ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BciwBciwBciwBciwBciwBciwBciwBciwBciwBciwBciwBciwBciwBc&#10;iwBciwBciwBciwBciwBciwBciwBciwBciwBbigBbig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diwBciwFbiwFbiwBdiAFeiQFehwBciABjjwl+sQWKvwCGwgCGwgCEwQGFvgGF&#10;vQ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diwFd&#10;jAJcjAFbiwBdiAFeiQFehwBciABjjwl+sQWKvwCGwgCGwgCEwQGFvgGFvQ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diwFdjAJcjAFbiwFeiQJfigFe&#10;hwBciABjjwl+sQWKvwCGwgCGwgCEwQGFvgGFvQ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diwFdjAJcjAJcjAFeiQJfigFehwBciABjjwl+sQWKvwCG&#10;wgCGwgCEwQGFvgGFvQ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diwFdjAJcjAJcjAFeiQJfigFehwBciABjjwl+sQWKvwCGwgCGwgCEwQGFvgGFvQ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diwFdjAFb&#10;iwFbiwBdiAFeiQFehwBciABjjwh9sAWKvwCHwwCGwgCFwgKGvwCEvA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diwFdjAFbiwFbiwBdiAFeiQFehwBc&#10;iABjjwh9sASJvgCHwwCGwgCFwgKGvwCEvA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diwFdjAFbiwFbiwBdiAFeiQFehwBciABjjwh9sASJvgCHwwCG&#10;wgCFwgKGvwCEvA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diwFdjAFbiwFbiwBdiAFeiQFehwBciABjjwd8rwSJvgCGwgCGwgCEwQKGvwCEvA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diwFdjAFbiwFb&#10;iwBdiAFeiQFehwBciABijgd8rwSJvgCGwgCGwgCEwQKGvwCEvA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diwFdjAFbiwFbiwBdiAFeiQFehwBciABi&#10;jgd8rwOIvQCGwgCGwgCEwQKGvwCEvA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diwFdjAFbiwFbiwBdiAFeiQFehwBciABijgd8rwOIvQCGwgCGwgCE&#10;wQKGvwCEvA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diwFdjAFbiwFbiwBdiAFeiQFehwBciABijgd8rwOIvQCGwgCGwgCEwQKGvwCEvA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diwFdjANajQNajQBc&#10;iQFdigFehwBciABjjwV7qwSJvgCHwACGwACFwACEvAGGuw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diwFdjANajQNajQBciQFdigFehwBciABjjwV7&#10;qwSJvgCHwACGwACFwACEvAGGuw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diwFdjANajQNajQBciQFdigFehwBciABjjwV7qwSJvgCHwACGwACFwACE&#10;vAGGuw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d&#10;iwFdjANajQNajQBciQFdigFehwBciABjjwV7qwSJvgCHwACGwACFwACEvAGGuw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diwFdjANajQNajQBciQFd&#10;igFehwBciABjjwV7qwSJvgCHwACGwACFwACEvAGGuw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diwFdjANajQNajQBciQFdigFehwBciABjjwV7qwSJ&#10;vgCHwACGwACFwACEvAGGuw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PT09fX19vb29vb29vb2&#10;9vb29vb29vb29vb29vb29vb29vb29vb29vb29vb29vb29vb29vb29vb29vb29vb29vb29vb29vb2&#10;9vb29vb29vb29vb29vb29vb29vb29vb29vb29vb29vb29vb29vb29vb29vb29vb29vb29vb29vb2&#10;9vb29ff29ff29ff29ff29ff09ff29ff29ff29ff29ff29ff29ff29ff29ff39fb49ff29ff29ff2&#10;9ff29ff29ff29ff29ff29ff29ff29ff29ff29ff29ff29ff29ff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9PT09PT09PT0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8PT18PT18PT18PT18PT18PT2&#10;7/T37/T38PT28PT18PT18PT18PT18PT1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vP38vP38vP38vP38vP38vP38vP38vP38vP38vP38vP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fT29fT29vf5&#10;8vP1zc7Q/Pfz+PTx8vLw8/b17vP27/T28PT38fT28/P09fPy9fPw8/T08fP28fLz8vP08vP08/T2&#10;8/T28/T19PT09PT09fP09fPz9PT09PT09PT09PT09PT09PT09PT09PT09PT09PT09PT08vLy8vLy&#10;8/Pz8/Pz8/Pz8/Pz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Pz8vLy8/Pz8/Pz8/Pz9PT09PT09PT0&#10;9PT09PT09PT09PT09PT09PT09PT09PT09PT09PT09PT09PT09PT09PT09PT09PT09PT09PT09PT0&#10;9PT09PT09PT09PT09PT09PT09PT09PT09PT09PT09PT09PT09PT09PT09PT09PT09PT09PT09PT0&#10;9PT08/X08/X08/X08/X08/Xy8/X08/X08/X08/X08/X08/X08/X08/X08/X18/T28/X08/X08/X0&#10;8/X08/X08/X08/X08/X08/X08/X08/X08/X08/X08/X08/X08/X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8/Pz8/Pz9PT0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8/Lw8/Lw9PPx9PPx9PPx9PPx9PPx9PPx9PPx9PPx8/Lw8/Lw8/Lw8/Lw8/Lw8/Lw8vHv8/Lw8/Lw&#10;8/Lw8/Lw8/Lw8vHv8vHv8vHv8vHv8vHv8vHv8vHv8vHv8vHv8vHv8vHv8vHv8vHv8vHv8vHv8vHv&#10;8vHv8vHv8/Lw8/Lw8/Lw8/Lw8/Lw8/Lw8/Lw8/Lw8/Lw8/Lw8/Lw8/Lw8/Lw8/Lw8/Lw8/Lw8/Lw&#10;8/Lw8/Lw8/Lw8/Lw8/Lw8/Lv8/Lu8/Lu9PL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PDt9PDt9PDt9PDt9PDt9PDt9PDt9PDt9PDt9PDt&#10;9PDt9fHu9fHu9fHu9fHu9fHu9fHu9fHu9fHu9fHu9fHu9fHu9fHu9PPv9PPv9PPv9PPv9fTw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8PT18PT18PT18PT17/X17/X2&#10;7/T37/T37/X27/X17/X17/X17/X17/X1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vb5&#10;7fH08/f68fHw8vP08PLy8/Px6+/w1t7h0NbZzNjgy9jizdfhy9jiz9Ta1NTW0NXY1drd6O3w8vb5&#10;8/P28vP08/Pz9PPx8/Py8/Pz8/Pz8/Pz8/Pz8/Pz8/Pz8/Pz8/Pz8/Pz8/Pz8/Pz8/Pz8vLy8vLy&#10;8/Pz8vLy8vLy8vLy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vLy9PT08/Pz8vLy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8/Lw8/Lw8/Lw8/Lw8/Lw8/Lw8/Lw8/Lw8/Lw8/Lw8/Lw8/Lw&#10;8/Lw8/Lw8/Lw8/Lw8/Lw8/Lw8/Lw8/Lw8/Lw8/Lw8/Lw8/Lw8/Lw8/Lw8/Lw8/Lw8/Lw8/Lw8/Lw&#10;8/Lw8/Lw8/Lw8/Lw8/Lw8/Lw8/Lw8/Lw8/Lw8/Lw8/Lw8/Lw8/Lw8/Lw8/Lw8/Lw8/Lw8/Lw8/Lw&#10;8/Lw8/Lw8/Lw8/Lw8/Lw8/Lv8/Lu8/Lu9PL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vLv9vLv9fLv8/Lu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8PT18PT18PT17/X17/X17/X2&#10;7/T37/T37vX27fb17fb17fb17fb17fb1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T37/T3&#10;7/T37/T37/T37/T37/T37/T37/T37/T37/T37/T37/T37/T37/T37/T37/T37/T37/T37/T37/T3&#10;7/T37/T38PT38PT38PT38PT38PT38PT38PT38PT38PT38PT38PT38PP48PP48PP48PP48PP48PP4&#10;8PP48PP48PP48PP48PP48PP4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Lu9vLu9vLu9vLu9vLu9vLu9vLu9vLu&#10;9vLu9vLu9vLu9vLu9vLu9vLu9vLu9vLu9vLu9vLu9vLu9vLu9vLu9vLu9vLu9vLu9vLu9vLu9vLu&#10;9vLu9vLu9vLu9vLu9vLu9vLu9vLu9vLu9vLu9vLu9vLu9vLu9vLu9vLu9vLu9vLu9vLu9vLu9vLu&#10;9vLu9vLu9vLu9vLu9vLu9vLu9vLu9vLu9vLu9vLu9vLu9vLu9vLu9vLu9vLu9vLu9vLu9vLu9vLu&#10;9vLu9vLu9vLu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8PT17/X17/X17/X17/X17/X2&#10;7/T37/T37vX27fb17fb17fb17fb17fb1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Pu9vPu9vPu9vPu9vPu9vPu9vPu9vPu&#10;9vPu9vPu9vPu9vPu9vPu9vPu9vPu9vPu9vPu9vPu9vPu9vPu9vPu9vPu9vPu9vPu9vPu9vPu9vPu&#10;9vPu9vPu9vPu9vPu9vPu9vPu9vPu9vPu9vPu9vPu9vPu9vPu9vPu9vPu9vPu9vPu9vPu9vPu9vPu&#10;9vPu9vPu9vPu9vPu9vPu9vPu9vPu9vPu9vPu9vPu9vPu9vPu9vPu9vPu9vPu9vPu9vPu9vPu9vPu&#10;9vPu9vPu9vPu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8PT17/X17/X17/X17/X17/X2&#10;7/T37/T37vX27fb17fb17fb17fb17fb1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8PT18PT18PT17/X17/X17/X17/X17/X17/X2&#10;7/T37/T37vX27fb17fb17fb17fb17fb1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7/X17/X17/X17/X17/X17/X17/X17/X17vX2&#10;7fX37fX37vX27/X17/X17/X17/X17/X1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&#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w9PPv9PPv9fP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XAAIbAAIa9&#10;AIa9AIa+AIe9AIW5AIi+AIjEAIfBAYS4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YW+AYW7AIfEAIfDAIa7AIW7AIa/AIbAAIa9AIa+&#10;AIXAAYX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W/AIa9&#10;AIa+AIfBAIjAAIW6AIW8AIrJAIfDAYe8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bAAIa9AIjJAIjGAIa7AIa8AIjCAIfDAIa+AIa+&#10;AIW/AoS+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Ya8AIa+AIa/&#10;AIe/AIjCAYW6A32uCXuqBn21BnyxB3up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rB3usBHy1B3yzB3qrAoCyAYe+AIjCAIe/AIa+&#10;AIa+AoW8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AIi/AIbBAYTA&#10;AoS8BoO3IYarot/oteHquOHruuHrveHp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uOHpu+HpueDrt+LrtuDpf8fXDHypBIW5AoS8AIXA&#10;AIfAAIi/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AIe9AIXAAYTC&#10;AYTCBIO5KoSj3Pv7/P7///z////+/P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v3+/P79//7///3/+///qtviDXiiAoW+AYTCAYTC&#10;AIa/AIi7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v7+/////f39////////////&#10;////////1NTUTU1NT09PTU1NTU1NTU1NTU1NTU1NTU1NTU1NhYWF////////////////////////&#10;/////////////v7+/v7+/////////v7+/f39////////////////////////////////////////&#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v7+////////7+/v4eHhioqK&#10;Hh4eHx8fFBQUAAAAAAAAAAAAAAAAAAAAAAAAAAAAAAAAAAAAAgICHx8fHh4eVlZW09PT5eXl////&#10;/////f39/v7+/v7+/v7+/f39/v7+/Pz8/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8AYa6AoS+AYXB&#10;AIbDAYW+J4aq3fv8/v7+//z///3//P///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f///f////z///z//v//qtvkCXqpAIfCAIXDAoTA&#10;AoW9AIa7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v7+/f39////8PDwsbGxRkZGAAAAAAAA&#10;AAAAAAAAAAAAAAAAAAAAAAAAAAAAAAAAAAAAAAAAAAAAAAAAAAAAAAAAAAAAAAAAAAAAERERk5OT&#10;x8fH/////////////v7+/f39/////v7+/Pz8////////////////////////////////////////&#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39////////goKCOjo6AAAAAAAAAgICAAAA&#10;AAAAAAAAlJSUoqKin5+foqKioaGhoaGhoaGhoaGhoaGhoaGhoqKiMTExAAAAAAAAAAAAAAAAAAAA&#10;CwsLXl5e6enp/////////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zc3NMDAwAAAAAAAAAAAAAAAADw8PZmZm&#10;z8/P0NDQ////////////////////////////////////////////4ODgz8/Pn5+fHh4eCAgIAAAA&#10;AAAAAAAAJiYmdnZ2+vr6/////v7+/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9/f3kZGRDQ0NAAAAAAAAAAAAIyMjZGRk+Pj4/f39&#10;/////////f39/////f39/v7+/////////////////////////v7+////////////+fn5uLi4OTk5&#10;AAAAAAAAAAAAAAAAXV1d19fX/////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ampqAAAAAAAAAAAAAAAAZWVl1NTU/////////v7+&#10;/////////////v7+/v7+/////////////////////////////////v7+/v7+/f39/v7+////////&#10;dHR0IyMjAAAAAQEBAAAAICAg39/f/////v7+/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bGxsAAAAAAAAAAAAUVFRxMTE/////////v7+/v7+/v7+&#10;/v7+/////f39/v7+/v7+/f39/f39+/v7/////v7+/f39/////v7+/Pz8/v7+/////v7+/f39////&#10;////3t7epaWlAQEBAAAAAAAAIyMj4uLi/////v7+/v7+/v7+/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39dnZ2AAAAAAAADQ0NTU1N9/f3////+/v7/v7+/////Pz8/v7+&#10;/Pz8/f39/////f39/v7+/v7+/v7+/f39/Pz8/f39/v7+/f39+vr6/v7+/f39/f39/f39/v7+/v7+&#10;/f39////////o6OjHh4eAAAAAAAAKSkp3Nzc/////f39/f39/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f39/f39////j4+PAAAAAAAAEBAQrKys/////////////v7+/////Pz8/////f39&#10;/Pz8/v7+/v7+/v7+/f39/v7+/v7+/Pz8/v7+/v7+/v7+/v7+/f39/f39/////v7+/////f39/f39&#10;/Pz8/v7+/f39////4ODgQ0NDAAAAAAAANTU18/Pz/////f39/v7+/Pz8/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lpaWBAQEAAAACgoKw8PD/////v7+/////////f39/f39/f39/v7+/v7+&#10;/////v7++/v7/////////////////////////////////////////v7+/////v7+/v7+/v7+/v7+&#10;/v7+/v7+/////v7+////8/PzPj4+AAAAAAAARkZG/v7+/////v7+/f39/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tbW1BwcHAAAABAQEqqqq/////f39/v7+/f39/f39/////////v7+/Pz8////&#10;/f39////////5+fnyMjIJSUlJCQkJSUlJiYmJCQkcnJy5+fn8fHx/////v7+/f39/f39/f39////&#10;/f39/////f39/f39////////7e3tKysrAAAAAAAAXFxc+fn5/v7+/Pz8/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10;////////////6enpDAwMAAAAAAAAPz8/+Pj4/////////////v7+/////////v7+/v7+/f39////&#10;////0tLSiIiIAQEBAAAAAAAAAAAAAAAAAAAAAAAAAAAAAAAAOTk5urq6/////////f39/v7+////&#10;/////f39/v7+/////v7+////////paWlAAAAAAAAAAAAm5ub////////////////////////////&#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z8/f39////&#10;/////Pz8////c3NzAgICAAAAFBQUxcXF/////////////////////////////v7+/v7+////9PT0&#10;ZGRkFhYWAAAAAQEBAAAAAAAAAAAAAAAAAAAAAAAAAAAAAQEBAAAAAAAAWFhYwsLC/////v7+/v7+&#10;/f39/////////////v7+/////v7+8/PzWlpaAAAAAQEBJycn8/Pz/////Pz8////////////////&#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v7+/f39&#10;////////ubm5CgoKAgICAAAAtra2/////////////////////////////f39/f39/////Pz8UlJS&#10;AAAAAAAAAAAACgoKPj4+yMjIyMjIx8fHyMjIyMjIioqKCwsLBQUFAgICAAAAGRkZ0NDQ////////&#10;/v7+/////Pz8/////////f39////////8vLyLS0tAAAAAAAAVFRU/////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v7+&#10;/f39+fn5fX19AAAAAQEBICAg5+fn/////////////////////////v7+/f39////8/PzW1tbAAAA&#10;AgICAAAAX19f9PT0+Pj4////////////////////////8/Pztra2CQkJAAAAAAAAHBwc3Nzc/v7+&#10;/f39/v7+/v7+/v7+/////v7+/////f39////ZmZmAgICAAAAISEh4eHh+/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39/f39////////&#10;////3d3dAAAAAQEBAAAAn5+f/////////////////////////////v7+////////z8/PAAAAAgIC&#10;AAAAR0dH/Pz8/f39/////////v7+/v7+/f39/f39/f39/v7+////l5eXAAAAAAAAAAAAV1dX////&#10;/f39/Pz8/Pz8/f39/f39/f39/f39/f39/v7+9fX1AAAAAAAAAAAAZWVl////////////////////&#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39/v7+/f39&#10;////3t7eAAAAAQEBLy8v5OTk/v7+/////////////////////////v7+/f39+/v7SUlJAAAAAAAA&#10;Pz8/9PT0/////f39/f39/v7+/v7+/v7+/f39/v7+/v7+/v7+/v7+////mZmZAAAAAgICGRkZxsbG&#10;/v7+/f39/v7+/f39+/v7/v7+/f39/f39////+vr6goKCAAAAAAAAampq////////////////////&#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10;////Pj4+AAAAAQEBXV1d/////v7+/f39////////////////////////////5eXlDAwMAAAAGhoa&#10;8fHx/////f39/v7+/v7+/////////v7+/////////v7+/v7+/v7+////////YWFhAAAAAAAAl5eX&#10;/f39/v7+/v7+/////Pz8/////v7+/v7+/f39////xcXFDAwMAAAACwsLzc3N////////////////&#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&#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10;////KysrAAAACwsL8fHx/////f39/v7+/////////////////////v7+////UlJSAAAAAAAAGBgY&#10;/////////////////////////////////////////////v7+/////v7+////aGhoAAAAAQEBCQkJ&#10;6urq/////v7+/////////////////////////v7+////WVlZAAAAAAAAy8vL////////////////&#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10;4uLiHh4eAAAADQ0N8fHx/////Pz8/f39////////////////////////////U1NTAAAAAAAAlpaW&#10;/////////////////////////////////////////////v7+////////////z8/PISEhAAAACAgI&#10;6urq/v7+/v7+/////////////////////////f39////WlpaAAAAAAAApaWl////////////////&#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39+/v7////&#10;dnZ2AwMDAAAACwsL8vLy/////v7+/v7+/////////////////////v7+////U1NTAAAAAAAA2NjY&#10;/////////////////////////////////////////////////v7+/v7+/f39////NjY2AAAABwcH&#10;7Ozs/////v7+/////////////////////////f39////WlpaAAAAAAAAKCgo/Pz8////////////&#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&#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v7+////&#10;ZWVlAAAAAAAAWlpa+fn5/////f39/Pz8////////////////////////////U1NTAAAAAAAA2tra&#10;/////////////////////////////////////////////v7+/v7+/v7+////////Nzc3AAAACQkJ&#10;6urq////////////////////////////////////////oaGhBwcHAAAAFhYW+/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&#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Pz8////&#10;aGhoAAAAAAAAv7+//////v7+/f39////////////////////////////////UVFRAAAAAQEBZ2dn&#10;/////////////////////////////////////////////////v7+////////qqqqFRUVAAAABAQE&#10;7Ozs/////////v7+/////////////////////////f39////Hx8fAAAAFhYW+/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f39////&#10;Z2dnAAAAAAAAubm5/////v7+/////v7+////////////////////////////goKCAgICAAAAExMT&#10;/////////////////////////////////////////////////v7+////////ZWVlAAAAAAAANTU1&#10;8/Pz/////Pz8/////////////////////////v7+/////v7+HR0dAAAAFhYW+/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10;Z2dnAAAAAAAAuLi4/////v7+/f39////////////////////////////////9fX1DAwMAAAADQ0N&#10;vLy8/////f39/////v7+/////////v7+/v7+/////v7+/v7+////////+Pj4Ojo6AAAAAAAApqam&#10;/////v7+/Pz8/////////////////////////////v7+////Hh4eAAAAFhYW+/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&#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10;Z2dnAAAAAAAAwcHB/////Pz8/v7+/f39/////////////////////v7+/v7+/Pz8U1NTAAAAAAAA&#10;NjY27u7u/////f39/v7+/v7+/v7+/v7+/v7+/////Pz8/Pz8/v7+////jIyMAAAAAAAAGRkZzc3N&#10;/////f39/v7+/v7+/////////////////////v7+/Pz8////Hx8fAAAAFxcX+/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&#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z8////&#10;ZmZmAAAAAAAAWVlZ+vr6/////v7+/v7+/////////////////////////v7+////7u7uKSkpAAAA&#10;AAAAOzs7+Pj4////////////+vr6/v7+/////v7+/v7+////////jIyMAAAAAQEBBwcHpKSk////&#10;/f39/////////v7+////////////////////////////n5+fCQkJAAAAFhYW+/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&#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Pz8////&#10;dHR0AwMDAAAACgoK8fHx/////v7+/v7+/////////////////////f39/f39/v7+////d3d3AAAA&#10;AAAAAAAAHh4enp6e6enp////////////////////+vr61tbWLi4uBQUFAAAAAAAAKysr+vr6////&#10;/v7+/v7+/Pz8/////////////////////////v7+////WlpaAAAAAAAAJSUl+/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f39////&#10;8PDwJiYmAAAADAwM8/Pz/v7+/f39/////////////////////////f39/f39/v7+/v7+////bW1t&#10;GBgYAAAAAAAAAAAAGhoatbW1tbW1s7OztLS0tbW1a2trAAAAAQEBAAAAAAAAPj4+3Nzc/////f39&#10;/f39/f39/f39/v7+/////////////////////v7+////XFxcAAAAAAAAtLS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&#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10;////KysrAAAACwsL39/f/////f39/v7+/////////////////////v7+////////////////////&#10;2NjYMjIyAAAAAQEBAAAAAAAAAAAAAAAAAAAAAAAAAAAAAgICAAAAAQEBpKSk/////////v7+/f39&#10;/v7+/v7+/f39/v7+/////////////////////v7++/v7TExMAAAAAAAAycnJ////////////////&#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f39&#10;////MjIyAAAAAQEBX19f/////f39/////f39/v7+/v7+/////////v7+/v7+/v7+////+vr63Nzc&#10;Ozs7ExMTAQEBAAAAAAAAAAAAAAAAAAAAAAAAAAAAAAAAAAAAAQEBAQEBOTk5oqKi9PT0/////Pz8&#10;/f39/v7+/////v7+/f39/////////v7+/f39////w8PDCwsLAQEBBQUFycnJ////////////////&#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39/v7+/f39&#10;////1tbWAAAAAAAAMjIy6urq/////v7+/v7++/v7/v7+/////v7+/v7++/v7////9vb2WFhYCAgI&#10;AAAAAAAAAAAAAAAALS0tODg4ODg4ODg4ODg4ODg4ODg4AwMDAAAAAAAAAAAABAQEHR0d19fX////&#10;////+/v7/f39/f39+/v7/f39/Pz8/f39/v7++/v7jo6OAAAAAAAAZWVl/f39////////////////&#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39/Pz8/////v7+&#10;////39/fAgICAQEBAAAAo6Oj/////v7+/v7+/f39/Pz8/f39/v7+/f39////vr6+ZGRkAAAAAQEB&#10;AAAAAAAAX19fZGRk8PDw////////////////////////jY2NZGRkGxsbAAAABAQEAAAAIyMjnJyc&#10;/////f39////////+/v7/v7+/f39/f39////9vb2BAQEAAAAAAAAcHBw////////////////////&#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v7+&#10;/f39+Pj4e3t7AAAAAAAALCws6Ojo/////v7+/f39/f39/v7+/v7+////wcHBCwsLAAAAAAAAAAAA&#10;REREvr6+/////////////v7+////////////////////////////2NjYlZWVAQEBAQEBAAAAAAAA&#10;ampq/////////v7+/////////v7+/f39////cHBwAwMDAAAAHx8f39/f////////////////////&#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7+/v7+/f39&#10;////////t7e3AgICAAAAAAAAwsLC////+/v7/////v7+/f39////0dHRDw8PAAAAAAAAERERw8PD&#10;8/Pz/////v7+/////v7+/////v7+/v7+/v7+/v7+/v7+/f39/v7+////////6OjoSEhIAAAAAAAA&#10;AAAAi4uL/////f39/////f39////////+Pj4Li4uAAAAAAAAT09P/////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z8/f39////&#10;/////Pz8////gYGBBAQEAAAAFxcX0tLS/////v7+/v7+/v7+29vbISEhAAAAAAAACAgIu7u7////&#10;/////v7+/f39/v7+/f39/v7+/////////////////////////v7+/v7+////////8/PzNDQ0AAAA&#10;AAAAAAAAmJiY/////v7+/////v7+/Pz8ZWVlAAAAAAAAODg47+/v/f39/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10;/////////////f39CgoKAAAAAAAAGRkZ29vb////////////kZGRAAAAAQEBAAAAr6+v/////v7+&#10;/////v7+/////////////v7+/////////////////////////////v7+/////v7+////6+vrMDAw&#10;AAAAAAAAGBgY/////v7+/v7+////aGhoAAAAAQEBAAAAq6ur/////////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39/f39paWlAgICAAAAAAAAm5ub////////3d3dFxcXAgICBQUFmpqa////////////&#10;////////////////////////////////////////////////////////////////////////4eHh&#10;HBwcAQEBBQUFenp6////////4ODgFRUVAQEBAAAATU1N8fHx/v7+/Pz8/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iYmJAAAAAAAADQ0NxMTE////oaGhAAAAAAAAPj4+/////////Pz8////&#10;/////////////////////////////////////////////////////////////////////v7+////&#10;pKSkAAAAAAAAQ0ND+Pj48PDwRUVFAAAAAAAAOjo6+fn5/////v7+/f39/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Pz8////j4+PAAAAAAAADg4OY2NjBwcHAQEBDAwMqqqq/////v7+/v7+/v7+&#10;/////////////////////////////////////////////////////////////////////v7+////&#10;6urqMzMzAAAAAAAATU1NPj4+AAAAAAAANjY27u7u/////f39/v7+/Pz8/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&#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39/f39////e3t7AAAAAAAAAAAAAAAAAQEBFxcX/Pz8/f39/v7+/v7+/v7+&#10;/////////////////////////////////////////////////////////////////////////f39&#10;////ampqAAAAAAAAAAAAAAAAAAAAIiIi4uLi/////f39/f39/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v7+/f39/////v7+XFxcAAAAAQEBAwMDAQEBGRkZ/////////Pz8/f39/f39&#10;/////////////////////////////////////////////////////////////////////v7+/v7+&#10;////bW1tAAAAAwMDAAAAAAAAGRkZ2dnZ/////v7+/v7+/v7+/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v7+////////////+vr6Q0NDAAAAAAAAAAAADg4Onp6e6enp/////f39////&#10;/////////////v7+/////////////////////////////////////////v7+////////////////&#10;qampQkJCAAAAAAAAAAAADw8Px8fH/////v7+/////////v7+/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&#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8vLysrKyERERAAAAAAAAAAAALi4udHR0////////&#10;/v7+/////////v7+/v7+/v7+////////////////////////////////////////////w8PDSkpK&#10;AAAAAAAAAAAAAAAAf39/y8vL/////////f39/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wMDAHx8fAAAAAAAAAAAAAAAAHR0dNDQ0&#10;39/f4ODg6+vr/////////////////////////////////////f393Nzc4ODgcXFxHh4eEhISAAAA&#10;AAAAAAAAGBgYZ2dn/v7+/////v7+/v7+/f39////////////////////////////////////////&#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v7+////////dXV1Ly8vAAAAAAAAAAAAAAAA&#10;AAAAAAAAMzMzsrKyr6+vsrKysbGxsbGxsbGxsbGxsbGxsbGxfn5+AAAAAAAAAQEBAAAAAAAAAAAA&#10;BwcHTk5O4+Pj/////v7+/v7+/Pz8/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&#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Pz8/f39/v7+////6urqoqKifHx8AAAAAAAA&#10;AgICAQEBAAAAAAAAAAAAAAAAAAAAAAAAAAAAAAAAAAAAAAAAAAAAAAAAAAAAAAAAAAAAMjIyoqKi&#10;vLy8/////////v7+/////v7+/v7+/f39/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&#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f39/f39/v7+/f39/////v7+/////////Pz80NDQurq6&#10;EBAQEBAQEBAQAAAAAAAAAAAAAAAAAAAAAAAAAAAAAAAAAAAADQ0NERERDw8PfHx80NDQ4+Pj////&#10;/////v7+/f39/Pz8/f39/////f39/////v7+/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39/v7+/v7+/f39/f39/v7+////////////&#10;+Pj4+Pj4+Pj4enp6Ozs7PDw8Ozs7Ozs7Ozs7Ozs7Ozs7RkZG4uLi+Pj4+Pj4/v7+/////////v7+&#10;/f39/////v7+/////////f39////////////////////////////////////////////////////&#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&#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&#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6AIe2AIa8AIbE&#10;AIXGBoK4Loao1vv8+f/9//v3/vv6+v3///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f3/+v3+//v2//309v//p9zlEXiqA4TAAIXEAIe+&#10;AIe5AIe5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9AIe7AIa/AIXE&#10;AYTCCIK1KoSk1Pv88v/8/P/5+v369/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9/39+/74+v/27///pdrjEHekBYO9AIXBAIa/&#10;AIa9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bAAYTBAYTC&#10;AYXBBYO4IomuxP793f//5f//5P//4P//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P//4f//5f//5P//3P//l93oCXqsBIS+AYW/AYW+&#10;AYW/AIXD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XBAYXBAYTC&#10;AYXAAoW9C4S1JouxOY2tPYqpOouqNYyr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rN4utO4unPYynMouqHoq1BYO7AYXAAYW+AoS+&#10;AYXAAIXF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W/AoS/A4S/&#10;AYXAAIbBAIfABIS9CIC4CH21CoG5A4G4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oC2BIC7CoG2B32wCIO5AYXAAIbFAIXDAYW9AoW9&#10;AYS+AIXC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AIi+AIa+AoW8&#10;AoW6AYa6AIe9AIe/AIXBAYXBAYW+AYa8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BAYW+AYW9AYW+AIa/AIfAAIa/AYa7AoW4AYa5&#10;AIa+AIfD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AIe+AIa+AoW8&#10;AoW5Aoa3AIe5AIa9AYW/AoS+BIS6BIW3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Ya8BYS5BIS7AoW7AIa8AIa9AYa8AoW5Aoa3AYa5&#10;AIe+AIfB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e9AIe8AIa+AYW+&#10;AYa8AYa5AIe5AIa9AIXBAYXAAoW8AoW4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Ye7AoW8AYW8AYa+AIa+AIa+AYa9AYa8AYa7AIa8&#10;AIa9AIe/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f//xevw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M3XxNDXlMDTGHipAYfBAIXAAIa+&#10;AIa9AYTAAIXCAIXBAIW/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Ya9AoW9AYXBAIXE&#10;AIbDAIa9AIa9AIa9AIa/AIa/AIa8AIe5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a+AIa7AIe8AIe9AIe9AIa+AIa/AIbBAIbBAIbB&#10;AYW/AoW9AY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awszXwM/XjcHUFnmuAYXAAIfAAIa7&#10;AIe9AoTCAIbFAIbEAYXB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f//veftF3miAYa6AIe8AIm7&#10;AIi6AYW/AIbCAIbAAoW8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9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v/+///+//7/&#10;/////v/+///+//7///7////+///9/v///f///v7///7////+///8///+/////v///v/9///9//7/&#10;/v7//f///v/+///9//39//79///+/P7//f///f////////3//v7////////+/v/9/f79//7/////&#10;/v/+/f/9/v////////7//////v/9/f/9/v////////7///7+/v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XAAoXBAIa7AIe/AIfEAIXBAIa/AIfAAIfBAIXBAIbAAIfA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A&#10;AIa8AIe/AIW+AIbAAYa/AoW9AIa9AIe+AIe+AIa+AoW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TAAIbAAIi+AIa8AIe7&#10;AIe7AYe/AITCAYXCAYa9AIbAAIfC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jAAIa/AIbAAIbAAIfA&#10;AIjAAIe+AIa9AIa+AIXAAIfB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f/7/v/8//3/&#10;/f78+v74///+/v3//v7/+/75/v76+v38+///+/z///z///79///1/Pz4/P7++////v/8/P73/v7+&#10;/fz/+v//+/77/v35//z4//35/f7++f3/+v//+v/++/z5//v//v3//P79///7+f/7+/79//3/////&#10;/f/9/P/7/P7//v7///z+/v38/P/6+//8+/3+/v7///3//v39/v71///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PDB4HADYSqC4W2CoLAEny3D4CxC4KxC4G3En23D3+0DIGx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YCx&#10;DoKsB4a3A4a/AYTBAYO+A4S8AYa8AIi+AIm/AIa9BYO6AY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oHCAobCAIvAAYa7AYi1&#10;AIq1AofAAoLNB4HDEX+pDoG1C4G5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CYO0CoO0D4CxEX+wD3+yCoOz&#10;CoWyDYSxD4OxCYO1A4O/AIfF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f/+/v/9//3/&#10;/f78/v/6/fv7//3//f7+/P78+v7+/f3+/f3+/P7+//z+/vz5/f/3/f75/P7++/z///39/P75/f78&#10;/v3//f7//P7+/v/7///2/f37+/z//v3/+/39/P/4/v7z/v3+/Pr/+/799v/4+v/+/v3///v9/v//&#10;/P3//v3+/f/8//7///3///7++//++/39/vv9/v77/P/+/P////z8//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oe8E4WsNHiKOmqBPWWCQ2V5Pmp1OWt4Oml9P2d9PWh8PGl7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h6&#10;PW+KDlt9EoCsB4a9AIS+AIXAAIXBAIbDAIfCAIe/AYW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4K+BIS+AIfBAoTBAYa/&#10;AIi8AIW+AoO/HICqOXB/PGh6PGZ7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O2h9PGh/QGd6QWd4P2h4O2l5&#10;Omd4O2h9NGyHDV+DEoSyAYS5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f/+/v////3/&#10;+vv4/f74//39//7//f//+/789/79/vz9/vr7+/36//z///79+v/6+v/7+/79/v7+/v7//v76/Pz6&#10;/////fv++/7//P/9///2/P79/v7///3+/v74/Pzx///2+/3//Pv//f7+9v/5+P/+/v3///z//f7+&#10;+/7+/f78/f/6//3+/v39/v78/f///v7///39/Pz3+/38+/7/+/z/////////////////////////&#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v/+/v7///7/&#10;/f76/fz2/vz6/P//+v7//P78+//2//z7/v38/Pv4/vz//v3//f7/+v7//f/++/78+/7///z4/f/8&#10;+f///v7+/v3++vz6+//8+f3+/P3+//z7//zx/f71+v//9/3//Pz///r+/v38+//6/P39//v//v38&#10;+//3+f/0//75/v37/v7+//76/v3///7+//77///9/v3//fz/9/7+/f/+////////////////////&#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8/v/+/v7///7/&#10;/f77/f30/vrz9/79+P7//v/7//3u/f38+P39+P78///+//z6/vr4+vv79f//9v///f79/vjz+vv5&#10;7///+v////v3+/n18/7/9v///P36//32//rt9vrz7f//+f7+/f72//z1/vb6/fr5/P38+fr++P//&#10;9v/6+/30/vbx9v798P/+//34///4//z5/fr8+/z/+v7/+P7++f/+/f/+////////////////////&#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v/+/v7///7/&#10;/v79///2iHxyJy87zdje////5dnEMy84ZXeH+///8u7ih311FxAQDgwMVGBq0+bv////gGRbOjk6&#10;zOXn/v//2Ma6MCQjcoeW+v/////1//7talZKJio0xN/n/v/////u2866MhYWGRIWERIXEhMdfoyY&#10;7/j57O3nVTQtXm916P78///24NfPVUpIDAoLJyEwprW/9P///P7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9///9//7/&#10;///////1fnFeEhgrydXf///+5dW2HhouUGuF9//7d2ZQEQoMS05UXVRTCAcSRVRh9/34dVZFJiQo&#10;xePn/f//1L+rHQwMZH+S+P/////y49a6JRMLAAAGmbHK/f/////p2cmsGwAANjdGam1yOzgyAAEU&#10;m6u36PPuRCASTl5t6/786ubMPC0vFBMaVVNUQTAvBA4cor/L///+//79////////////////////&#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FoGrOFJUt7au/////v7///v///v//v///f/7/v/9//3//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10;nKStF0NeIHqnBoG/AIXDAIe9AIi3AIi4AIi+AIbGAIPNAIb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AYW+AYXAAIfBAIjA&#10;AIW/AoTCA4S9Kn2hQURJ3NfW/////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5/v/4//7///z///z///7/&#10;////////cYqPDlBmE4Ov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8///7//7/&#10;//7////wgXJYExoyx9bi///75NS3HhwsTmp79//wOB8GSD1J9///////d3d4SVRV4fPpd1tFKCQr&#10;x+Lo/v//1cCmHg4MY3+S9P/////2jndYFg4LICM8UVuB9//9///s2cmuGQAAi5Kn////8erQHw8T&#10;X2t50unmRSMSUWJw+P//jHdkCAUToKi5////8ePWKyQsLTxQ8fz//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8///7//7+&#10;//7////ugnJUEhs2xdbk///85tW7Hx4qT256/f/zZk42EAYJhI6h6u3u7vLy6/Dv9f37dVlAKCQs&#10;yeLp////1MCmHA8LYYCP+P///vbmXkAwJy0ydn+WGRQx2+32/P/22MuxFgAAjJOo/f///PjfLBYc&#10;WmV10ujlRiYQU2Nw9/79cFFGFBYs2Oj5///5///pY1NRFBMowdjk/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v/////9///7//7+&#10;///////tg3FTEhs3w9bl///759a3IBwsT2uB/v//6uLPXE4+CggDBw0SfoeZ4Oru/f/6dlg9KCQs&#10;yeLp////1MCmGw8LZIGP////4tPAMhUPbXuCuL60FgkHgZ2x/P/+186sGQIAaGd2urq9i4eAAgMf&#10;mqa88PPpRiQHVmN37Pf1WkE7HiU36vn//v/5///peWNWHBIgt9Hi/P//////////////////////&#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v/8///+//7+///7&#10;/v/+///thHBTER03wtfl///65tWtHx8tU2p////////////6vLurcWxaAAAAR1Bd6/z+d1hBKSQs&#10;xuLq////1L+oGw4MY4CP///9sJyGCAAArsHL6O7dJhsTOk9q9f7/2cywHwIAAAALAQEQAAAAYW6M&#10;7vj+7evVRiQIVmFz9f37ZUxDFSE31uv8///4///ocFVOGxAhttDg/f//////////////////////&#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v/6///+//7+///6&#10;/v/+///thHFUEBszw9fk////5titHRwpV2x85uXXZ2RtnKCw///////hV0s8EhciyevwfFtEJyMq&#10;xuTs////1L6pGQ0MY4CQ///vdV1EAAACJS86OTo5DAYDGyZB2ubo3s24HgAAdXSHvLzDJRkfRFNu&#10;9f//6uvORSMLV2Bw/P//fGNWDREou9To///6//ngUzw5KCE32vH4+///////////////////////&#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9/v/9//////7///7////+&#10;//73///3vbmtAAAAcm1w0M7PhHdtAAAbh5qw++3WPyMVIB4ntsLI2NjRQzo3Ghwp0ejvuKSGAQAA&#10;eYGVz8/OZlJXAgASkKu1+fDgKBYMEholSlRaXFdPQS8jAAMPrbm62dLJFAAAhJaq////eGNMCgof&#10;wczZ8PPiQiUMUV9t9P//v7KiFAYGTElMz87PkoyLAAAUZnuY//////79////////////////////&#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9/v/9//////7///7////+&#10;///4///0+/nvaWVfAQAAAAAAAAAAS1Zt7ff+///wvrKkLCssAAAAAgAACw0PjZWf9P//8e7ZYVJK&#10;AAABAAAACgYPZWR88v//r6CTAAAAiJul////////3NHGAAAAY3BzysvIBwAAgIyZ+f//2cy6AwAG&#10;Y2p05OnjNBsKTVZd7/z9///7lYmCFg4MAAAAAAAAQU1i3Ov1///+//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7////+&#10;///5///2///3///8wb6/srCzvb+/9PX7/v7///76////5eTjtrS1sq+xxsvO+P//+P7///72/fTt&#10;wLe2srOywsfM8/j///371czCt7Oy4PLz+/z+//32/PfvvrSzwcrM5O3uuK+w2Nvf9/////75wrq9&#10;wMLF5/PyxL2zzdDP+P7+/v3////50szFs7Kytr3C8Pn9/v///P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7///7////+&#10;/v35/v32/v32//77/////////////////v79/vv+//3+////////////////+P//+P7//f34//75&#10;/////////////f////39////////+f///P3//vz5//32////////+////////////P7+/v78////&#10;////9//////9////9/v//v////z6/////////////P///v//+v39/f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10;///7/v34///6//79/fv+//3//v7//v/9/f79+/v8/fz8/v77/f79/f7//v7//f3++P7//v77//z7&#10;//7/+v38+f77/P79/vz///3///79//38/P3//Pv3/vv3/v3//P///Pz+/fr+/fz//fz7//37/v38&#10;+v3+9/z9/v37/f7++/7//f3///z8//3+/v3//P7+/P7//v7//f7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10;/f77/f75/v/7/f39/////v7+/v79/fz//P7++//9/v37/v3+/P3/+//+/v79//79/P///vz8/v3+&#10;/P7/+/76+/32/v/7//7//v///v79//z9/v7//P79/vz5/f7//f3+////+/3+/v39//37//z6/v78&#10;/f/+/P3+//7++v7//P7//vz9/v3//v7//////vz8/v7+/P39/v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9///9/v/9/f7+/v///v/+/f/8//3//v7/+f/+/f////7/////+//9/v7+//7//v/8//3+//7/&#10;/P///P/6/f/5/v/9/v////////7///7////9///9//3+/////////v///f////7///79//79///9&#10;///+//7//P///P/9/v/8//7+/v///v////////7///7//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9/v///v///v/+/f/8//7//v7/+f///v////7//v//+//9/v7+//3+///6//7+/v7/&#10;+//9/P/6///7///9/P/9//7+//3///7////9///9///////9///+//7//v/////////9//79/v//&#10;///+/v79+////v/8///6/v/9/P///f////7///7+//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9//7+/v//+/////7///7//P///P////7///3+/v/8//3+/v7/&#10;+v/9/f/9//78/v/7+f/9/f3///z///////7///7//////v/9//7+//7//v///v/////9//77/P//&#10;/v/+/v76+v/9/v/9///7/v/7/P///f////7+///8//7///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9/f/8//7+/v7//P/////+//7//v7//v/////+//79//////7////9&#10;/v/6//7///7//v/8/P/7/v3+//7//f////7///3////////7//79//7////////////8/v/8/v7/&#10;//7+///6/f/+///8///8/v/++////f/+//77//7+/P///P////3+///+////////////////////&#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10;///////////////////+/v/8/f/8//7///7//v/+///9//7///7////////+///9//7//v/////8&#10;///6//7///7////+///8//7//v7+/P/9//7///3///7//v/7///8//3///7////9/v/9+//+//3/&#10;//7+/v/7///////8///9/v//+////f/9///6///++v//+v/////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8///7///+&#10;//7///7///7///7////9///7/v/+///////+///9//7///3///////////7//////v///v/7///7&#10;//7+//3///7///////7//////f/9/v/6//7///3///7//f/8//76//39//7////9/f/8+P/+//z/&#10;//7+/f/7//////7//////P///P///v/9///4/v/8+P//+v/+///3///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7//////////////////v/////9///+&#10;//7///7//////////////////v/+///9//////7//////v/+///9//7+///////+/v/+/f////7/&#10;/////v/+/////////////v///v/////+///9/v/+/f///f/////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v7+/v7+////+vr6+Pj49vb2+Pj49/f39/f3+Pj4&#10;+Pj4+Pj4+Pj49/f3+Pj49vb29vb29/f39vb2+Pj4+Pj49vb2+Pj4+Pj4+Pj49PT0+Pj49PT0+vr6&#10;/f39/////////////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v7++/v79fX19fX17+/v8PDw8/Pz8fHx8/Pz8/Pz8vLy&#10;8PDw8fHx8/Pz8vLy8fHx8vLy8vLy8/Pz9PT08PDw8fHx8/Pz8PDw8fHx8fHx9PT08PDw8PDw8fHx&#10;9PT09PT0/////////////////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v79fX18vLy8vLy8vLy8/Pz7+/v9PT07+/v8vLy8fHx&#10;9vb28PDw8/Pz8/Pz8/Pz9/f39fX17+/v8vLy8vLy8/Pz8PDw8fHx9fX18fHx8vLy8fHx9PT08vLy&#10;8vLy8fHx9/f3/////////////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PDw8vLy8fHx8vLy8vLy9fX18vLy9fX18vLy9fX1&#10;9PT09fX18fHx9PT04uLi0NDQ4+Pj9vb28vLy8vLy8/Pz9fX19PT07+/v8/Pz8vLy8/Pz9vb28vLy&#10;7+/v8vLy8vLy/Pz8/////////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vLy8/Pz8PDw8/Pz19fXxsbGycnJxsbGysrKyMjI&#10;xsbG2NjY9vb25OTkv7+/urq6wcHBzs7O8fHx9PT05eXlx8fH6urq9fX19vb25eXlyMjI19fX9PT0&#10;9PT08vLy8/Pz/f39/////////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Pj48vLy8vLy8/Pz6+vry8vLxcXFycnJvr6+vb29ycnJ&#10;xMTE29vb8vLywMDAw8PDysrKwcHBubm509PT9/f34ODgubm5xMTE7Ozs6Ojovr6+u7u70dHR8vLy&#10;8fHx8/Pz8fHx/f39/////////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PDw8fHx8/Pz9PT08vLy9vb28fHxxMTE0NDQ9vb2&#10;9vb28/Pz6+vru7u75ubm+/v71dXVuLi40dHR9vb26+vrw8PDurq6ysrKx8fHu7u7ysrK7u7u8vLy&#10;8vLy8vLy8/Pz/f39/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fHx8vLy8vLy8fHx8vLy9PT08PDwxMTEy8vL9fX1&#10;8/Pz8/Pz7Ozsvb29x8fHzs7OxsbGubm50tLS9fX19PT07e3txsbGvLy8vb29x8fH8fHx9vb28fHx&#10;8/Pz8/Pz8fHx/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fHx8vLy8vLy8vLy8fHx8vLy8vLyxsbGzs7O9vb2&#10;8fHx8PDw7u7uv7+/wsLCw8PDv7+/urq60NDQ9fX18/Pz7u7uycnJurq6urq6zc3N8/Pz8vLy9PT0&#10;8fHx9PT0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fHx8vLy8vLy8PDw8/Pz8/Pz8PDww8PDy8vL9PT0&#10;8/Pz8fHx7Ozsubm54+Pj9/f31dXVuLi40NDQ9vb28PDwy8vLubm5xcXFv7+/urq61dXV9vb28fHx&#10;8/Pz8fHx8/Pz/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fHx8vLy8vLy8/Pz8vLy8fHx7u7uxsbGzc3N9fX1&#10;8fHx8vLy7Ozsu7u739/f+fn50NDQu7u70dHR9vb23Nzcurq6wcHB6Ojo5ubmvr6+vLy809PT9vb2&#10;8fHx8/Pz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fHx8vLy8vLy8/Pz8PDw8/Pz8vLyz8/Pzc3N9PT0&#10;8vLy9fX16+rqwsLC4+Pj9/f37+/vxcXF09LS9/f34+Pjvb295eXl9vb29vb13Nzbv7+/5eXl8vLy&#10;8vLy8fHy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P///v////7///7/&#10;///9/v/9//7//////v///v/////+///+///+///+/v///v///v////7+//7+/f///f//////////&#10;/v/+///+//7+//3//////v/+///+/////v/+/v/+///+///+///+/v///v/////+///9///////9&#10;/v/9/v/////+///+/v////////////7//v/+////////////////////////////////////////&#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7////////////////+//////7///7/&#10;///+///+///+///+///+///+/////////v7////+///7///7//////7///7////////+///9///+&#10;//7////////+//79/v///v/+///+///9//79///////////////+///9/v/9/v/+///////////+&#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38vHw8/Lx8vLx8vLy8vLy8fHy8vHz8vHy9/X29/X1&#10;9PT08/X09fj28fTy9PXz9/f29fT09vb28vT09Pf29PX19fX29vb39PT18fP09PT18/Dy9PL08vLy&#10;8vLy8/Ty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79//3+//3+/P79+f/78///+v7///r///z9&#10;/v/5/P/6//z///7//f7//P/////7///6///7///8/f///f///f////v5//38+f//9////P3///3/&#10;+//9/v/6//z9//n//f3++//6//76/////P/+/P/8///8//77//7+/P///f/////8///4//3////6&#10;/P/6+//////6///7/f////7///3///3//f/8///+////////////////////////////////////&#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3///3///7///////7////9//7///3///3/&#10;///7/v77///8///6///6///8/v7//f3//fz//v/9/f/y///1//3//fv///3//v3//f/9/v/9/f7+&#10;/f3//v7//f3+//78+f3/+//+/P38///6//76//78/v3+/vz+/f38/f76/P/3/v79//3////9///6&#10;///6///7//79//7///7///7////8///8/v///v///v///v///v/////////////////////+///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9/X39PDu9PHu8/Lv8/Py8vL08vH28/H28u7y2NLV1tHS&#10;0tPRztTQz9fR0NfR09TQ1NPQ1NPR09TT0NXUzNbV0NLT1NPW09HW3d3i8vX58/P39u/19u/08/Hy&#10;8fLw8vLv8vLx/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3+//7+/v7//f79+//4+v/8/P////3////6&#10;/v/8/v7//P///v////7+///9///+/v/+///+/v////3///79///6//35/v36/f39/f///f3+//3+&#10;+/7/+P78+/3//vv//f7//f/6///5/////v///P///f/9//39//79/v/9///9/v///v/+///9//7+&#10;/v7++//9/v/+//7+///9//////7//v///v/8///+////////////////////////////////////&#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f///f///v///////////////////v//+///&#10;/f7+//7+///+/v77///9/Pz9/f7//v7/////+fn9+vz8/f7++P3/+v7/9/z/9fv99fz99fv98/n9&#10;9vr99Pn9+P3/+P7/9fr99vv9+////f/////8///6//79/vz+/fv+//7+/Pz8/v79///9///7///4&#10;///6///9//7///7///7///7////8///7/v/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b38vHv8/Lv8vPx8vTz8PDy9PT48vL07+7vvr2+ur2/&#10;v73AwLy/vbq8vry9vbu8vby8v7y8v7y7vbu6u7y7vL27vLy8uba419HU+vL29fHz8vLy8vLy8vLy&#10;9PHy9fHy8/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7//v77/f38//7+/v78/v/8/v/+/v/+///5&#10;//79/v3/+////f/////9///7/v/+/f///////v////7///39//77/v36/f36//79/v/+/f39/vz9&#10;/f7/+v7++/7+/vz+/f3+/v/9///8//7//v/+/P/9/P/7//3+//3+///6/f/8/f////7+///5/v7+&#10;/f//+//8/v/+///+//79//7//v///v////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P/9+f///f///////////v///v///////P//9v//&#10;/P3//vv+//79/v78/Pv9/////v//+Pz98/f66e343d/73eL7ztv2yNPysr7jgY25fYe3gIu+fIa8&#10;foe7j5nA1uL20+DthIq/goi61dru4uf06e31/////P3//f3//v3///3///3///7+///8///6///6&#10;///8//////7//v7//v7///7////9///8/v/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b38vHv8/Lw8vLw8fPy8PLx8vTz8fPy8vPx7u7v7e7v&#10;8O3v8+zw8uru9u7x8e3w7+zv8O3u8u7v8+zs8+vs8e7t7+7s8fDv8uzr+fLx8/Hw7vTw7vTw8/Ly&#10;9/D09fD08/Hz/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P/+/v/4//71///+//////3//v/+/P/7/v/9&#10;//7///7///7//P/+/f/7///6/P/7/f/9///9//78///9//7///z//f79/f37///+////////////&#10;//////////////z5/fz8/v///v7///7+/v/7/f/6///5//3+//z////9+f/8/P/+//3+///6+v//&#10;+f///f/8/P/+/v7///3///38/v/8/v////z///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P/7/P/8/v/+//7+//7//v///v///////f//9///&#10;/P7///7///3+/v7+////9vj88PT34ebu1t7t2+H+1tr/tr3rjpvbbnq/cHzEcoDLcHzKcXzOdH3R&#10;c33LhI/I1eT/ydjvd4DOdX3Qc3nNdnrJhYnGyM3k7/P4/////////vz+/vv//v7////////+/v/+&#10;/v/+/v/+/v/+/v/+/v/+/v///v///v/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b38fHx8vLy8PPx8fLx8/X07/Dt8vTw8fPv8/Tw9vHt&#10;8/Lt8/Px9fP09PDy9vP38vT48Pb48vj69Pb4+PX49vX37/P07/b17fHu8/by7/Ps7fXv8PTw9PHy&#10;9+/z9fD18/H0/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v32//7rzMa/nZqw/vv////////+////&#10;////+//9///////+///8///8/P/+/f/+//////////////7//v7//f/////7/vnvhoB2UE1MTUtL&#10;S0tPTFBWxs3P//76/f79+///+//////////////////9/v78//7//////P////////3//f/+/P/9&#10;///+////+///+/////3////9///9/////P7//v//////////////////////////////////////&#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v/8///8//38//39//7+/v///v////7///7//v7/&#10;/f79/Pv7/v7/+fr+5+vz2+Ls1t7s1t/22+T+sLjmjZTPb3fEb3nScn3Uc37UcX3Scn7Tc3/XdH7Z&#10;cnzNg47J0uD9zt3xdoHacn3YcHvSc33Qc3zLa3O9kZjOn6LM2t3r/////v///v/+/v/+/v////7/&#10;//7////////7///7///7/v/+/v///v/+///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9/f38PHy8fLz8vLz8/Pz8vLw9fXx8fPu8/Tu8fPu9PTw&#10;9vP08u7z8PX75/j8z+7yt+Hns+HotODptN3ntt3mt9zg0/Hz4/n76vj57/b18vXy8vLw8vLw8fPx&#10;8fL08vH08vLz/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P////34///qraihaW2P//7//v333tza2tnZ&#10;9Pn5+f/////54+Hd2djX8fP0/P//////8e/v2NnZ39/h////+////f7///35+/joX1RFqaOe1NTU&#10;0NPVytXW6/Py9fLq7O/u0tna7PHy+/f62tXa2dbZ5uvq/f/69vXw9u/0397g3Nvc+ff6/P/////7&#10;4t3Z4d7g9/7/+v/+///96Ojl2dnU6Onn+P//+///////////////////////////////////////&#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39//78//78///+/v///v////7///3///39&#10;/P77+/7+8/X84OPy1t3t1t/y2OL9zdf7iJLLdX/GbnrGc33Sc3zcdH3ac37Wcn7Scn3RcXzUdX7Y&#10;dHvOho7J1+L9zdrvc4HXbn3ScoLQb3/McoHRcn7TcnrTcHXHgYS/2Nzs9Pj6/////v///v////7/&#10;//7////////9///7///7///+/v///v7+///9///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99/f28PHz8fL08/H07evs7+vp7+zo7e3p7e3q7O3r5+3t&#10;6O7x5fH32vL5rNbfn9vhkdffj9bhkdblkdXkk9fllNTbpNjgrtbew+To3/X47ff58/L28/Hy8fTy&#10;7vPy8PPy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7///z5///trq6oa3aU+/r6pZuORT89QkE9&#10;f4mN8/X4zb6xUEtHR0lJYGRw6vDw7e3sdGpmSUlIQ0hMtL7D9////v7//v78+PrvYmJZ2dbX////&#10;////////////no59VlhaRElOsbK2i358RkA/RENFOD1H3+3jtLKrXUFSWlJaLy8yjIyT///9x7u8&#10;Tjs/OzQ5rrbB/v//2NXHRkxLSUlJTFBNxtzf/f//////////////////////////////////////&#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3///3///3+/v78+//8/f/9/////v7//v7///3///v8&#10;/P//6vD0193r197y1d721uH/s77qgo3QbnrJcHzScYHVcH3UdH3Yc3zWc33Vc33Sc33Tc33XdHzb&#10;dnzVhIrN2N//ztn1c4PPb4DNb4DOb4DQb4DTb3/WcX7Ycn3UdX3NcnrCkpnM9vj+/////P3//v7/&#10;/v7///7+//7+/v3+//7//v3//v7//fz//v7+/v7+/v7+/f3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99ff28PHz8vL28e/yw76/v7m3v7q4ube3u729trq8ws3P&#10;udXVr93bndjZldXal9jgltjilNjlk9fklNjkltnll9Xol9TlmNbil9fcn9bZxuvt5/T68fH39PP1&#10;8PHw8vPw8/P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37/P37//z+//7ssa6mbneV2c/RXE5F9/b0///5&#10;Vl5jpKe7iWVcsqyt////trq/7Orei4eClZul////9PPrXWJmzuPp/v///f34+PvoVFBETEJDXFdY&#10;VldWjJmc////nIl3X2ls+///+/v9uLSs///8////Yl5vp7issbmzSjxS/vz+2tXZTj1F7+3UR0pR&#10;ys7d4NzexsjQ//v7ZFtTsr29////rLCnTltn9vf7////////////////////////////////////&#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z///3//v39+v/89f/6+P78/v///////v7///7//Pz8&#10;5+331t/v1uDy1N312OL/o67dcnvBcnzNdYHZbnzWbn3WcH7Uc3/Qcn7RcH7ScH3TcX7Ucn7ZcXvZ&#10;dHvThY3N1eH/zdv1dILTcX7TcH/UcH/Wb3/Wbn7Ubn/ScIDScoHRcX7NcH3OlJjNxMTc/////P7/&#10;/P38/v74//77//7///7//vz+/v37/v77/v///f3+/v///f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8/v/99Pf38PH08vH19PDy6OHg5dzc39rb4ePl2eHkzOHmt9/s&#10;pNXgmtXgkdbgktzlkdnildjjltTimtThm9ThmdPgltbqlNboktnpj9bjl9jhnNHZs9je4ff76fL2&#10;8/T19PLw9PLx/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f77/f/5///////vsaigcneXwLK7eXJv/f/////6&#10;ipCRgn6WxK6oOzIzTU9S5efl//nhZF5bKzBCQENASEE+MTA0qsLK/////v31+/vlX1hJnJOUwb/A&#10;vL6/y9ja///+nIp0j5yh7v////37+vv5ioWCQT0/Ix0muMO1qLSxdHGN////7N3iWzxA19KtPFZd&#10;zerx////////9u3tZllY4+zx/v/64+HXUlBl4+Lq////////////////////////////////////&#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fr//v7//f/9/v/7/f/8/P///P///P///f//+Pz+5+7w&#10;1uDy1N701OD02eT+tL/lbni0cnrFcXrMcHzNb3zNcn/ScX7Qc4DNcn/PcH/RcH7Ub3/Vb33VdH/X&#10;cXvLgo7H1uX+ydnxdn/Xc3zYc3zZcn3Ycn3Xcn/VcIDSbn7PcYDRbXzOcYDTdXjLenrAzc/l////&#10;///+/P70///4/v77/v3+///+/v76/v77/f///v///f7//f7//v7+/v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8/v/+8/f48PH18vH19fHz+/Ly9/Hw8fLz6PT33/L5ttnmlNXr&#10;ltTomNfplNTjk9bhnNvlnNPerdnnx+35yO32r9XhoNbkmtblltfnltbnltbkmNjil9PZtODk4/r8&#10;8PT38/Hw8/Hx/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P769/zz4d7Y+ffjt6ynbnWWvrG/dXNx9///////&#10;i46OfnqI////+PPnf3VwNCgoraGRYWtwobrK8fLy9PLu/P//7v7++/z///749frnYGJbz8zQ////&#10;///////////2nohskZ2k8P/57uTTMDAxcHJ77OnueGlvs72mrLOvdGaJ/fz/6tvgXkBB1tawM1Za&#10;xuzx////////9u3tZ1db5ezw///25N/VV01p5eLs////////////////////////////////////&#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3/+/7+//35//n59ujr/fT48/f58Pn78fT94ufz0eDo&#10;1OH01eH20d3y2eb+tL/liJLEi5TOjJXQiJLOgIvKeoXHcn7EbnrFb3rJbXnMbXnMbXvKbHnHbnvH&#10;bnm/iZXL0uD/z933cnrQcHbQcHbQcHfQcHbQcXjRbnXOb3nRbXfPb3nRb3zPdHnYc3TNe3+8ztPj&#10;8PT3/v/++//6/v/9/////v///f79/P79+v3/+v7/+/7/+/7//f7+/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8///+9vf48PH18vH19fHy39nYvby6usTFts3RtNXen9DfkNbm&#10;k9nnlNfintfgrdff0e305fb76PT67Pf57PX46PH14ff9w+TsqdbgnNTiltjlj9nlkNzjltPYveHn&#10;6fT68/P18vLy/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9Pbvb2lZ18m5u7S4coSb29XVV1BI7PX1////&#10;Vlxgpqiyz8S54+HV////gXx+kpKKiY+QdXqK////9/b3p6qw5vP2/f7///759vnnW2Bax8rN////&#10;//3+/fz8///0m4hmkJ6n8f/4yrqkZWVm////8OjuRDg5qLikqbW4dmaM//z/6NjdWDpA4u7RRFRT&#10;wc/a9vLzuMLJ/Pz9aVpVtLm3////ra2jU1pw9/f9////////////////////////////////////&#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P/9+v75//779NjfzJOh5MTS2N3p0N/u2d702tzx1OPy&#10;1OLw0+Dx1+P40t341+H/2OH/1uH/1uH/0tz/xc/5s73qpK7em6XYmqXbmqXcmaXcmafZnardl6PW&#10;m6bWusXs1+L80Nvxm6bcmqXcmqTcnKTcnKPdnKLenaPenaTfmqTelaDcjJnUgo3We4TOc3y5bnam&#10;lJu38PL1+///9Pf88vX6+v3//v///v//+////f///f//+v7/+v3+/v7//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9///+9vf48PH18/H19PDvz8zJt7y5rsC/u9vertzmmNXikdzm&#10;ldjintPbud3l5vj/7/X68fH08vLw8/Pw8vPv8/Pw7fXz7Pn64/f6s9bkms/gktrojNvmkdvhnNHW&#10;yuPp7vP58/L0/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7///79uLObRTctSkpZw9/q///1pp+MPEBAPj9A&#10;gouW9ff5v6mTPzgyRkZGWWdt4u3s8vHvaFlUQ0NBOzs9jIyX6/b4/f7///31+/voYGFcxsrM////&#10;//r9/v3////zn4xqj56q7//58OrXVlVTRkZGalRfb2RhgZqOobK8dGaK//r/7treVztF4fjpw8C+&#10;UDs+PDQ2lKu49v//3dfCR01GRkZGTFNNxd/j+///////////////////////////////////////&#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5/f759+vo046Z0XqQ06O33uLwzuP02d3339v31eH3&#10;0+Lq1+Pt1N7z1uD51d/31uH11eLx1ODz1+L52OL81+H92uT/2+X+2eX/2eT/2eT/2Of72OX62uf+&#10;2eP/2uL819/12ODw1+f92en72uj22uf03Ob03eX53OP82uP+2eT/1uX/z973w9b2vM7ytsXrusXr&#10;uL/k1dv34uf83ODw29/s4+b04uTz1djm09rf0dbc0dbb8vb4/P///f////////////////////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f48fD18/H19fLx8O/r4enkz+flptDUmtTfktnjjtzg&#10;mdTcudzm6/j/8fL59vL19vLx9PPt8vTt8fTu8PTu8Pfp9PTt8fH25/X+tdvsl9Tmjtrnitzkltrf&#10;q9PY6vX88vL1/v79/////////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v775eTj5+jp/v///////v784+Pj4ODg&#10;+vv8/////v375+bl39/f8fPz////////9vTz4ODg4uLi/v7+///////////+///98fHx+vr6////&#10;//7////////+9vXy9fb3/f/+////8fHw39/f6+jp/Pv68vT09/j58/H1/////vz88O7v/P79////&#10;6OXl4uHh/P7//v//////7O3s39/g7e7t/////v//////////////////////////////////////&#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vf38vDx9fHx9fHy8/Lz4u7x0/j6ltbbmNjmlNXmlNfi&#10;stXY4uvo7+zp6unw6ub18un39+/19PHx7u/v5+ru6+vp6+nl6uvm4vHq2e3yrM3dndHnlNfskNfm&#10;odfh5vb88fL2///+/////////////////////////////////////////////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vf38vDx9PHx9PHy1NTWsL7BwufpltjclNXjltbonNXk&#10;rMXKvL26v7u2u7vAurfDycLN+PP17u/pxcjDvL2+vLq+vru6vb64sr64tL/DrcbTndPllNfqjtjm&#10;mdbfwdvm8vb59fT08/Pz9fX19fX19PT09PT09fX19fX18vLy9PT09vb2+/v7+vr6/f39/////f39&#10;/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ff38fHx8vLy8vLx2NnbvszRpc3Sl9nekdXhltfpoNPk&#10;vcvTzMbFzcnCxczJx8nN5OHj9fXu6vTl1NzPysjEy8fPzcjMycjGxs7HyMfMus3XltXekdnljtrm&#10;lNfftdzk7PX34uDg3d3d3d3d3d3d29vb3Nzc3t7e3Nzc29vb5+fn6+vr8fHx7+/v9PT0+vr6/f3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P//9eTk3IeM3IJ93YN83ISJwoWT1cfW1eT01N70&#10;1+Hy1eHv1eDy1eDz1eHw1eHw1uL01eH41eH81eD71uH51eD31d/31d/41d/41d/41d/41d/41d/4&#10;1d/41d/41d/41d/42eP+09331+H61eD21N/z1eDy1eDz1eDz1eDz1eDz1eDz1eHw1eHv1eHv1eHw&#10;1eHx1eDy1eDz1eD01eD11eD21d/31uD219/x0+H11eH41t73197z1uD21+b71eD2zMrbz73I07e8&#10;3sS9/fHu//3//fv//vv///3////+/P/7+//8/P////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f38PLx8fLy8PTz8PX25PT4rtbbldfdlNvnk9jnndTi&#10;4O/39PHw7/Dm6PTs7fPy9vb18Pbt8P3u7/Xr9Ozs8Ov19O308u/t6/Hq9fHz0+jtkNjajtzkjtvl&#10;kNTdt+Lr7Pb44d/f4ODg39/f39/f4ODg4ODg39/f39/f5ubm9PT09PT08/Pz8fHx8fHx8vLy+Pj4&#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8/f38PLx8PPy7fPz4efo2unurdPZl9fdkNjmk9rpndPf&#10;1ujv5ePi5+bf3+jh4ePk5uXm4eXg3efg5Obk9Ofw9PL66ubq5+Xj4ubh6+bpy+Lnj9jajtzjktzj&#10;ldXes9vk7ff44N/f4ODg39/f3t7e39/f39/f3t7e4eHh7u7u8/Pz8fHx8fHx8/Pz8/Pz8PDw9/f3&#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P//+e724bvO4rvK4rvL4cDT5trv297z1t7z2+Dy&#10;1d/21OD61d761d761d761d/41uH01OHw1OLu0+Dw0+L20+H11eDz1eDz1eDz1eDz1eDz1eDz1eDz&#10;1eDz1eDz1eDz1eDz19/z19/z19/y1t7y19/y19/y19/y19/y19/z19/019/01t/21d/41d/31OD2&#10;1OD11OD11OH11OH11OH11eD31d/51d/31uD01uD00eD20OP31OLw5dvdw5uO15Rz45Jl3H5P4XtO&#10;4H1NxoFf9efU/f37+v7//f3///3+//79///+/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vf38fHx8fPy7fHwwMPFsbzBqsvSmtffktjkk9jnntTg&#10;rcHLubi7v7m3ure4v7q/urW6u7u8trm8ubW949Tk8fb1z9DNt7exuLu4t7e+qcHMmNjhj9nkktjj&#10;m9Tdutzl7/f54uHh39/f39/f39/f39/f4ODg39/f4+Pj8vLy8PDw8/Pz8vLy8fHx8vLy8PDw9/f3&#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b38vDx8fPx7/Px6ers4+nvw93kntXdlNfkldfnm9Lh&#10;wuHs4erv6ePn6+Xo6OTo5+bo5ebo5Ofp5eTq7+v37vjw6O3m5uXh5+np4ejwyOLundPkkdblk9fj&#10;ndPcweDp7/X44eDg39/f39/f39/f39/f39/f39/f4uLi8/Pz8fHx8vLy8vLy8fHx8fHx8vLy9/f3&#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Pb39PDx8fLx7/Tw9fX27e/12e3zns/ZmNbik9fnl9bk&#10;qdnj3vf99Pj99PD19fT28/X09PXy9fTy9PX08fX27PTo8vTt9PTz7/b82/L5q9PknNHnltrqldbi&#10;ptXb4vn97vL14e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Pb39PDv8fPw7vPv29nZy8nQvszVo8/ZmtjiktflkNno&#10;ltTfsNvi4vb77/T48PPz8fPw9PHt9vDs9fPs8vXt9PPu9PPx8PT34fP6qdfiltPjmNfqkdfnmNXf&#10;veDk6vb58fLz4e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Pb39PDv8fPv7/Tw2tjXvLi+sr3GpMzTmdTdldrlkdfo&#10;mNnnnNLcuNvk4vX86fT57vP39PH09vLz9PLx8PPw7/H47fX74fX6r9bgkdPbkd3pkNnolNfiqtri&#10;5vn89PP39PH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PX39PDv8PPv7vbu8fHv7+rv5u720ff5o97ik9bhk9Xl&#10;ldflmdfjm9HcqtPcyujx2vH63vH54PL63vL43fP23fX6wN/qqNLemtTektrkjNrkktvlmdDaxOXp&#10;7ff69O7v9PHx4OH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9/b38vHv8PTv7Pfu9PPw+/P27/P6v+Pml9PXldffl9Tk&#10;k9flj9nlkd/mjtfdmNXdndLentPfnNXgmdbfmtfdndPhmtXjk9bhkdnik9jkk9jjktPct+Hm5fj9&#10;7fH29fPw8/Lx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7///7///7///7/&#10;//7///7//P78+//++//9//7+/v7+/v//9vf28vLx7/Tz6fb16/X6zuvxqtvklNXdl9rnldjnltfn&#10;ldfmk9jmjtnkkN3nkdnml9fpm9Xrl9Xpk9fojdrlj9rkj9vjkNviktjdnNXeqtfeyOnv6Pj87/L5&#10;9fH19e/v8vDw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7///7///7///3/&#10;//3///7//P78+v/9+f76///8/P39/v///fb5+efv+eTx9Or43Oz2ntLbjNfgkNzpkdnqlNXlmdTf&#10;odbio9bgndLfl9XhktbjlNbnmNXpmdXpldjqkdrpkdnhktjfltXbodXbqdLX2fP26Pf67/X49PL2&#10;9PDy9+/y8/H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f///P////////3/&#10;//z+//7+/vz9/v39/P789//8+v7+/f3/9+Lv04um13ygx4Wnu73PpNbeltbfmdfikdThnNnhtdzZ&#10;2vX45vf7xdvhtNrfo9vflNfekNbfktbgkdTek9Peo9Hds9vludjjy+Dr6Pf86/b67fb27fb07vPx&#10;8PHx9PLy8/L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P///f////7/&#10;//7//v7//v3+/v3++/v8+P78/vv/++741ZWx13ac4nKg2Xelu4uuvMLZp9DdnNbendHcw+fv4/n2&#10;7PX38O/09PX66/n70PHwvOfnuOTnuuXnu+LkvuLl0OXu6vr+6fT87/X78vP28/Pz8/Tw8PPv8PTw&#10;8fTw8fTz8fL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f//+////P//&#10;/P/+/P79/P7+/v3+//v+//f9/Oz71JWz2Xae23eg4Xel4nKn3HKpxYizuLTMqs3W0Obv7fb+6/P1&#10;9PT39/L09O3u8/Hw9Pf17vb08ff29fn28/by8vfy8PP48/X57/Hx8/Xy8/Lu9O/r9fDs9fHt8/Lv&#10;8vTx7vTy8PL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10;/f///f//+f///v3///r/5cDUz4Ci03ih2Xmi23ik23Oi43Sq5nSs1HmruX+kyKzE+fD78fD47/Lx&#10;8PLv8fHu9PXw8/Pv8/Dw9fDy9vD09fHy8fHx7fLv8vLu8PLt8PTv7vbv7PTt8vXy8vHw9fHx9PLx&#10;8vLy7/Py8fLy4ODg39/f39/f39/f39/f39/f39/f4uLi8/Pz8vLy8vLy8vLy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z///7//P///P///v7/&#10;//7//v///P3///z/68veznqa2nai3Hqn1nii33en4Xan3XOm4HKo3XWo1HqmxoCg8NTj+/X58/Lx&#10;8/Lv8/Lv8fLu8fPy8PP28Pf87Pf95/j85fr+5v3/7fv16vn26fv65vr56f396Pr86vn97Pf77vX4&#10;8fLz8/Hx8vHx4eHh3t7e39/f39/f39/f39/f39/f4uLi8/Pz8vLy8vLy8/Pz8vLy8fHx8vLy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9///////////////+///+///8/v/7/v/7/v/7&#10;///+///+//////////////////////////////7////7///5//7////+///+//7+///+///+//7+&#10;//7+///+//7+//7+///+///+//7+///+///+//7+//7+///+///+//7+///+///8///8//7+//7/&#10;//7////////8///4///5///9///////////////////////////+//7///7///7///7///7///3/&#10;///6//7+//7///7///7///7////+///7///8/////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z//f7/+////f////z/&#10;//z///z///v/6cnbynyd2nWf3Xel23el3Hak4XSl3nCi3nan23Wm3Hin03eh15e0+ubv9vLx9PHw&#10;9fHw9vDw9PHy7/P24vP4udrip9Xdp9zjpNvjo9ffqtjarNfcrNfgq9bjqtbjrNfkrNXgvN7l4fX4&#10;7vP19/Hw9PHx4eHh3t7e39/f39/f3t7e39/f3t7e4uLi8vLy8/Pz8PDw8fHx8PDw8vLy8fHx9vb2&#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v/////8///7///6///6/v/6/v/8/v/9/v/+&#10;///////////+///8///4///3///8//////7///////7///7/////////////////////////////&#10;///////////////////////////////////////////////////////////////7///7///8//7/&#10;//7///7////+///3///0///4///9/////v///v/////9///7///8//7+//7///3///7///7///7/&#10;///+//7///7///3///7///7////////9///9///9/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v///v////3/&#10;//r//PH68NLmy36g1nih2nej4Han3XOj3nam4Hal43Sm4XKk2nelzHif0JOw++Lv9vHv8vXw8/Hy&#10;8/Hy9fHy8/H07PT53vj9l8bOh8jRgsvWf8jWhMnZfMzVe8vXe8rbfMrdfsndg8jciMLSoczV4vr8&#10;7PT09vDt9vPy3+Dg4ODg39/f39/f3t7e39/f4ODg4uLi8fHx8vLy8fHx8vLy8vLy8/Pz8vLy9/f3&#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v/////8///6///6///6/v/8/v/+/v///v//&#10;//7///7///7////+///7///7///+///////////+//7+//7+////////////////////////////&#10;///////////////////////////////////////////////////////////////+///+///+//7/&#10;//7///7////+///4///2///3///+///////////+///8///6///7///8//7+//7+//7+//7+//7+&#10;//7///7///7///7///7///7////////////+///+/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P////7///7///////7/&#10;//z/2rLFyn2d2Xmj23ek3Hmn33Wm33Kk4neo3XKg4HKh4HSiz4Cl1KC8+ODv9vL08Pfx7PTr8/Lu&#10;8vPu8fPv8PPy6vX43fn+lcXPhMrUgNDbfMzagc7fd9HeddLgdNLiddLjec/igczeisXUocnT5fv+&#10;7PPy8fDq9fPx3t7f4ODg39/f39/f39/f4ODg39/f4eHh8vLy8fHx8vLy8vLy7+/v8PDw8fHx+Pj4&#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9///8///8//79//////7///7//v//&#10;//7///7///////////////7////////+///+///9///6///7///9///9///9///9///9///9///9&#10;///9///9///9///9///9///9///9///9///9///9///9///9///9///9///9//7+//7////////+&#10;///+//7///7////7///4///6//7///7+///+///9///9///+///8///7///6///6///6///6///6&#10;//7////////////////////////////////////////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v7///3///7//v//&#10;////0qa70Hib3XSh4Ham2XOj3nio33Wm43Sk4HOg3XqizX6f7Mjd/+/99+718fP07fXw7vTs8/Pr&#10;8PXq7vbs7fbu7PT04vb6xuruotfgiMjTiszZh8jXh8vXhc3Ygs7Yg87Xh8zUjsfQsNvjz+ru5/T4&#10;8PTz9PXx8vLw4uLi39/f39/f39/f4ODg4ODg4ODg4+Pj+fn5+fn5+vr6+fn5+fn5+/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9///8///8///9//7///3///7///7///7////9&#10;///////////8///8///9///////////+///9///+///+///+////////////////////////////&#10;//////////////////////////////////////////////////////////////7////+///6///6&#10;///9//7///7////+///9///9//7///7+///8//7///7///7///7//v/+/v/8/v/7/v/8/v/+/v/+&#10;//7////////9/v/8/v/8/v/+/v///v///v/////////8///+////////////////////////////&#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7///7///////7/&#10;//7/063AzHmc3nOi5XSm4HWo3HOl4XSl5HKi3HSfyH+d5MHS//H79vD29PL38u/x9vTy8/Hw8vH1&#10;8PPy8PTw9PLw9+/w9PH27fj72/T30O/x0vDz1e7z1O721e721O721O701e7y1u3v4/f36/n57vT2&#10;8fLz9fDx8vDx6urq3t7e39/f39/f4ODg39/f4ODg5OTk/////////////////////////v7+/f39&#10;/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7///7///9//79//3///3///7///7////+///7&#10;///9///+///8///7///7///+///+///+///9///+//7///7/////////////////////////////&#10;///////////////////////////////////////////////////////////////////9///4///5&#10;///9//3///3///7////////+//7///7+///9//7///7///3///7//v///v/+/v/9/v///v///v7/&#10;//7////////9/v/7/v/8/v/+/v///v///v/////////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7///////7/&#10;/vv//PD82aG62nyl3nGi33Kl33Ol4HOj4XWiz3eb4bPI/fT89PD18vP28fDz+fL19e3u9vD08vH4&#10;8PL28/L0+O/y++7w+e7x9PDy7/T07ff07/bz8vTz8/P58/L49PL29vL19PPz8/Tz7/Py7/Py8PLy&#10;8vH0+PL19PHy8PHw3t7e39/f3t7e39/f39/f29vb5ubm/////v7+/////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3///z///3/////&#10;/P///f////3/6MnayICg2Xah43Wj2nWgx3yc2LbI//L78/Dz7vPx7/Lx8fHx8fHx8vHy8vDx8fHx&#10;8fHx8fHx8fHx8fLx8fLx8fHx8vHx8vHx8vHx8fHx8fHx8fHx8fHx8fHx8fHx8fHx8vHx8fHx8fHx&#10;8fHx8fHx8fLy8vLy7Ozs6Ojo39/f3Nzc4eHh6urq+vr6/f39/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7///7///7//f//&#10;+///9/7+/vz///v/7tHkxoWiyYCfzpOu8dfn//b//vn/+Pr69/z7+vz7+/v7/Pr7/Pr7/Pr7+/v7&#10;+/v7+/v7+/v7+/v7+/v7+/v7+/v7+/v7+/v7+/v7+/v7+/v7+/v7+/v7+/v7+/v7+/v7+/v7+/v7&#10;+/v7+/v7/Pz8+vr6/Pz8/f399PT09fX19vb2/////////f39/////f3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7///7///7//f//&#10;+v//9v7++/////v///n/+On2+Oj1+u34//3//v3//P7++f//+/////////7///7///7///7/////&#10;////////////////////////////////////////////////////////////////////////////&#10;/////////f39/////Pz8/v7+/////////////f39/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v//&#10;/P//+v//+v/+/P/+/f7//v3///3//v3//P//+P7+9//9+v/+/v7///3///7///7//v///v//////&#10;////////////////////////////////////////////////////////////////////////////&#10;/////////////v7+/v7+/////v7+/v7+/v7+/////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P///P///v///v////7/&#10;//7///7//v7/+/z7+/7++///+v79+//++f//+f7++v79+/z8//3///3///7///7//f///f//////&#10;////////////////////////////////////////////////////////////////////////////&#10;/////////////v7+/f39/////v7+/v7+/v7+/v7+/v7+/v7+/f3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v///v///v////7/&#10;//7///z+//v9//3+/v3++/79/f7+/////f39/v7+/f39/vz9//3///3///7///7//P///P//////&#10;////////////////////////////////////////////////////////////////////////////&#10;/////////v7+/v7+/v7+/////////////v7+/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v//////&#10;//7///z///z9//39//39///9//79//39//79//79//7+//7///7///7///7//////P///f//////&#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z///3///7//f///f//&#10;/v////7///7+//7+///9/v/9//79//39//79///+/////v///f///v///v////////7///7/////&#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z///3///7//f///P//&#10;/P///f///f///f/+/f/9/P/9/v/9///9///+/v///f///P//+////P///v///v////7///7/////&#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39//7+//7//////v//&#10;/P//+///+///+////P///P///f///v///v///v///f///P///P///P///v///v/////9//7+////&#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9/v/+//7+//////7/&#10;/v7//f///f///f///v///////f///v////7///7///7//v7//v///v///v/////+///9//7+////&#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9/P/9///9//7///3/&#10;//3///7///7///3///3///3///7///7///3///3///z///v///3///7////////9///9///+////&#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79///9/P//+///&#10;//3+/v38+/7+/f7///79/v/8+/3//v7///7+//37//z///38///4//39/P7/+v7/+v79/v77/fz7&#10;//3/+//7/P/8//////39/f38+///+v///v/8///7/v7+/v/9/v7+/f7/+P///f/+//z//vn//P76&#10;+v/2/f75//z//v7+/v/9//z9+v7++//+//3+//z///7//v///P///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10;/////////////////////////v/6///7//z/+/7/+v///v7///3///7+//78//76+v/8+P7///3+&#10;/v/7/P/9/v7///3//P7/+P//+P///v3///z+///7//3///78///7///+/v/+///9//79//7///79&#10;/v/7/P///v3///39///6+//+/f3///v//v/9+//9/P////7//v/8/f/7/f/////3//72//z7//z7&#10;/P78+f//+///+////f////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79///9/P//+///&#10;//79/v38+/7+/v7//v79/v78+//8/P7//v39//v5/vr///3+//78/v3/+/39+fz9+/78/P78///+&#10;//39/f76+/79/f3+//z6///6/P78/P///f36//78/v7+/v/8//78/f/9+P///v78/vv7/fr+/P/7&#10;+v/7/v79//z9+fz//P7///3++//++f77//79//z///7//f///f/+///+////////////////////&#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76//78+///+////v///v7+/v/+//78//36/P7++v7///7/&#10;/v/6/f/8///+//3//P/++P/9+f/8/v3///z9///2//7+///7///6/////v///v/+/v7+/v///v/+&#10;/v/8/v7///3///7+/v/4+v/9/f7///v//v/++//+/P////7////+/v/9/v/////4/v/4/v7+//77&#10;/v/7/P///v7//v7//v/9///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79/v/+/f///v7/&#10;///8/f38/v////z8///+/f79/P/3+/7+/f7///39/v3//v3//Pv+/////P37/v75/v38+/7+/f79&#10;//38//78+/z//v7//f74/v72/v77/fz////9/v78/v3+///6/v73/v/6/f7/+//4/f/4/fz8/P79&#10;+/r//vz/////+Pz/+/7///z7//z5/f/7/f/9//z//v7//f/+///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v/1/f/7/v/+///++//8/P/+//////z9//3//v3//P//&#10;///8///6/v/8//7//v/6/f/3/v/6//3///38/v/z///6/v/5/v/6/v///////v7//P//+f//+v//&#10;///+//r//v3//v/9/f/5+//4/v79//z//v///f////7//v////7///3///7////5/P/7+////v/9&#10;///8///+//3///3///79/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9/f/+/f////78&#10;//36/v79/v79//36/f38/f7//f39/fv9/f7/+f///P/++/39+v39/P39///8/vz6//z/+v/9+/39&#10;//7//f7//v3//vv8/vz4+//5/f/9//z5//z8/vz9/v7///78/v/6/v37//r++v/7+P74/f/6///7&#10;/vv+/vr/+f7/+v//+/3///79//z4/v36/v////z//f7//P/+///5///9////////////////////&#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v/+/P/4/P/7/v/8///7/v/8/v///P/+/v/7//78/v7+/f//&#10;//38/v7++//////+///7///6//38//39/f//9//9//7+/f/6+//3/f/6//78//z+//7/+///+v/9&#10;///7//n//f3//v///v/+/f/6/v78//z////8//7+/v//+//9/v7+//3///79///4/v77/v3/////&#10;/v/+/v/9///9/P///f//////////////////////////////////////////////////////////&#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P///P/+//76&#10;//36//76//75//z6/////////////////v79////////////////////////////////////////&#10;////+v3//f3+///8////////+P///v/7///6////+f3///////////////v9+v/+9v/+/f79/v75&#10;//rz///9////+v//+v79+v7+//77//79/v////7//P///P/+//76//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7//f///f/9/v/8///5//76/f/9+f/++v/6//78//79//7/&#10;//v+/v3//P////7///////////3///7+/f//9/////z//f79+//7/P/7//77//39//3//v///f/9&#10;///6//38+/7//P////3//v/4//76//z////7//77/v7++P/9/f/9//3+///8///7//78//3//P//&#10;/P///v/9/v/++////P/+//7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P///P/9//36&#10;//38//75///4+vf3qaiqlZmZn6mu7Pf8/v/8y8CympiXmJmalJiYlpaWrLGy5OXmpJeWmJialZeZ&#10;tbe69Pn7///+9/Prr6acucHC8P///f/92s3Bmpub4+/06N7alpab1N3l//38+v7++f7//f3+///6&#10;///pxb6il6Kt5+/y/f/9+v////79//3+//7//f/9+v/9/f////39//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7//////////////////////f//9v/++v/9//7///3/////&#10;/////////P////z///7//v/+//79////////////////////+v//+////v/9///8////////////&#10;////+//9+P/+/P////z7//71///8////////////////+v//+/////7/////////////////////&#10;////////////+//////7//74///+////////////////////////////////////////////////&#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7//P///f/6//37&#10;//z9///29/PlUUxSAAAAAAAAAAAAPUla9Pj8dlhDAAAAAQgXHR4iIRwaRElFv725DwAAAAAPBgwT&#10;BwcIV2Br8fj57ubULxULSltl6P//////m4BtAAANu9fkw66iAAAAkqe9/v///v/+//z///3////7&#10;/PLYRysbAAAEqrnA/P///f/+//79//z///7/+//8/P/6///9//3///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undcGBWRUNDQUFDQUFEUFFbuMXX9P///f/////7//7z69/O&#10;UUxLXG102vL1+////v/7///0//7vzsu1WltPQUFBSlNju8rb9////f/////3+fPjkYl6QUFBRUxR&#10;nLK75f//9//////8+/34///92dHGXE1JRENCQUBBWmBotsXR/P///fv////8kYFzTERBRENCQ0FB&#10;QUFAQEZOobbA/v///f78/P/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3//P/9/f/5//3+&#10;//z////4mY96BgQRkJSe6enpp5WGAAARgYWNh2hOEhYiscfX8PDx8e3r8vLrzMK4HwAAe4yo6+3u&#10;nJR9AAAAkJ2e8u7gPyIYU2Nw5v//////o4ZuCA4euNzoybKhBwAGlK7E+//////7//z+//v+///6&#10;uaeYIwoJBgUEZnuI8f///v/8//z7//3//f7/+//8/v/6///9//3/////////////////////////&#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6OHIOR4PAAAAFRgoGhcdEwoNCQsiobDN/P//+//8///xr5Z3&#10;AQAAABAfsNjh+v///f73/v7vtKGKGxYNBwsJGBoXDgsUCA0ho7XI////9uzfU0A0CQcGFBgUEhUQ&#10;BAYRWHeK+Pz+/v35/P/4///+yrysGgIAAQQJFhsiERIZBgcTj5ip/P/////xa0w3BwAADREYGRgb&#10;FxUVGCAqkqy4/f///f/9+f///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v7//f/8/v/5//7+&#10;//7//PjtTkAvIiY55Oz3////7eLYZmp1nZuff2FJEhknyN/v///////////808O1IgAAgZWx9///&#10;//flQDAeSFRY09/dPCYbWWFw6f7//v/9pYZsCg8dt93oyLOhBwADla/A/f///f/6//3+//r3///p&#10;dGRhIQwgXFFCGjBE3/n//v/6//38+/3++P///f/+///9///+//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&#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6+HHQSMTGxs02uT89e/tvqWMDQgLKTpY4fb69////ffqaUAu&#10;AAAAAgkWgJq1+f///v/78OnVPysfCw8Yn7C19PXrxKuYCAUHJj5L///8m4p8BAAAWWNv5unl3NXA&#10;QTMpChIuuMvf/////v/2///3zb6oGwYARFtt4/P6zMjAMyQfEhstw9jk///pbFA4EQoSp77O7vL4&#10;7Onq6+/w8f///P77/f399/7//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8///8/v/////8///7/v//&#10;////+uzaOicgLj5S8Pv////9///9////////gF1GCAcLQUZSU1NYU1hh0tfO2cq4HwAAgZex8///&#10;//vudFc/ICwyv9PSOycdW2Fx6/7////7poZrCw4cuNznx7SlBQACl62+////+//8+//////48ujB&#10;PS4zREBot6+SBw4hmrXO///9/vz7+/7++f/////9//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&#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6uHMPCMTGiI96fn////5+eTGPysvDhw4x+Xs/v//48+9OxUK&#10;REE7P0ZSJzFN4vf////5z7qoCgYDVGd88////f/+//rww768sLWs+fHUPSwgFxolxt3s/f/////w&#10;yK2YAQACbYGY8v///v/7///6zrymGwcAQ2Fz9P/////4rZmAAAAJaoai///ubFA4EAkOvdPa////&#10;////////9v/++f79/P7/+/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v/////8/v/9/P//&#10;////++vZQCcgMERW8v///f39/P/9///////9hGJIAgEBGh8sMTZALj1JxtDC3M21JAAAgZex7///&#10;/vvvc1I9Ii0yu9PSPCcdVmFz6P7////4poVsCw4dudvox7KnBgAFmay//v//9/7++//////31MSf&#10;DgQIkJzB4928GBkjTGR/9////f7+/v//+//9///6//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&#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6+HPPCQVFhwv0d/r6ennv6KQCwMJIDFJ5fv7///wuqKPCgAA&#10;oqqohYSJBwASrsjZ///2tJmGAAAAf5mv8///9PLq6ufp8+3u+PXm8+fEMiQcIS4+z+/69v////3x&#10;6cqzHAYARltw4/v+/f//////zr+oGgcARF9x8//////1xraSCAYRS2WC///ybVM8CQECFR0nIB8h&#10;HR0lXmZ19f//+P7/+/3+/Pr4/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6//78/v7/+v//&#10;///8/vDcRzAlIjZO3/X///79/PjiwcXC2djSfGBIExYhvdXj+v//9//////w1MWlJAAAg5ey7///&#10;//zqUTEhNkFFxdjXOyMXVWp55f/////5rYpuCgwfuNnpyrClCAAGl6zE+v//+v7//f78///yo4lt&#10;AAAAdISWuK6ZIB8fHy9E1u73+v///v79///8///1//79//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6eHLPycWAAAAAAAAAAAAAAAAEhwwkae2/f/5/vbabE5HChM1&#10;5/r/1c2/GQgHa36V///3sJh7AAAAgp+0////jm5PAAAAAAAMKSgwzcK2JyEeJTRF0fP88f/////1&#10;5s25HgQAP1pr3fr+/f7/////zMKrHAcAS15r+P/////6yLyaCgQTPU5t/f/xa1M/CQMFLTdFQUFE&#10;Pz9GdICJ9v///P/9//v5//j2////////////////////////////////////////////////////&#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v/9///9//7+/v7//f/+&#10;//74///4fnNmDRIZxcjQ////vLGnAAAOd3R4hWROExglxtvo////////////0sa7HwAAh520////&#10;zMCsDwIHdIaS7vbxXEIzKys35vH4////Y01NChMnx+HpzLGdCwACnrLH////////////+/v4STY2&#10;AAACBxMdGhETDwEADA0Yo8LO/v///f39/f/+///6//79//3+//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9/v/9//////7///7////+&#10;///4///35OHWIBsTJB8fOTM0IBgcEBYu3dzlgF5LAAAFN0NLYWJZXV1cenyBwrq9FwAAHyg5Sk1S&#10;HxoWJDBDz+bw////q5iHCgAALCkwNy8yBQMMT1pw9/v6xamPCAAAIy09W2JdXFhXfnp9w8PHCwIS&#10;XV5sy9XX19fYtZ+TAgAAcIif+f7///7/+/////////79//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7///7/&#10;/v34/v70///5zsvFS0dGKyoqSkRKzdjd////lH93MDExLDE0LzIvLi8vYmVnzsvJRzIwMS8yLC0z&#10;Y2Vszdnf+//////8/Pv3nZWSMi0rLisrfnyI3ufy////zcCtODEwLS83LjEwLy4uZV5gjoqIODlE&#10;xcjP/////////PHlS0NAX3KE7/f6/////P////7+//7+//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7///7/&#10;/v76/f31///3//76////////////+////P78///9///////////////////////8////////////&#10;/f///P7///78/v36/v3///79////////////+P///f/+//71///////////////////////6////&#10;/P///v7///79//zz////9v//+f7//v3+/v////7+//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7/////&#10;///8///5/fz3/f37/vz+/vz//P3//P78/f77//7+/f74+v76+Pv+/fz++/39/f78/v34//z6/P3+&#10;+P///Pr///z8/v76/P/+/vv+/vz3+/739/7/+v7//Pv9///9/P75+/76//3///z//v36/P/19///&#10;+fz//v3///79//33/f789P7/+f3//v79//7+//78///+/////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&#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7/////&#10;/v78/f75//77/Pz7/v7+/v7//P3//////f/9/P/9/v77/f38/f7///3//v///f/++//6//z7/vz+&#10;/P3///3//fz+/v/9/f37/vz9///89fz09/79/P7//vz///7/+f/6+//7//r9//r+/v79+P/5+P/+&#10;/P3//vz+/v79+/r5+vv7+v//+////v78//77///6///+/v///P///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&#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9//////////7/////&#10;/v7+/v78///+/f38/////v7//////////P/9+v/4/f39//3///3///3//v7/+//++P/7/v77/v79&#10;/v7+//3///3//v7+/f79//78/v77/P/7+//+/f7///3//Pz/+v/9/f/8//z+//3+/f7++f/++/79&#10;/v7///7//////f///f/+/v/+/v7////9//76///6///+/v///P///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&#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10;/////////v///v///v///v/+//79//7//v/+///5///+//7///z///3///7//v//+//+/v/8/v/+&#10;/P///v////7///7////////+///8//77/f/+/f/9//7+/f///f/////9//79///8/v/+/P/////9&#10;///+///////+/P///f////78///+///8//77///8///9/////f///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&#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79/v///v/+///7/v////7///v///7///7//v///P/////9/P/9&#10;+P/+/v////7+///9/v////7///3+///6///9///9///8/v////7///78///9///9///+/v////7/&#10;///+/v/9///+/P///f////77//77///9///9///9///9///9/f///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&#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9/v/9//////7//v////7///z///7///7///7//v////7//P/9&#10;+P/8//7///7//v/9/f/+//3///3///79//7///79///8/v////7////9/v/9///9///9/f/+//7/&#10;//7+/v/7///+/P///f////78//76//79/v///v/////8///9/f///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&#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9///8/v/+///9///+//7//v/////+//7+/f/+//7///7///////7//P/+&#10;+//7//79//7//v///f/9//7+//3///7///7///78///8//7//////v/+/v/9//3+/v79+v/+//3/&#10;//7+///7/////f///f////79//76//79+////f/////8//7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10;//7///7///7////9///8/v/6+//8/v7+//7//f////7///7//f/8+P/7/f7+//7///7///3//v7+&#10;/P/7//79//7////9+//8/f////7///7////////9///8/v///v///f///f/+//39/v79+v/+/P7/&#10;//7+//76/////////v///v////75/v78+f///P////78//7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10;//7///7///7////9///8/v/7+v/8/v3//v7+/f/+//7///7+/P/8+P/8/f/9//3///7///3//v7+&#10;/f/9//7+//3+///9/P/8/P///v////7//////v/+///9/v/+/v///f///f/9//39/v3++///+///&#10;//7+//77//////7//v///v////76/v78+f//+/////78//3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&#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10;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v///////////////////f////7+//79///+//77//79/v7//v//////////&#10;/v////7///7////+/f/4+//4+//9//3//P3//P/9///4///9/f/9/P/8/f////7///78///5/f/9&#10;/P///P///f/////9//39///+//3///3+//77/v/+/f///f/9/v/9///9///9//////7///7///7/&#10;//79//79//7+//////3//v7/+f/9/f39//z9//79/P/8/P/+//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v///////////////////v/////+//79//////7+/v7//f////7///7///7+&#10;///8//7+//7//v/++//8+f/6/P/8//3+/P7+/P/+//38//7+/P/++//9/v7///7+///5///6/v7+&#10;/P//+////v////7+//79//7///7+/v7+/v/9//7///7//v///f/9/v/9///8//////3///7//v//&#10;/v/9/v/9///+//7///3//f//+//7/v3+//v///7++//6/P/9//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f7+/f/8///8//7+//79&#10;///4///6///9/f/++v//+//+///8///6/f/5/P/+//v///7//P///f////7///78/f/5///9//3/&#10;/v3//P///v3///3//v/////////8/f/9/P///vz///z//////P///f/9///7//////7///7//P//&#10;+//9+//8/v////z//f3/+v///f/7//7+//3//////f/6/v/9//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79///6/P/+/f/+///9&#10;+v/+/f/4///3/v///v7///3///7///76/v/4+//7+/7///3///3//f/////9///+/v/++////v//&#10;/v//+////v7///7///7///////3+//3///7/+/7//f7+///9/v///v/8///9/f///v////7///7/&#10;/v39/f7+/v////z//f7++v///f/+///8///8/v/+/v/+///+///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7///7+///9///////+///9///9/v///v////3///////78//78+f///f/9///9&#10;+f///f/4///2/v////3///z///3///3+///7+//6+P/8/v7+//3+///////9///+/P//+f///v//&#10;/v//+////v////7//////v////z///v///7/+P//+v/////8///7///9/v7/+////f/////+//3+&#10;//3//v7//v////3//v/8/P/+/v7////9///7///9/v////79///6////////////////////////&#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7///7+///9///////+///7//77/f/+/P////3/+//9/v7///3//f///f/9///7&#10;///+///5///5/v////7///3///3///3//v///P/8+//6/P/3///7//3///3//f7/+v///P////79&#10;//37/f///v7+//7//P///f/+//7///3//v/9+////v////77///4///8/P///f///f/////9//79&#10;+///+v////////7//v/+/v/9////+////f/+//78/P///f/+//75////////////////////////&#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3///7+///8///////+///6//z5+////P////7++f/8+/3+//3//////f//////&#10;//z+/f/++/76///7//3+//7///78/v3//Pz//////v//+v/9/f/8//38//79////+////P////z+&#10;//z+///9///6/f/7+///+/79/v/6///9/v///f////3///z+///9//////7+/f7/+/7/+/79/v//&#10;/P/+/P/9//79/v////39///+////+v//+////v//+/3+/v/9//7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3///7+///8//7//v79/v74//758PT009jZ5OHd+////f77///44eXl09fZ6uvt&#10;/////P7/+//8//70/vfy6+rp+f78/v/89PP01dXZ29zf+f//+/76/vju4+Hf09XX0tfY4ert/v78&#10;//3239/a1tfN8fPx/P//+//49/fu29nX19jX8Pf4/f/////95OXm1NXV6Ojm/P//9v3//P/+///9&#10;8fPz9vf4/vz7/f769fX02djZ3d7b+v/9+f///P///f7+///8//36////////////////////////&#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f////7///78///8//7//v39//758/Drb3FyREZGUEY9v8LG///83NO4Mzw8SklQUlJc&#10;2N/i+v3//v78///3r5uSVE1P7fz/+ffxenl2RERHRUFDtL3C/P/87uTLNjc4SUlOSEhKkJ6q///5&#10;vr2jQkI+RENCen2A9fj6+fnqm5aLTUlORUNCZ3mH8Pn44trCQTg9SklLUFVT1Ofo+v//////6unX&#10;VFJYv8DO////+Pfvf359QUJERkE9sri49f//+v///P38//z6//3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P////7+//78/v/9//3//f39///9tKSbZmhm////2M68VFx07u/2ZFZJpbKu////pJ+c&#10;X150/fv////84d/KWEE/VVBd7P//s66paGpl////3tPDS1pp7f74wrGToaSf/////////f//7ebf&#10;UUZA4+Lo///wXWRfttDVwbWoe3Zx////////rLa78/j3e2lWhoyW////m5OKepGY/v//sKymMjcw&#10;KTEzw8fL////vrKmYWFk////4tnFTlZe3/D3/f/+/f/9/f79//z+////////////////////////&#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v/+//78/v/9//3///7///74m4d+pKWi/v////XdUFt6ysjiW0hI3Onn/v/x49vJ&#10;R0Zg8Ov4/v74i4p4lHt+XFZn5P//6efq5ujk8/LntqqTZneH9f//loRrQURBPj9DaGhp7Pb6+PP1&#10;29PZ9/X429TBWWNZw9/kqJOSmpaV6O7u6erk////////lYN5aniE6uvqi3xwkKWw/P/8sKygvcnL&#10;Ym9tv8a9///37ubj5OXn8/PxuK2WZW975fn8+/38+/76/f79//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v/9/v/9//78/v/9//3//vz//fv1hnBmq6yn//////TZRExz0MjsVj4+scfH////u7Kd&#10;M0BT8PD2ycG9n5yj1LOyW1NW3v7//v/////0hH1qSz47m6ey+vz+koh7l5ug8fHvxsm4aHWK+vv7&#10;///+s62rRz8/a3N53u3wjnp6Y11YTVRSPjs+j5+r+///39fLaGpsQUFCiIOD1Obo+P/7/v7x////&#10;cXd7vMK8///1//3////+hoJzRkA6lqKq8fz/+P///P/++/r5/fr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P/9/P/+/v79/v78//3//v7//v35jXdvq6ul//////TeRVJ22t73q5uPO0E8jY2KdG9o&#10;R0pi4N3elYyC7e3y3sG8X1dZ5P/////////4///5/vvyUFdgzdPb/////f///f/24eHJTVRp6Onq&#10;///////+////j5CYjpqlfXBycG5s//////z8T1dez9fabF5cpaWl////paKdX26D+Pv//v/0/P73&#10;cnB4xMHF///3///////8///7//77UFhjxNDc+v/+/P7+/f39//3+////////////////////////&#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8+v///P/+//36//3+/f/////9p5OPnpqU////9evfSV144/H4///vyL+2sLCtq7C6&#10;bGmHwbW4LSkfSEtIQzIxHxcekKi0raWqrqqu///////5XWRlsrG7gXh42+Lf///55eDPX2Bsz8zP&#10;dXh29///////raiodXqHlY6Np6em///////8en+Aqq2xZmJl2+Hk///31tDAQUhp7/P//v/4+P/u&#10;d3J4yLzM///9q6earKqs////////ZGhurLC4///++Pv//f///v/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8+////P/+//37//3+/f/////+08nFU1FLwsXAjYN5cH2O/fz+hm1noqWe1dXVbXJ2&#10;pLK8+Pf35uTc4OHguJubR0BK2fDzzMS+gHJtysjEur+0X2586+74mYp7ko6HzMzLnZ6cfYSX+fbz&#10;dXJktLq0zMzLfH+IuMDL19DHhH5xysrHvb67TFVo5+ruhoBmdHBtzMzLc3RycYOP/v7///z3+//s&#10;bW1zv7vI///+zcrCeHd4xcfKwsK8ZGhu5uru///7+/7++vv+/v38////////////////////////&#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8/P///f////38//7//f7+/f78////srKuTk9NdnJs6vTy/v//7N7dW11aTU5On6Gi&#10;+v///f/7///6////4NDOjYyP6P7////8urSqUk9NWVtY097m/v////rvcm5pUE9Qenl9+fz//v79&#10;5ePWXmNcT09OoaOp///////9uLSqUFFOUE9OydHb///+///odXNwTk5QdHR28f3/+/7+/f76/f/4&#10;oqGk19Xa///7////uLi4UFJVVlZT2dze/////f36/f///P39/v7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8/v///v/////9////+/39+/39//36///+////////9v//+P79///9////////////&#10;//v9//z8//3+/v7////+////9f79/fv6/////////////f/++f79/v7///////////////z//fz+&#10;/P///////////////Pv+//7+/////////////////P78/f70/////////////P3/+P7+9/7/+v//&#10;///////+/v78/fz3/////////////////f///f38/v7///7//v7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7//v7+/P7+///9/f78/v/8/v76/f/8+/78/f/+/v3///3+/v78&#10;/v78//v8//n8/P///P78/f/6+//5/f7+//7+//3+//38+v/5+f/7/Pz///z///v///z//v39/P3+&#10;+///+//+//76///7/vz///7/+v3//f7+/vv2/fz8/f7//f/6/f78/f38//z+/f7/+v7/+P/++//+&#10;/v38//79///9/fz7/f39/P3+/f39/P//+v39/////f39///+//7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7//v///////////f7+/f///v///v78/v/9//35//37/f///P///v//+/38&#10;+P/6/fz7//z//P///f7//vz7/f/4/f79//r///z//f799//69//6/v79//r///z//v7//v/+/v/+&#10;/v7+/////f76/v/8/v7//v3//v3//v3+/f77/P/+/f79/v/2//77/f3+/P7+/P7/+/7//f/+///5&#10;/v7+/v7+/v7+/v7+/f3+/v7+/////v///v///v7+/v7+/v78//7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v///////////P///v/+///9/f///v36//z8//7/9///+///////&#10;+P/9/f/9///8///9//7///7+///9//////z///z//v//9///+f/8/v/4//r8//3/+v//+////v//&#10;//7+//79/P/++/////////////3///7//v//+////f/8///y//76/v7/+////P///v/+//7+///4&#10;/v/+/f///////v///////////v/////////+/v/////9///9///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S/GYKwOVFZuLS0////+//+/f/9/v7+//3//f7//v7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maWnFUJbHnuoAoW+AYO/AYe/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HyiOkZK2dfU/////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8/v78/v7//v7/&#10;/v/9////eIaLD1BjGYWyA4O/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9/////v///v/9//7//P///v/+///9/v/////7//78/f//+f/9/f7+//z/&#10;/v3//v/+/f/6///6/f///f/9//7+/f///v7///3///7//P/8+//5/v/8//37///9/f/+/v/9/v//&#10;/v/////9/v///v/+///8/v////////7///7//v7//////v/6///9/////v7////8/v/8/f////7+&#10;///////+/////v////7///7//v////7////+/v/////9///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9/v/9//7//f///v/9//7//P///v/+///9///////8/v/+/P///P/7//79//z/&#10;//r//v7+/P/6///6/f///f7+//7+/P///f////////3////7/f/7/f/////9///7///8///8/v/+&#10;/f////////////7+///8/f///f////////7///7+//7//f///P///v////7///77/v/7/f///f//&#10;///+///8/////v////7///7//v////7///7//v/////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BGIOwOE9YubW0////+v79/f/9/v7+//3//f7//v79/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10;mqaoFkNcHnuoAoW+AojDAIW+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S/AIS8AYfBJHyiOERI2djV///+/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8/v78/v7//v7/&#10;/v/9////eoeLDk9iF4Sx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f/8/v/9//7//P/9/f/7//79/v/////9///8///////+/v///P///v/8///6//79&#10;//v//v7/+//7/P/6//7///3///7//f///P////////7+///+/v/+//////7//v/8/f/7///9///9&#10;/v////7////8///8///////9/v/+/v/////////+//7//v///P///v////7////+///8///9//7/&#10;///////+/////v////7///7//v/+//7///7//f/+//////7//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P/8/f79//3//P/9/f/7//79//7////8///7//7//v///v///f/////+///3///5&#10;//z//v7/+v/+/P/6//38//z9///9/v///f///v/+///4///8//7///3//v7/+//9+//4/v/6//7+&#10;//7//v/////7///5/v/9//7+//7//v/////8///+//7+///9/P///f///////v/9///7//78/v//&#10;/v///v/+/////v////7///3//v/9//3//v3/+//9/v///////f//////////////////////////&#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P/8/P/9//z//P/9/f/8//79//7////8///7//7//v///v///v/////+///3///5&#10;//z//v7/+//+/P/7//z7//z7/v/7/////f///v/9///1///7//7///z//f7/+//8+//2/v/4//7+&#10;//3//v/////8/v/3/f/7//7///7//v/////6///9//7+///7/P///f///////v/8///7//78/v//&#10;/v/+/v/9/////v/+//7///3+/v/8//3+/v3/+//9/v////7//f//////////////////////////&#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obAFX6qR2NwY2Zqa3B3ZXBzaHJzaXB0aW91aHB2aXB0aXFy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nJ0&#10;V2pxG0toGnmmAYa8AIXAAIe+AIa+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bAAIbBAIe+AYW/&#10;AIW/AIe+AYW8IHifTV9nZWttanF0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0aXB0aXByaXByaXB1aXB1&#10;aXJ0a3J0TmJqD1JnE4CtBI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CYO0GHuiBliAClZ8ClB1DVF0C1FwC1JyClJzClF1DU93Dk94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uClJz&#10;CFOBCF+NDoCuBYe2AIS4AInAAIfCAIbCAIa/AIe+AIi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XCAIXEAITFAIbGAIfE&#10;AIfAAYi6B4i0DnmiCFV9DFB5DlB0C1Ju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DFFxDFFzC1JwC1JuC1JtDVBv&#10;DVFyDVR6CFN9CWaSDYOuBoWz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S6CIi6CIO0FYS0F4CuG4GtGYKtF4OtFoOtF4KvGYGwG4Cy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YGv&#10;G4GvEoOxCIOzAYe5AIe9AIbAAYXCAoXAAoW/AYW+AIe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YW/AoTAA4TBAoXB&#10;AIbAAIW7AoS1B4WzEYOtHYKtG3+rGIKv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oGvGoGvGYKsF4OqGIOpG4Gq&#10;HYCsGn+wFoK2CoO5A4O6AY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9A4a+AYO8A4TAAYXAAIbBAIbBAIfBAIfAAIe/AIa9AYW+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10;AIbFAIXFAIfDAIbBAIa+AYW+AYW+AYW+AIa+AIi+AIm/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bDAIbDAIXCAIXAAIW/&#10;AIa+AYW9AIa/AYS+A4K+CIG/BYK/AIe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oS/A4PAAYXAAIbAAIbBAIfB&#10;AIfBAIfAAIa9AIa8AIe7AIe7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a+AYW/AYXAAYTCAIXDAIXEAIbEAIbDAIXBAoTAAo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YW/&#10;A4PCAYTBAYW/AIa+AIe9AIa9AIa9AIa9AIe+AIfAAIfB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4PEBILGA4PDAoTAAIa/&#10;AIe9AIe9AIe8AIa9A4S+BoK9BYO+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4S+BYO+A4PAAoTCAYTEAYTE&#10;AoTEAYTDAYTCAIXAAIe/AIe+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8AIa9AIa+AIa/AIbBAIbCAIbBAIXBAIW/AoS+A4S+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Ya+&#10;A4S+AoS+AYW9AIe8AIe6AIe7AIe7AIe9AIa+AYXBAYTC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ILBBIPCA4TBAoS/AIa9&#10;AIe8AIi7AIi7AIe9AYa+AYW/Ao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a8AYa7AYa8AYW/AYXBA4PB&#10;A4PDAoPCAYXBAIW/AIe+AIe+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9AIe7AIe7AIi7AIe9AIe9AIe9AIe9AIa9AYW9AoW9Ao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9AYa8AIa7AIe7AIi6AIi7AIe8AIa9AoS+BIPABoHB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9AIa9AIa7AIe7&#10;AIe7AIe8AIe9AIe/AIfAAIfBAIf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m5AIu3AIq5AIi7AIe9AYW+&#10;AYW+AYW+AIa+AIe9AIe9AIe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W+AIa+AIa+AIa+AIa+AYW+AYW+AoS+AoS+AoS/AoTA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B&#10;AIa9AIa9AIe9AIe9AIe9AIe9AIe9AIa9AoS+BIS+BYK/AY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8AIi7AIi7AIi7AIe8&#10;AIa9AIa9AIa+AIXAAIbBAIbCAIX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Ii+AIq8AIm9AIe+AIa+AIW/&#10;AIXAAIXAAIX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XBAYXAAIa/AIa+AIa+AYa9AYW+AYW/AYXAAIXBAIXC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XA&#10;AIe+AIe+AIa+AIa+AIa+AIe+AIa+AIa+AIa+AYa+AY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AIe+AIe+AIe+AIa+&#10;AYW+AoW/AoW/AYW/AIXAAIa/AIXA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IbAAIbAAIa/AIXAAYXAAIW/&#10;AIXAAIW/AIW/AIa+AYW+AY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AAIXCAIbAAIe+AIe8AIi8AIe7AIe8AIa+AIe/AIjBAIjC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10;AIbAAIbAAYXAAoTAAoTAAYXAAIW/AIe+AIi9AIi8AIi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TBAoPCAYTCAIXCAYTB&#10;AoTBA4TABIS/A4S+A4S9Aoa7AYa8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oTABILCBILBA4PBA4S/AIa+&#10;AIe9AIe9AIe9AIa9AYW9AY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a9AIa+AIa+AIa+AIa/AI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a/AYW/AIa/AIa/AIa/&#10;AIa/AYa+AYa+AYa+AYa+AI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Ya+AYW/AYW/AYW/AY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v///f//&#10;//////7+///+/v/9///+//7+//37//7+///+///7///+///+///9//////79///9///+/f/+/v//&#10;/v7///7+//78///9/f///f///v///v///f////////7////8/v/9/f////3///3///z///7///7/&#10;//79///9/f////7+/v/9/f///v7+//7///////79///7/v79/P7+/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6//7///7//v//+v//&#10;/v7///z7//76/f/7/v79//7+//32//7+///9/v70/v79///9/v/6/v3+//77/v36/v79+v/++f7/&#10;/f7//vv7//74//75+f/9+v/+/P//+/7//f79//39//3//v32+v75/P////r///v///z//fz+//7/&#10;//39/v79/P3///77/P749//+/v7+/vz//v////37//v1/v35+P7+/f//////////////////////&#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8///8//7///7//v//+///&#10;/fz+//z5/////////P///v7++f77+v7+/f///////////f7//f7///39////////////+P//+/7/&#10;///////////////////////////////////6//z5/vz///////////3///v//f3/////////////&#10;//////z///78////////+v///P//+/7///////////////38+//5/f/9////////////////////&#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7///7//v//+///&#10;//7///75zsrBtb/C7/j6/Pz9+P79+v7/7u/qu7ey0dvh9P7////+//juwby5r7OzvsfK+f///f//&#10;08rEta+xsa2wsK+urq+uw8jJ4eDks7Cy3d7i/f7+//3339nTsbS37PX5/v7+///80s3Ds7Ossbu4&#10;7vb4//7/7ufUt7a42ODn+v3//P78/v/029bOs7XA6vDz/P78/f34///+////////////////////&#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f///v////////7//v///f//&#10;//7////6UkQ5ERop2eft/////vz/////0MezFAAAboGW8f//9/TkaFZFAgAAAAAABgYJYG17////&#10;Zko4AAAAAAURERIWEBEQSExLoZqcAAAAOU9l6v/////yk35qAAAEwNvr///5lIR0GA0IAAAAAAAA&#10;PEVV3ebux7mVAwEQfZSt///////1//viY0Q1AAAJla/A+f///Pv8///+////////////////////&#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f///P///////////////v//&#10;//79///0Xk49GiY61efx//////35///318itJw4DdYif+///nJB5AQULgomYz87PfGNPAAASn6Ck&#10;dldDFxsmt8LP3Nzd193a4uLdtaCZCQAAAAwnjbLE///+lYNrAAEU0eHxzb2rFQ0MSlJhzc3OqZ+O&#10;AwETVm6Tyb2bDw4dhJu0///9///03sy3NhQOAQEDWHaI5/3//P7///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f///P/////+///+////////&#10;///+///wYUw4GihB1ej0/////v75///z18anJg0Cd4qh+/z4RzYnJTJK4PD6////4tG9SElVmpyc&#10;dVhEHCQy6Pb////////////5uZ2ODwABAgAJNk1d7vr8m4lzAQAV3N3whmtbCAkXtM3j////+vXf&#10;ZmRpXW+HyriREBAcg5qz///7///uqZeNGAEGVElAFjA70fH2/P////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f///P/////+///+//////7/&#10;/v38///uY0w3GidA1Of1////+P/////12MelJw0Ceoyh5u7kKBwYOEll8vz///78///////////8&#10;bFE9ERQcgoqRlpaXl5yf7OvWuqSQFQAGVUpDAAkTqbnLn4p5AwAT2dTmZE5IBxMpzej7///////0&#10;////////yLeGEQ0YgZq2///8+/fXa11cIiE+saSOBgwQnb7T/f////7/////////////////////&#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v///f///v/+///+//////7/&#10;/v78///tZUs0HCdA1uj1/////f3////71sepKQwBfIyh6u/iKh0XP1No+v////3//v7////////1&#10;cVRAAAACCxEZICEkICQw1NO4uaiVEQANtKymS0hHNSs8g3dvAAUd0NjnYk5GCxkr3PX///z///z9&#10;///6///6x7iKEA4UhZuy////6Na9IBIWcIGb5tzCIxwdQlZy7////P//////////////////////&#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v///v////////7/&#10;//77//7tZE01HSQ62Obz//////39///718itKg0CeYmc8fPnMB8YNkZj7fv///z7/fbx1dzf6evl&#10;b04+GR8sytjf8fHx6vDy/PzrsqKRCgAKu8PLv7q4IwYFJSIeAA8tzdrpaFRGBg8fx+Dy//////j6&#10;4uLk3uLlx7qPEA4Thpuu////wqOSAgAAeIqZ1M++PS8tGR82xuby+///////////////////////&#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7+/f///f////7///7/&#10;//77//zpZks2ISY55/L9////////////2MevKgwCeoqb///+ZE5CGCA/1uf1////xaSPBwgbdn2D&#10;eltOGyU54vP9///////////8taOVCAAGrcDT8/brXkQ0AQAAAA0s2OTzmodrBQcNnbPE////8uHc&#10;Jh4wMUdfyruMDxAZhZyz////c1lJBQAAAAINBAUDDAAADQsUiK69/v//////////////////////&#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78/P/+/P////7///7/&#10;//75///pZ046CQoTX2ZvgIB/dXt7sL7C0MvBJQwEdIaV+P//0cS7FwYJODs/U1VWKRoUDRYt2Nre&#10;dFBBBwoWXGZtfX14end6lZqXpKCeAAAEqL3U9f/6z7+hGQUAAgcfzNzs7ejZOSwlHx8jU1VUPzc8&#10;AAATlq++y76PDg4YiJmq8ejTHhQSLzRBsbq/wcLBqZSADwEDSWeH+P//////////////////////&#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78//77/P/+/P////7///7/&#10;///6///ud19NFRUaEhUfGBcXFRYZgZmjzdHMNiIcgpKg8v/////2y6aXLSIeCgoOOjtHucvV////&#10;g2BPFxUWEhUZFxcVGBQVUFpdo6uvHBYkr8HW8//7/vvhh2pVGBkszN/u///95cm6WkQ9CgoKFB4t&#10;laq39/7/zb+WJSMsn6qytKSGGxokjZqt//////////ziQDQoNEpx5vH6////////////////////&#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f39/f39/f39/v7+/////v7+/v7+/////////////v7+/v3+////////////&#10;/v7+/v79/f39/f39/f39/f7+/v///v7+/v///////////////f3+/////////////////v3+/v7+&#10;//////////7+/v7+/////f39/f3+/////////////////v7+/f3+////////////////////////&#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bAAIa+AIe6AIe5AIa+AoTBA4S/AYa6AIe5AYa7A4S9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W+&#10;AYa5AoW6AoW8AYW9AIXAAIbAAIW/AIa9AYW9AYW+AI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9AIi8AIe6AIa8A4S8&#10;BYO+AIa/AIe+AIa/AoPDAYW+AIa9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Ya9AYW8AIa9AIa+AYW9AoW8&#10;AYa7AYa8AIa9AIe/AIbBAIX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BIS9B4O6AYa9AIfAAIfBAYbAAYS/AYW/AIa+AIe/AYXBAoTB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9&#10;AIbDAIbBAIW/AoW9AYW9AIa+AIbAAIfAAIe/AIe+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TCAYTEAYTEAIXEAIbB&#10;AIa+AIe8AIe7AIe8AYW9AYXBAYXAAIe7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Ya/AYXAA4W/A4S/A4S/AYW/&#10;AIXAAIbAAIa/AYW9AoW6A4W7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BYS8CoK5AoW7AIbAAIXEAoPBA4S9AYW9AIa/AIXBAYTCAYTB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10;AIXEAIXEAIXBAYW9AoW7AIa8AIa/AIfCAIfCAIe/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XBAIXCAYTCAIXB&#10;AIa+A4W9A4S+AYW+AIe9AITFAYTEAIe8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YXAAoTABIS+BoK9BYO9AoW/&#10;AIXCAIXBAIa+AYa6AoW5AoW6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9BIS8AYa8AIfCAIbGAYTCAYW8AIa9AIfBAIXDAIXEAIXE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DAIbBAIa9AYa7AIa7AIa/AIfDAIbEAIXAA4W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6AIi7AIa/AoS/AYW/&#10;AIa+BIS9AoTCAIbBAIi9AIbHAIXJ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bDAIbCAYW+A4S7AoW9AIXB&#10;AIXEAIXCAIa+AYa7AIa7AIa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e/BYG1IX6eK3ydLHyiK3qdLHuWKnyZJ3yfLHqdLHudKHye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3ya&#10;LXibFHOgDIS5AIW9AYe8AYW5AYW9AIXBAIbEAIbBAoW7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W+AYXCAIXEAoTAAIa+&#10;AIe9AYa7AIXBDYCxKnuTMXeVLXmaJ3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ZKXyeK3udLnqZLnuYLHubKnuf&#10;K3ufLXudJnqcEnifBoa4AIj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S9FoCuN2+ELVFkK09mKVBlLFNgK1FjKFNoLVFjLFJiKVJk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Bf&#10;PGR9EFR6EnyxA4S+A4jAAYS5AYa8AIbBAIjEAInBAIm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TCAYTFAIXFAYW/AIa9&#10;AIa+AoO8AoG+IH2sP2V3NU9iLk1hKlN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L1BkMk5lM05hME9hLFBlKlJo&#10;K1FlKlFiNGd5Clh0DIKuAIi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oW9IICrN1NejI6QwcPHvMPGv8TFv8PGvcTHwMPFwMTEvsTG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MPF&#10;f46XEkhmG3ytA4S/AIW/AYa8AoW7AIa/AInDAInBAIq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XCAIXDAIbCAYa6AoW7&#10;AYS9BIW9BITCKnupOkNMqKaqwsPG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sDGw7/Gw7/FwsLFv8PGvsPH&#10;v8LGwMTGY3qAE1FlGIOtAYW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f///v/////8///6///+//7//v/////+///9//7///7//v/+/v/7///8//7/&#10;//7///7///7///7//f/+/f/9/////v///v/+///+///+//7///////////7///7+///9////////&#10;/v/9/v/8//7///7//v/////+///8///9/v////7///7//f/////8///+/v///v////7///7//f/9&#10;/v///v///v////7+//79///+/f///v/////+///+/f///v////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P//+v///P/////3///y///7//z//f7//v/7//76//v+//7//f/7/v/z//74//z/&#10;//7///3+//v///z/+v/9+v/7////+////f/8///7///+//7///7///////v///39///5//7////+&#10;/f/6+//6//3///z//v/////8///2///4/f////z//v7/+v/////5///8/f///f/+//v+/vz++v/6&#10;/v/+/P7/+//+//37//v6/v/8+P///P////7+///8+////P////3+////////////////////////&#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p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P/////+///7///7//7///7//v/////+//79//v//v7/+//5///z//77//3/&#10;/v7///39//78/f/++////f/9//7+/v7////8///7//3///7////9///+/v7///7///78//3+///7&#10;/P/8/P///v////3+//z///7//P/7/P/8//3//v79/f/+/f////3///z////8/P/4/v79//7/+//+&#10;//7//P7++//9//z9//3+/P/+/P/8//////////7///7///7+/v/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f/+/v/9//79/v///v////3//f/9///9//7///7///3//v7++//5///5/P/9+/7/&#10;/f////7+//76/f/6/P///f/7///5//3///79///7//7+///+///9/v//+v///v////7+//3////7&#10;/v/8//7//f/+/v79//v///7++//9+//9//3//f77/v/8//7///z///z////8/P/3/f/9/f//+///&#10;//7//P7++//9//z///z//f7+/v/6/v/7/v///v7///3+//78/v/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6//76//7//v///v///////P/9///6//79/f7//vz//v79+v/7/v//+f//+P//&#10;/v/8///+///7///5//3///77///4//7///7+///6///6//7+//7//f//+v///f////7//////v/+&#10;//7+//3++////P////3///7+/v/7/v/8//7////8///8//7///7+//3+/////f/+/v/+/f/+/P/+&#10;//7//P7++v///v////v///z+/v/6/P/6/P///P7///79//7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7//76//79/////////v//+/////7///79/////////v/6///7/f//////////////&#10;/v/9+//+/f/+//36//7//////v/+/P/////+///+/////////f///P////////////////7//f//&#10;/////////////////v/+/v/////8///8///////5//77//7///////////////7////8///9////&#10;/////v//+/////7///7////////9/f/+/v7///3///3//v7+/P/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f/8//74/vv4y8rLyMbJ9ff4/P///v7///75/v/54ubq+/z4///2///91dTSxMLE0s/U&#10;+///9f///f7+//z5/PTw39/d9f/////86ObgxMPCzcvO/P///f/+///63tzVw8PA3d3e/////f/8&#10;/Pv3yMbJxMTB6u7r/P//+//////4///14efp+fr4//36////2t/ewcPB3dzc//////75/PrxxsjK&#10;wcTD6u7q/////v7////9///74+fn+Pz8//7+//38/v7//v/+/v/8////////////////////////&#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P7//vzzo52ORkpJS0hMgH+J9fj6/v/9///4pKWYT1No7fL5///3x8GrRkBDWVNXSTtM&#10;p73M8v///f/7///4qo+FT0tN5v//9O/mXlNTTE5PRUhMn6mv////497FV01DVFRVUlRU0uPq///z&#10;o5qHOzo/TE5MbXp26/X2/P7////9raqZSVVg6+32///93+DQT1ZUVFRVWFJU2eHn///2pJyKNDtC&#10;Tk9Nam1r7PDz/f//////s6uiTFFc6u7y///+///5+f///P/+//7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f//6tvUS0A64+/v//3xZ2Vvu8vZ9/XpcXBiHSQhWFlm9PX5/Pf3T0E5v8DA////0cnJ&#10;R09s8Pr////+4dLCXT88T1Nb6P//pJGVeHd4////7u3hRElV3NvmdWdfo6Kj////mJGBY36b/PXi&#10;T0Es1eLo///6ZnBtttTY+Pb0dXBoISQcUVpi8PP4//79cGZdmqGm////nJKEbH6L49/gUEM/5/P1&#10;////c3F0k563+fPrdXJoIiYlUFVf7u/z///+//78/P/+/P/+///+////////////////////////&#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0L29bWRm+P/////piYeMnq7I7Ojeu7ywuL/Bbm5z8fDx/vv96eHo+fz4///xwruw&#10;UlVq9Pn/+/v1l4F5oIKFVldj4/z/gm96oKus+f/////vVVJhuLnQ6ufp8/Tz3drMdWpWmLPI//np&#10;cGJTmauwz8e+bG5tyeTo7+rkvLitvMXBZmtz7Ozx////6eTk8vTz393Sc2xYnrO5wLfAY1Re+v//&#10;///vpKWhbHWZ7ufcvbytu8fGZmt07Ozv///////+///8/v/+/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taWqbGVp9f/+///njIWGio63/v/////319nQa2tv7/L0//7///z/////5uPXXFhQ&#10;oq+x///7v7myoqGr2La7XFNb5///oI2GaXZ1////+u7gNTBErbnQ////6+bRZF1SWFZUtMrU////&#10;tK2mUVhVUk5Lo6ao5PX2/v/9///03uDYZGd07erz////////6ujXbWVZWFVWt8vS4tjYRDU65PL3&#10;///3eHBiZG+Q/v38///14OHbaGx36uvv/////v/7/v///v/+///8////////////////////////&#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yLe+bWls9P/6///nkIaIm569/v/////01dnGa2ht8PH0///7///309TSU1hbr7W2&#10;////9ubgjYJ89vj61r24XVlg5///7ObfUE1CTFFRcW9mR01is7nR///////5////2tnPU15v0MrU&#10;V0tP9Pb0///6dXN4laC6/v/////v3N3PbGh58Ovx//77///////9////4N/gVlho8fHpl5KEOTg9&#10;Z2RYZ2RfeYGe+/3+///44d/ZZWht6+3w//////79//7///7+/v/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38/WXFlb8//5///lgnd7tLjP///////00NjBb2tw8+/y///41tK/VlxXwtLW////&#10;////y7a3MyclQkVBOSwqGhYfi6G0+/rx4t3Lyci+yNHIUGBz2tfsdmNt1tnf////5+POS1FdurbA&#10;aWRt///////wjoiIgYmx+//////v3t7ObWZ48e7u/vvzdGtq0dTZ////5uTiU0lY6Ofd8/PfzMfD&#10;zMvIiI2Sl5y5/v/////94N3aaGhp6+7u//////3+//7//v79/P/6////////////////////////&#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71+PXxbGhmjo2NnZ2gVFVa5unt/v//////09XTYWRh8u7p+vXyTT8+d357tLu7r7e3&#10;t8nI8fb39fTz8vLuwKmlTENK7Pj6wbOnb2pmvLy7kZCMd4uZ+f//qpR/kYeAt7e2jZKWgpKg+/3s&#10;ZFlImI+ZsbGwTFhavs3T///+///x2drOXmFv6+3v//77pJyQg4uRt7e1nI+Gg5Cb7+3qZV1UqrGy&#10;rrCtampo3OLm/v///v//3t7fYWBe7Ozo///+///7///9///9///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P//&#10;/P/+/f/6/v/6/v/8/v///v///v///v///v///v//+////P///v/+///7///8/////v7//v7//v7/&#10;/v/////5/v/6/v/8/f/9/v///v/+///9///7//77//79///+/f///f//////////////////////&#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71//786efka2trYWFl1dbY/////P///P3+5ufnpKaj+fjx9O3phH18XF5dWlxeWllb&#10;eYSC8PX2//79///84NPPmZaY8v7///72j4yJW1tbf3196/f39v/9///wk4+IW1tbgoaJ8//////0&#10;6eHVZV9nW1tbqLGy+v///f/9///05+jfoqWs8/Tz//70///2kZaZWVlZhn969//////9ysW/Wlxc&#10;YmRiz8/L////+////P3+7e3spKSi9PTx///9///8///9///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10;/v/9/v/7/v/9/v/+/v///v///v///v///////////f///v/////+///7///9/////v///f7//f//&#10;/v///v/9/v/8/v/+/v/+/v///v/////+///9//78///9///+/v///f//////////////////////&#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5//35///+/////////////P///f7//P3+///////////6/v34////////////////&#10;//////7//vv7/v76///9////+f7//v36/////////////P///P79//z2////////////9f//+/74&#10;///9////////////8v3/+v79/v74///////////7//74///4/////////////f///f3+////////&#10;////////+////P///P3+///////////8///8///9///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10;///7///+///////////////+///8///9///+//3////7//78//77//38//79//7//v///P///f//&#10;/v///v////////7///////////////////7////+///9///9/v/+/v//////////////////////&#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7//78/v78/v7+/v///P7++/38/P7+/////v7+/v7++Pz4+/76/v78/v7+/vv9//v/&#10;//3//Pn6//3+/f78/P76/f77/v7+/f///P7//f39/f7+/fr3/v78/P7//v////79/v/9+P/6/f79&#10;//z///3///3+/P7/9v7/+//+/f/+/P3+///8/vz3/v34/v77/v77+/v6//////7//v///P39/v78&#10;///9+/7++f3++/7+/v///f79//78///8///9///9/////////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3&#10;///7///+//7///7////8///5///5///7//7///7////4///5//79//3///3///7////+/v/9/v/9&#10;//7///7///7///3///7///7///7///7////////////////9///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vz9/vz8/v7+/v7+/P79/P38+fv5/v/+/Pz8/v7+/vz9/P39+v38+v38/v3+//7+//3+&#10;//z9/v///f38/v//+v38/f/9/v35+v3/+v7/+vv9/v78//75/f36+P7/+/////39/v36+//2/v3+&#10;/vv//v79//3+/v39+//9+/7++/7//f7+/v34/v35/f36/f39/v78/v7+/v7///3+/f3+/v7+/f37&#10;/v78/P79+fr8/f7//Pz8/v7+/f37/v78///9///+/////////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4&#10;///+//7///3///79///5///4///6///+/v///f/////6///8//7+//3///7///7////+///7///7&#10;//78//38//3+//3///3///7///7///7////////////////9///7///8////////////////////&#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vz+/v7//////f39/v79/P37/P77/v78/Pz8/fv8//3///3//v7//f7+/v7+/P78+/77&#10;/v78/P79/P7+/vv+//3///37//35/P7/+f7/+f3+/v35//35/v/9+/7/9/3+/v39//35/v/2/v3+&#10;/f3//f77/v3+/v39/v/6+/7/+f7//f7///75/v77/f39/f7+/v7+/v3+//7//v7//v7//v7+/v7+&#10;/v78/v79/P3+/v7+/Pz8/Pz8//78//78///+/////v///v///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f/7&#10;/v////7///7///79///6///8/////f///P//+////f///v///v///v///v///f///v///v///v/+&#10;//78//76//79//7///7+//7+//7//////v///v///v/////////8//78////////////////////&#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v/9/v/8/v/7///9//7+/v3+//7///z///7///////7/+//9+P/9&#10;/v/9+v/+/P////z///3///39///8/////P//+/7+//76///8/v///v//+v7//v/+//77///6/v7/&#10;/f/////8//3+//39///6+///+v///v////78/v7+/////////f///v////7//v/////+//79/v//&#10;///////+/v////////7//v3+///9///+/////////v///v///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79&#10;/v7//P3/+v7//f///P//8fb37vT3+f//+v7//P///f///v7+/v///f7/+///+f//6/Lz7vX5////&#10;///////+///////////8//z5//77///9/v///f///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v/9/v/8///8///9//7+//7///7///z///7///////7/+//++f/9&#10;/v/9+v/+/P////3///7///7+///+///+/f///v/+//77///+/v///////f///v////7+//79/f//&#10;+//+/v/7//3///39//76+///+v///v/+//7+/v7//////////f///v////7//v/////+///+/v//&#10;///////+//////////7///7////+///+/////////v///v///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v38&#10;/P7//P//9///0uXrzd/lhpmueoqkztfh/P//+v/6/vz9/vz8/v79/P/+/P//tL/HX2+GgpOpztng&#10;1uLo/P//+v//+v7++/35/f34//75//77/////f///v///v////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v////7//v/+/f/9&#10;//79/f/+/f////7//v///v/////////////////////+//////////////////////////3//f//&#10;+//+/f/7//////7+//77/P///f/+///9//7///7/////////////////////////////////////&#10;//////////////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9/f38&#10;////1+XrmbLEbZCoaIyqb5C0cYmxfo6r3ufu/v/9//z9//39/v79/f//zdjeYHWJYHiZXXedVW+V&#10;YHqYkam71+bq/P//+v/////8//75///6///9/f///f///v////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9///+/////////////////////////////////v///v////////7///7///7/&#10;//3//////v///////P///f/+///+/v/////////////////9///+/v/////////+///9//7+/f//&#10;/P///v/8/f/+///+//77/f///v////7////////9///+/////////////////////////v//////&#10;/v///v////////////////////////////////7///7///7///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9vz8&#10;oqu5g5izaImra5Ozapa5Zo+4cJG+cYmtp7fH/P////3/////+v3/+v//jJ+uW3STWnmeWHqkVneh&#10;WXmfUG+UcIicqLjB9v39/P7+/v36//76///9/f///P///v////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9///9///+/////////////////////////////////v////////////7///7///7/&#10;//3//////v///v///P///f/+///+/f///f///v/////+//77///+/v///v/////+//77//78/f//&#10;/P///v/8/P/9/v/8//77/f///v////7////+///9///9///+///+/////////////////////v//&#10;/v///v////////////////////////////////7///7///7///7/////////////////////////&#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pre/&#10;cIaicIqybo+6Z4+zaJO1aZO6a468cI65cYyrvtPc/////v///f//rLzIWXKRWHibVHmhVXynV3ul&#10;VnegWnmgXHeXWG6JvMfQ//////7+//39//7//f///P///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7///8///+//7///////7///7//////v///v///v/9///9///9///9//7///7///7/&#10;//7////////////9/v/9/v/9///+/v//+v//+//////7//77///+/v///P////79//75///6/f//&#10;/f/////9+v/7/P/7//77/f/8/v7///7//f/8///8///8///8/v///v/9///8/f/////+///9/v//&#10;/v///v////////////////////////////////7////9///9//79////////////////////////&#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mLXA&#10;bIqtb428cI+/bZG1bJOxbZS3ao+8a5C+bJG5bZGwwtHWwNDWq73KXHOUW3mgWHylVHukVHuiU3ie&#10;WnmgX3mgXHeeV3CVt8XS//////3///3+//7//f///P///v/////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v///f///v/////9///+/////////v/////+///9///9/v//&#10;/v/////+/f/+/v/+///+/v/+//////7//v/+///+///+///+///////+///+/v/////////+/v//&#10;/v/////////////////////////////////////////+///+///+////////////////////////&#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f///v////////////////7+/v7++/v7///+/v78///+///+/v36//79//7+//7///7///7/&#10;/v///v///v/+///8//7///7///7///7///7///7///7///7///7///7///7////+///+///+///+&#10;///+/////////////////////////////vz9//7//v3+/v7+/f3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z//v7//f///P///v7///39//7+//3+//7+/v///v//nbPF&#10;bYqvb4+6a4+/aI+7a5G6bJG5a4+3bJC3a5C3a5K2a4qoXnuaVHGTXHmdW3mfWXifWnmgW3uiWnmg&#10;XHmgW3ihWnejVm6UuMbQ/////v37//3//v3//P7/+////f79//78//78////////////////////&#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f///P///v////////////////7//v3+/v3+//3+/v38/Pz7/v/8///8//37/vz8/fr8/v7+//7/&#10;/v///v///v/+///8//7///7///7///7///7///7///7///7///7///7///7////+///9///9///9&#10;///+/////////////////////////////Pv7/vz9/v3+/v7+/v7+/v7+///////////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z+//z//v7/+f3++////v7+//39//r7//z9/vz9/f7+/v//obXI&#10;b4mrcJC1bZK9apG+aY67bpG8bo+3bZC1bZC3bZC5bpK4YIOpVXadWHmfWHieXHuhXHmhWXigWHif&#10;WXmgWHqiWXmkV3CUt8bP//////76//3+//7/+fz++v7+/v/9//38//3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v///v///////////////v7+/f39/v7//f7+////////////////////////////////////&#10;////////////////////////////////////////////////////////////////////////////&#10;/////////////////////////////////////f39/////v7+/v7+/v7+///////////////+///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f39/P39/f///P79/Pz8//7+//3+//z9//79//77/f//n7fG&#10;a4qkb5GxapC2aZG5bpG7b4+6b466bo25b5C8bY67bZK9XoGuVHijWnyoWHqkVnihV3ihV3uiV3yi&#10;U3ueVHqfV3umUnCVtcbP/v////34//v5//7//P7/+f37/f79/v39//3+////////////////////&#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e32AWVpaWl5gWltdWlxdXF1cWlpaW1xbWlta&#10;WltaWltaWltaWltaWlpcWlpcWlpcWlpcWlpcWlpcWlpcWlpcWlpcWlpcWlpcWlpcWlpcWlpcWlpc&#10;WlpcWlpcWlpcWlpcWlpdWlpdWlpdWlpamZma/////////////f3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f3+/v/+/Pz5/v/9/P39+/3++/3+/v7+/Pz9//77/v//mLbE&#10;a4ymb5Kwa5C0bpK3cJG5bo63c5G7b467b468bY68bJG9YIWxVXijVHeiVXijWXylWn2kVHuiU3mg&#10;Vn6hU3ygUXihUXOYtMfR///////9//z7//7/+/3/+f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8/T2XV9jKCgsBwkQAwQKAgQMAQQLAAAAAAAAAAAAAAAAAwQD&#10;AwQDAwQDAwQEAwMFAwMFAwMFAwMFAwMFAwMFAwMFAwMFAwMFAwMFAwMFAwMFAwMFAwMFAwMFAwMF&#10;AwMFAwMFAwQGAwQHAwQIAwQIAwQIBAUHCQkLJiYmnJyd////////////////////////////////&#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v///v78/v77/f79/P///P//+///+////P///f3+/P//lLXI&#10;aIurcJO0bJC0a4+zb5G2b5C2bo20a4y0b5C5cZS+cJW7YoSrV3qhW36lWHujVnihVnegV3qiVnqh&#10;VnqgVnyhVXulUHOZq8LO/f//+v7//////////f///f//+f//+v3+/f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7+///9///9///+////8fLyRUZKAAAAHR8kt77I4+v33ebz19/raXB4AAACAAAAu7+/+/v7&#10;8/T08/T08vT38fT48fX48fX48fX48fX48fX48fX48fX48fX48vT48vP4+fr+9/r98PT48fX48fX4&#10;8fX48fX48fX48fX48fX48fT58fT5+Pj6dXd6JSYnAAAAo6Sk////////////////////////////&#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7+/f7+/v37/v39/P3+4ent0+Ho0+Tp1OPp4/D1/v//v8zaZomy&#10;cJK6bI61bpC2cZO4bY+0bI6xdJa4d5u9gafImL7gmb3aiq7Mg6bFgqTFbI6xYYGnXXyiV3aeXHuj&#10;V3eeXHuiVXmiWHugW3aQv8/X/P//4uzx093i0t7j0dzg4urs/P///f//////////////////////&#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7+///9///9///9////vr/BAAEEUlVdwsrW6/T/3ub33+n83ef54u38YGdzAAAAbnJ0+fr6&#10;+fr79/n89vn+9vr/9vr+9vr+9vr+9vr+9vr99vr99vr99vr9+Pr9/f3/1tjb19ve+v3+9vv+9fn9&#10;9vv+9vr99vr+9vr+9vr+9vr+9vr+9vr+/v//4uTmJSYoBwcIvb2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fz9/v3//f3/////m6m1b4WebYqnbYmnjKO+t8jWeYymbpC/&#10;bY68bo+6bY64bI6zbY+yfqLDjbTTm8XilsHdlsDdmsDajbLNgKXAg6bFhabIiKjMdpa8ZoSrW3ef&#10;WneeXXegWHigWXqgXXmZZHyVr8bTeY+nWnCKXXKLVmd+nKiz/////P//////////////////////&#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7+///9///9///+8PDwLi8xAAAE1t3n5vH+2+b23un94Ov/3ej+2eX53er7Y2p2AAAAzdDS&#10;+/z/9Pf79/v/9Pj/9fr+9fr+9fr+9fr+9fr99vv+9vr99/v++///6OvsHyAgWl9i+v7/+v//9fr9&#10;9Pn89fr99fr+9fr+9fr+9fr+9fr+9Pn+9fn++/7/tbi8DAwPTU1O////////////////////////&#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8/Pr5/v3//v//1t/lfJGrcI6wbJG3bJG3bI2ybYmpco2xbZC/&#10;bY27cJG7aoyzeJzAj7TWlr7fl8Lgkb7alcLclMHbmcDdiK/LfqXDhKnKgaTIhajMiKnPhaXKeZe9&#10;Y4CnXXmgWXifVHWbW3mgWHecU3OZVnebWnqfWnieYHibbX2W2eLm/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9////6urqAAABEhUd0Nfk4+793ev93en+3un/3er/3Ov+3u3/jpioAAEDS0xQ&#10;////9vn+9Pn/9fv/8/v+9Pr+9fr+9fr+9fr99fr99fn8/P//4+fqtbi6AAAAJyosw8fJ1tvf8/j6&#10;9fn89fr+9fr+9fr+9fr+9fr+9fr/9Pn/9fv/8PX6+Pz+JSYqUVJT/////////////////////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36/v78/f7/7vb5kaG5boiqbZC3aZG7aJG9apG7bY+4b5G6a464&#10;b5C5bI60eZu+mb3fmMDilsHjlMDhlcHglb/clb7amsDiiK7Sf6TIf6XKgafMgKbLf6TJhKjMhajM&#10;fqHDW36gVnibWnqhWnmkWHmkV3ulVHqlU3qlWXuoWXSfX3SVjp+z8vv9/////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9////6+vrAAABYWZt3+jz3er62+r83ev+3+r/2+r+2er+2en+oKy+AwYRQUJG&#10;/v//+Pv99fv98fr/8/v+9Pr+9Pr+9fr+9fr99vr9+v7/9Pb2PkBCAAAAAAECAQMFAAAADRAT2N3h&#10;+v//9Pn89fr+9fr+9fr+9fr+9fr/9fv/8fn/8Pb99Pj9IiQnUlJU/////////////////////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5/v78+P3/5/P3dourcJC2apG7aJG9aZG9aZG9a5C9a5C6a5C0&#10;bZC0cZS1lbjWmb/elL3elL7glsHhlr3bmb3Znr7Zm7vaiqrMgaHDg6XHg6bKgabKgafMfqXIgajK&#10;gqrKeKC/WHudWnqgVnagV3qnU3ilVXqnU3unWXyqWHimXXieY3uU8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9////6+vqAAAAXWJp3+n03en73ez+2+n93ur72Oj62+7/1ub9oq/BAwYRQUFG&#10;/v//9/v69Pr88Pz+8/v+8/v+8/v+9fr+9fr99vr99fn8SEtOAAAAdHd4AQIENzs+ra+waWxu1tve&#10;9/z+9fr99fr+9fr+9fr+9fr+9fr/9Pr/8vr/7PT7+f7/JCUpUVJT/////////////////////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3/f77+P//p7rKbYuwbJC6apG6aZG6a5G5a5C7bI+8bJG7apK1&#10;bJO0lLjWm77bm8HdmL/el77emb7bnLzVobrRo7jNtsjX0OPtma/GiaK8haG+hqbFf6LDg6jIgqjJ&#10;faXHganLeZ7AWHqfWXqlWHqlVnmjV3qhVXqhVXikWnqpWnqjWXmXpbvH////////////////////&#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v/////////9////6urpAAAAYWdt4Ov13+z82un+3uz83ej03Oz92+3/1+n9oq/AAwcSQEBE&#10;////9fn29P387/3+8/v+9Pr+9fr+9fr+9fr99/z+8vb5AAIDhomK6uvtAAABTlJU+v//8/j78fb6&#10;9Pn+9vv99fr+9fr+9fr+9fr+9fr+8/r+8/z/7PP69Pr+IyQpU1R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v/69///hp22bY20bJG9apG6bJG2bpC1bpC3bo+6a4+6aJC3&#10;eZ/Dm7/fmr3amL3Xmb7bl73ZmLrSrcfZ4PH56/X38/j5+v//7fb45vL10+fzkavDg6C+hqXGhKfK&#10;gabLgKfMgajKYISoVneiV3ihWnmfW3qZWnmbW3qkV3ilWXqlU3iZgZ2w////////////////////&#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10;/f///v/////////+////8fHwRUZIqbG55/H93On62+v92un93+r33Oz72Or82ez+n63AAwcRQUJF&#10;////9fr59Pz78fz99Pv+9Pr+9fr+9fr+9fr99fr88vb5AAMEamtt4+XnAQECSk1Q8fX49vv+9vv+&#10;9Pr99vv+9fr+9fr+9fr+9fr+9fr+9Pr+8fn/7vb99fr/IyUpUVJT/////////////////////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5/v/73uvvfpq1bI+3aZC6a5C6bJG3bY+2b5G4b5C4bpC5aY+1&#10;krnal7zcmL7dmMHcl73Xn7/UtMzc5/X5+P//+//////8/f/8/P//+v//+P//3u3xnrPJiaXCg6XI&#10;gKTJgafNgafMeJvAVXeeXHuhW3mcXHqaW3qdV3ifWHqlWHukT3acdJGr8PDw/v7+/v///v//////&#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v/////////9///9///9/////v///v///f//&#10;/P///v////////////7+////////5e763ef03er62+v83Ov+3On83er83Ov82Ov9n6/FAgYNQUFB&#10;////9Pv+8/v+9fr+9fr+9fr+9fr+9fr+9fr+9fr+9vv9e4CDAAAAP0BEAQECUVFV+/3/9vr89fr9&#10;9vv98/j79Pn9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pLTDaIela5G1apG4apC8ao+9bZLBa467b4+3b4+1fqLF&#10;mL3Xl8Hbk8Hhk8LilrvQtMjQ/v7+//z//vr+/f7////+/v///P///v////77////9vv9mK2+hKTB&#10;f6XJf6XJgKTMgaTLYYOmWXqaWHmcV3miV3umV32mVHuhV3ugWXymUmyNwcTI////+f3//P///P3+&#10;///////////////9///9///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9///9////////////////&#10;/v/////////////////9/v7+6Ozw3OTv3+n24O382un72un93Or93er83Ov82Ov9n6/FAgYNQUFB&#10;////9Pv+8/v+9fr+9fr+9fr+9fr+9fr+9fr+9fr+9/z++vv8V1lcAAABAAABDg4PXV5i8PLz+f7/&#10;8/j79fn79vv+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3//f//6fH0iJ2vbYyrbJO5bJO+bJC9bI65b5C5bY63bI+2jbHT&#10;msDblsHbk7/ck73boMDR4vHz/f////3///7+/P39///9/v///v///v/////9/v7+/P//1eTqh6O8&#10;hqjJgKbLgKbJhajNb5G2VHabWXugWXugVHeeVnmgV3mgWnmfVnSWg5iu8/P1/f//+/7//f///f3+&#10;/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9///9////////////////&#10;///+///9///9///9////7OvsCgoNZWp04ev32+f43Ov83Ov+3On83er83Ov82Ov9n6/FAgYNQUFB&#10;////9Pv+8/v+9fr+9fr+9fr+9fr+9fr+9fr+9fr+9vv+9vr99/v80dTXAAABEREUHh8jBQUFr7O1&#10;+f7/8/j7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3//P//5/Dzg5qta4ytapC3bY+4cZG4cI62a462cZa8krbW&#10;mcLclcDalb7alrnT0Obt9v///f7///7///7+/v/8///+/////v///v///////v7++/7+/P//xNbg&#10;fZ66gabJgajJgKfHdZe/WnulWHqiWXufWn2hWXmfWnecWXKTe5Gl6vj4/f///P7//f7+/v7//f39&#10;//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9///9///8&#10;///7///7//77//77////6+vrAAACXGFq4Or24Oz92uj62un83On83er83Ov82Ov9n6/FAgYNQUFB&#10;////9Pv+8/v+9fr+9fr+9fr+9fr+9fr+9fr+9Pn+9vv+9fn7+fz+2dzfAAAAVVZa0tLVJCUmFhgc&#10;/f//9Pn89Pn+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v///fz9////3ujsepOqcI+xbo61cJG4bI20bI+2e57DnL/e&#10;lsDak77Zmb7bor3V4fD1/f///P3+/v3////+/f76//7+//7//////v///v///v///v7+////1OHo&#10;iqa/gabJfqXGg6nIhKfNYIOrVnmgV3meV3icWneaXXWUcIOX4uzu+////f7//v7//f39/v7+//7+&#10;/v38///9/////////////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9///8&#10;///8///7//77//78////6evrAAABYGRs3ebz4Oz63en73ev93On83er83Ov82Ov9n6/FAgYNQUFB&#10;////9Pv+8/v+9fr+9fr+9fr+9fr+9fr+9fr+9/v/8/j79/v99/v+297hAAAAS0xQ////Z2psBAQF&#10;g4aK/v//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9///+/Pz7/f7+/v//2ufreZCob4+za5C5bpK9aY2zfJ6/m7/c&#10;lsHcksDbl7vYu87e+v7//Pz8/f3//v3//f7+///5//7///7+//7//////f///f///v7+///++v3+&#10;nbLFfqTFf6jKgKfHgKbHXIClV3qiV3mjWXigXXeXcIOX4evt////+/37/f3//Pz9/Pz8/v79/v79&#10;///9///9/////////////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9///9/////v///v//////////////////////&#10;////////////////////8fb1AAAAYWNq3+n23en53+z82+n83Or93er83Ov82Ov9n6/FAgYNQUFB&#10;////9Pv+8/v+9fr+9fr+9fr+9fr+9fr+9fr+9Pn9/////////v//2dzgAAAATU5S////ZGZpAgIC&#10;bnF0/v7/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8/vv4/f37/v/9+/79////ydnha4qtapK9Zo+7b5O4e528nMDb&#10;k8Hak8DclrjVwNLg/f///vz7/fz9/v///f79///5//7///7+//7//////P///f////77//36/v//&#10;prrJgKXFfabJgafIgqnIYYWnVXmhV3mmWnikXHWT0uHm+////P37///8/v7//v7+/v78///8/v78&#10;/v78///+/////////////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9///9/////v///v//w8XFq6usq6yuq6yvqqqv&#10;q6uvq6yvq62uqquvqK2xmaClAAAAYWJq3uf23+v83er83Or83On83er83Ov82Ov9n6/FAgYNQUFB&#10;////9Pv+8/v+9fr+9fr+9fr+9fr+9fr+9fr++Pz+xsvOpaip4uXn6+/xAAAAUVJV3d7fP0BCEBIV&#10;+///9Pn9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8//37/f37/f38/P7//f//1OXraomsaZC7aZG9a4+zfJ6+m7/c&#10;lcLclMDbmLrWwNHf/v////38//3+/v///f78/v74//7///7+//7//////P///f7+/vz6//76////&#10;pLfFf6TFfqfJgajIgKfGXoanVnujV3ilWHaiXHWT4O/x9////f79/v76/////////v79/v37/v37&#10;//78///9/////////////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7+///+////////P0BDAAAAAAAAAAAAAAAA&#10;AAAAAAAAAAAAAAAAAAACAAAFAAAAYWNs3ej43uv93ur73er73On93er83Ov82Ov9n6/FAgYNQUFB&#10;////9Pv+8/v+9fr+9fr+9fr+9fr+9fr+9fr+////UldbAAAAKy0wUVNVAAECGxsfIiInAAAAk5ea&#10;9/z/9fr+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v79//78/f38+/7/8P3/nLXJb4+xbpG4bpK7aI20faHEmb7b&#10;lsHclcDal7rVwNXj+v//+vv6/v3+/v3///7+///7//7///7///7//////v///v/+/v36//7+/f//&#10;pbrLgaTFgKbGgqfGgqbKXoKoVnqiWXuiWnmgXHaXm66++P//+Pz+/Pz9/P3+/////f39/v79/v37&#10;//7+//7+/////////////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9////////Q0RIJSkxtL3LprPFprTK&#10;prXJp7TIqLXHp7XHnrHKhpmyAAABYGJr3Of63uv93ur63er73On93er83Ov82Ov9n6/FAgYNQUFB&#10;////9Pv+8/v+9fr+9fr+9fr+9fr+9fr+9fr+9vr94+bnsbS2HSEkBQUHAQIEAQECPD1B1dXV+f3/&#10;9/v99Pn9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7//v3+/v39/v//+P7+objIbIurcJC1b5C2bo+2Z422eZ/GncHg&#10;mMDalr/al7vXr8ne6PX8+/7+//3//vz//Pz9///8//7///7//////////////////v7+/P7/5O/2&#10;la3Ff6HDg6fGgqbFhKfMX4KqVnmhV3qfWHqeW3mbW3KTobC/+///+v///f7//P39/v7+/f39/v37&#10;/v39//7//////////////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9////QkNIKi471eT4xtn0xdr6&#10;xdv6xdv2yNv2yN33t9X1mbbUAAAEX2Nt2+n63ez93ur63er73On93er83Ov82Ov9n6/FAgYNQUFB&#10;////9Pv+8/v+9fr+9fr+9fr+9fr+9fr+9fr+9fr++f7/+f3/9vn71NjbAAAASUpN8fP3/P//9vv9&#10;9fr99fr+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f3/+/3/+v//rsLRa4qob5G2bIyzcZC2bo+1a5C6dZzFmr7g&#10;lr7Ylr/amsDcl7fS2e3z+f///v3+//3+//7//v/+//7////////////////9/v38/P7+/v//y9zm&#10;gp+7hqjKg6XFhajIf6HGXoCoWXqhWHyhWHygVnecXXqfWnGQs8TO+f//+v3+/P7++/3+/f3+/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78///9////QkJKKS0/zN74wNn5vNf9&#10;u9n+u9j7vdf4wNn6sdX6lrbaAAAHXmNv2uj73ev+3er63er73On93er83Ov82Ov9n6/FAgYNQUFB&#10;////9Pv+8/v+9fr+9fr+9fr+9fr+9fr+9fr+9fr99vv99Pj7+fz+6+/ykpOUwcLG+fv+9/v98vf5&#10;9vv+9fr9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Pz//P//rMLOb42obpCybpC3b5C5bpC6bI+3bpK7aY62ia7T&#10;m8HcmMDZlb/bl73YtNDc8/7+/P3+//z+/vz+/f///////v///v/////+//77//78/P//7Pf5nbfK&#10;habFhKXGg6bJhafKb5GzV3ibVnmdV3qiVHihWn6lV3edXnqbWXKSs8XV////+Pz+/P///v///v//&#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v////7+//77///9////SEhPLTNFzOD8v9n9udf/&#10;udn/u9n/vNj8vtr9rdT8k7bcAAAJXmNv2ej73ev+3er63er73On93er83Ov82Ov9n6/FAgYNQUFB&#10;////9Pv+8/v+9fr+9fr+9fr+9fr+9fr+9fr+9Pr+9vv+9/v99fn8+fz/////////9vj89fn89vv+&#10;9fr99fr+9fr+9fr+9fr+9fr+9fr+9Pr+8/r/7vX79/z/IyUo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8////u8jRb4qkbI6ucJK2bZC2bJC7apC9bZG9bZC4a461h63S&#10;mr/amb/Zlb/bl8HdmbvMw9TY//////v8//3+/f///////f///f///v/+//77///9/P//rL7MgqG9&#10;g6bHhKXGhKbKhqjMaYqqV3iYWHqeV3mkVXqmV3ukVnieW3udWHWaX3OR1NbW/f7/+////f///v//&#10;/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3//7+//3//v///P/8+P/+5/Pzvc3qwNb/vNb+utr5&#10;vtj9v9b+v9f7vdr7rdT8k7fbAAAJX2Jv2+j63O353ev13Oz23Or83un93ur92un/oK7GAgYQQEBE&#10;////8/r+8vj9/v///f//////////+v//9f//8P3/9fv+9vj89fn99/n+/vf99/n+8/r/9Pr/9Pv/&#10;8/r/8/r/9Pv/8vn99Pr+8/r/8/r+8/r/9fv/7fT59vv/JCUpUV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6/v//tcXPbo6saJC6Z5O/aJC8bJC5bpC3bJC5aZG7aJG8bpO+&#10;lrnhmrzhm77cl7zXmr7WoMLV0unw9f//+v///v/7//78//79/f7/+/3/+v//8v7+xNrniajAgKTA&#10;g6fIf6bJg6bJfqDBWXueV3ugVXqjVXulVHqmVXqmVHmjWHuiVXmhXneT09LR/v7+/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4//7+//3//v///f/8+v/8/f//0eL8wtT8wNj+utj2&#10;vtf9v9b+v9f7v9n7rdT9k7bdAAAJX2Jv2+j63ez73ev33Ov42+r83un93ur92un+oK7GAgYPQUFD&#10;////8Pj8/f//2tvgzc7Qz83Rz8/Ry8/S09ve/v//8/j89/z+8/r99Pv99fj79fv+9fr+9fr+9fv+&#10;9fr+9fr+8/n99vv+8vj89vz/8vj79vv+8fj+7vT6+P3/IyUq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f799f//hqO8apG3aJK9a5G7bpC3bpC1bpC1bJG4bJG7bI+5&#10;iq3Smr3embzal7zXm8Hamr7VnbvOyt7m8fz//v///f//+v7//f///v//7/r+ucvWhKC1hqjCg6fE&#10;gKXGf6XJhanMbpG0WHqfVnidWXuhWnujV3miWHqiWXuiWHuhUXSchp+7/////Pz8/////////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5/v/+//7////////7/v/+eH2AW2J4yNn9w9f8wdv4&#10;vtf8v9f9v9f7v9n8r9P/lbTgAAAHX2Ju3Of83ur/3un83er92ur73un83ev82er9oK7FAwcNQEFB&#10;/////P//sre4JycpGhwZGR4bGB0bGxwdJyYohYeK/f7+9/v/9/7/9///8//++P7/+f3/+f3/+f3/&#10;+f3/+f3/+f3/+Pz/+///+f3/+///9/z/9Pv/7/X79fr+IyQoUlN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7/f7+9f//h56ybIytbpK4bZC4bpC3b4+0b5Czb5CzbpC1ao6y&#10;dJe3m77bm7/al7/Zlb3Zmb/cmb3XnbvTtcvfvMvcytzl5/n/tcfTrb7Mo7nNg5+4h6jCgabDgajG&#10;gKfIf6PHgaXKWn2iWHqfW3ygWnmcW3icWnibW3qeWHabW3mcVnWahJu0/////v7+/f39/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7/v////7///7////7////Oz5BIiU60d//wdX6vtb1&#10;v9n7vtj5vtj5v9n8sdL/l7PiAAADXmNs3Of93+r/3un/3Or+2ev73er83Ov82er9n6/FAgcOQEBA&#10;////////jpSUAAAAIUw5OGVRQGdYJDcuAAAAS09P////KCgqFRQUFRQUExcVExUVFBQWFBQWFBQW&#10;FBQWFBQWFBQWFBUXFBYXFBYYFRUXExQUb3R96vH2+f7/JCUq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8/v7/+f//2ObrdI2pb4+xbJC4a5G5bZC4bZC2bpC1bpC1bZG0&#10;b5Kyg6XEmr7blr7blr7flb/flb3cmr7cmrnYnbnXnr7VmLfOgqC6hKG9gaC8h6nGgaXDhKrJfaTF&#10;gafLhqrOZoyyVHeeWHqfWHieWXmeXHugWHmcWnueXHudWniXYH2a3O3y/////f39/v7+/v7+/f39&#10;/f3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P/9/f/+//7///7////7////Q0NFKS1A0d/+wNT5wNn8&#10;vNn5vdn4vdn3vtn6sdH/l7TgAAAAXmVo3Oj53+r/3un+3Or+2ev73er83Ov82er+n6/EAggOQkNC&#10;////////k5iYAAAAVZd7hsmulM22VHJjAAAAUVZT/P//ZWRmXVVYXldZV1hXV1dYVldZVldZVldZ&#10;VldZVldZWFhaWVlbWVlbUlNVSElKRkdHuL3E9fz99/z/IyUqUl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8//7+/f//5vH0e4+mc5CwbZG4aJG9Z5G+aZG8a5G4bpG4bY+3&#10;a460aoywia3Omb/glr7flb/hlsHilb3dmb7fmb7dl8Dfhq3LgabFgqfHhanKgqfJgKfIfqbHgajK&#10;g6jMa5CzU3adWXyjWHqhWnykVHigVXqjVnukVnqgWHmcXXeUcYig7fr7/v7+/////f39/v7+/f39&#10;/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v////7///7///78////QkJFKi5Azt79v9b7vdj+&#10;utn6u9r3vNn2vdr5stH/mbLeAAEAXGdm2+n13uv93er83Ov82ev83Or93Ov92Or/n6/GAggPQUFB&#10;////////lJiZAAAAWZZ8jciwmcy4V3FkAAAAUVVU////dXR3a2ZqbGltaWlsaWlraWlsaWlsaWps&#10;aWlsaWlsaGpsaWpsamprq6yu////////9///7vX89fr+IiUqU1N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38/Pr7/v//+v3/uMXRbIWibZC3Z5K+ZpLAZpK+aZG4bI+4bY+9&#10;bZC8bZC6a461hq3RmL/hlr7fl8Dglb7clsDdlL/blcLhhrLTfqbJgKjKf6XJgafLf6fKgKjMgqnM&#10;bY+0VnmdWXqgWHmgVneeV3qjU3umUnyoUXyoUnqiWnucWHCJt8bQ/P///////v7+/f39/v7+/f39&#10;/v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8///+//7///7///78////Q0NHKi4/zN79v9j9u9n/&#10;utr+udj7vdr7vdn8s8//m7LeAAIAW2dm2+v23e382+r73Oz92Or83en/3ez/2en/n67IAwgRQUFD&#10;////////kZSXAAAAEDAhJEE0KkE3FSIbAAAATU9S////FhUZAAEEAAEFAQIGAAEEAAAFAAAFAAEE&#10;AAAFAAEFAAMHAAIFAAEFGRoazdDT+f7/9Pv/7/X79vv/JCUq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f39/v///v//9Pn5j6K0a4mpaY+0Z462a4+0dpW0b4ywb5C/&#10;a4y6bpG8a462bpK3dZq9krnalLvamcDemMDclr/blcDgibLTfqXHgKXHgaXIhKnMf6bKeZ/DXIKm&#10;V3qfWHmgWnifW3mfW3qeV3eaXoCkVHmfUXedU3aZVHCNi52r+fv7/v//////////////////////&#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8//7+//7///7///79////Q0RJLDJB0ub/vtj7utj+&#10;udn/udf+vNn/vtn/s83+o7nlAAABeISF3u763Oz83Oz92On92+z93ur/3On+2un/oK7IAgYSQUJG&#10;/////P3+qq2xLi8vKC4pKCooKSkpKSwsMDIze3+D/v7/8/T37vT26/P37PD07vL27fL27fL27fL2&#10;7fL27fH17PH07fL27vP37PH18vf79fv+8vn/7vT79/z/IyU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P///f///Pz8/v7+/f//sr7IkaW2kKe8jaW7pbnN4O71jaC3aYu2&#10;bpC6bJC5bI+3bI+2bZC1a46xg6fHkLTVk7bXncDhm8Lgi7HRg6fIiKnMfp/CeJq9YoerVXqeWHuf&#10;WXugV3eeXHuhW3icWHCQhpyw3/L6kae+fZWqgpisfpGgtL/H//////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6///8//7///3///7/////O0FFGBwiq7zRxdz7vdj+&#10;vNf/vdf/v9f+vNT7tMj3cn+nAAABk56n5/P/3uv92+j83Ov+2en74On93Oj82+r/n63HAgYSQkNG&#10;////8vn++f//6+3x3+Pi4+Lj5ePn3+Ll7fj5+///+Pn+9fn98/z+8/3+9fn99/z/9vv/9vv/9vv/&#10;9vv/9vv/9/z+9fr+9Pn99vv/9fn+9Pn89Pv/7PP59/z/IyQpUV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3//v/////++/z8/v///f///P///v////////7+6e7yeZq3&#10;bo+zbI+0apC2bZG4bpC3bo+2b5C1aImud5i/iqvTiq7Ne56+c5S0cpGyYICjVnebVnmcWX2gVXid&#10;WHmfWXifWXmgWHWXgJWq7PT1/P///////v///P///v///P///v7+/v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7///8//7///7///7/////xsrKAAAAb3iF0N/2xtf1&#10;wtf9v9X8w9n8vdHxt8jnHiM/DhQctcDN5/H/3+r93Of73uv93uv74ej73+n73Or7n6vDAwcPQUJC&#10;////8/r+8vj7+fv+9/z7+f399vr79Pv88fz89///8vn7+v//8v//8v//9///+f//+v//+v//+v//&#10;+v//+v//+f7/+///9/z//P//9/v++v//9v3/7PP59vv/IyQpUV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7//v///fz7/v78/v79/P39/f3+//79//z6//v3////nbnJ&#10;bIuqbpCzbJK5bZO8ao23bo+4bY22cpO8aoy2aYy3a46xX4CjVXaYWXebWHedWnuhWHqgV3qfWXyh&#10;WnqhWXifWXqhU3GTusvT//////z7//z5//37/v/9/f7//f7+/v79/v38////////////////////&#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7///7/////+vz7JyopAAAAQUdWsLbL&#10;u8zoyt/7scLbnKu9UVtqBwgKZmx48/z/7fT/6/P/7vf/6vX/5/T/6/P/7ff/6PX/rbjOAwYNQ0RE&#10;/////v7/naSlFRUVEBYQDRMPDBAOEBQTJSgp2N/h9fz+zdTWztXXzdTVzdXVzdLT0tPV0dPV0dTV&#10;0dPV0dPVz9LU0NPU0tTXztDS0dPU0NLW5uzy7/b79vv/IyU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38/f79/v79/f78/v78/v36/vz7//38//36//77/v//nbXG&#10;bYmob5G0bJG6aY+7bJG9bZC6bY63bY63bpG7bpG8bpO6YIOpV3efWnqiWHmgV3igWHqgWHuiVnmf&#10;WHigW3qhVnifU3OUtMTO//////z5//z2//33/f37+vv9/f/+/f78//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v/+//////7///7//v7+///+19nTVlZWAAAGAAAA&#10;Pkdae4ubHCMwAAABAAECDBAQlp6llpullZqjlpumkpejlZynlZ2plZqnkpqmk5ysaXOGAgQIQkNB&#10;////////kZiXAAAAJDMrNUQ8OEQ/HicmAAAATk9R////BQIFAAAAAAAAAAAAAAAAAAAAAAAAAAAA&#10;AAAAAAAAAAAAAAAAAAAAAAAAAAAAAAAAlpuh+v//9/z/JSYqUlN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8/v78/f79/f/+/v///f38/////v///P7/+v///P//orXJ&#10;cIiqbYyybZK9apC/a5C/bZG7b5K6bJC2apC2apC5a5K9XYOtVHejWHqmV3ikWHulWHukVnmhWHqj&#10;WXmiWXigV3qgUXKTs8XQ//////39//36/f78/P//+P7/+v7//P38//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ubm7qqqt&#10;NDU5AAAAAAAAAAAAAAAAAAAAAAAAAAAAAAAAAAAAAAAAAAAAAAAAAAAAAAAAAAAAAAAAAAAAQkZI&#10;/v//////kZWXAAAAYpaAktC3mNO9WXRoAAAAVFJT////qbCtpaqpqKurpKuqpamqpqmrpqmrpqmr&#10;pqmrpqmrpaerp6mrpaerqKqspKappKeq09nf8Pj8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9/v7+/////v///v///////////v///v///P///v//m7TE&#10;bYyvbZC7aY67apK3bZK0bpC0bo63bY+5bZO6Z5Oza5C4X4OrWHiiWHagW3iiWnmiVnmfV3qgWXyh&#10;VnmdWXufV3qgUHGTssTP/////v7+///7///8/P/++v7//f/////+///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6+vq19fW2dnZ2NfX2NjY2dnZ2dnZ2dnZ2dnZ2dnZ2dnZ2dnZ2NnZ2tnZ1tbT2tnZp6enBwcJQENG&#10;////////lJaZAAAAW5d8hsyvkdS5VndnAAAAVlRV////7fPz6/Hx6e7v7PPz6/Hz7fD07fD07fD0&#10;7fD07fD07fD06u3y7vH05ejs+/7/////+P//7vX7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nbnH&#10;ZYWobpC+bJK/apK1bZOwbY6vcI+7bY67bJG3Z5GufJu2co2qZX6gXHSbXnmiW3mgVnqeVnygVXue&#10;V3ygV3ygVnmeVnWVs8bQ/v///v79//75///7/v/+/P///v/////9///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8fIBwgJQERH&#10;/v//////k5WYAAAARWpXaZJ/bpSEPFJIAAAASUlM////CQkMAAAAAAAAAAAAAAAAAAAAAAAAAAAA&#10;AAAAAAAAAAAAAAAAAAAAExMU0tTW+f3+8/r/7vX7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nbK/&#10;cIiqcI67a42+apK6apG2bZC6b4++cI+9bIqwiKe87/r78/7+5PHzdommWHCXWnigVnygVX6hU3yf&#10;VHmhV3qlXHufU2yIssLM/////v79//76///8/v/+/P///v/////9///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v7+/v7+/////////////////////////P3+/v///v79////xcTFBwgJP0JF&#10;////////kZSVAAAAAAAAAAAAAAAAAAAAAwUGsrS5+vv+n5+llpeclpaclZaclJeblJiblJiblJib&#10;lJiblJiblpmclpmdlJWYwsTI/v//9vr+8/r/7vX7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1ODk&#10;fI2ndImxcI65bpK5aI+1a5C7bo28cou3jaG86vb4///7/f/8/f//4u7yc4qiVXWYVnujVHqjVnui&#10;WHmfWnebWXGOf5Kl3+fq/f///f37///7///9/f///P///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f39/////////////////////////////f7//P3+/v78////x8bHCAkLQEJF&#10;////+Pv+4eTmyMnJyMnIycjKysnMyMjLzM/S////9fn+////////////////////////////////&#10;/////////////////////P//9/r+9Pj98/r/7vX7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f///f//&#10;5erussDQdIyscJCtao+wbpK3boy1coertMLS//////zz//z1/f/8/v//mq66WXeTWXqiVnahWnef&#10;XnaWZ3qTrr3H6PH0/f///P7////9/f36/v7+/f///v///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f39/f39/v7+/v7+/////////////////////v3+/f7+/f3+///9////xcXGBgcJP0JF&#10;////9vv+////3Nze0NLRy87Oy87OztDRz9LW+///8vv+9Pz+9vr/9fr+9Pn99vr89vr79vr99vr9&#10;9vr99vr9+Pz+9vr89fn89fn89/v+9fn/8/r/7vX79/z/IyQp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r3&#10;/f//9/7+5vT2nrTChqK0cpCsbYelmKi89/z9/P/8//z5//33/P/4+P/85/X3d4ueVmyQZXqff46p&#10;nam77fP4+f//+////P7///////78///9/v///f///v///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v7+/////////////////////////v/////////+////w8PEBQYHQENG&#10;////+f3+19jZHx8gAAAAAAAAAAAAAAAABgYIubi8+fz+////////////////////////////////&#10;////////////////////////////////+v//7vX79vv/IyUqUVJT////////////////////////&#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6&#10;/v7+/P7+/P//+f//9P//tMjTpLXC6fX3/f///v74//39/v/9/f/7+v/8+///3+rumKS2uMPS/v//&#10;///////+/f7+/f///v7+///9/v79/v7+/v///f///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P3+///////+//796OjpIyMlOjw/&#10;////////jZCTAAAACRMOCyIXBiEVBxQNAAAATUdL////VFdZREZIRUdJREdIREZIRUZHRUZHRUZJ&#10;RUZJRUZJRkhLRUhLRUdKRUdKREdJRUZGhouT6vH49/z/IyUqUV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7&#10;///7//77//77/v/9+v/+/f///v///P///v/+///5/f///v///////v///f///v///////////P//&#10;///////9///9///+//79///9//7//////v///v///v/////////9//79////////////////////&#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P39/fz7/v37////6Orq4+bp&#10;9fn8////lJaZAAAAV4Nxe7igfb2kTGtcAAAAU1NT////bnh2ISEiIiIjIiMjISMkISMkISMkISMk&#10;ISMlISMmISIlICIlIiUoHB4gFhkcFhYWnqOq9Pv99/z/JCYrUlN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7+//78//37//76///8/////v///v////7///7//v////////7///78//77///+/v///v///f//&#10;/f///v////78//77//79//7///7///////////////////////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f39/v38/Pz5////////////&#10;9vz+////lZeZAAAAZ5aDkc62mdfAV3ZoAAAAUlFT////sbi4r7CxtLGxr6uur7CyrbCxrbCxrbCx&#10;rbCyrbCzrrG0rbCzq66w09bY////+Pz/9fz/7vX79fr+JCUpU1NW////////////////////////&#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7///7+//3+//78//79//7+//7///7///7///7//v////7///78//75//75///7///+/v///f//&#10;/P///P///v78//79//7+//7///////////////////////////////7/////////////////////&#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P3+///////9////4+PjaGlqgISH&#10;+vz+////lZiaAAAAJTQrNEc8N0xBHiwnAAAAV1JV////AgIEAAAAAAAAAAAAAAAAAAAAAAAAAAAA&#10;AAAAAAAAAAAAAAAAAAAAFBQW1dXY/Pz+8fj+7vX69vv/IiQoU1R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v///v///f///v////7+//78//77///+/////v///v/////+//77//76//76///9/v///f///f//&#10;/f///f/////+//7+/////v///v////////////7///7//////v///v//////////////////////&#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f7//f39//79////xsXGAAACNjk7&#10;/////v//m56gERERCxALCBAKCA0IDBANEBERbXFz/f//0dXWyc3Qy8/RyM7QztDRzc7Qzc7Qzc7Q&#10;zc7Qzc7Qz9DRzc3Qz9DSxsbK6uvv+fv/8vr/7/b79/z/JCYqUlN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7&#10;/v/9+///+f//+////v/+///6//74///6///9/P///P/7/v/9///+//7+//7+/////v/+/v/7/v/8&#10;//7///3///7//////v///f///v/////////////9///9/////v///f//////////////////////&#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v79////xcXGBgYIQEJF&#10;////9/v+8/b48/X37ff27Pb07fX08Pj47vb38Pf59fz++P//9v7/+f//9///+v7//f///P7//P7/&#10;/P7//P7/+/3//f///P7//P7/+vv/9fn99Pv/7fT69fn+IyQpUlN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9///6&#10;/v/9+///+v//+v///f/+///6///4///4///9/f///f/6/f/9/v////7//v7//v///f/9/v/7///7&#10;//3+//z///7//////v///f///v/////////+///9///9/////v///f//////////////////////&#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cbHBwcJQEJE&#10;////9vr99vr9+Pz+9vr+9fr+9fr+9fr+9vv/9Pn99/z+8/j79/z/9fn99vr/9fr+9Pn99fv+9vv+&#10;9fr99fr+9fr+9Pn99vv+9vv+9fr+8/n98vn/7/P89/v/IyQqUVJU//////////7///7///7///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cbHBwcJQUJE&#10;////9/v99/v+9fn79fr+9fr99vv+9fr+8/j89/z/8/j89fr99fr99vv99vv/9fr+9fn89vv98vj7&#10;9fr99fr99Pr99vr89Pn99Pn89fr+9vz+8vf+8fb99/v/JSYrUFFU//////////7///7///7///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cbHBwcJQEBC&#10;////////////////+f7/9vv+8vf78/j89vv//v//////////+f7/9Pn89fr+9fr+9fr8/f//////&#10;////+f7/9Pn88/j89vv+9fr+/f//////////+f3/9/r+JCUoUVJU//////////////7///7///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cbHBgYIRERG&#10;////rq+woaKknqKl3uLl////9vv+/v//////vMDDn6Kkn6Kj3N/h////9vv+////////x8rMnaCh&#10;oKKk4ebp/////P//9vv+////uLu9n6Gjn6CjsbO3////JycpUVJ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xcbGDQ0PExMU&#10;T09QAAAAAAAAAAAAKiwuUVFS8fP2tbe5SUpLCwwPAAAAAAAAKCorXV1e7O7xhoiKT09PExUXAAAA&#10;AAAALS4wT1BQvsDD5OboUE9PAwUHAAAAAAAABQUHUVBQCwsMVVVW/////////////v///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zMzMDQ0PAAAA&#10;Dw8PODk63d3ez9DQGRkbBQUGFRUXDw8QDg4OVldZ3d3esrOzFBQUDw8QExMVAAAADg4PFhYYxcbG&#10;tre5IyMlBQQECAgJGBkbDw8PJico2NnZ2traKysrDw8PAAAAUVFR/////////////v///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dHR0c3Nz&#10;////////////////////ysrKRkZGdnZ2+vr6////////////////6urqRUVFTk5O8/P0////////&#10;////////zMzMRUVFZWVl///////////////////9////Y2Njg4OD/////////v///v///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v7+/v///f3+/v7+/////////////////v7+/////////f39/v7+/////////////Pz8/v7+////&#10;/f39/f39/////////////v7+/////v79/v78/v78/v79/////////////////////v/+/v/+/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10;/f39/v7+/Pz8/v7+/v7+/v7+/////v7+/v7+/////f39/f39/Pz8/v7+/v7+/////f39/////v7+&#10;/v7+/f39/v7+/Pz8/v7+/v7+/////v7+/v37/v78/v79/f39/v7+/v7+/////////v/9/v/9/v/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f39&#10;/v7+/v7+/v7+/v7+////////+/v7/v7+/v7+/v7+/v7+/f39/v7+/f39/f39/v7+/Pz8/v7++/v7&#10;/////////v7+/v7+/v7+/v7+/f39/f39///9/////f39/v7+/v7////////////////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10;/f39/f39/f39/v7+/v7+/v7+/////v7+/f39/v7+/v7+/Pz8/v7+/Pz8/Pz8/f39/////f39/v7+&#10;/f39/v7+/v7+/f39/v7+/f39+/v8/v79/v79/v7+/Pz8/v7+/v7////////////////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v7+/v7+&#10;/f39/v7+/f39/v7+/v7+/v7+/f39/v7+/////v7+/Pz8/////v7+/f39/v7+/v7+/////////v7+&#10;/Pz8/v7+/////f39/v7+/v7+/v7+/////v7+/v7+/////////v7////////////////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9///9///////////////////////+///9///9&#10;///9//7//v///P///f///v/////////+///9/////f///f7///7////+///6///7//////7////+&#10;///7///6///9//7////8//7+//7///3////7///5/v7+//7///3///3////8/f/7/f/8///9////&#10;//7///3///3///7///7//v/9/f/7+//8+v///f/9///8//77//78///9//7////////////+///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f/+/v/9//7+/v//&#10;/P/+/v/7//z7//36/f/9/v/////6///6//7+/v/+//////3/+////v7+//39/f/+/f/8//79//z/&#10;//3//f7/+f//+f/+/v78//v///3/+v//+v/9/v/4//37/v/+/v////7//f/7/v79//v//P7//f//&#10;//7//f///v7///7//v///v///v/9///6///9/f//+v//+v////37/v34/P////3///37///5+v//&#10;+f//+/////7///v///z8///w/P/8//7///3///3//P//+f//+v////7///z8//38+v///P//////&#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9///+/v///f///f///v/////////+///9/////v///f////7////+///7///8///////////9&#10;///6///6///9//7////8//7+//7///3////7///6//7///7///3///3////8/v/7/v/9///9////&#10;//7///7///7///7////////+/v/8/f/9+v///v/9///8//78//78//7+//7////////////+///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f////7//v//&#10;/f/+///7//77//78/v/+/v/////8///8///+///+/////v///f////79//38/v///v/+//7+//3+&#10;//7+/f7/+f//+v/+/v7+//z///7//P/6+//6/v/9//78/v/+/v/+//7+/v/9/v/+//3//P///f//&#10;//7//f/+/f/9/f/+/v/////////+///8///9/v7//f7//f/9/f/9/f78/v////7///77///5+///&#10;/P///v/+//////3///79///0/v/9//7///3///3//P//+f//+v/////9//37//79+////P//////&#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9///+/////v///v///v/////////+///9/////v///v/////////////9///+//7////////8&#10;///4///6///+//7////8///+//7///7////9///7///+//////7////////8///8//7+//7/////&#10;/v///v///v///v////////7///7+//7//f/////9///9///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P//+////////f//&#10;/v/9//77///+//////////7///7///////////7////9/v/8///+///8///8///////////+///8&#10;///8///+/v/////+//7///7//v/+///0///5/v3///78/v/8/v/8///+//7///7//v/+/P///v//&#10;///+/v/9+//8+//9/f/////+//7///3///7///3///z+//74+v/++f/////+/////v/9/f/7/v//&#10;///9//78//7//////v///P/+//7////+//7+//7//v///v/+/v7////9///7//7+/v///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8&#10;///5///6///+//7////8///+///////////9///7///8//////7////////8//7+//7///7/////&#10;/f///P//+////f////////7///7///7+///9///9///+/////////v///v///v/////9///8///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8/f/+/P///f//////&#10;///7///5/v///f/////+//7///7///7///////7///77/v/5///6/f/8/P////7///7///79/v/6&#10;/v/9///9//78///7///8/v///f/////5///6//3////3/f/9+////v////78//77/f/++////P/+&#10;///7///9/f/+/v/////+///7///+//7///////////7///7+/f///f/+///8/////f/++//9////&#10;//76//75//39//79/f//9///+////v////79//39//34//75//3+/////v///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7////////9&#10;///7///7//////7////8///+///////////9///7///8///////////////8//7+//3/////////&#10;/f///P/++//+/f////////////3///7+///8///9///+/////f///v///v///v/////9///8///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8/v/8/P/+/f//////&#10;///7///7/v7//P///v/8//7+/v7///7///7///7////6///2///4+//++v////7///7+//79/v/6&#10;/f///v/+//36///3///7//7///3///77///8//7////1/f/8/P///v////77//76/v/9+//++//7&#10;/v/7//7+//7///7////8///7///+//7///7//f/9/P/8//7///7///79///6//3//v7//P/9/v/9&#10;/v79//78//77//39/f7/9v//+f///v7///7///3+//74//73//77/////P///P/////9///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v///////////////////////v///v///v//&#10;///////+///9///9///9///9///////////////////9///+//7////////////+///+////////&#10;///+///+///+///+///////+///+///////8///8///////8///+///////+///+////////////&#10;///+///9/v/9///+//////////////7+//77///9/v///v///P///f/////////////9///9///+&#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9/v/7///6//3//v//&#10;+//+/f///v/////+///7//7+/f/////+//77/v///v/8//72///8+f//+f/////8//73//75///+&#10;/f///f/////7///z/f/8/f7///r+//36///7/f/9/P/5/f/9//////3//f///v/+///7/P/5+v/6&#10;///8//7//v7///7+///4///4///9//7///7//P/9+//6//7///7////8///2//39//z////++//9&#10;+v///f////79//3///7+/P/8/P/9//7///3//v7//P/+/P/7/v/4//7+/v3//f///v/6///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v7+/v7+/v7//P3+&#10;/v/////+///9//77//78//78/v7+/v///v///v7+/v78//78//7////+///8///7///8/////v3/&#10;//7//v3//v78///6///////8///8/v3///77/v77/v3//v76/v/8/v7//v7+/v/+/f7+/////v3+&#10;//7///7+/v39//7//////f7+/f7+/v/+//77//79/v///P///P///f/////////9/v78/f38/v//&#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37/P79//74/fXu8vf3&#10;8v7+/P7//v////7+//38/v3++f39/v33+fbs9Pn5+/78/Pjx9vj48/z9+P7////7/Pno9/bq9fr9&#10;/f/+///6//3z+fbu9vj29vv9//////70+vrt9fj18/j39/j2+PX0+PX47fb59fv6/Prv9vjv9Pj1&#10;+Pj4+PX58Pj59Pv7//zy///w/fn1+PT4+Pj5+f7+/P////7//f///P/7///x+/nw+PL0+Pf48Pnz&#10;8/39/f////7///7//fr1+ffo+Pju+PXz+PX48vj46/r78f///P/6//7+//3////9/v/6///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9///9/v37/f38/v7+/v7//f7/&#10;/P7//f7////+/vz5//37/v7+/f7/+/7/+v3//v///f37//78/v3+///+///7///7/f76/v7+//7/&#10;/fz//fz//v78/f32/v7//v77/v76//7//P35/v78//7//v75/v/7/v7///7+/P/8+v38///+/f39&#10;//3///3+//3+/fv8//3+/v//+v38/P79//37//7++/7/+v7/+/7//f7+//79/v37/v78/v7+/f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7/f79/vvxgm9jDw8T&#10;lqiz/////P7+/fz6//77/v7//v//6ePXQDAnJi07+Pv/i3pvDw8gqLbD/v/////+n5B5EA8RlqXB&#10;////6+DUdWpiEAoJBAMDREpRxM7W9/fqUUs9AwMDBgcHDxAPEA4PBgMGAwMWcHd9ppmCEhAOCQwQ&#10;BAUKCAYIAwQTaHV8//7vzryvU0ZHBAIGCw0ObHB64eTr////+/7++//6//3sbWFRFA4OBgYPBQ0G&#10;VV1fyc/a+f//////0ci6Mh0VDAwNBgQGCQQJAwMGNUdW5fj6+v/7//38//3+///7/P/9/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7//36//37///9/fz7/v7+/f7/&#10;+/7/+/7//fz7//36/vv5/v7+/P7++v7/+//++/z9//79//37/Pz7/v79/v7+/v/8/f75/f37////&#10;/fz//v3//P37/v/4/v3+/f38/f36/////f39/v3+/v3//v77/f77/Pz9/v7/+/36+/77/P36/v7+&#10;/vz+/vv///3///7//v3+/v/8/P/7+/36/v39/f3++/7/+///+/3///79//35//77/Pv6/f7+/P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78///55NjKOCUdAAAA&#10;UGJx8v7//v7///37//76+/3//v//6eHOOCQVGSI59Pn/h3FfAAAbnrDD///////+nYltBAAFj6PD&#10;+fXralJFAAACRkdOWFNPERANIy06z9POkIuBUVBMTj83CQgJERcjSU1VSk1gnZ2doY5tAgEAJCw4&#10;UVVZT0pLSU9hmKWo28auJxYTDg8YVVhcQ0I6AgEHTFJp8PX6/P/+/f/1//3rZ1M8CQIGOUFVT1RQ&#10;Eg4MExcittDb////zsGuKgkCEiAwSlFbUk5NTk1KdYGK7fv8+//9//7+/v7+/P/++////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78//77//36//36//36///9/v7+/v7+&#10;+f7/+////f38//36//77+vv7+fz++f7/+P7//P7+/v38/v75/v/2/v78//7//v7//f37/v/6///8&#10;/v3+//////7+/v77//7//v7//v78///9/vz+//7//v3//f38/f77/v78/v3///76+/v1/v77+/v6&#10;/v///P7/+/3+/v7//v79/v/7///4//75/v7+/P//9/v++Pz//v////z5//33//z3//7+/P3/+v7/&#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P7////rppR9AAAAFxMS&#10;Iy83zObt/////v77+/75+/z+////6uHLOiISGSQ+8vr+iHJbAAEfm7PF///////+oIdpCgAFk6jE&#10;5dLBHwgCND1U9/7/////iYR4AAAAkpmd////////4tCwGxQYM0hi7///+//////4nIJhAAEHdYmY&#10;////////+///////jntgAAAAbXuQ////+vfgQjs0AwUXxczc/v///f/3///tbFA4DwsUttHg////&#10;vaqfDAQHMUtg7fj71MauLAgBPV93+v/////////8////+////v/8///++///+v///P/+///+////&#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77//77///8////////////////////&#10;////+v7//v3+//z6/////////f//9/7/9v3/+/7////+//72///4/////////////v3//v74///8&#10;///////////////////////////////6/////////f38/v7////9//////////32///+////////&#10;////////+v//+v//+/37///6//zz///+/////v//+f7/+v///P38//74///4/////////////f//&#10;/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v7+//vhX0kxFxsohn55&#10;AgIHjai9/v////78/P/+/f7/////6+HLQSMSGCM78f3/hnFWAAQfmLLF///////7pYdoDAAFkqfD&#10;7eLSMR4VDRYptLrC8fLw+/ry4ePi6fHy+P//////3cynHBIULkpj7P///f/////ynIVmAAAFanmF&#10;4+Pi4eHh3+fp/P3+p5d9AAAAN0NU0drg+vvw8/Hp3uHj8fT5+v//+P76//3mcE85DwsVsNDa////&#10;//fjOigiCx461unr1MWrKwkBN1Fn1+Pk4uPj4uLm8fj6+/////7+///9/P//+f/////7///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77//787OzptrOvs7Gus7GvtLOxs7Oy&#10;zNHS9/3//v/////+19bVsrKy4ubn+f//9/7/+/7////////409S9s7OwsrG439zl/////v72zM7A&#10;s7OrsbKtsbKzsrG0srK0r6+yzc7N6OvisrG209HW/P36/v7+5ejnsbSwy8vO//v2wLqzs7GusbKy&#10;rrO0tMDB6Pb2/f///f/+//73//723t3YsLOy3ODf+///+f3+/v78///7/ffwyMG8srKytri84uru&#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P//9d3BKQ0FRE5a39fR&#10;GREQTGeC8/39/v//+v39/v//////7N/MQCESFyU+7vr9inNWAAQYmrXE///////7pIVlDgAFjKLB&#10;///9pJWCFw4IAAAAPUJKn6ix6vj8/f//+/7+///+3MuqGxIOLkpZ6v///f/8///zmIhtBQIAAAAA&#10;AAAAAAAAAhoz2Ovz8+rRZ1RCBgAAAAAJX2RxtcPH+f//////+f//9P/5///oak87DQkUtdDa/P//&#10;//fYYUs6AAckxNfa1MyyLg8GAAAAAAAAAAAAAAAZp8DN+v////7///77/v7//v7///7x///4////&#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f///v/9///3///8xrqqEgAAAAAAAAAAAAAAAAAA&#10;TFxk9P////76+PPdWks9AAAAbIKU+f//+v/9/v7+//fpm4x5FRYPAAAAAAAAJyUzl7K/+v/2U047&#10;AAAAAAAAAAAAAAACAAAAAAAATkpUv7WaAAAAW2l8/f//////t6qVAwAAQVJn+fTmKxUFAAAAAAAA&#10;AAAAAAACQ0xh0Nzj+//+/P76//jheFpGAAAAUmh69P//+f35//799N/Pa1RMCAMPAAAAAAAAODM7&#10;s8XZ+f///P7///7++/76/P/8/P/7/f/9/f///v////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zmYBuDgAAg5Gd////&#10;YltXCBIr1ufy+///+/z7/P//////6t/OPSISGSMz8vv7iXNcAAUcmLS////////+pYRoEgAGiKXB&#10;///////4z8W+fXZnHQoBAAAAS1Rp2ebw9v7+/v//3MmnGxITMUlf7/7/+v/8///wnYVwAwEKQlZg&#10;oKGhm6Ghpa+57vb4///x//voubGjX1NHCQAABwoRdYKS7v3/9///+f/5///ncFA1DwoWrs7a+P//&#10;//zgXUw3AQohwNDP1MiuKgwEHjxUlaGioaGjoaSw3efu+v///P7///78/v7++/7////3///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P///v/+//72///4zLqgIAcAOU1aqrrEt7e4srC1&#10;yNrg8v/////61L6fIAsDAAABN0pv6fv//f/6///81rypGQYDLz1Js7S3q5aUFwwQCSI5zNzX4N3P&#10;t7OzsaGQKB8dHClFn7GvrLTH19Lbw6+RBgMKWnOK+v//////w6uNGQIAQ1139fPdMRcEMD5EqLS2&#10;ubayXVFQAAAGfI2h8////P/88dO2OBAFAAAGITNV2/T9/v/5////oYFsCQAAU1pzzMzRl4mACQAA&#10;LUBk5/X9/v///f36/f77+//8/P/8/P/+/P///v////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fUVkM5AAAAGBsnLS0q&#10;FhISAAAPm7PE9/r68O/r7ff4////6+LRNiIVGSU19/38hHFZAAIZoLbF////////p4hwDgAHhaXC&#10;+fn31tTT+v7///7v39S0Z1A9AAAGjKO48P///v//3cqkHBEXMkhl8///+v/+///0nIJsAAAQcpKj&#10;///////////////75+PR1NrX////9PDdyLmfKRwZChAlv9Xi9///+v/5/v/qcU0yEAoWrM/b+///&#10;//fcPzAfCRwy1+Xo1cevKgkCMmWJ+///////////////+v7//f/////8/v/++f/////+///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v////7///36///4y7ygHAcAS2h3////////////&#10;/P//9f7////5mH1mDgMDKTQ9Fhw+xdLe///8/fzxb1RFDwsZpsvX///////wkX12CwwdnrS7/P//&#10;///37uK9NCcfGy9Y6vv5/f//////v6mVBAQTV3OL9///////wquPGAIARF1y9vXgKxcNO05q6/b7&#10;///32cWwBAAAWml/5/z//P/9s56EGAIBLDI9DRo4rcPO///9///+dFpHCwADo667//////fuaFxT&#10;SFdk3uvv///8//34/vz9/P3//P///P///P///P/////+///+////////////////////////////&#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39ClKBsWEBMgLi0xLy0t&#10;LyopCQgJRV90trWxHAwJQ1Vg/v/+2NC/GRAGL0FX+f//i39iAAAIipiq/////frwallHBAQQpsPV&#10;w7OmBQEAcn+O///////xq5B5AAAAeZWp7///////3c2mHBIWLUZg7v//+v/////woIVnAQEMcoqb&#10;////////+f//////alZHBQgOqrjD//////zgUUM3AAgUssbX9///+P/8/v7wcFE+EAwWtNHh////&#10;z7idEgYEMEde5/f808axKgkCOGKB9f//////////////+v/////+//77/f/++////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&#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KF8AAACbH+Y8fT2+Pf3&#10;7+jbSDcsFCA4w8bINiIYChEXd3l2V1ROAAADd4mc/v/+1cuwHA8KHR4len6Bc21mBQIDKTlE4O3z&#10;7+DSOCkgDBIZiIeKnIyDPTImBA4SpLrF+v/////+3MylGxMSMUth6v//9//////1nIJiBgEGPklV&#10;gomIgoCCeoWVvcjNtaOKCAQCMTU8nZWXinxuFBIMHSs22eHp/f//+v/9/v3vbVA+EAYKXW15g4iF&#10;JxwcBwkUnrjC////0cOtKwwFITRLfIaShoKBg4B+nKew8Pz9/f/+/v/+/v///v/9///6///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9/f//9///////zbqkKQkCAAAAAAAAAAAAAAQh&#10;ucjP///12sOmEAUKVGZv7PrzPycfN0FT4fr69ObPNyEWHSM1t+Hx9////vf4//7//////P/+/v77&#10;//76697CMyMcHDRS5/X5/v/////3wKyRBQQOVnaH9v//////wKyUFgIAQ1x39fTbNBwIDxQcOkA+&#10;SEY+HhoVFBgrtsLR////697EIhkeQExX9P/xVD02KjBEzufw///+/fjkoJJ6Dw0CAAAAISMvc3iE&#10;5Pz89f////75//v4//z//fv///3///7//v7//P///v/8///+////////////////////////////&#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r3Z1A4AgUQu9Dh+v//////&#10;///1hnNaAwUVqrK31s29TD00AAAAAwkLdYGY7vb8/f/6///uyripSDowAAAAAAYKT11rx9rj/v//&#10;//733tjLYlhOCAAAAAAAGy81lLa+8/39//7/////2tCyGhQRNklY6v7/+v/////5modtCwICAAAD&#10;AAAAAAAAAAAKW2t3///1ua2hRDIuBAAAAAAAQFtkttTc//////39/f36//71b1VIDgIBAAAAAAIL&#10;Qk1quL7S+P/////4zcCqKBAJAAAFAAAAAAAAAAAAKjtL4/j5+////f///v/+//74//71///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8/f/9/f/+///9z7ujIgYAOVBjwdPbzs/Qy9Hi&#10;7vP0///yf2hOAAAEc4ON2djYZ1NJAgYdx93r+vPaPycYIig1u+fx+f////v8//z89vv9+P38///8&#10;///16t+9MicgHi9U5fX1/P7+///1wKyLBQMKWXaJ+v//////wK2WEwMAQV129vLeOh8OCAkQGx4Z&#10;EAkHBQULjaq48f/////+rpiBAgECY2552NnXd2xiAQETqL/Y///////7///46+Dain53JxwVBQIC&#10;UGl69Pv9//////z8//3+//7///79//78///+/f///v/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797evm6enl+vz8+/r+//7/&#10;//339vXn6Onq9PX3////9vDm6+nj6evr9f3//P//+v/9+f/3//v99PDy4+jo4+zs8vj5//////z6&#10;/vzz///1+vf17Ofq5+nq5PLz9f//+////P3//f/++/rw6evo6/Dw/P/+/fr5//359/Po6uro5+nq&#10;6ejp6+fk4+np6PL0//z+////9fDt6+fg6Oro6vj69P//+v3//v39//77//368+rq6+fi6eni3+zs&#10;6/b6///////5///3+/nz7ebi5enq6ero6unm6enq4/Dx8f7//f/////9///8///7///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4//31//z///z+&#10;/v76+v/9/////fv//v3+//75//76///9/P///f///P/9+//8//3//f//+f//+//+/v7+//v7//36&#10;//73/v75//7+//3+/P//+f//+v/+/f7//f3//P/9/P////////77//78//78/v79/v/+/v/9///+&#10;///////9/////v///v7//v////////77///+/P/++f/++f7//v////79//3///7+///8///7/P//&#10;/f7///z+//37/f/7/v/9/////f/////////9////+P//9////v79//74//78/v//+////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7/v/8//z///37&#10;/f/59f7++////vz//fz//v77/v76/f7++/7//v38//z5//37/v/++f/++P/9/Pz6/fz+/v7//v//&#10;///+/vz5/v32/vz3/f/9/P//+/z//vz//f39/v74/P7+/v38/vz7+/v9/v7//P//9v39/P34//74&#10;/P78+/7//v3//fz9+v7+/f/+/v3///3//v7///73/v32/P7///7///7+/vv9/f/7+v/5/P/9//z/&#10;//z+//v//v7/+v/9/P/7//7//f////79//77/P///f///v/////+//32//77/P//+f///f//////&#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v//+v////38///7y7qgFQAAQ11u8f///P///v7/&#10;/v3llIBsAAAAiqKt+f/////////sXU5CAgQPts7a9fLkXk48BwcJFBYUEg8NBQUKYnSJ9Pr8///+&#10;///66tu7LB0WES1S6vT4+f//+/78/fvyeWlcDgUDERIRFhgRBQQJPENU5PL59u7QIhAAM0ll6PL5&#10;///yl4xtAAAAf32FqqGhAAAAd4KT+P/////5///4cl5YAAAAlquxzcvAKhcTGA4OIBweExMVCw4P&#10;Zn+R8vv99v3++v7++P7++v7+///7//77//7+//7///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3//f/+&#10;/f/8/f/9/f77/Pv7//3///76/f79/P7/+vz9/v38//z2//31//78/f//+/v//v3+//36+/75+f7/&#10;/vz///38/P/5/f/8//75//76/vv///v///7+/v/6+//+/Pv+/vv+/v7+//z//f7/9v7++v/++v78&#10;+/77/v/////6/v77/f///f39//7/+/v//P35/P3x//74//7///7//v39/v3/+/37/f75///7//7/&#10;///5/v/7+///+////v////7///////77//77+////f///v///f////76//77/f///P//////////&#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P79//35/v/82s/BWElGeI2Z8P///P7+//3+&#10;+/XfeW1dRUVN0ePs9/////79///1sKSVRkVIrcDL///+9fHciIR4QkJCQkJJn6Ss7/7/+v//+/3+&#10;/v/78OnXa2FeWWl+8vb5+v/++f/9/P/8/vftp5mMS0xGQ0VDgYeQ5/H2+v//+fLfYVdNcn2O8PP6&#10;///z6eXRVk9QbGVodXJ0Q0VJxM3W/f////74///6v7GjTEZDiJyn////5NPDc2FdQ0A/QkxRlK20&#10;5/3/9f///f/9+/79+P7/+f////7///7+//7///7///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7/f/9/P///v7//f//&#10;/P/9/f75/f76//7+/vv8/fz6/P/++////v///vz9//77///4/v74/vz7/vz+/v3//vz2/P/4+f//&#10;//3//Pz++f77+v76/v76//v6//z8//z9/v39+f78+//6/vz+/vz++/z9//3//P3/9v79+/7/+/78&#10;/P/6/vv+/f37/P76/f79//7///3///3//f/5/v/2/Pz4/Pn+//3//v/++v//+//+/f77//36//3+&#10;/v73/f/5/P//+////f////3//v////7+///+/P///v/9///8/v/+//77//78/f///f//////////&#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&#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3//75//7+//7///7/&#10;/v/9+//6+v78/vz//vv//vz5+//+/P////3//fv9/v3+/f/9/v/7//37/vv7/v79//36/vv5+f7/&#10;/f3//f3+/f77/P71/v///Pz///75//3y/fz5+v7/+v/3/v39//3//f38//39/f39+////Pz+/v75&#10;/fz1//v//vv//v//+v/2+v/9/v3///39//77+v75+P78/v7//fz8/f/5+v/4/P/9/f/+/f7+/vz/&#10;//77///6/f/++////f////7/+////P///v/////9//76//75///8///+/v///f///f//////////&#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78//36//7++v//+P///f7//vz1/v/4/f/+/v/+&#10;/P///P/+//z5/v3+/v3////++/76/P/9/f3///3//f73+v/1+/37/v7//v79+/35+vz+/P75///6&#10;/vz///3//v7+/v39/v7//P77+/z3/v3+/fv9/v//9/39+f7//f39/vz8/v7//f/7/f36//z//vv7&#10;//37/v78/v/8//v//vv/+vz++//++f7+/v7++f/8/fz9//z+/v77///+/fz//v7//f76/f76/P/+&#10;/P3///36//z1//z7/P7/+/////7////8///9/v/9/v/7///+////////////////////////////&#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P/+//7+//3+///9//7/&#10;///++f74+v7+/fz///v7/Pjs8PXx9Pj5/vr+/f7/+v349vTv8/j4+fz////////1+PXx9fLz9Pj4&#10;+/////7+//v29/jw7/f39/3///77/vzn+Pbs8/P28f78+v7+//z9//z0+Pbv9fb19/7++/7+/v74&#10;/vvy9/Dz9vH19PPy7vbx7Pn4+f/////2/vzx9vX08PX49v7/+/7+///5+/rk9vTr8fT38f//+P//&#10;/P/++//7+v/7/v78//3+//7//v/+/f///P/////9/v/9/v/+/f/++v///f////78//76///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&#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P///v3///3+///8///+&#10;/v79/f76/P///v/+///90L6kGxUZWWRz/v//////1dPFJRsVREtg+v/9+PLpoZWIIhoYAAABIyQl&#10;lJul8vf78+/lRDowIy872uz1/v/89vLWWFBDExQt0erq+v////z59OjUPTApGx4lxtTa///////2&#10;8OjYNh8fEQcLBAEDAAIBHCszlqet9Pr46+PROC0xJCtE5PX9///82dHAWVU9CAEBCQsWZXmL0Ofr&#10;+f//+//9+v/7//37//z9//79//77/f/9/f/////9/f///P///P//+f///P/+//76//32//7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P///f///v/9/v/+/v//&#10;//79//35/v7/+v/////81LqNFQkYQ2B8+f//////2s6wJw0COkJg///5pYdmBwAALjE+YV9gMiYj&#10;AQQfgJan8vbhTywbHiM4zvD2+v/2+u/DW0M2AAc1yezq8v/////4y6+KGQoCAAALi6a+/P/////q&#10;8ObFOA0GJyIzSlNjVFFOIBoTAAgRpcDP8eXIMyMkFCFC6Pv/6N/EPB0MCwwZSlBVSEM/AAAANlBm&#10;5fb4/v/++/76/v///v3+//76////////////////////////////////////////////////////&#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v/////+/v/+/f//&#10;///9//36/v7/+//////81LuOFQkWRV97+P//////2s25JA4GNUli/Pv3TjMgDhAew9DZ////zLuv&#10;BQQHPkZQ7OjiUC0cHiM70e32/P/6+e/KXUQ6BQU0yert8////frpi2RMBgAADxknTF6A7vn7///y&#10;8OjPMwkCTl5x5P/////7s6GJAAAAb4SZ6t/FNCEpGyJD7v/xd2xXBQAGfZOp/f//+ffkeGdQAwUM&#10;nK3A+////f/8+/71/P76/v3/////////////////////////////////////////////////////&#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v///////////v/+/f//&#10;/v/+//77//7//P/////71LuNFQcVSV17+f//////2c28Iw0GN0Zc/v7+alJFAAADe4iT3+Xm//vy&#10;5+vn5uvr8uvkSisXGyM+0e32/f/8+e7NXUQ5CQQwzuju9//76+POPyUXQkNCY296AwYbxNji+//8&#10;8OXQNAgBT2F05///////ybWcAAAAbH+Q69/DNyMqISBB5fDWNTAkGh4vxOb5/f/////q1sCbBQAA&#10;Xm+N5/3/+//8+//z+/75/v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10;/v/+//79//7+/f/+///507uNFAgYSV18/f//////2M64Ig8FPkRe////0cW2NiwhAAAAEBQigYqK&#10;zNzf////9OvVRy8bFCU7z+/2/f/7+e7MXkM3CAUt1efq///xwLqjAQAAjpqfs7WxBgIBeZin8v//&#10;8uTRNg4HOjxKnq2xr7CvSkM2AQMHoLC+7+bBNyQkIx464+PNLikhJStBz+/8+f////7r6NW2FgMC&#10;QFJw3/j9+f/9+f/3/P76//z/////////////////////////////////////////////////////&#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P//&#10;/f/////+///9///8///30ruQEwoiQmCF+///////2cy2Ig4FOENb+P/////77ubVnZKLOCwmAAAA&#10;GiEqprm/9PjqRS0dEyc5zvH1///7+O3OWkQ7AwYw1Onu///mYVQ5CxAbz9rh9O7kLyUgKD5V7P//&#10;8eXROxIKBQADAAAAAAAAAQoWhJKj9vr87OG7MiIgISI54ePNLCggICs+ye/8+P////7p7dW4FgMC&#10;QVNr3Pf8+f/++//9/f/8//3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10;/P////7////9///7///3z7uVEQshQmSF+///////3M23IA4GM0lg8Pz82NbS4+bs////6eXNm4Zr&#10;AAAAPVJf2+7tRi8jFyc31fT4///7+/DTVkQ+AAk01uzs7ODGKhgOAAMOICMqLCQjCgQEEhk2wdfk&#10;8+3YNQgCQ0hUsMDBXFZFAQQSjJ20////69+9LyQiGyM55+3aNS0lGyIuwen5+//////p17+mBwAB&#10;Xm+B6f7++////f7+/f/9/f/9////////////////////////////////////////////////////&#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f//&#10;+/7//v7///7+//77///51sSlFA0QOU1b7vj4////r6KNDQAAWXKD5enlHhIPLjpF5+70////4tCt&#10;DQUCM0VU1u3wTDgxExsowtnj////39K2KSAaGjRY8/32rJ6GEwYDHCIvLzU8OC8sMyYiAAATboCK&#10;8fPfMwoCT1l18v//y7+kEwkHLTtT5/j67ebALCQjFSI98P70dWRSBgACgJ6r/////fvleW9dAgMS&#10;nKy++f///v////75/v/8+/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9/f//&#10;/P///P7///79//77///49vDaVUM1AQAAYGpngIN6KCIeBQwTrMTN///9bl5RAAAAY2RmmpSRXlZJ&#10;AAAFVml38fr7mYx4AQAAOkJKioSASUA0AAAAcYyi///sal5OAgMHmq268fr/+PXr3825GAoNP0hJ&#10;1+XZLAwIS1d45Pn+//rmZEs3AgcQp77O8efGMiUiFSNA6fz73NO/Lh0UFhwhfHt5cW5lAgAALTpW&#10;3u3y/v////3///75///5/f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v/+///7/v/+&#10;/P///f/////9/v78//36//7y6dzJdWRUBAgAAAAALTlFpbrH9P///f/79PDjkYd7HA0GAAAABw8X&#10;boiW2u3w///5+PbclZB0Ix0OAAAAER0geY+V7Pf449y6KiAXHSUy3+/4+v/////7//vmXUI8GRkW&#10;t8nFLBcXT1t04/r//v/71r2jFgsHSVhr5tvFOigmHSQ85vb6///22NS8TUo/AAAAAAEIYW54y+Dl&#10;+P///f7+//v///78///7///8////////////////////////////////////////////////////&#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v///v/+///6///9&#10;/f///f////39//38//////33//77+Pr35u/u6u3t8PT2+v//+P//+//+///9//778erm7uzj7+/l&#10;+/z//////Pz6//39//328u7p7ens7PDy9P//8///+vnq7erk7+/x+/7/+f7//f/8//3z9vDv6+ro&#10;9vr08Ort7PH19f7//f7+//317ezm6+/v/fry8O7t6u7x+v78///6///88ff07ezt7uzv+Pv8+v/+&#10;+P/+/f////7///7//v//+///////////////////////////////////////////////////////&#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7//f///v/+///5///7&#10;/f///f////3+//7+/P7//f79+//9+v//+v///v////39//37+/z/+/79/f/7/v39/v///f/6/v30&#10;//z+/fv7/v79/Pv//v3//v7+//3///v//P/99v75/f77///+//7+//z8//79/v/9/P/7/v7/////&#10;///4//z+//39/P76+v77/f///v7////8/v/++v///f/+//39//3//f7/+P///v///v/+//77//75&#10;/P79+///+////v39/v79/P//////////////////////////////////////////////////////&#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f///v/+///3///6&#10;/f///P////7//////P//+v7//v76//v8//v//f75//74//n7/vv//v75/v/z/f71+P7+9v//9///&#10;+f//+vz7/v73/P//+P/7+//9/vv///j///v8/v70+//+/v///v3+//76//r6/f379//8+/7//P7/&#10;/f/9//38//z0/v/u+P/y/fz9//n//P7/+P//9v/7+/75//z///v//vz9//7/+P/9+v74///4//z+&#10;/v78+//99P///P/8//78//3/////////////////////////////////////////////////////&#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Pz8////////////////////////&#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v/////+//7+//7////+///+//7////////+///9///+/v///v///v//&#10;/v/////////+/////v/+/v////7///7///7+///+/v////////////////7+/////v///v//////&#10;///////+///9///8/v/9//////7//////v///v/+/v/+//////////7+/////v///v/+///+////&#10;/////////f////////////7/////////////////////////////////////////////////////&#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&#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&#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&#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dHXqoAYW+AIXBAIa+AIa9AIa+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&#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&#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&#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&#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&#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&#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e+FoOuQ1pop5+e1tPQ1tTP1dTT1dTQ1tTN1tTO1dTP1NTP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TT&#10;jJWXGEhZH3yhAoS4AIjBAIfAAYW8BIS6AYW7AIi9AIm+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i8AYe7BIS9AYTDAoPG&#10;AoPEAIjAAIe5JICiRlRcvri51tPS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HS1tHR1dPS09TS09TT1tTS&#10;2NDO2NTTcH+GFFFoF4KtAYS8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&#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bFAYPEEW6aGm2RFmyTFG6YFGydFG6bEHGVEHGXEHKVEXKT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G+U&#10;EHCVC3emCIS7AIfEAIfFAIfCAIa9AoW7AoW7AoW9AY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q6AIq4AIe2AIa+BYLA&#10;CIHCAYPCAIjGBIC5DW+YDnKWEHKX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E3CWEHCXEHGaDnGcD3CbEm+W&#10;Fm6SFm6QEXCUDnunBYS6AIXB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&#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&#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&#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AIjBAIXDAIXDAYa8AYe9AIi6AIi6A4PCAoPBAYW9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fA&#10;AIe7Aom7AYW1A4m5AIW7AYTAAYTDAoTCAoS/AoW7AYa5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4TAAoW9AIe6AYW+AYS+&#10;AIe8AIm8AIm/AIa9AIm+AIi+AIi/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YXAAYW+AIa8AIe4AIi1AYe1&#10;Aoa6AIW/AITDA4XCA4K8BIW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&#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&#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&#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&#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&#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&#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10;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cMgbYMgbcMgbYMgbcMgbYMgbcMgbYMgbcMgbYMgbcMgbYMgbcMgbYMgbcMgrIMgrIMgrIMgrIM&#10;grIMgrIMgrIMgrIMgrIMgrIMgrIMgrIMgrIMgrIMgrIMgrI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r0Ahr0A&#10;hr0Ahr0Ahr0Ah70Ah70Ah70Ah70Ah70Ah70Ah70Ah70Ah70Ah70Ah70Ah70Ah70Ah70Ah70Ah70A&#10;h70Ah70Ah70Ah70Ah70Ah70Ah70Ah70Ah70Ah70Ah70Ah70Ah70Ah70Ah70Ah70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70Ah70Ah70Ah70Ah70Ah70Ah70Ah70Ah70Ah70Ah70Ah70Ah70Ah70A&#10;h70Ah70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70Ah70Ah70Ah70Ah70Ah70Ah70Ah70Ah70Ah70Ah70Ah70Ah70Ah70Ah70Ah70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L0AhL0AhL0AhL0AhL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L0AhL0AhL0AhL0AhL0Ahb0Ahb0Ahb0Ahb0Ahb0Ahb0Ahb0A&#10;hb0Ahb0Ahb0Ahb0Ahb0Ahb0Ahb0Ahb0Ahb0Ahb0Ahb0Ahb0Ahb0Ahb0Ahb0Ahb0Ahb0Ahb0Ahb0A&#10;hb0Ahb0Ahb0Ahb0Ahb0Ahb0AhbwAhbwAhbwAhbwAhbwAhbwAhbwAhbwAhbwAhbwAhbwAhbwAhbwA&#10;hbwAhbwAhbw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b4Bhb4Bhb4Bhb4B&#10;hb4Bhb4Ahr4Ahr4Ahr4Ahr4Ahr4Ahr4Ahr4Ahr4Ahr4Ahr4Ahr4Ahr4Ahr4Ahr4Ahr4Ahr4Ahr4A&#10;hr4Ahr4Ahr4Ahr4Ahr4Ahr4Ahr4Ahr4Ahr4Ahr4Ahr4Ahr4Ahr4Ahr4Ahr4AhrsAhrsAhrsAhrsA&#10;hrsAhrsAhrsAhrsAhrsAhrsAhrsAhrsAhrsAhrsAhrsAhrs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sAhrsAhrsAhrsAhrsAhrsAhrsAhrsAhrsAhrsAhrsAhrsA&#10;hrsAhrsAhrsAhrsAhr4Ahr4Ahr4Ahr4Ahr4Ahr4Ahr4Ahr4Ahr4Ahr4Ahr4Ahr4Ahr4Ahr4Ahr4A&#10;hr4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hrsAhrsAhrsA&#10;hrsAhrsAhrsAhrsAhrsAhrsAhrsAhrsAhrsAhrsAhrsAhrsAhrsAhrsAhrsAhrsAhrsAhrsAhr4A&#10;hr4Ahr4Ahr4Ahr4Ahr4Ahr4Ahr4Ahr4Ahr4Ahr4Ahr4Ahr4Ahr4Ahr4Ahr4AhrsAhrsAhrsAhrsA&#10;hrsAhrsAhrsAhrsAhrsAhrsAhrsAhrsAhrsAhrsAhrsAhrsAhrsAhrsAhrsAhrsAhrsAhrsAhrsA&#10;hrsAhrsAhrsAhrsAhrsAhrsAhrsAhrsAhrs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iLsAiLsAiL0AiL0Ah74Ahr4AhsABhcABhcAChMAC&#10;hMAChMAAhcAAhcAAh8AAh8A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BhrsChbsChb0EhL0EhL4EhL4Eg8AEg8ABhMIBhMIAhcIAhcIB&#10;hMIChMIChMIEg8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sAAhsAAhr4Ahr4Ahr4Ahr4Bhb0Bhb0Bhb0Bhb0Bhb0B&#10;hb0Bhb0Bhb0Bhb0Bhb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icIAiMIAiMAAh8AAh70Ah70Ah7sAh7sAiLsAiLsAh70Ah74Ahr4AhsAAhcIA&#10;hc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sA&#10;h70Ah70Ah70Ah74Ahr4Ahr4AhcABhb4BhcABhb4BhcAAhr4AhsAAhr4Ah8A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Bhb0ChL4C&#10;hL4ChL4EhL4ChMAChMABhcAAhcAAhcAAhsAAhcAAhcABhcABhc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sAAhsAA&#10;hr4Ahr4Ahr4Ahr4Bhb0Bhb0Bhb0Bhb0Bhb0Bhb0Bhb0Bhb0Bhb0B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8IAh8IAh8AAhsAAhr4Ahr0A&#10;hr0Ahr0Ah7sAh70Ah70Ahr4AhsAAhcAAhcIBhM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Chb0ChL4Bhb4Ahr4Ahr4Ahr4Ahr4Ahr4Ahr0Ahr4Ahr0A&#10;hr4Ah70Ahr4Ah70Ahr4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AhsAAhsAAhcABhcABhcAChMABhb4Bhb4Bhb4Ahr4Ah70Ah70AiL0A&#10;iL0AiL0AiL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AhcIAhcIBhcABhcAChMAChL4Bhb4Bhb4Ahr0Ahr4Ahr4Ahr4AhcABhcABhcAChMA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Fg74Fg74E&#10;hL4ChL4Bhb4Ahr4Ah70Ah70Ah70Ah70Ah70Ah70Ah70Ahr0Ahr0Ahr0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Ah8IAhsIAhsIAhsIA&#10;hcAAhr4Ahr4Ahr0Ahr0Ah70AiLsAiLsAiLsAiLsAiLsAiLs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ChMAChMAChL4ChL4ChL4ChL4Bhb4B&#10;hb4Ahr4Ahr4Ahr4Ahr4Ahr4Ahr4Bhb4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GgsAFgsAEg8AChL4Bhb4Ahr0Ah7sAiLsAiLsAiLsAh7sAh7sA&#10;hrsBhrsBhb0Bhb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MIAh8IAh8AAh8AAh74Ah74Ah70Ah7sAh7sAh7sAh7sAh7sAh70Ah70A&#10;h70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hb0Chb0Bhb0Bhb0Ahr0Ahr0Ah70Ah70Ah70Ah70Ah70AiLsAh7sAh7sAh7sAh7s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Eg8IEg8IChMAB&#10;hcAAhr0Ah70Ah7sAiLsAiLkAiLsAh7sAhrsBhb0Chb0Chb0EhL4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8AAh8AAh8AAh74Ah74A&#10;h70AiLsAiLsAh7sAh7sAhr0Bhb0Bhb4Bhb4ChL4ChL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Chb0Chb0Bhb0Bhb0Ahr4Ahr4Ah74Ah74A&#10;h74Ah74Ah70Ah70Ah7sAh7sAh7sAh7s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cIAhcIAhsAAhsAAh70Ah70Ah7sAh7sAh7sAh7sAh7sAhr0Bhb4C&#10;hL4EhL4Fgs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EhL4ChL4Bhb4Ahr0Ah70AiLsAiLsAiLsAh70Ahr0Bhb4ChMAEg8IEg8IFgsQG&#10;gcQ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Bhb0Bhb0Ahr4Ahr4Ahr4Ahr4AhsAAhsAAhsAAhsAAhsAAhsAAhsAAhsA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EhL4ChL4BhcABhcAAhsIAhsIAhcQAhcQAhsIAhsIAhcAAhcAAhr4Ahr4Ahr0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8AAh8AAh8AAh74A&#10;hr4Ahr0Ahr0Ahr0Ah70Ah70Ahr0Ahr4BhcABhMIChMIEg8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Ggr0Ggr4EhL0Chb0Ahr0Ah70A&#10;iLsAh70Ah70Ahr4BhcAChMAChMIEgsQEgsQFgcY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Bhb0Bhb0Ahr4Ahr4Ahr4A&#10;hr4AhsAAhsAAhsAAhsAAhsAAhsAAhsAAhs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ChL4ChMABhcAAhcIAhsIAhsQAhsQAhcQAhcQA&#10;hcIBhMIBhcABhcABhb4Bhb4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b4Aib4AiL4Ahr4Ahr4Bhb4Bhb4Bhb4Ahr4AhcACisQAgb0BicUAhcQA&#10;hMMBh8Y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HgL0IgcAIhsEAgLoEiMEAg7sAhbwAhr4Ahr4Bhb4AhcAAhcAAhcIAhcQAhcQAhcQ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hb0Bhb0Ahr4Ahr4Ahr4Ahr4AhsAAhsAAiMIAhsAAiMIAhb8Ahr4Ahr4Ag7sB&#10;iMA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B&#10;hb0Ahr4Ahr4Ah8AAh8AAh8IAh8IAhsIAiMQAgr0ChsEAgb0Fh8EChb0Dh78Ag7s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ib4Aib4Ah74Ahr4Bhb4C&#10;hL4ChL4ChMAEiMMAhcAAf7sCi8cAiMMAhcMAhMIAg8I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FgsADgsEAgb0Dh8IAg74DicQBh8IA&#10;h78Bhb4ChL4Bhb4AhcAAhsAAh8AAiMAAic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Bhb0Bhb0Ahr4Ahr4Ahr4Ahr4A&#10;hsAAhsAAgrwFjccAhL4Agr0BiMAEi8MAh78Ag7w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8Ah78Ah78Ah78Ah78Ah78Ah78Ah78Ah78Ah78A&#10;h78Ah78Ah78Ah78Ah78Ah78Ah78Ah78Ah78Ah74Ah74Ah78AiL8Aib8AiMEAib8Ah8EAhb0ChsEG&#10;iMQDg70AgrwDhr4Af7cDi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L0Ah70Ahr0Chb0EhL4Fg74FgsAEg8AAhL8AhsIAiMQAh8IAhb8AicMCjskA&#10;h8M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hcAAiscAiMMAhcAAiMMAg78Agr4ChsEChMAEhL4EhL4Chb0Ahr0AiLsAirsAi7s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Bhb0Bhb0Ahr4Ahr4Ahr4Ahr4AhsAAhsABicMAhsAAg7sEi8MAhLsAhLwBhb0FiMA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4A&#10;g74Ag74Ag74Ag74Ag74Ag74Ag74Ag74Ag74Ag74Ag74Ag74Ag74Ag74Ag74Ag74Ag74Ag74Ag7sA&#10;hLsAhbsAhbsAhrsAhrwAhbsAhLwDh78CgrwDgbwFg74GhsAAgrsEi8MAgLo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70Bhb0EhL4Fg74FgsAF&#10;gsAChMAAhsMAgr4BjcYAh8AAiL4AhrwAgrgAhLs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Aib8Ah8AAiMAAhr4AjMYAiMMAiMQBhcAE&#10;g8AFgsAFg74EhL0BhrsAh7kAircAi7c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b0Bhb0Ahr4Ahr4Ahr4Ahr4AhsAA&#10;hsAAh8EAgr0BiMABhb0Ag7sFiL4Af7UAgLc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8IDhsQDh8IDhsQDh8IDhsQDh8IDhsQDh8IDhsQDh8ID&#10;hsQDh8IDhsQDh8IDhsQDh8IDhsQDh8IDhsQDh8IDhsQDh8IDhsQDh8IDhsQDh8IDhsQDh8IDhsQD&#10;h8IDhsQDh8IDhsQDh8IDhsQDh8IDhsQDh78Dh78Aib8Aib8Air8Aib8Aib0Dh78Ag7kEhL0Fg70H&#10;h8EDh8AAg70AjMUAh8E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sAhr0Chb0EhL4Fg74FgsAChMABhMIAhsAAisMAhLsAg7cBhrkIiboGhLYLhbY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Dh7cAgrMBibsEjcEAgbYAhbsAisEAg74ChMAFgsAFg74Fg70EhLsBhrsAh7kAiLk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Bhb0Bhb0Ahr4Ahr4Ahr4Ahr4AhsAAhsAAgroCicEBiL8AgroGib8Cg7cCg7cQj8Q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b0AhL8A&#10;hb0AhL8Ahb0AhL8Ahb0AhL8Ahb0AhL8Ahb0AhL8Ahb0AhL8Ahb0AhL8Ahb0AhL8Ahb0AhL8Ahb0A&#10;hL8Ahb0AhL8Ahb0AhL8Ahb0AhL8Ahb0AhL8Ahb0AhL8Ahb0AhL8Ahb0AhL8Ahb0AhL8AhLwAhLwA&#10;hroAhroAh7oAh7oAhrgAhboChbkFiL4Ag7sAgrsAgboAj8gAgbsAkco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sAhr0Bhb4ChL4Eg8AChMAAhcIA&#10;hsIAgrsAicAAh7sAhLUNi7sEeqgVhLIUfq0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UgKwNfqoMgq4Af6wHi7sAhrgAi74Ahb0AhcAC&#10;hMAEg8AEg8AChL4Chb0Bhb0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0Bhb0Ahr4Ahr4Ahr4Ahr4AhsAAhsAA&#10;h78DisIAg7sFiL4EhbkAfrMHhrkAfK8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MgrIMgbQMgrIMgbQMgrIMgbQMgrIMgbQMgrIMgbQMgrIMgbQM&#10;grIMgbQMgrIMgbQMgrIMgbQMgrIMgbQMgrIMgbQMgrIMgbQMgrIMgbQMgrIMgbQMgrIMgbQMgrIM&#10;gbQMgrIMgbQMgrIMgbQMgrIMgbQNgbQNgbQMgrILgrIJg7AJg7ALg7ANgbAPg7IPgbAPg7QQh7sG&#10;hbgAhLkAisAAhbo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70Ahr4Ahr4AhcAAhcIAhsIAh8ACj8UAhroCh7gJhLUKfKkXfasgfKkheaY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t&#10;eKEkdp4feqQZgawKgasFhbIBibkAhbsAh8AAhsIAhcQAhcQAhcQBhMIAhcIAhc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Bhb0Bhb0Ahr4Ahr4Ahr4Ahr4Ahr4Ahr4Ah78CicEAgroDhrwAgLQLir0EhLUMirw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leZsleZ0leZsl&#10;eZ0leZsleZ0leZsleZ0leZsleZ0leZsleZ0leZsleZ0leZsleZ0leZsleZ0leZsleZ0leZsleZ0l&#10;eZsleZ0leZsleZ0leZsleZ0leZsleZ0leZsleZ0leZsleZ0leZsleZ0leZsleZ0odqQod6IleKAk&#10;eaAkeZ8kep0leZ0meJ0meJ0jdZwjdp4ed6EZeqUXf6oQga0Rg7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iL0Ah70Ah74AhsAAhsAAhsIAh8IAiMAA&#10;hLoBir4AhLQNhLQUgKy1//+////B///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S///O///D//+3//8Tg6sHg68AhrUAiLsAiMAAh8QA&#10;h8QAhcYAhcYAhMYAhcQAhcQ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10;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&#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10;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&#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10;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&#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10;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&#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10;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&#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10;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&#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10;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&#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10;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&#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10;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&#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10;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&#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10;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&#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10;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&#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10;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&#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10;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&#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10;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&#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10;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&#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10;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&#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10;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&#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10;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&#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10;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&#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10;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&#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10;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&#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10;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&#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10;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&#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10;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&#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10;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&#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10;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&#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10;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&#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10;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&#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10;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&#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10;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&#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10;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&#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10;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&#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10;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&#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10;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&#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10;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&#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10;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&#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10;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&#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10;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&#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10;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&#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10;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&#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10;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&#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10;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&#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10;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&#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10;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&#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10;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&#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10;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&#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10;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&#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10;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&#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10;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&#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10;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&#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10;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&#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10;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&#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10;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&#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10;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&#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10;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&#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10;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&#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10;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&#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10;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&#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10;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&#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10;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&#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10;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&#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10;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&#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10;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&#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&#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10;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&#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&#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&#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&#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10;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&#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&#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10;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&#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&#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10;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&#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&#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10;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&#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&#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10;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&#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&#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10;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&#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&#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10;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&#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&#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10;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&#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&#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10;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&#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&#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10;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&#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&#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10;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&#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&#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10;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&#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&#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10;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&#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&#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10;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&#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&#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10;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&#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&#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10;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&#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&#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10;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&#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&#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10;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&#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&#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10;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&#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&#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10;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&#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&#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10;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&#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&#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10;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&#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&#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10;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&#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&#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10;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&#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&#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10;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&#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&#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10;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&#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&#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10;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&#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&#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10;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&#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&#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10;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&#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&#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10;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&#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&#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10;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&#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&#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10;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&#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&#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10;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&#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&#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10;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&#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&#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10;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&#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&#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10;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&#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&#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10;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&#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&#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10;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&#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&#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10;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&#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&#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10;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&#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&#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10;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&#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&#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10;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&#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&#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10;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&#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&#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10;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&#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&#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10;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&#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&#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10;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&#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&#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&#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&#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10;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&#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&#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&#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&#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&#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&#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&#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&#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v/8///5///5///7///7///5//v5&#10;//v9//z//f//+v/d//8mv8IAzs4AytACytIAzMoAzMoAzMoAzMoAzMoAzMo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MoAzMoAz88AztEAzNIAytICytICytECy80DyssDyMkG&#10;y8sCzMYVx8E3tbLL///u///8+v3/////////////////////////////////////////////////&#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&#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&#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&#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&#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&#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&#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&#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&#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&#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&#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&#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&#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&#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&#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&#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&#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&#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&#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&#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&#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10;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&#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&#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10;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&#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&#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10;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&#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&#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10;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&#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&#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10;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&#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&#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10;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&#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&#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10;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&#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&#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10;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&#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&#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10;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&#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&#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10;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&#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&#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10;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&#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&#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10;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&#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&#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10;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&#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&#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10;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&#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&#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10;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&#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&#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10;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&#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&#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10;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&#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&#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10;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&#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&#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10;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&#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&#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10;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&#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&#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10;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&#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&#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10;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&#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&#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10;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&#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&#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10;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&#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&#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10;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&#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&#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10;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&#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&#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10;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&#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&#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10;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&#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&#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10;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&#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&#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4BhMIBhMIAhr4Ah70Ahr4Ahr4A&#10;h70AhLwAhsEBhMIAhr4MgbQleZvN////////////////////////////////////////////////&#10;////////////////////////////////////////////////////////////////////////////&#10;///////////////////////////////////////////////////////////////////////+///7&#10;///3///5/////v///f/+///8///+//////3///rc//8lvbgAzMUCzMYCzMY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FgsAEg8AAhcIAhsIAhcQAhcQAhMYAhcYAhccAhMMFhb4Qfq8peZzb///w&#10;///+//////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8//j8//r+//3m//8YfqYChb0ChMIChMIAhrsAiLkAibsAh70Chb0Fg74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Chb0Bhb4Ahr4AhsAAhsAA&#10;hcIAhcQAhMYAhccAhMMDhr4Pf68nepzZ///w///+//////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r///v+///m//8afaYBhb0ChMIB&#10;hcAAhrsAiLkAiLsAh70ChL4Eg8ABhcAAhc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FgccEgscCg8QBhcABhrsBhrkBhrkA&#10;h70Ah8IAhsECh7wOgK0nepjZ///x//////r//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8//v8//34///g//8XfqYAhr4AhcIAhcIAhr4A&#10;h70Ah70Ah70Ah7sAh7kAiLcAirY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M0AhckAhsYAiMAAibkAiLcAh7kAh70A&#10;hsIAhMMFhMEQfbUpeKHb///x/////v/+//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fv//f3//P/r//8dfKQEhLsEg8AChMIAhr4Ah74A&#10;iMIAh8IBhMIChM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8QAiMIAib4AibsAiLcAh7cBhrkAhr4AiccAhcUBhMIOgbgme6TV///s///7///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8///8&#10;///8///8///8///8///8///8///8///8///8///8///8///8///8///8///8///8///8/////f//&#10;/P///f/l//8Zf6cAg7sEg8ADgsEChL4Ahr4AhsIAhsQCg8QChMIAhsIAiMA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kAhrsBhrsChb0Fg70Fg74Eg8ABhMIAiskAisYAgrgSibMkeZbb///3/////Pr//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f///P//&#10;/f///P///f///P///f///P///f///P///f///P///f///P///f///P///f///P///f///P///f//&#10;/P///f///P///f///P///f///P///f///P///f///P///f///P///f///P///f///P////3///34&#10;/Pvi//8QgaEAi74Ag74Bg8EFgsAFgsAEg8IEg8AGgr0EhLsAirYAjLY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BhrkBhrsBhb0ChL4Eg8AFgsAEg8IAhcQAhMEAh78F&#10;jsALgKkkeJLY///3////+vr//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v///f///v///f///v///f///v///f///v///f///v///f//&#10;/v///f///v///f///v///f///v///f///v///f///v///f///v///f///v///f///v///f///v//&#10;/f///v///f///v///f///v///f/9/Pj9/vn7//vc//8XhKMAg7QAhr4DhsQChMAEg8AFgsIFgsIG&#10;gr0EhbkAiLYAirQ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sIAhcQAhcQAhcQBhMIAhcIAicIAh70AgrIThK4nepjZ///u/v///f///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3///32//vg&#10;//8cgKEIibsAgbkAhb8AhsAAhcIEgsQFgsQEg8IEhL4EhLsFhLk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sAA&#10;hcAAhr4AiLsAh7sAhr4BhcAAgrwDhb8GhsAAf7gAiMEIh7wZeqXB/////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vz//fz//vz//fz//vz//fz/&#10;/vz//fz//vz//fz//vz//fz//vz//fz//vz//fz//vz//fz//vz//fz//vz//fz//vz//fz//vz/&#10;/fz//vz//fz//vz//fz//vz//fz//vz//fz//vz//fz//vz//fz9//7+/v7+/v7+/v/7///7//77&#10;//n+//f++vH//fv/+f///f/5///c//8XgaMBirY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cAAhsIAh8QAh8QAhsIAhcAAhr4Ahb0KjsYAgbMG&#10;fKocfqXI///b///k///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m///m///m///m///m///m///m///m///m///m///m///m///m&#10;///m///m///m///m///m///m///f///g///P//8WfqkFg70FicIAhLwAiL0Ah74ChMICg8QAhsIA&#10;hcAFg74Jgb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Fg70ChL4A&#10;h8AAiMIAiMAAiL4Bhb0ChbsDhrwAfbUGjcUChr4GhbgKgK4TfKQbfaQ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Tfa8dg7EggqUSeaIO&#10;h8gAgMgAf78Aib8AibcAirYChbkBhb0Air4AisAChMIIgc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cIAhcIBhcAB&#10;hb4Ah7sAh7sAhr0Bhb4Ag7sAgLkFjMQAicIAhsAAisAPfqsZe6I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gWfagWfagWfagWfagWfagWfagW&#10;fagWfagWfagWfagWfagWfagWfagWfagWfagWfagWfagWfagWfaYXfKgceqoceawWfKwTfqoVfqUX&#10;faUXc6IjgLMSfbMRgbEZg6UaiKsAebAKh8k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Ggr0EhL4Ah74AiMAAib4AiL0BhrsEhbkDgrkGicEAgb0Ah8QA&#10;iMAAhrwGi7wChL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kAhMAFg7UJg7oAgMsAgtIBhsgAhbwAi7QAirIChrYAh7kAjL4Ai8IB&#10;hMIIgMQ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cIBhMIBhcABhb4Ah7sAh7sAhr0Bhb4AhLwFicIAgbkAhsEAkMkA&#10;hLkRg68Zf6c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sIAhsIAhsIAhsIAhsIAhsIAhsIAhsIAhsIAhsIAhsIAhsIAhsIAhsIAhsIAhsIAhsIA&#10;hsIAhsIAhr4BhcAFgsIFgsQAhcQAhsIAh74Bhb4IhcUAgcUAic4AhsQAibUChLIIhccEf8w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EhsIAgr4Chb0Ag7sAjMEAib0AjLwAhrUChrQEhbcF&#10;g70Eg8ABhMIAhcIAhcAAhc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Ggr4Ggr4EhL4ChL4Ahr4Ahr4Ah8AAh8AAh70Ah7sAh7kBhrcBhrkAhrsAh70Ah74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4Ah74A&#10;h70Ah70Ah70Ah70Ah70Ah70Ah70Ah70Ah70Ah70Ah70Ah70Ah74Ah74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r0Ahr0Ahr0Ahr0Ahr0Ahr0Ahr4A&#10;hr4Ahr4Ahr4Ahr4Ahr4Ahr0Ahr0Ahr0Ahr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r4Ahr4Ahr0Ahr0Ahr0Ahr0Ahr0Ahr0Ahr0A&#10;hr0Ahr0Ahr0Ahr0Ahr0Ahr0Ahr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4Ah74Ah70Ah70Ah70Ah70Ah70Ah70Ah70Ah70Ah70Ah70Ah70Ah70A&#10;h74Ah74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r0Ahr0Ahr0Ahr0Ahr0Ahr0Ahr4Ahr4Ahr4Ahr4Ahr4Ahr4Ahr0Ahr0Ahr0Ahr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4Ah74A&#10;iL4AiL4Ah70Ah70ChL4EhL4Fg74FgsAFgsACg8QAhsYAhsYAhr4B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EhL4EhL4ChL4Bhb4Ahr4Ah74Ah8AA&#10;h8AAh74Ah70BhrsBhrkBhrsAhr0Ahr4Ah8A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r4Ah70Ahr4Ah70Ahr4A&#10;hr4Ahr4Ahr4Ahs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0Ahr4Ahr4Ahr4Ahr4AhcAAhr4AhcAAhr4Ahr4Ahr4A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70Ahr4Ah70Ahr4Ah70Ahr4Ahr4Ahr4Ahr4AhsA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0Ahr4Ahr4Ahr4Ahr4AhcAAhr4AhcAA&#10;hr4Ahr4Ahr4Ahr4Ahr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sAAh8AAh8AAhr4Ahr4ChL4EhL4ChL4ChMAChMABhMIA&#10;hsQAhsQAhr4Chb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70Ah70Ah74Ah74Ah8AAhsAAhcABhb4Bhb0Chb0Bhb4Ahr4AhsAAhsI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b4BhcABhb4BhcABhb4BhcABhcABhcABhcABhMI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Ahr4AhcAAhr4AhcAAhcAAhcAAhcAAhcIA&#10;hcAAhcIAhcAAhcAAhcAAhcAAhr4A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AhcAAhcAAhcAAhcAAhcAAhcAAhcAAhcAAhcAAhcAA&#10;hcAAhcAAhr4AhcAAhr4A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b4BhcABhb4BhcABhb4BhcABhcABhcABhcAB&#10;hMI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Ahr4A&#10;hcAAhr4AhcAAhcAAhcAAhcAAhcIAhcAAhcIAhcAAhcAAhcAAhcAAhr4A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BhcABhcABhcAB&#10;hcABhcABhcABhcABhcABhcABhcABhcABhcABhcABhcABhcABhcABhcABhcABhcAAhcIAhcIBhMIB&#10;hMIBhcABhcABhcABhcAAhcAAhsAAhsAAh8AAh8IAh8ABhb4EhL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ib4AiL4AiL0Ah70Ah74Ahr4Ahr4AhcAB&#10;hcABhcABhcABhcABhcAAhcIAhsIAhsI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L4ChMAChL4ChMAChL4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Ahr4AhcAAhr4AhcAAhcAAhcAAhcAAhcAAhcAAhcAAhcAAhcAAhcAAhcAAhr4Ahc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Ahr4AhcAAhr4AhcAAhcAAhcAAhcAAhcAAhcAAhcAAhcAA&#10;hcAAhcAAhcAAhr4Ahc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ChMAChMAChMAChMAChMAChMAChMAChMAChMAChMAChMAChMAChMAC&#10;hMAChMAChMAChMAChMAChMAAhcIBhMIBhMIChMIChMIBhcAAhcAAhsAAh74AiL4Aib4AiL0Ah70A&#10;h70Chb0EhL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ib4Aib4AiL4Ah74Ah70Ahr4Bhb4ChMAChMABhMIBhMQAhcQAhcQAhsIAhsIAhsA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0Bhb4Bhb0Bhb4Bhb0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Ah70Ahr4Ah70Ahr4Ahr4Ahr4Ahr4Ahr4Ahr4A&#10;hr4Ahr4Ahr4Ahr4Ahr4Ah70Ahr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Ah70Ahr4A&#10;h70Ahr4Ahr4Ahr4Ahr4Ahr4Ahr4Ahr4Ahr4Ahr4Ahr4Ahr4Ah70Ahr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AhsAAhcABhcABhcAB&#10;hcAAhr4Ah70AiL0AibsAirsAirkAircAiLcBhrcChbkChbs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ib4AiL4Ah74Ahr4Ahr0Chb0EhL0EhL4ChMAB&#10;hMIAhcQAhcYAhsIAhcABhb4C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Ahr0Ahr0Ahr4Ahr0Ahr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r0Bhb0A&#10;h70Ahr4Ah70Ah70Ah70Ahr0Ah70Ahr0Ah70Ahr0Ah70Ahr0Ah70Ahr0Ah70Ahr0Ahr0Bhb0Ahr0B&#10;hb0Ahr0Bhb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sAAhcAAhcABhcAChL4EhL0Fg70EhL0BhcAAhcIAhsQAhsQAhcAChb0Gg7cJg7Q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sA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cAAhr4Ahr4Ahr4Bhb4Ahr4Bhb4Ahr4Bhb4A&#10;hr4Bhb4Ahr4Bhb4Ahr4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cAAhr4A&#10;hr4Ahr4Bhb4Ahr4Bhb4Ahr4Bhb4Ahr4Bhb4Ahr4Bhb4Ahr4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iL0AiL0Ahr4AhcAAhcIA&#10;hsIAiL4AiL0AiL0Ah70Ah7sBhrkGhLYFhLkAhsQAh8c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ChMAChMAChMAChMAEhL4EhL0EhLsChbsAhr4AhsAA&#10;h8IAhsAChbsJgrYRgK0Wfqk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Ig7cIg7cIg7cIg7c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LgbcL&#10;gbcLgbcMgbcMgbYMgbYMgbYMgbYMgbYMgbYMgbYMgbYMgbYMgbYMgbYMgb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LgbcLgbcLgbcMgbcMgbYMgbYMgbYMgbYMgbYMgbYMgbYMgbYMgbYM&#10;gbYMgbYMgb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JgrYJgrYJgrYJgrYJgrYJgrYJgrYJgrYJgrYJgrYJgrYJgrYJgrYJgrYJgrYJ&#10;grYJgrYJgrYJgrYGhLQGhLQJg7QLgrYLgbkJgrkGg7cIg7YLgrYMgbYNgbQPgLITfrANgLYAhcQA&#10;iMs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Eg8IE&#10;g8IChMIChMIChMAChb0ChbsBhrsAhrwAicAAh8AAhLwIf7EYgK0feZ0peZo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ie6MheqIjfKYddqAeeaUlgKwc&#10;d6MfeqYdeKQeeaUhfKgfeqYheqQie6Ued58ie6M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ieqgbc6Ejeqcof6wcc54ofKggdKAmeqYkeaIkeaIkeKQk&#10;eKQkeKQkeKQkeKQkeK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ieqgbc6Ejeqcof6wc&#10;c54ofKggdKAmeqYkeaIkeaIkeKQkeKQkeKQkeKQkeKQkeK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heqQheqQheqQheqQheqQheqQh&#10;eqQheqQheqQheqQheqQheqQheqQheqQheqQheqQheqQheqQheqQefKAfe6Afe6AheqQheacheace&#10;e6QfeqQkdqUpd6cjdKMneKcpd6Ufeq4Df7sAhsk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Eg8IChMIBhMQBhMQBhcABhb0BhrsAh7kDjsEAfLEDjMIE&#10;g7gWgrFEm8RXmrdakqt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ck69ck69aka1gl7VhmrdXj65clLNelrValbNbk7JdlbRblLFdlrNflrJck69gl7Nd&#10;lLBdlL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dlLBdlLJZlLRmnr9a&#10;krFYj65bkrBek7JflLNakKxgk7Bgk7BelLBek7JelLBek7Jek7Jek7JdlLBdlLJdlLBdlLJdlLBd&#10;lLJdlLBdlLJdlLBdlLJ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70Ahr4Ah8IA&#10;h8QAh8IAh74Ah7sAh7sAir8AgbkIi8MOfbIkdaBhlLHq/P/y8/j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6ufv6+jv7uzr6ujx8e/w8PDq7OuCg4X9&#10;/v/w8PLt7e3v7e7u7evx7ezv6+jw7On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r8/WBhon4/v7q7u/o7Ovr7eru7+rw8ezu7+ru7+ru7+ru7+rt7+zt&#10;7+zr8Ozr7+7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r8/WBhon4/v7q7u/o7Ovr7eru&#10;7+rw8ezu7+ru7+ru7+ru7+rt7+zt7+zr8Ozr7+7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v7urv7ury7eny7er06/Dx7PDq8enq8env&#10;7e7u7PHu8/d7hop7io/Z//8Tf6MAh7c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sAhr4AhsIAhsIAhsIAhr4AhrsAhrsAiL8AiMAAgLoNfrIqfKRd&#10;j6rw///v7+/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38/Dt6ebz8u7x8O7r6+nt7e3v8fCMjY/+///u7vDs7Ozw7u/v7uzy7u3x7ery7uv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p7vGDh4r8///s7e/x&#10;8/Lv7+308+/u7env7urv7urv7urv7uru7+ru7uzu7uzu7u7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ChbkChbsAhcABhMIBhMIEg8AEhL4EhL4Ah8MAhcQAhcAKf7Qed51elq3u&#10;///r8Or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u&#10;7u7u7u7r7O7y8/Xn6+7p7fDv9PiAhYn7///p7vLp7fDt8fTs7e/s7e/t7e3u7u7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q7faHipP+///s6/Hw7/Tv&#10;7fLy7u/x7e7y7O7y7O7x7e7x7e7v7fDv7fDv7fLv7fL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q7faHipP+///s6/Hw7/Tv7fLy7u/x7e7y7O7y7O7x7e7x7e7v7fDv7fDv7fLv7fL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t&#10;7vDt7vDt7vDt7vDt7vDt7vDt7vDt7vDt7vDt7vDt7vDt7vDt7vDt7vDt7vDt7vDt7vDt7vDt7vDm&#10;8fPo8PLu7vDy7PD06vXx7PPq8eno8unw8u/r7PDo8fZ7hY6Dh5Lm//8ZeK4FgcY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ChMAChMAAhr0Ahr0Ah74Ahr4Ahr4Bhb4AgrkFjMMA&#10;g7sHgLQffKVfm7Vwg4qLioiHiI2HiI2FiYyAhIeIiYuIiYuAhoaBh4eCh4qDhouHhIuGhYuCh4qA&#10;iIqFhoiGhoi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EiJF+g4eLj45/gXyHiYaJjYx/iYuHjpSKiI2HhYqAhYh/iYuFjZd7f4uKipSJ&#10;hpGDgJOKiZmCiJSCipR9hYiDh4qLhIuNg46Gf5GHhJeChJOIi5qAg5SDh5OKjpGGiomDiYmEiIuD&#10;ho9+gouGkpJ8iIiAhYmGiZCAh4+Ah4+Ah4+DhouHhYiGhoiAiIt/iI+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sAhr0AhrsAhr0Ahr4AhcAAhr0Bhb0AiLoAg7UAhbkLhrkef6pWkrR6jKCHg5GDjYSFjISF&#10;i4eDi42AipZ7hJN+hY2FipCDhZGDho2Dh4aDh4iFhY+DhZGAh49/iI2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cABhb4Ahr0Ahr0Ahr4Ahr4Bhb4C&#10;hL4GjcQAhbwAgLgMhbkYdaBgnLh4iZOIhIV9hIqIjZODhouEh4yFhouHiI2BgoeEhIyFhY+FhY+C&#10;h42Ch42FhY2FhY2FhouFho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EiJF+g4eLj45/gXyHiYaJjYx/iYuHjpSKiI2HhYqAhYh/iYuF&#10;jZd7f4uKipSJhpGDgJOKiZmCiJSCipR9hYiDh4qLhIuNg46Gf5GHhJeChJOIi5qAg5SDh5OKjpGG&#10;iomDiYmEiIuDho9+gouGkpJ8iIiAhYmGiZCAh4+Ah4+Ah4+DhouHhYiGhoiAiIt/iI+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0A&#10;hr4Ahr4AhcAAhr4Bhb4Ahb0Ah78Ahb0JgrYefaValrDi8/vx7ez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vDu7u7u7uzu7uzu7vDu7fLu&#10;7u7t7e3u7/Hr7/KAiZDg//8Yfqw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0Ahr4Ahr4AhcAAhr4Bhb4Ahb0Ah78Ahb0JgrYefaVa&#10;lrDi8/vx7ez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vDu7u7u7uzu7uzu7vDu7fLu7u7t7e3u7/Hr7/KAiZDg//8Yfqw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0Ahr4A&#10;hr4AhcAAhr4Bhb4Ahb0Ah78Ahb0JgrYefaValrDi8/vx7ez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vDu7u7u7uzu7uzu7vDu7fLu7u7t&#10;7e3u7/Hr7/KAiZDg//8YfqwBhb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r4Ahr4AhcAAhr4Bhb4Ahb0Ah78Ahb0JgrYefaValrDi&#10;8/vx7e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vDu7u7u7uzu7uzu7vDu7fLu7u7t7e3u7/Hr7/KAiZDg//8YfqwBhb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0Ahr4Ahr4A&#10;hcAAhr4Bhb4Ahb0Ah78Ahb0JgrYefaValrDi8/vx7e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vDu7u7u7uzu7uzu7vDu7fLu7u7t7e3u&#10;7/Hr7/KAiZDg//8YfqwBhb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Ahr4AhcAAhr4Bhb4Ahb0Ah78Ahb0JgrYefaValrDi8/vx&#10;7ez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vDu7u7u7uzu7uzu7vDu7fLu7u7t7e3u7/Hr7/KAiZDg//8Yfqw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cAA&#10;hr4Bhb4Ahb0Ah78Ahb0JgrYefaValrDi8/vx7ez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vDu7u7u7uzu7uzu7vDu7fLu7u7t7e3u7/Hr&#10;7/KAiZDg//8YfqwBhb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Ahr4Ahr4AhcAAhr4Bhb4Ahb0Ah78Ahb0JgrYefaValrDi8/vx7e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vDu7u7u7uzu7uzu7vDu7fLu7u7t7e3u7/Hr7/KAiZDg//8YfqwBhb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0Ahr4Ahr4AhcAAhr4B&#10;hb4Ahb0Ah78Ahb0JgrYefaValrDi8/vx7e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vDu7u7u7uzu7uzu7vDu7fLu7u7t7e3u7/Hr7/KA&#10;iZDg//8Yfqw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0Ahr4Ahr4AhcAAhr4Bhb4Ahb0Ah78Ahb0JgrYefaValrDi8/vx7ez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vDu&#10;7u7u7uzu7uzu7vDu7fLu7u7t7e3u7/Hr7/KAiZDg//8Yfqw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cAAhr4Bhb4A&#10;hb0Ah78Ahb0JgrYefaValrDi8/vx7ez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vDu7u7u7uzu7uzu7vDu7fLu7u7t7e3u7/Hr7/KAiZDg&#10;//8Yfqw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0Ahr4Ahr4AhcAAhr4Bhb4Ahb0Ah78Ahb0JgrYefaValrDi8/vx7ez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vDu7u7u&#10;7uzu7uzu7vDu7fLu7u7t7e3u7/Hr7/KAiZDg//8YfqwBhb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0Ahr4Ahr4AhcAAhr4Bhb4Ahb0A&#10;h78Ahb0JgrYefaValrDi8/vx7ez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vDu7u7u7uzu7uzu7vDu7fLu7u7t7e3u7/Hr7/KAiZDg//8Y&#10;fqwBhb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0Ahr4Ahr4AhcAAhr4Bhb4Ahb0Ah78Ahb0JgrYefaValrDi8/vx7e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vDu7u7u7uzu&#10;7uzu7vDu7fLu7u7t7e3u7/Hr7/KAiZDg//8YfqwBhb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r4Ahr4AhcAAhr4Bhb4Ahb0Ah78A&#10;hb0JgrYefaValrDi8/vx7ez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vDu7u7u7uzu7uzu7vDu7fLu7u7t7e3u7/Hr7/KAiZDg//8YfqwB&#10;hb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0Ahr4Ahr4AhcAAhr4Bhb4Ahb0Ah78Ahb0JgrYefaValrDi8/vx7e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vDu7u7u7uzu7uzu&#10;7vDu7fLu7u7t7e3u7/Hr7/KAiZDg//8YfqwBhb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cAAhr4Bhb4Ahb0Ah78Ahb0J&#10;grYefaValrDi8/vx7ez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vDu7u7u7uzu7uzu7vDu7fLu7u7t7e3u7/Hr7/KAiZDg//8YfqwBhb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0Ahr4Ahr4AhcAAhr4Bhb4Ahb0Ah78Ahb0JgrYefaValrDi8/vx7ez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vDu7u7u7uzu7uzu7vDu&#10;7fLu7u7t7e3u7/Hr7/KAiZDg//8YfqwBhb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0Ahr4Ahr4AhcAAhr4Bhb4Ahb0Ah78Ahb0JgrYe&#10;faValrDi8/vx7e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vDu7u7u7uzu7uzu7vDu7fLu7u7t7e3u7/Hr7/KAiZDg//8YfqwBhb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ChMAChMAChMIB&#10;hMQAhMYAhccAhsQAhsIAhb8Chr8EgrwQf7Yleadek7Xg8//t7vP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o8fDq8PDr7/Dt7+7u7+ru7+rt7+zt7+7r&#10;8Orq7+vs8e3r7/KDh5Lk//8eerEGgcY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4Bhb4BhcAAhcQAhcQAhcQAhsIAhb8Chr8Dg7wPgLYjeqdd&#10;lLPg9P/t7vL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q8PDr7/Dt7vDu7u7v7urv7uru7u7t7+7t7+zs7uvu8O/t7vKDh5Lj//8bfK8Cg8Q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ircAibkAh7kAhrsA&#10;hr4AhcAAhcAAhsAAhb0Ah78BhLwNgbQie6VclbDe9fvr8Oz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r7/Dt7vDx7PDy7O7y7erx7erv7e7u7vDu7vDt&#10;7e/w7vHu7fODh5Dg//8UgaoAiL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rkAiLkAh7kBhrsBhrsAhr0Ahr0Ahr4AhrwAh74AhLwMgbQgfKNal6ze&#10;9vjr8On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7u7u7y7O707Oz07Ony7erv7e7u7vDu7vDu7O/y7fHv7fKDiIzf//8Sg6UAi7c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BhMIChMAFg74Fg70Chb0B&#10;hb0Ahr0Ah70Ah7oAiLwAhboLgrIgfKFal6rg9vTt8OX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rv7ury7er07On07efy7efv7uzu7u7u7u7u7O3y&#10;7u/u7u6DiYnf//8ShKAAi7A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EgscEgsYFgsIFg74Bhb0AhrsAh7sAh7sAh7oAh7wAhLwNgbQie6Nclqzg9fbu&#10;7+f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uzu&#10;7uzu7uzu7uzu7uzu7uzu7uzu7uzu7uzu7uzu7uzu7uzu7uzu7uzu7uzu7uzu7uzu7uzu7uzu7+rv&#10;7urx7ery7ery7efx7unv7e7u7vDu7vDt7e3v7+/t7+6DiYng//8XgaAAibI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g80Bg8sBhMYBhcAAh70AiLsA&#10;ibkAiLkAhroChr4Egr0RfrcmeKdek7Li8/3v7uz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u7vDu7vDu7vDu7vDu7vDu7vDu7vDu7vDu7vDu7vDu7vDu&#10;7vDu7vDu7vDu7vDu7vDu7vDu7vDu7vDt7+zu7u7v7e7v7e7v7uzv7e7u7fLu7fPt7vLq7u/s8PHr&#10;7/KBiYzj//8cfacFhLs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csAhckAhcQAhsAAh70AibkAiLkAiLkAhrwChr8EgcEQfrsleKpek7Xh8//t7v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u7vDu7fLu&#10;7vDu7fLu7vDu7fLu7vDu7fLu7vDu7fLu7vDu7fLu7vDu7fLu7vDu7fLu7vDu7fLu7vDu7fLu7vDu&#10;7fLu7vDu7fLu7vDu7fLu7vDu7fLu7vDu7fLu7vDu7fLu7vDu7fLu7vDu7fLu7vDu7fLt7+zt7+7u&#10;7vDu7vDu7u7u7vDu7fPt7vPt7vDq7u3s8O/r7/KDh5Dj//8ee64GgcI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icIAiMIAiL0Ah7sAh7sAh7kAh7kA&#10;h7sAhb0Agr0DhsYPg8AceKlWkrTd9//p8fT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u7u7u7vDu7u7u7vDu7u7u7vDu7u7u7vDu7u7u7vDu7u7u7vDu&#10;7u7u7vDu7u7u7vDu7u7u7vDu7u7u7vDu7u7u7vDu7u7u7vDu7u7u7vDu7u7u7vDu7u7u7vDu7u7u&#10;7vDu7u7u7vDu7u7u7vDu7u7u7vDr8Ort7+zu7vDu7vDu7u7u7vDt7vLt7vDv8e7t7+rw8ezt7e2B&#10;hY7i//8VerACh8o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ir0AibsAh7kAh7kBhrsBhb0Bhb0Ahr4CisQCjMUAhMAHgLcgfqpal7Td9f/n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r8Ort7+zu7vDv&#10;7fDv7e7u7u7r7/Dr7+7v8ezq6uL18Ozy7u2BhIvg//8VgLQAhMc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ibcAiLcChbkFhLsFg74FgsIChMIAhcIA&#10;gboAiL4Ah70LhbQdeZ5bkqfl8/b48ev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u7/Hu7/Hu7/Hu7/Hu7/Hu7/Hu7/Hu7/Hu7/Hu7/Hu7/Hu7/Hu7/Hu&#10;7/Hu7/Hu7/Hu7/Hu7/Hu7/Hs8e3u8O/w7vHy7fHy7u/v7+/s8PHs8O/s7ej69fH26+n37e6Fhova&#10;//8Pg7IAicQ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iLcAh7kEhLsFg74FgsQEgsYCg8QAhcIAicIAjcIAgrYPh7Qnf6RglKrl8PTz6uX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q7vHq7vHq7vHq&#10;7vHq7vHq7vHq7vHq7vHq7vHq7vHq7vHq7vHq7vHq7vHq7vHq7vHq7vHq7vHq7vHs7fHt7PLu7PHt&#10;7e3s7u3q7u/q7vHt7e3v6+ry6On17O+IiY7f//8UhKwAi78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iLsAh70Bhb4BhMIAhMcAhMcAhcYAhsIAiL4A&#10;gbYFhroOgK8acZpkm7nc7vyNjJK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BipGBipGBipGBipGBipGBipGBipGBipGBipGBipGBipGBipGBipGBipGB&#10;ipGBipGBipGBipGBipGEiJOEiJOEiJGEiY2EioqEioqCio2EiJGBhY6Eh46Ki5CHiI2Eh4zm//8Z&#10;d5oKhrQ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sAhr0AhcAAhcQAhccAhccAhsQAhr4AgrgGh7sGhr0IfrQdg7Oy///Y///h///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g///g///g///g///g///g&#10;///g///g///g///g///g///g///g///g///g///g///g///g///g///k///j///g///f///f///g&#10;///j///j///i///g///X///e///m///Q//8bfqgIgbY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ChbkChbsAhr4Ah8AAh8QAh8IAhr4ChbsFhLcJiL0A&#10;g74AhMEFicQDfrIWgakdgaM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XfasXfasXfasXfasXfasXfasXfasXfasXfasXfasXfasXfasXfasXfasXfasX&#10;fasXfasXfasXfaseebAae64Uf6kRgqQRg58WgJ8bfKYdeq0TeK4XgrYQhLMVha0Vc5Ycf6kNisoA&#10;hM0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FhLkE&#10;hLsAhr0Ah8AAiMAAh8AAh7sEhbkFg7UIhb0AhsIAhMcAh8cAisYAibgCh7A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Bhb4Bhb4Bhb4Bhb4Bhb4Bhb4B&#10;hb4Bhb4Bhb4Bhb4Bhb4Bhb4Bhb4Bhb4Bhb4Bhb4Bhb4Bhb4Bhb4IgMYEgsQAiL0Ai7cAjLAAibIF&#10;hLkGgcIBhskAhskAhsEAjMAJhbELhLkAgMkAhts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70Ah70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70Ah7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Bhb4Bhb4Bhb4Bhb4Bhb4Bhb4Bhb4Bhb4Bhb4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ChL4ChL4Bhb4Bhb4Bhb4Bhb4Bhb4B&#10;hb4Bhb4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Bhb4Bhb4Bhb4Bhb4Bhb4Bhb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b4Ahr4Bhb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74Ah7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74Ah7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0Bhb0Bhb0Bhb0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Bhb4Bhb0Chb0Chb0EhL0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cAAhcAA&#10;hr4Bhb4Bhb4ChL4Chb0EhL0Dg7oEg7o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cAAhcABhb4Bhb4ChL4ChL4EhL0EhL0Eg7oEg7oHisAAgrgB&#10;hb0Bhb0Ahb0Ahr4Ahb0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sAAhcAAhr0B&#10;hb0Chb0Bhb0Ahr0EhbkRgrQYeqcJjMIBhLoChr4Bhb0Ahb0Ahr4Ahb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">
                <v:shape id="Imagen 55" o:spid="_x0000_s1027" type="#_x0000_t75" style="position:absolute;width:20574;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">
                  <v:imagedata r:id="rId27" o:title="" croptop="15153f" cropbottom="7624f" cropleft="2218f" cropright="21194f"/>
                </v:shape>
                <v:shape id="Imagen 58" o:spid="_x0000_s1028" type="#_x0000_t75" style="position:absolute;left:25717;top:1809;width:14002;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">
                  <v:imagedata r:id="rId28" o:title="" croptop="18112f" cropbottom="27416f" cropleft="22596f" cropright="30249f"/>
                </v:shape>
                <v:shape id="Imagen 71" o:spid="_x0000_s1029" type="#_x0000_t75" alt="Tabla&#10;&#10;Descripción generada automáticamente" style="position:absolute;left:45720;top:1524;width:15430;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">
                  <v:imagedata r:id="rId29" o:title="Tabla&#10;&#10;Descripción generada automáticamente" croptop="10594f" cropbottom="36104f" cropleft="43706f" cropright="2559f"/>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72" o:spid="_x0000_s1030" type="#_x0000_t55" style="position:absolute;left:21812;top:5429;width:18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" adj="10800" fillcolor="#4472c4 [3204]" strokecolor="#1f3763 [1604]" strokeweight="1pt"/>
                <v:shape id="Flecha: cheurón 73" o:spid="_x0000_s1031" type="#_x0000_t55" style="position:absolute;left:41624;top:5524;width:18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" adj="10800" fillcolor="#4472c4 [3204]" strokecolor="#1f3763 [1604]" strokeweight="1pt"/>
                <w10:wrap type="topAndBottom" anchorx="margin"/>
              </v:group>
            </w:pict>
          </mc:Fallback>
        </mc:AlternateContent>
      </w:r>
    </w:p>
    <w:p w14:paraId="4B6FD82C" w14:textId="18EF5EC1" w:rsidR="004226E1" w:rsidRPr="004226E1" w:rsidRDefault="004226E1" w:rsidP="004226E1"/>
    <w:p w14:paraId="78B346A9" w14:textId="5F8A3844" w:rsidR="004226E1" w:rsidRDefault="00151586" w:rsidP="004226E1">
      <w:pPr>
        <w:rPr>
          <w:rFonts w:asciiTheme="minorHAnsi" w:hAnsiTheme="minorHAnsi" w:cstheme="minorHAnsi"/>
        </w:rPr>
      </w:pPr>
      <w:r>
        <w:tab/>
      </w:r>
      <w:r w:rsidRPr="00151586">
        <w:rPr>
          <w:rFonts w:asciiTheme="minorHAnsi" w:hAnsiTheme="minorHAnsi" w:cstheme="minorHAnsi"/>
        </w:rPr>
        <w:t>Luego proceda a realizar los pasos previamente explicados en este documento.</w:t>
      </w:r>
      <w:r w:rsidRPr="00151586">
        <w:rPr>
          <w:rFonts w:asciiTheme="minorHAnsi" w:hAnsiTheme="minorHAnsi" w:cstheme="minorHAnsi"/>
        </w:rPr>
        <w:tab/>
      </w:r>
    </w:p>
    <w:p w14:paraId="549D77D2" w14:textId="380A9B71" w:rsidR="00151586" w:rsidRDefault="00151586" w:rsidP="004226E1">
      <w:pPr>
        <w:rPr>
          <w:rFonts w:asciiTheme="minorHAnsi" w:hAnsiTheme="minorHAnsi" w:cstheme="minorHAnsi"/>
        </w:rPr>
      </w:pPr>
    </w:p>
    <w:p w14:paraId="1044C0A4" w14:textId="7FF2B2BE" w:rsidR="00151586" w:rsidRPr="00151586" w:rsidRDefault="00151586" w:rsidP="00151586">
      <w:pPr>
        <w:ind w:left="708"/>
        <w:rPr>
          <w:rFonts w:asciiTheme="minorHAnsi" w:hAnsiTheme="minorHAnsi" w:cstheme="minorHAnsi"/>
          <w:b/>
          <w:bCs/>
        </w:rPr>
      </w:pPr>
      <w:r>
        <w:rPr>
          <w:rFonts w:asciiTheme="minorHAnsi" w:hAnsiTheme="minorHAnsi" w:cstheme="minorHAnsi"/>
          <w:b/>
          <w:bCs/>
        </w:rPr>
        <w:t>Pagar Impuesto Vehicular Anual</w:t>
      </w:r>
    </w:p>
    <w:p w14:paraId="389F1AD6" w14:textId="77777777" w:rsidR="00151586" w:rsidRDefault="00151586" w:rsidP="00151586">
      <w:pPr>
        <w:ind w:left="708"/>
        <w:rPr>
          <w:rFonts w:asciiTheme="minorHAnsi" w:hAnsiTheme="minorHAnsi" w:cstheme="minorHAnsi"/>
        </w:rPr>
      </w:pPr>
    </w:p>
    <w:p w14:paraId="4AD5539E" w14:textId="4405B613" w:rsidR="00151586" w:rsidRDefault="00151586" w:rsidP="00151586">
      <w:pPr>
        <w:ind w:left="708"/>
        <w:rPr>
          <w:rFonts w:asciiTheme="minorHAnsi" w:hAnsiTheme="minorHAnsi" w:cstheme="minorHAnsi"/>
        </w:rPr>
      </w:pPr>
      <w:r>
        <w:rPr>
          <w:rFonts w:asciiTheme="minorHAnsi" w:hAnsiTheme="minorHAnsi" w:cstheme="minorHAnsi"/>
        </w:rPr>
        <w:t>Para usted poder realizar el pago deseado debe:</w:t>
      </w:r>
    </w:p>
    <w:p w14:paraId="2A26DFE1" w14:textId="0AD50846" w:rsidR="00D25C17" w:rsidRDefault="00D25C17" w:rsidP="00151586">
      <w:pPr>
        <w:ind w:left="708"/>
        <w:rPr>
          <w:rFonts w:asciiTheme="minorHAnsi" w:hAnsiTheme="minorHAnsi" w:cstheme="minorHAnsi"/>
        </w:rPr>
      </w:pPr>
    </w:p>
    <w:p w14:paraId="29AB1C5B" w14:textId="3531181C" w:rsidR="00D25C17" w:rsidRPr="00D25C17" w:rsidRDefault="00D25C17" w:rsidP="00D25C17">
      <w:pPr>
        <w:ind w:left="708"/>
        <w:jc w:val="center"/>
        <w:rPr>
          <w:rFonts w:asciiTheme="minorHAnsi" w:hAnsiTheme="minorHAnsi" w:cstheme="minorHAnsi"/>
          <w:sz w:val="28"/>
          <w:szCs w:val="28"/>
        </w:rPr>
      </w:pPr>
      <w:r w:rsidRPr="00151586">
        <w:rPr>
          <w:rFonts w:asciiTheme="minorHAnsi" w:hAnsiTheme="minorHAnsi" w:cstheme="minorHAnsi"/>
          <w:sz w:val="28"/>
          <w:szCs w:val="28"/>
        </w:rPr>
        <w:t xml:space="preserve">Iniciar Sesión &gt; </w:t>
      </w:r>
      <w:r>
        <w:rPr>
          <w:rFonts w:asciiTheme="minorHAnsi" w:hAnsiTheme="minorHAnsi" w:cstheme="minorHAnsi"/>
          <w:sz w:val="28"/>
          <w:szCs w:val="28"/>
        </w:rPr>
        <w:t>Pago de Impuesto Vehicular</w:t>
      </w:r>
      <w:r w:rsidRPr="00151586">
        <w:rPr>
          <w:rFonts w:asciiTheme="minorHAnsi" w:hAnsiTheme="minorHAnsi" w:cstheme="minorHAnsi"/>
          <w:sz w:val="28"/>
          <w:szCs w:val="28"/>
        </w:rPr>
        <w:t xml:space="preserve"> &gt; </w:t>
      </w:r>
      <w:r>
        <w:rPr>
          <w:rFonts w:asciiTheme="minorHAnsi" w:hAnsiTheme="minorHAnsi" w:cstheme="minorHAnsi"/>
          <w:sz w:val="28"/>
          <w:szCs w:val="28"/>
        </w:rPr>
        <w:t>Datos de la Tarjeta</w:t>
      </w:r>
    </w:p>
    <w:p w14:paraId="09FA03F6" w14:textId="08201067" w:rsidR="00151586" w:rsidRDefault="00151586" w:rsidP="004226E1">
      <w:pPr>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772928" behindDoc="0" locked="0" layoutInCell="1" allowOverlap="1" wp14:anchorId="5121FD88" wp14:editId="4A9AE3B0">
                <wp:simplePos x="0" y="0"/>
                <wp:positionH relativeFrom="column">
                  <wp:posOffset>3810</wp:posOffset>
                </wp:positionH>
                <wp:positionV relativeFrom="paragraph">
                  <wp:posOffset>370205</wp:posOffset>
                </wp:positionV>
                <wp:extent cx="6112510" cy="1486535"/>
                <wp:effectExtent l="0" t="0" r="2540" b="0"/>
                <wp:wrapTopAndBottom/>
                <wp:docPr id="104" name="Grupo 104"/>
                <wp:cNvGraphicFramePr/>
                <a:graphic xmlns:a="http://schemas.openxmlformats.org/drawingml/2006/main">
                  <a:graphicData uri="http://schemas.microsoft.com/office/word/2010/wordprocessingGroup">
                    <wpg:wgp>
                      <wpg:cNvGrpSpPr/>
                      <wpg:grpSpPr>
                        <a:xfrm>
                          <a:off x="0" y="0"/>
                          <a:ext cx="6112510" cy="1486535"/>
                          <a:chOff x="0" y="0"/>
                          <a:chExt cx="6112510" cy="1486535"/>
                        </a:xfrm>
                      </wpg:grpSpPr>
                      <wpg:grpSp>
                        <wpg:cNvPr id="84" name="Grupo 84"/>
                        <wpg:cNvGrpSpPr/>
                        <wpg:grpSpPr>
                          <a:xfrm>
                            <a:off x="0" y="0"/>
                            <a:ext cx="4343400" cy="1486535"/>
                            <a:chOff x="0" y="0"/>
                            <a:chExt cx="4343400" cy="1486535"/>
                          </a:xfrm>
                        </wpg:grpSpPr>
                        <pic:pic xmlns:pic="http://schemas.openxmlformats.org/drawingml/2006/picture">
                          <pic:nvPicPr>
                            <pic:cNvPr id="88" name="Imagen 88"/>
                            <pic:cNvPicPr>
                              <a:picLocks noChangeAspect="1"/>
                            </pic:cNvPicPr>
                          </pic:nvPicPr>
                          <pic:blipFill rotWithShape="1">
                            <a:blip r:embed="rId8">
                              <a:extLst>
                                <a:ext uri="{28A0092B-C50C-407E-A947-70E740481C1C}">
                                  <a14:useLocalDpi xmlns:a14="http://schemas.microsoft.com/office/drawing/2010/main" val="0"/>
                                </a:ext>
                              </a:extLst>
                            </a:blip>
                            <a:srcRect l="3384" t="23121" r="32340" b="11634"/>
                            <a:stretch/>
                          </pic:blipFill>
                          <pic:spPr bwMode="auto">
                            <a:xfrm>
                              <a:off x="0" y="0"/>
                              <a:ext cx="2057400"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rotWithShape="1">
                            <a:blip r:embed="rId18" cstate="print">
                              <a:extLst>
                                <a:ext uri="{28A0092B-C50C-407E-A947-70E740481C1C}">
                                  <a14:useLocalDpi xmlns:a14="http://schemas.microsoft.com/office/drawing/2010/main" val="0"/>
                                </a:ext>
                              </a:extLst>
                            </a:blip>
                            <a:srcRect l="67808" t="26946" r="12827" b="42525"/>
                            <a:stretch/>
                          </pic:blipFill>
                          <pic:spPr bwMode="auto">
                            <a:xfrm>
                              <a:off x="2571750" y="180975"/>
                              <a:ext cx="1400175" cy="1263015"/>
                            </a:xfrm>
                            <a:prstGeom prst="rect">
                              <a:avLst/>
                            </a:prstGeom>
                            <a:ln>
                              <a:noFill/>
                            </a:ln>
                            <a:extLst>
                              <a:ext uri="{53640926-AAD7-44D8-BBD7-CCE9431645EC}">
                                <a14:shadowObscured xmlns:a14="http://schemas.microsoft.com/office/drawing/2010/main"/>
                              </a:ext>
                            </a:extLst>
                          </pic:spPr>
                        </pic:pic>
                        <wps:wsp>
                          <wps:cNvPr id="99" name="Flecha: cheurón 99"/>
                          <wps:cNvSpPr/>
                          <wps:spPr>
                            <a:xfrm>
                              <a:off x="2181225" y="542925"/>
                              <a:ext cx="180975" cy="3429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echa: cheurón 101"/>
                          <wps:cNvSpPr/>
                          <wps:spPr>
                            <a:xfrm>
                              <a:off x="4162425" y="552450"/>
                              <a:ext cx="180975" cy="3429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02" name="Imagen 102"/>
                          <pic:cNvPicPr>
                            <a:picLocks noChangeAspect="1"/>
                          </pic:cNvPicPr>
                        </pic:nvPicPr>
                        <pic:blipFill rotWithShape="1">
                          <a:blip r:embed="rId22">
                            <a:extLst>
                              <a:ext uri="{28A0092B-C50C-407E-A947-70E740481C1C}">
                                <a14:useLocalDpi xmlns:a14="http://schemas.microsoft.com/office/drawing/2010/main" val="0"/>
                              </a:ext>
                            </a:extLst>
                          </a:blip>
                          <a:srcRect l="59905" t="19424" b="29029"/>
                          <a:stretch/>
                        </pic:blipFill>
                        <pic:spPr bwMode="auto">
                          <a:xfrm>
                            <a:off x="4467225" y="142875"/>
                            <a:ext cx="1645285" cy="13049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954B244" id="Grupo 104" o:spid="_x0000_s1026" style="position:absolute;margin-left:.3pt;margin-top:29.15pt;width:481.3pt;height:117.05pt;z-index:251772928" coordsize="61125,14865"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v9PPv9PPv9PPv9PPv9PPv9PPv9PPv9PPv9PPv9PPv9PPv9PPv9PPv9PPv9PPv9PPx9PPx9PPx&#10;9PPx9PPx9PPx9PPx9PPx9PPx9PPx9PPx9PPx9PPx9PPx9PPx9PPx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&#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v9PPv9PPv9PPv9PPv&#10;9PPv9PPv9PPv9PPv9PPv9PPv9PPv9PPv9PPv9PPv9PPv9PPx9PPx9PPx9PPx9PPx9PPx9PPx9PPx&#10;9PPx9PPx9PPx9PPx9PPx9PPx9PPx9PPx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v9PPv&#10;9PPv9PPv9PPv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v9PPv9PPv9PPv9PPv9PPv&#10;9PPv9PPv9PPv9PPv9PPv9PPv9PPv9PPv9PPv9PPv9PPv9PPv9PPv9PPv9PPv9PPv9PPv9PPv9PPv&#10;9PPv9PPv9PPv9PPv9PPv9PPv9PPv9PPv9PPv9PPv9PPv9PPv9PPv9PPv9PPv9PPv9PPv9PPv9PPv&#10;9PPv9PPv9PPv9PPv9PPv9PPv9PPv9PPv9PPv9PPv9PPv9PPv9PPv9PPv9PPv9PPv9PPv9PPv9PPv&#10;9PPv9PPv9PPv9PPv9PPv9PPv9PPv9PPv9PPv9PPv9PPv9PPv9PPv9PPv9PPv9PPv9PPv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v9PPv9PPv9PPv9PPv9PPv9PPv9PPv9PPv9PPv9PPv9PPv9PPv9PPv&#10;9PPv9PPv9PPv9PPv9PPv9PPv9PPv9PPv9PPv9PPv9PPv9PPv9PPv9PPv9PPv9PPv9PPv9PPv9PPv&#10;9PPv9PPv9PPv9PPv9PPv9PPv9PPv9PPv9PPv9PPv9PPv9PPv9PPv9PPv9PPv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v9PPv9PPv9PPv9PPv9PPv9PPv9PPv9PPv9PPv9PPv9PPv9PPv9PPv9PPv9PPv9PPv9PPv9PPv&#10;9PPv9PPv9PPv9PPv9PPv9PPv9PPv9PPv9PPv9PPv9PPv9PPv9PPv9PPv9PPv9PPv9PPv9PPv9PPv&#10;9PPv9PPv9PPv9PPv9PPv9PPv9PPv9PPv9PPv9PPv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10;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10;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10;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10;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10;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10;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10;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10;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10;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10;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10;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10;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10;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10;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10;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10;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10;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10;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10;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10;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10;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10;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10;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10;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10;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10;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10;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10;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10;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10;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10;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10;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10;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&#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10;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&#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&#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UEsDBAoAAAAAAAAAIQBwgpN/SrcY&#10;AEq3GAAVAAAAZHJzL21lZGlhL2ltYWdlMi50aWZmTU0AKgAYqawnKi8xNDhMTVFWV1hdXVlgXVZf&#10;XFdgW1VeXFhZXV9WXmJZXGBdXV5dXFpdWldgXFldXFpbW1tbW1xaW11bW1tcW1pcW1lbW1tbW1tb&#10;W1tbW1tbW1tbW1tbW1tbW1tbW1tbW1tbW1tcXFxeXl5iYmJjY2N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09PT09PT09PT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z8/Pz8/P09PT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w9PXw9PXw9PXw9PXv9fXv9fbv9Pfv9Pfv9fbv9fXv9fXv9fXv9fXv9fX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y8vL09PTz8/Py8vL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u728u728u728u728u728u728u728u728u728u728u728u728u728u728u728u72&#10;8u728u728u728u728u728u728u728u728u728u728u728u728u728u728u728u728u728u728u72&#10;8u728u728u728u728u728u728u728u728u728u728u728u728u728u728u728u728u728u728u72&#10;8u728u728u728u728u728u728u728u728u728u728u728u728u728u7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728+728+728+728+728+728+728+728+728+728+728+728+728+728+728+72&#10;8+728+728+728+728+728+728+728+728+728+728+728+728+728+728+728+728+728+728+72&#10;8+728+728+728+728+728+728+728+728+728+728+728+728+728+728+728+728+728+728+72&#10;8+728+728+728+728+728+728+728+728+728+728+728+728+728+7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u/28u/28u/28u/28u/28u/28u/28u/28u/28u/28u/28u/28u/28u/28u/28u/2&#10;8u/28u/28u/28u/28u/28u/28u/28u/28u/28u/28u/28u/28u/28u/28u/28u/28u/28u/28u/2&#10;8u/28u/28u/28u/28u/28u/28u/28u/28u/28u/28u/28u/28u/28u/28u/28u/28u/28u/28u/2&#10;8u/28u/28u/28u/28u/28u/28u/28u/28u/28u/28u/28u/28u/28u/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u/28u/28u/28u/28u/28u/28u/28u/28u/28u/28u/28u/28u/28u/28u/28u/2&#10;8u/28u/28u/28u/28u/28u/28u/28u/28u/28u/28u/28u/28u/28u/28u/28u/28u/28u/28u/2&#10;8u/28u/28u/28u/28u/28u/28u/28u/28u/28u/28u/28u/28u/28u/28u/28u/28u/28u/28u/2&#10;8u/28u/28u/28u/28u/28u/28u/28u/28u/28u/28u/28u/28u/28u/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u/28u/28u/28u/28u/28u/28u/28u/28u/28u/28u/28u/28u/28u/28u/28u/2&#10;8u/28u/28u/28u/28u/28u/28u/28u/28u/28u/28u/28u/28u/28u/28u/28u/28u/28u/28u/2&#10;8u/28u/28u/28u/28u/28u/28u/28u/28u/28u/28u/28u/28u/28u/28u/28u/28u/28u/28u/2&#10;8u/28u/28u/28u/28u/28u/28u/28u/28u/28u/28u/28u/28u/28u/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v9fXv9fXv9fXv9fXv9fXv9fXv9fXv9fXu9fbt9fft9ffu9fbv9fXv9fXv9fXv9fXv9fX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8Ahr8Ahr8Ahr8Ahr8Ahr8Ahr8A&#10;hr8Ahr8Ahr8Ahr8Ahr8Ahr8Ahr8Ahr8Ahr8Ahr8Ahr8Ahr8Ahr//////////////////////////&#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8BhcAAhsAAhr0Ahr0Ahr4Ah70AhbkAiL4AiMQAh8EBhLg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Bhb4BhbsAh8QAh8MAhrsAhbsAhr8AhsAAhr0Ahr4AhcABhc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b8Ahr0Ahr4Ah8EAiMAAhboAhbwAiskAh8MBh7w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cEAhcEAhcEAhcEAhcEAhcEAhcEAhcEAhcEAhcEAhcEAhcEAhcEAhcEAhcEAhcEAhcEAhcEA&#10;hcEAhsAAhr0AiMkAiMYAhrsAhrwAiMIAh8MAhr4Ahr4Ahb8ChL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BhrwAhr4Ahr8Ah78AiMIBhboDfa4Je6oGfbUGfLEHe6k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0Ge60Ge60Ge60Ge60Ge60Ge60Ge60Ge60Ge60Ge60Ge60Ge60Ge60Ge60Ge60Ge60Ge60G&#10;e60Ge6sHe6wEfLUHfLMHeqsCgLIBh74AiMIAh78Ahr4Ahr4Chbw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8AiL8AhsEBhMAChLwGg7chhqui3+i14eq44eu64eu94em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34eq34eq34eq34eq34eq34eq34eq34eq34eq34eq34eq34eq34eq34eq34eq34eq34eq34eq3&#10;4eq44em74em54Ou34uu24Ol/x9cMfKkEhbkChLwAhcAAh8AAiL8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4Ah70AhcABhMIBhMIEg7kqhKPc+/v8/v///P////78/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f78/v3//v///f/7//+q2+INeKIChb4BhMIBhMIAhr8AiLs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v7+/v7////9/f3////////////////////U1NRNTU1PT09NTU1NTU1NTU1N&#10;TU1NTU1NTU1NTU2FhYX////////////////////////////////////+/v7+/v7////////+/v79&#10;/f3/////////////////////////////////////////////////////////////////////////&#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wAhroChL8BhMMAhcUBhL0nhqfc+/z9/v7//f/+/v76//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9//76/////f///f/9//+p2+MJeqcAhsIAhcQChMIBhb4Ah7k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10;+/v////////7+/v////+/v7////////v7+/h4eGKiooeHh4fHx8UFBQAAAAAAAAAAAAAAAAAAAAA&#10;AAAAAAAAAAAAAAACAgIfHx8eHh5WVlbT09Pl5eX////////9/f3+/v7+/v7+/v79/f3+/v78/Pz+&#1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v7////+/v79/f3////w8PCxsbFGRkYAAAAAAAAAAAAAAAAAAAAAAAAAAAAAAAAAAAAAAAAA&#10;AAAAAAAAAAAAAAAAAAAAAAAAAAAAAAAAAAARERGTk5PHx8f////////////+/v79/f3////+/v78&#10;/Pz/////////////////////////////////////////////////////////////////////////&#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9/f3///////+CgoI6OjoAAAAAAAACAgIAAAAAAAAAAACUlJSioqKfn5+ioqKhoaGhoaGh&#10;oaGhoaGhoaGhoaGioqIxMTEAAAAAAAAAAAAAAAAAAAALCwteXl7p6en////////9/f3////+/v7+&#1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Nzc0wMDAAAAAAAAAAAAAAAAAPDw9mZmbPz8/Q0ND/////////////////////////&#10;///////////////////g4ODPz8+fn58eHh4ICAgAAAAAAAAAAAAmJiZ2dnb6+vr////+/v7+/v7+&#1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10;///39/eRkZENDQ0AAAAAAAAAAAAjIyNkZGT4+Pj9/f3////////9/f3////9/f3+/v7/////////&#10;///////////////+/v7////////////5+fm4uLg5OTkAAAAAAAAAAAAAAABdXV3X19f////+/v7+&#1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9qamoAAAAAAAAAAAAAAABlZWXU1NT////////+/v7////////////+/v7+/v7/////////////&#10;///////////////////+/v7+/v79/f3+/v7///////90dHQjIyMAAAABAQEAAAAgICDf39/////+&#10;/v7+/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9s&#10;bGwAAAAAAAAAAABRUVHExMT////////+/v7+/v7+/v7+/v7////9/f3+/v7+/v79/f39/f37+/v/&#10;///+/v79/f3////+/v78/Pz+/v7////+/v79/f3////////e3t6lpaUBAQEAAAAAAAAjIyPi4uL/&#10;///+/v7+/v7+/v79/f3+/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12dnYA&#10;AAAAAAANDQ1NTU339/f////7+/v+/v7////8/Pz+/v78/Pz9/f3////9/f3+/v7+/v7+/v79/f38&#10;/Pz9/f3+/v79/f36+vr+/v79/f39/f39/f3+/v7+/v79/f3///////+jo6MeHh4AAAAAAAApKSnc&#10;3Nz////9/f39/f39/f3+/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9/f3///+Pj48AAAAA&#10;AAAQEBCsrKz////////////+/v7////8/Pz////9/f38/Pz+/v7+/v7+/v79/f3+/v7+/v78/Pz+&#10;/v7+/v7+/v7+/v79/f39/f3////+/v7////9/f39/f38/Pz+/v79/f3////g4OBDQ0MAAAAAAAA1&#10;NTXz8/P////9/f3+/v78/Pz+/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WlpYEBAQAAAAK&#10;CgrDw8P////+/v7////////9/f39/f39/f3+/v7+/v7////+/v77+/v/////////////////////&#10;///////////////////+/v7////+/v7+/v7+/v7+/v7+/v7+/v7////+/v7////z8/M+Pj4AAAAA&#10;AABGRkb+/v7////+/v79/f3+/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tbUHBwcAAAAEBASq&#10;qqr////9/f3+/v79/f39/f3////////+/v78/Pz////9/f3////////n5+fIyMglJSUkJCQlJSUm&#10;JiYkJCRycnLn5+fx8fH////+/v79/f39/f39/f3////9/f3////9/f39/f3////////t7e0rKysA&#10;AAAAAABcXFz5+fn+/v78/Pz+/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p6ekMDAwAAAAAAAA/Pz/4&#10;+Pj////////////+/v7////////+/v7+/v79/f3////////S0tKIiIgBAQEAAAAAAAAAAAAAAAAA&#10;AAAAAAAAAAAAAAA5OTm6urr////////9/f3+/v7////////9/f3+/v7////+/v7///////+lpaUA&#10;AAAAAAAAAACbm5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Pz9/f3////////8/Pz///9zc3MCAgIAAAAUFBTFxcX/&#10;///////////////////////////+/v7+/v7////09PRkZGQWFhYAAAABAQEAAAAAAAAAAAAAAAAA&#10;AAAAAAAAAAABAQEAAAAAAABYWFjCwsL////+/v7+/v79/f3////////////+/v7////+/v7z8/Na&#10;WloAAAABAQEnJyfz8/P////8/Pz/////////////////////////////////////////////////&#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v79/f3///////+5ubkKCgoCAgIAAAC2trb/////&#10;///////////////////////9/f39/f3////8/PxSUlIAAAAAAAAAAAAKCgo+Pj7IyMjIyMjHx8fI&#10;yMjIyMiKiooLCwsFBQUCAgIAAAAZGRnQ0ND////////+/v7////8/Pz////////9/f3////////y&#10;8vItLS0AAAAAAABUVFT////+/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7+/v+/v79/f35+fl9fX0AAAABAQEgICDn5+f/////&#10;///////////////////+/v79/f3////z8/NbW1sAAAACAgIAAABfX1/09PT4+Pj/////////////&#10;///////////z8/O2trYJCQkAAAAAAAAcHBzc3Nz+/v79/f3+/v7+/v7+/v7////+/v7////9/f3/&#10;//9mZmYCAgIAAAAhISHh4eH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9/f3////////////d3d0AAAABAQEAAACfn5//////////&#10;///////////////////+/v7////////Pz88AAAACAgIAAABHR0f8/Pz9/f3////////+/v7+/v79&#10;/f39/f39/f3+/v7///+Xl5cAAAAAAAAAAABXV1f////9/f38/Pz8/Pz9/f39/f39/f39/f39/f3+&#10;/v719fUAAAAAAAAAAABlZWX/////////////////////////////////////////////////////&#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v79/f3////e3t4AAAABAQEvLy/k5OT+/v7/////&#10;///////////////////+/v79/f37+/tJSUkAAAAAAAA/Pz/09PT////9/f39/f3+/v7+/v7+/v79&#10;/f3+/v7+/v7+/v7+/v7///+ZmZkAAAACAgIZGRnGxsb+/v79/f3+/v79/f37+/v+/v79/f39/f3/&#10;///6+vqCgoIAAAAAAABqamr/////////////////////////////////////////////////////&#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8+Pj4AAAABAQFdXV3////+/v79/f3/&#10;///////////////////////////l5eUMDAwAAAAaGhrx8fH////9/f3+/v7+/v7////////+/v7/&#10;///////+/v7+/v7+/v7///////9hYWEAAAAAAACXl5f9/f3+/v7+/v7////8/Pz////+/v7+/v79&#10;/f3////FxcUMDAwAAAALCwvNzc3/////////////////////////////////////////////////&#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&#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8rKysAAAALCwvx8fH////9/f3+/v7/&#10;///////////////////+/v7///9SUlIAAAAAAAAYGBj/////////////////////////////////&#10;///////////+/v7////+/v7///9oaGgAAAABAQEJCQnq6ur////+/v7/////////////////////&#10;///+/v7///9ZWVkAAAAAAADLy8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&#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i4uIeHh4AAAANDQ3x8fH////8/Pz9/f3/&#10;//////////////////////////9TU1MAAAAAAACWlpb/////////////////////////////////&#10;///////////+/v7////////////Pz88hISEAAAAICAjq6ur+/v7+/v7/////////////////////&#10;///9/f3///9aWloAAAAAAAClpaX/////////////////////////////////////////////////&#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&#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7+/v///92dnYDAwMAAAALCwvy8vL////+/v7+/v7/&#10;///////////////////+/v7///9TU1MAAAAAAADY2Nj/////////////////////////////////&#10;///////////////+/v7+/v79/f3///82NjYAAAAHBwfs7Oz////+/v7/////////////////////&#10;///9/f3///9aWloAAAAAAAAoKCj8/Pz/////////////////////////////////////////////&#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&#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v7///9lZWUAAAAAAABaWlr5+fn////9/f38/Pz/&#10;//////////////////////////9TU1MAAAAAAADa2tr/////////////////////////////////&#10;///////////+/v7+/v7+/v7///////83NzcAAAAJCQnq6ur/////////////////////////////&#10;//////////+hoaEHBwcAAAAWFhb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&#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8/Pz///9oaGgAAAAAAAC/v7/////+/v79/f3/////&#10;//////////////////////////9RUVEAAAABAQFnZ2f/////////////////////////////////&#10;///////////////+/v7///////+qqqoVFRUAAAAEBATs7Oz////////+/v7/////////////////&#10;///////9/f3///8fHx8AAAAWFhb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&#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9/f3///9nZ2cAAAAAAAC5ubn////+/v7////+/v7/&#10;//////////////////////////+CgoICAgIAAAATExP/////////////////////////////////&#10;///////////////+/v7///////9lZWUAAAAAAAA1NTXz8/P////8/Pz/////////////////////&#10;///+/v7////+/v4dHR0AAAAWFhb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&#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9nZ2cAAAAAAAC4uLj////+/v79/f3/////&#10;///////////////////////////19fUMDAwAAAANDQ28vLz////9/f3////+/v7////////+/v7+&#10;/v7////+/v7+/v7////////4+Pg6OjoAAAAAAACmpqb////+/v78/Pz/////////////////////&#10;///////+/v7///8eHh4AAAAWFhb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&#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9nZ2cAAAAAAADBwcH////8/Pz+/v79/f3/&#10;///////////////////+/v7+/v78/PxTU1MAAAAAAAA2Njbu7u7////9/f3+/v7+/v7+/v7+/v7+&#10;/v7////8/Pz8/Pz+/v7///+MjIwAAAAAAAAZGRnNzc3////9/f3+/v7+/v7/////////////////&#10;///+/v78/Pz///8fHx8AAAAXFxf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&#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Pz///9mZmYAAAAAAABZWVn6+vr////+/v7+/v7/&#10;///////////////////////+/v7////u7u4pKSkAAAAAAAA7Ozv4+Pj////////////6+vr+/v7/&#10;///+/v7+/v7///////+MjIwAAAABAQEHBwekpKT////9/f3////////+/v7/////////////////&#10;//////////+fn58JCQkAAAAWFhb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&#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8/Pz///90dHQDAwMAAAAKCgrx8fH////+/v7+/v7/&#10;///////////////////9/f39/f3+/v7///93d3cAAAAAAAAAAAAeHh6enp7p6en/////////////&#10;///////6+vrW1tYuLi4FBQUAAAAAAAArKyv6+vr////+/v7+/v78/Pz/////////////////////&#10;///+/v7///9aWloAAAAAAAAlJSX7+/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&#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9/f3////w8PAmJiYAAAAMDAzz8/P+/v79/f3/////&#10;///////////////////9/f39/f3+/v7+/v7///9tbW0YGBgAAAAAAAAAAAAaGhq1tbW1tbWzs7O0&#10;tLS1tbVra2sAAAABAQEAAAAAAAA+Pj7c3Nz////9/f39/f39/f39/f3+/v7/////////////////&#10;///+/v7///9cXFwAAAAAAAC0tLT/////////////////////////////////////////////////&#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&#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8rKysAAAALCwvf39/////9/f3+/v7/&#10;///////////////////+/v7////////////////////Y2NgyMjIAAAABAQEAAAAAAAAAAAAAAAAA&#10;AAAAAAAAAAACAgIAAAABAQGkpKT////////+/v79/f3+/v7+/v79/f3+/v7/////////////////&#10;///+/v77+/tMTEwAAAAAAADJycn/////////////////////////////////////////////////&#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&#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8yMjIAAAABAQFfX1/////9/f3////9&#10;/f3+/v7+/v7////////+/v7+/v7+/v7////6+vrc3Nw7OzsTExMBAQEAAAAAAAAAAAAAAAAAAAAA&#10;AAAAAAAAAAAAAAABAQEBAQE5OTmioqL09PT////8/Pz9/f3+/v7////+/v79/f3////////+/v79&#10;/f3////Dw8MLCwsBAQEFBQXJycn/////////////////////////////////////////////////&#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v79/f3////W1tYAAAAAAAAyMjLq6ur////+/v7+&#10;/v77+/v+/v7////+/v7+/v77+/v////29vZYWFgICAgAAAAAAAAAAAAAAAAtLS04ODg4ODg4ODg4&#10;ODg4ODg4ODgDAwMAAAAAAAAAAAAEBAQdHR3X19f////////7+/v9/f39/f37+/v9/f38/Pz9/f3+&#10;/v77+/uOjo4AAAAAAABlZWX9/f3/////////////////////////////////////////////////&#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&#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f38/Pz////+/v7////f398CAgIBAQEAAACjo6P////+/v7+&#10;/v79/f38/Pz9/f3+/v79/f3///++vr5kZGQAAAABAQEAAAAAAABfX19kZGTw8PD/////////////&#10;//////////+NjY1kZGQbGxsAAAAEBAQAAAAjIyOcnJz////9/f3////////7+/v+/v79/f39/f3/&#10;///29vYEBAQAAAAAAABwcHD/////////////////////////////////////////////////////&#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7+/v+/v79/f34+Ph7e3sAAAAAAAAsLCzo6Oj////+&#10;/v79/f39/f3+/v7+/v7////BwcELCwsAAAAAAAAAAABERES+vr7////////////+/v7/////////&#10;///////////////////Y2NiVlZUBAQEBAQEAAAAAAABqamr////////+/v7////////+/v79/f3/&#10;//9wcHADAwMAAAAfHx/f39//////////////////////////////////////////////////////&#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v79/f3///////+3t7cCAgIAAAAAAADCwsL////7&#10;+/v////+/v79/f3////R0dEPDw8AAAAAAAARERHDw8Pz8/P////+/v7////+/v7////+/v7+/v7+&#10;/v7+/v7+/v79/f3+/v7////////o6OhISEgAAAAAAAAAAACLi4v////9/f3////9/f3////////4&#10;+PguLi4AAAAAAABPT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Pz9/f3////////8/Pz///+BgYEEBAQAAAAXFxfS0tL/&#10;///+/v7+/v7+/v7b29shISEAAAAAAAAICAi7u7v////////+/v79/f3+/v79/f3+/v7/////////&#10;///////////////+/v7+/v7////////z8/M0NDQAAAAAAAAAAACYmJj////+/v7////+/v78/Pxl&#10;ZWUAAAAAAAA4ODjv7+/9/f3+/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0KCgoAAAAAAAAZGRnb&#10;29v///////////+RkZEAAAABAQEAAACvr6/////+/v7////+/v7////////////+/v7/////////&#10;///////////////////+/v7////+/v7////r6+swMDAAAAAAAAAYGBj////+/v7+/v7///9oaGgA&#10;AAABAQEAAACrq6v////////+/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9/f2lpaUCAgIAAAAAAACb&#10;m5v////////d3d0XFxcCAgIFBQWampr/////////////////////////////////////////////&#10;///////////////////////////////////////h4eEcHBwBAQEFBQV6enr////////g4OAVFRUB&#10;AQEAAABNTU3x8fH+/v78/Pz+/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JiYkAAAAAAAAN&#10;DQ3ExMT///+hoaEAAAAAAAA+Pj7////////8/Pz/////////////////////////////////////&#10;///////////////////////////////////+/v7///+kpKQAAAAAAABDQ0P4+Pjw8PBFRUUAAAAA&#10;AAA6Ojr5+fn////+/v79/f3+/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&#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8/Pz///+Pj48AAAAA&#10;AAAODg5jY2MHBwcBAQEMDAyqqqr////+/v7+/v7+/v7/////////////////////////////////&#10;///////////////////////////////////+/v7////q6uozMzMAAAAAAABNTU0+Pj4AAAAAAAA2&#10;Njbu7u7////9/f3+/v78/Pz+/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9/f39/f3///97e3sA&#10;AAAAAAAAAAAAAAABAQEXFxf8/Pz9/f3+/v7+/v7+/v7/////////////////////////////////&#10;///////////////////////////////////////9/f3///9qamoAAAAAAAAAAAAAAAAAAAAiIiLi&#10;4uL////9/f39/f39/f3+/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&#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v79/f3////+/v5c&#10;XFwAAAABAQEDAwMBAQEZGRn////////8/Pz9/f39/f3/////////////////////////////////&#10;///////////////////////////////////+/v7+/v7///9tbW0AAAADAwMAAAAAAAAZGRnZ2dn/&#10;///+/v7+/v7+/v79/f3+/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v7+/v7////////////6&#10;+vpDQ0MAAAAAAAAAAAAODg6enp7p6en////9/f3////////////////+/v7/////////////////&#10;///////////////////////+/v7///////////////+pqalCQkIAAAAAAAAAAAAPDw/Hx8f////+&#10;/v7////////+/v7+/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y8vKysrIREREAAAAAAAAAAAAuLi50dHT////////+/v7////////+/v7+/v7+/v7/////////&#10;///////////////////////////////////Dw8NKSkoAAAAAAAAAAAAAAAB/f3/Ly8v////////9&#10;/f3+/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AwMAfHx8AAAAAAAAAAAAAAAAdHR00NDTf39/g4ODr6+v/////////////////////&#10;///////////////9/f3c3Nzg4OBxcXEeHh4SEhIAAAAAAAAAAAAYGBhnZ2f+/v7////+/v7+/v79&#10;/f3/////////////////////////////////////////////////////////////////////////&#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&#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v7///////91dXUvLy8AAAAAAAAAAAAAAAAAAAAAAAAzMzOysrKvr6+ysrKxsbGxsbGx&#10;sbGxsbGxsbGxsbF+fn4AAAAAAAABAQEAAAAAAAAAAAAHBwdOTk7j4+P////+/v7+/v78/Pz9/f3+&#10;/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8/Pz9/f3+/v7////q6uqioqJ8fHwAAAAAAAACAgIBAQEAAAAAAAAAAAAAAAAAAAAAAAAA&#10;AAAAAAAAAAAAAAAAAAAAAAAAAAAAAAAAAAAyMjKioqK8vLz////////+/v7////+/v7+/v79/f3+&#10;/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10;/f39/f3+/v79/f3////+/v7////////8/PzQ0NC6uroQEBAQEBAQEBAAAAAAAAAAAAAAAAAAAAAA&#10;AAAAAAAAAAAAAAANDQ0REREPDw98fHzQ0NDj4+P////////+/v79/f38/Pz9/f3////9/f3////+&#10;/v7+/v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v7////9/f3+/v7+/v79/f39/f3+/v7////////////4+Pj4+Pj4+Ph6eno7Ozs8PDw7Ozs7Ozs7&#10;Ozs7Ozs7OztGRkbi4uL4+Pj4+Pj+/v7////////+/v79/f3////+/v7////////9/f3/////////&#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&#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&#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&#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&#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8Ah7oAh7YAhrwAhsQAhcYGgrguhqjW+/z5//3/+/f++/r6/f//&#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9/f/6/f7/+/b//fT2//+n3OUReKoDhMAAhcQAh74Ah7kAh7k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0Ah7sAhr8AhcQBhMIIgrUqhKTU+/zy//z8//n6/fr3/v7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8/v/8/v/8/v/8/v/8/v/8/v/8/v/8/v/8/v/8/v/8/v/8/v/8/v/8/v/8/v/8/v/8/v/8/v/8&#10;/v/7///3/f37/vj6//bv//+l2uMQd6QFg70AhcEAhr8Ahr0Ahr8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8AhsABhMEBhMIBhcEFg7giia7E/v3d///l///k///g///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h///h///h///h///h///h///h///h///h///h///h///h///h///h///h///h///h///h///h&#10;///g///h///l///k///c//+X3egJeqwEhL4Bhb8Bhb4Bhb8AhcM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8AhcEBhcEBhMIBhcAChb0LhLUmi7E5ja09iqk6i6o1jKs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k2jKk2jKk2jKk2jKk2jKk2jKk2jKk2jKk2jKk2jKk2jKk2jKk2jKk2jKk2jKk2jKk2jKk2&#10;jKk2jKs3i607i6c9jKcyi6oeirUFg7sBhcABhb4ChL4BhcAAhcU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b8ChL8DhL8BhcAAhsEAh8AEhL0IgLgIfbUKgbkDgbg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HgLMHgLMHgLMHgLMHgLMHgLMHgLMHgLMHgLMHgLMHgLMHgLMHgLMHgLMHgLMHgLMHgLMHgLMH&#10;gLMGgLYEgLsKgbYHfbAIg7kBhcAAhsUAhcMBhb0Chb0BhL4AhcI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4AiL4Ahr4ChbwChboBhroAh70Ah78AhcEBhcEBhb4Bhrw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EBhb4Bhb0Bhb4Ahr8Ah8AAhr8BhrsChbgBhrkAhr4Ah8M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4Ah74Ahr4ChbwChbkChrcAh7kAhr0Bhb8ChL4EhLoEhbc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BhrwFhLkEhLsChbsAhrwAhr0BhrwChbkChrcBhrkAh74Ah8EAhr8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70Ah7wAhr4Bhb4BhrwBhrkAh7kAhr0AhcEBhcAChbwChbg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Bh7sChbwBhbwBhr4Ahr4Ahr4Bhr0BhrwBhrsAhrwAhr0Ah78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9///F6/A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JzdrJzdrJzdrJzdrJzdrJzdrJzdrJzdrJzdrJzdrJzdrJzdrJzdrJzdrJzdrJ&#10;zdrJzdrJzdrJzdrIzdfE0NeUwNMYeKkBh8EAhcAAhr4Ahr0BhMAAhcIAhcEAhb8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Bhr0Chb0BhcEAhcQAhsMAhr0Ahr0Ahr0Ahr8Ahr8AhrwAh7k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b8Ahb8Ahb8Ahb8Ahb8Ahb8Ahb8Ahb8Ahb8Ahb8Ahb8Ahb8Ahb8Ahb8Ahb8Ahb8Ahb8Ahb8A&#10;hb8Ahr4AhrsAh7wAh70Ah70Ahr4Ahr8AhsEAhsEAhsEBhb8Chb0B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nBzNnBzNnBzNnBzNnBzNnBzNnBzNnBzNnBzNnBzNnBzNnBzNnBzNnBzNnBzNnB&#10;zNnBzNnBzNnBzNrCzNfAz9eNwdQWea4BhcAAh8AAhrsAh70ChMIAhsUAhsQBhcE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4//++7PIXeawBhLwBhb4Bib0AhrsChMAAhsQAhsE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v70//+75u0XeaUCgrkBhr8Ah7wAhrsChL4AhsAAh70Ah7o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35//6+5+0aeKIDhLoAhsEAhb4Ahr4ChMAAhsAAh7wAh7g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5//++5+0YeKMChbsAhb4Ah70Ah7wBhMAAhsMAhsEChb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5//+95+0XeaIBh7oAh7sAibkAiLkBhb8Ah8AAhr8Chbw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0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7//v/////+//7///7//v///v////7///3+///9&#10;///+/v///v////7///z///7////+///+//3///3//v/+/v/9///+//7///3//f3//v3///78/v/9&#10;///9/////////f/+/v////////7+//39/v3//v/////+//79//3+/////////v/////+//39//3+&#10;/////////v///v7+/v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cAChcEAhrsAh78Ah8QAhcEAhr8Ah8AA&#10;h8EAhcEAhsAAh8A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AAhrwAh78Ahb4AhsABhr8Chb0Ahr0Ah74A&#10;h74Ahr4Chb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MAAhsAAiL4AhrwAh7sAh7sBh78AhMIBhcIBhr0AhsAAh8I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h8EAh8EAh8EAh8EAh8EAh8EAh8EAh8EAh8EAh8EAh8EAh8EAh8EA&#10;h8EAh8EAh8EAh8EAh8EAh8EAiMAAhr8AhsAAhsAAh8AAiMAAh74Ahr0Ahr4AhcAAh8E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v7//v/9//v+//z//f/9/vz6/vj///7+/f/+/v/7/vn+/vr6/fz7&#10;///7/P///P///v3///X8/Pj8/v77///+//z8/vf+/v79/P/6///7/vv+/fn//Pj//fn9/v75/f/6&#10;///6//77/Pn/+//+/f/8/v3///v5//v7/v3//f/////9//38//v8/v/+/v///P7+/fz8//r7//z7&#10;/f7+/v///f/+/f3+/vX///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g8MHgcANhKoLhbYKgsASfLcPgLELgrEL&#10;gbcSfbcPf7QMgbE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NgLEOgqwHhrcDhr8BhMEBg74DhLwBhrwAiL4A&#10;ib8Ahr0Fg7oB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GgcIChsIAi8ABhrsBiLUAirUCh8ACgs0HgcMRf6kOgbULgbk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MgbQMgbQMgbQMgbQMgbQMgbQMgbQMgbQMgbQMgbQMgbQMgbQMgbQMgbQM&#10;gbQMgbQMgbQMgbQMgbQJg7QKg7QPgLERf7APf7IKg7MKhbINhLEPg7EJg7UDg78Ah8U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v/9//7+//3//f/9/vz+//r9+/v//f/9/v78/vz6/v79/f79&#10;/f78/v7//P7+/Pn9//f9/vn8/v77/P///f38/vn9/vz+/f/9/v/8/v7+//v///b9/fv7/P/+/f/7&#10;/f38//j+/vP+/f78+v/7/v32//j6//7+/f//+/3+///8/f/+/f79//z//v///f///v77//77/f3+&#10;+/3+/vv8//78/////Pz//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7wThaw0eIo6aoE9ZYJDZXk+anU5a3g6&#10;aX0/Z309aHw8aXs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Ho9b4oOW30SgKwHhr0AhL4AhcAAhcEAhsMA&#10;h8IAh78Bhb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Hgr4EhL4Ah8EChMEBhr8AiLwAhb4Cg78cgKo5cH88aHo8Zns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9aXk9aXk9aXk9aXk9aXk9aXk9aXk9aXk9aXk9aXk9aXk9aXk9aXk9aXk9&#10;aXk9aXk9aXk9aXk9aXk7aH08aH9AZ3pBZ3g/aHg7aXk6Z3g7aH00bIcNX4MShLIBhLk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7+/////f/6+/j9/vj//f3//v/9///7/vz3/v3+/P3+&#10;+vv7/fr//P///v36//r6//v7/v3+/v7+/v/+/vr8/Pr////9+/77/v/8//3///b8/v3+/v///f7+&#10;/vj8/PH///b7/f/8+//9/v72//n4//7+/f///P/9/v77/v79/vz9//r//f7+/f3+/vz9///+/v//&#10;/f38/Pf7/fz7/v/7/P//////////////////////////////////////////////////////////&#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7+/v///v/9/vr9/Pb+/Pr8///6/v/8/vz7//b//Pv+&#10;/fz8+/j+/P/+/f/9/v/6/v/9//77/vz7/v///Pj9//z5///+/v7+/f76/Pr7//z5/f78/f7//Pv/&#10;/PH9/vX6///3/f/8/P//+v7+/fz7//r8/f3/+//+/fz7//f5//T//vn+/fv+/v7//vr+/f///v7/&#10;/vv///3+/f/9/P/3/v79//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7+/v///v/9/vv9/fT++vP3/v34/v/+//v//e79/fz4&#10;/f34/vz///7//Pr++vj6+/v1///2///9/v3++PP6+/nv///6////+/f7+fXz/v/2///8/fr//fb/&#10;+u32+vPt///5/v79/vb//PX+9vr9+vn8/fz5+v74///2//r7/fT+9vH2/v3w//7//fj///j//Pn9&#10;+vz7/P/6/v/4/v75//79//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7+/v///v/+/v3///aIfHInLzvN2N7////l2cQzLzhl&#10;d4f7///y7uKHfXUXEBAODAxUYGrT5u////+AZFs6OTrM5ef+///YxrowJCNyh5b6//////X//u1q&#10;VkomKjTE3+f+/////+7bzroyFhYZEhYREhcSEx1+jJjv+Pns7edVNC1eb3Xo/vz///bg189VSkgM&#10;CgsnITCmtb/0///8/v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cV4SGCvJ1d////7l1bYeGi5Q&#10;a4X3//t3ZlARCgxLTlRdVFMIBxJFVGH3/fh1VkUmJCjF4+f9///Uv6sdDAxkf5L4//////Lj1rol&#10;EwsAAAaZscr9/////+nZyawbAAA2N0ZqbXI7ODIAARSbq7fo8+5EIBJOXm3r/vzq5sw8LS8UExpV&#10;U1RBMC8EDhyiv8v///7//v3/////////////////////////////////////////////////////&#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z///v//v///v////CBclgTGjLH1uL///vk1LceHCxO&#10;anv3//A4HwZIPUn3//////93d3hJVFXh8+l3W0UoJCvH4uj+///VwKYeDgxjf5L0//////aOd1gW&#10;DgsgIzxRW4H3//3//+zZya4ZAACLkqf////x6tAfDxNfa3nS6eZFIxJRYnD4//+Md2QIBROgqLn/&#10;///x49YrJCwtPFDx/P/+////////////////////////////////////////////////////////&#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z///v//v7//v///+6CclQSGzbF1uT///zm1bsfHipP&#10;bnr9//NmTjYQBgmEjqHq7e7u8vLr8O/1/ft1WUAoJCzJ4un////UwKYcDwthgI/4///+9uZeQDAn&#10;LTJ2f5YZFDHb7fb8//bYy7EWAACMk6j9///8+N8sFhxaZXXS6OVGJhBTY3D3/v1wUUYUFizY6Pn/&#10;//n//+ljU1EUEyjB2OT+////////////////////////////////////////////////////////&#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v//v7//////+2DcVMSGzfD1uX///vn1rcgHCxP&#10;a4H+///q4s9cTj4KCAMHDRJ+h5ng6u79//p2WD0oJCzJ4un////UwKYbDwtkgY/////i08AyFQ9t&#10;e4K4vrQWCQeBnbH8//7XzqwZAgBoZ3a6ur2Lh4ACAx+aprzw8+lGJAdWY3fs9/VaQTseJTfq+f/+&#10;//n//+l5Y1YcEiC30eL8////////////////////////////////////////////////////////&#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7//v7///v+//7//+2EcFMRHTfC1+X///rm1a0fHy1T&#10;an////////////q8u6txbFoAAABHUF3r/P53WEEpJCzG4ur////Uv6gbDgxjgI////2wnIYIAACu&#10;wcvo7t0mGxM6T2r1/v/ZzLAfAgAAAAsBARAAAABhbozu+P7t69VGJAhWYXP1/ftlTEMVITfW6/z/&#10;//j//+hwVU4bECG20OD9////////////////////////////////////////////////////////&#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r///7//v7///r+//7//+2EcVQQGzPD1+T////m2K0dHClX&#10;bHzm5ddnZG2coLD//////+FXSzwSFyLJ6/B8W0QnIyrG5Oz////UvqkZDQxjgJD//+91XUQAAAIl&#10;Lzo5OjkMBgMbJkHa5ujezbgeAAB1dIe8vMMlGR9EU271///q685FIwtXYHD8//98Y1YNESi71Oj/&#10;//r/+eBTPDkoITfa8fj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7//vf///e9ua0AAABybXDQzs+Ed20AABuH&#10;mrD77dY/IxUgHie2wsjY2NFDOjcaHCnR6O+4pIYBAAB5gZXPz85mUlcCABKQq7X58OAoFgwSGiVK&#10;VFpcV09BLyMAAw+tubrZ0skUAACElqr///94Y0wKCh/BzNnw8+JCJQxRX230//+/sqIUBgZMSUzP&#10;zs+SjIsAABRme5j//////v3/////////////////////////////////////////////////////&#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7///j///T7+e9pZV8BAAAAAAAAAABLVm3t&#10;9/7///C+sqQsKywAAAACAAALDQ+NlZ/0///x7tlhUkoAAAEAAAAKBg9lZHzy//+voJMAAACIm6X/&#10;///////c0cYAAABjcHPKy8gHAACAjJn5///ZzLoDAAZjanTk6eM0GwpNVl3v/P3///uViYIWDgwA&#10;AAAAAABBTWLc6/X///7//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7///n///b///f///zBvr+ysLO9v7/09fv+&#10;/v///vr////l5OO2tLWyr7HGy874///4/v///vb99O3At7ays7LCx8zz+P///fvVzMK3s7Lg8vP7&#10;/P7//fb89+++tLPByszk7e64r7DY29/3/////vnCur3AwsXn8/LEvbPN0M/4/v7+/f////nSzMWz&#10;srK2vcLw+f3+///8/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v///v////7+/fn+/fb+/fb//vv////////////////+&#10;/v3++/7//f7////////////////4///4/v/9/fj//vn////////////9/////f3////////5///8&#10;/f/+/Pn//fb////////7///////////8/v7+/vz////////3//////3////3+//+/////Pr/////&#10;///////8///+///6/f39/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v///v////////v+/fj///r//v39+/7//f/+/v/+//39&#10;/v37+/z9/Pz+/vv9/v39/v/+/v/9/f74/v/+/vv//Pv//v/6/fz5/vv8/v3+/P///f///v3//fz8&#10;/f/8+/f++/f+/f/8///8/P79+v79/P/9/Pv//fv+/fz6/f73/P3+/fv9/v77/v/9/f///Pz//f7+&#10;/f/8/v78/v/+/v/9/v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v/////9/vv9/vn+//v9/f3////+/v7+/v39/P/8&#10;/v77//3+/fv+/f78/f/7//7+/v3//v38///+/Pz+/f78/v/7/vr7/fb+//v//v/+///+/v3//P3+&#10;/v/8/v3+/Pn9/v/9/f7////7/f7+/f3//fv//Pr+/vz9//78/f7//v76/v/8/v/+/P3+/f/+/v//&#10;///+/Pz+/v78/f3+/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39/v7+///+//79//z//f/+&#10;/v/5//79/////v/////7//3+/v7//v/+//z//f7//v/8///8//r9//n+//3+/////////v///v//&#10;//3///3//f7////////+///9/////v///v3//v3///3///7//v/8///8//3+//z//v7+///+////&#10;/////v///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3+///+///+//79//z//v/+&#10;/v/5///+/////v/+///7//3+/v7//f7///r//v7+/v/7//38//r///v///38//3//v7//f///v//&#10;//3///3///////3///7//v/+//////////3//v3+//////7+/v37///+//z///r+//38///9////&#10;/v///v7//v///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v7+&#10;///7/////v///v/8///8/////v///f7+//z//f7+/v/6//39//3//vz+//v5//39/f///P//////&#10;/v///v/////+//3//v7//v/+///+//////3//vv8///+//7+/vr6//3+//3///v+//v8///9////&#10;/v7///z//v///v///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7///////////////////7+//39//z//v7+&#10;/v/8//////7//v/+/v/+//////7//v3//////v////3+//r//v///v/+//z8//v+/f7//v/9////&#10;/v///f////////v//v3//v////////////z+//z+/v///v7///r9//7///z///z+//77///9//7/&#10;/vv//v78///8/////f7///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7///////////////////7+//z9//z//v//&#10;/v/+//7///3//v///v////////7///3//v/+//////z///r//v///v////7///z//v/+/v78//3/&#10;/v///f///v/+//v///z//f///v////3+//37//7//f///v7+//v///////z///3+///7///9//3/&#10;//r///76///6//////z///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z///v///7//v///v///v///v////3///v+//7/////&#10;//7///3//v///f///////////v/////+///+//v///v//v7//f///v///////v/////9//3+//r/&#10;/v///f///v/9//z//vr//f3//v////39//z4//7//P///v79//v//////v/////8///8///+//3/&#10;//j+//z4///6//7///f///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7///////////////////////7///7/////////&#10;//////7//////v/////////////////+//////3///7//v///v/////////////////+//7///3/&#10;/////v/////+//7///3//v7///////7+//79/////v/////+//7////////////+///+//////7/&#10;//3+//79///9//////z///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10;///+/v7+/v7////6+vr4+Pj29vb4+Pj39/f39/f4+Pj4+Pj4+Pj4+Pj39/f4+Pj29vb29vb39/f2&#10;9vb4+Pj4+Pj29vb4+Pj4+Pj4+Pj09PT4+Pj09PT6+vr9/f3////////////+/v7+/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10;/v77+/v19fX19fXv7+/w8PDz8/Px8fHz8/Pz8/Py8vLw8PDx8fHz8/Py8vLx8fHy8vLy8vLz8/P0&#10;9PTw8PDx8fHz8/Pw8PDx8fHx8fH09PTw8PDw8PDx8fH09PT09PT////////////////+/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7&#10;+/v19fXy8vLy8vLy8vLz8/Pv7+/09PTv7+/y8vLx8fH29vbw8PDz8/Pz8/Pz8/P39/f19fXv7+/y&#10;8vLy8vLz8/Pw8PDx8fH19fXx8fHy8vLx8fH09PTy8vLy8vLx8fH39/f////////////+/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w8PDy8vLx8fHy8vLy8vL19fXy8vL19fXy8vL19fX09PT19fXx8fH09PTi4uLQ0NDj4+P29vby&#10;8vLy8vLz8/P19fX09PTv7+/z8/Py8vLz8/P29vby8vLv7+/y8vLy8vL8/Pz////////+/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y8vLz8/Pw8PDz8/PX19fGxsbJycnGxsbKysrIyMjGxsbY2Nj29vbk5OS/v7+6urrBwcHOzs7x&#10;8fH09PTl5eXHx8fq6ur19fX29vbl5eXIyMjX19f09PT09PTy8vLz8/P9/f3////////+/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4&#10;+Pjy8vLy8vLz8/Pr6+vLy8vFxcXJycm+vr69vb3JycnExMTb29vy8vLAwMDDw8PKysrBwcG5ubnT&#10;09P39/fg4OC5ubnExMTs7Ozo6Oi+vr67u7vR0dHy8vLx8fHz8/Px8fH9/f3////////+/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w8PDx8fHz8/P09PTy8vL29vbx8fHExMTQ0ND29vb29vbz8/Pr6+u7u7vm5ub7+/vV1dW4uLjR&#10;0dH29vbr6+vDw8O6urrKysrHx8e7u7vKysru7u7y8vLy8vLy8vLz8/P9/f3+/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x8fHy8vLy8vLx8fHy8vL09PTw8PDExMTLy8v19fXz8/Pz8/Ps7Oy9vb3Hx8fOzs7Gxsa5ubnS&#10;0tL19fX09PTt7e3Gxsa8vLy9vb3Hx8fx8fH29vbx8fHz8/Pz8/Px8fH+/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x8fHy8vLy8vLy8vLx8fHy8vLy8vLGxsbOzs729vbx8fHw8PDu7u6/v7/CwsLDw8O/v7+6urrQ&#10;0ND19fXz8/Pu7u7Jycm6urq6urrNzc3z8/Py8vL09PTx8fH09PT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x8fHy8vLy8vLw8PDz8/Pz8/Pw8PDDw8PLy8v09PTz8/Px8fHs7Oy5ubnj4+P39/fV1dW4uLjQ&#10;0ND29vbw8PDLy8u5ubnFxcW/v7+6urrV1dX29vbx8fHz8/Px8fHz8/P+/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x8fHy8vLy8vLz8/Py8vLx8fHu7u7GxsbNzc319fXx8fHy8vLs7Oy7u7vf39/5+fnQ0NC7u7vR&#10;0dH29vbc3Ny6urrBwcHo6Ojm5ua+vr68vLzT09P29vbx8fHz8/P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x8fHy8vLy8vLz8/Pw8PDz8/Py8vLPz8/Nzc309PTy8vL19fXr6urCwsLj4+P39/fv7+/FxcXT&#10;0tL39/fj4+O9vb3l5eX29vb29vXc3Nu/v7/l5eXy8vLy8vLx8fL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9///8///+/////v///v////3+//3//v/////+///+//////7///7/&#10;//7///7+///+///+/////v7//v79///9///////////+//7///7//v7//f/////+//7///7////+&#10;//7+//7///7///7///7+///+//////7///3///////3+//3+//////7///7+/////////////v/+&#10;//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v////////////////7//////v///v////7///7///7///7///7///7////////+&#10;/v////7///v///v//////v///v////////7///3///7//v////////7//v3+///+//7///7///3/&#10;/v3///////////////7///3+//3+//7///////////7///7///7///7///////////////7///7/&#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y8fDz8vHy8vHy8vLy8vLx8fLy8fPy8fL39fb39fX09PTz9fT1+Pbx9PL09fP39/b19PT29vby&#10;9PT09/b09fX19fb29vf09PXx8/T09PXz8PL08vTy8vLy8vLz9PL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v3//f7//f78/v35//vz///6/v//+v///P3+//n8//r//P///v/9/v/8//////v///r/&#10;//v///z9///9///9////+/n//fz5///3///8/f///f/7//3+//r//P3/+f/9/f77//r//vr////8&#10;//78//z///z//vv//v78///9//////z///j//f////r8//r7//////r///v9/////v///f///f/9&#10;//z///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f///f///v///////v////3//v///f///f////v+/vv///z///r///r///z+/v/9/f/9&#10;/P/+//39//L///X//f/9+////f/+/f/9//3+//39/v79/f/+/v/9/f7//vz5/f/7//78/fz///r/&#10;/vr//vz+/f7+/P79/fz9/vr8//f+/v3//f////3///r///r///v//v3//v///v///v////z///z+&#10;///+///+///+///+//////////////////////7///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ff08O708e7z8u/z8/Ly8vTy8fbz8fby7vLY0tXW0dLS09HO1NDP19HQ19HT1NDU09DU09HT1NPQ&#10;1dTM1tXQ0tPU09bT0dbd3eLy9fnz8/f27/X27/Tz8fLx8vDy8u/y8vH+/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f7//v7+/v/9/v37//j6//z8/////f////r+//z+/v/8///+/////v7///3///7+//7/&#10;//7+/////f///v3///r//fn+/fr9/f39///9/f7//f77/v/4/vz7/f/++//9/v/9//r///n////+&#10;///8///9//3//f3//v3+//3///3+///+//7///3//v7+/v77//3+//7//v7///3//////v/+///+&#10;//z///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9///9///9///+///////////////////+///7///9/v7//v7///7+/vv///38/P39/v/+/v//&#10;///5+f36/Pz9/v74/f/6/v/3/P/1+/31/P31+/3z+f32+v30+f34/f/4/v/1+v32+/37///9////&#10;//z///r//v3+/P79+/7//v78/Pz+/v3///3///v///j///r///3//v///v///v///v////z///v+&#10;//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10;9vfy8e/z8u/y8/Hy9PPw8PL09Pjy8vTv7u++vb66vb+/vcDAvL+9ury+vL29u7y9vLy/vLy/vLu9&#10;u7q7vLu8vbu8vLy5trjX0dT68vb18fPy8vLy8vLy8vL08fL18fLz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vv9/fz//v7+/vz+//z+//7+//7///n//v3+/f/7///9//////3///v+//79////&#10;///+/////v///f3//vv+/fr9/fr//v3+//79/f3+/P39/v/6/v77/v7+/P79/f7+//3///z//v/+&#10;//78//38//v//f7//f7///r9//z9/////v7///n+/v79///7//z+//7///7//v3//v/+///+////&#10;/v7///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8//35///9///////////+///+///////8///2///8/f/++/7//v3+/vz8+/3////+///4/P3z&#10;9/rp7fjd3/vd4vvO2/bI0/KyvuOBjbl9h7eAi758hrx+h7uPmcDW4vbT4O2Eir+CiLrV2u7i5/Tp&#10;7fX////8/f/9/f/+/f///f///f///v7///z///r///r///z//////v/+/v/+/v///v////3///z+&#10;//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10;9vfy8e/z8vDy8vDx8/Lw8vHy9PPx8/Ly8/Hu7u/t7u/w7e/z7PDy6u727vHx7fDv7O/w7e7y7u/z&#10;7Ozz6+zx7u3v7uzx8O/y7Ov58vHz8fDu9PDu9PDz8vL38PT18PTz8fP+/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8//7+//j//vX///7//////f/+//78//v+//3//v///v///v/8//79//v///r8//v9//3/&#10;//3//vz///3//v///P/9/v39/fv///7//////////////////////////Pn9/Pz+///+/v///v7+&#10;//v9//r///n//f7//P////35//z8//7//f7///r6///5///9//z8//7+/v///f///fz+//z+////&#10;/P///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8//v8//z+//7//v7//v/+///+///////9///3///8/v///v///f7+/v7////2+Pzw9Pfh5u7W&#10;3u3b4f7W2v+2veuOm9tuer9wfMRygMtwfMpxfM50fdFzfcuEj8jV5P/J2O93gM51fdBzec12esmF&#10;icbIzeTv8/j////////+/P7++//+/v////////7+//7+//7+//7+//7+//7+//7+///+///+//3/&#10;//3///3///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10;9vfx8fHy8vLw8/Hx8vHz9fTv8O3y9PDx8+/z9PD28e3z8u3z8/H18/T08PL28/fy9Pjw9vjy+Pr0&#10;9vj49fj29ffv8/Tv9vXt8e7z9vLv8+zt9e/w9PD08fL37/P18PXz8fT+/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6/v7+/fb//uvMxr+dmrD++/////////7////////7//3///////7///z///z8//79//7/&#10;/////////////v/+/v/9//////v++e+GgHZQTUxNS0tLS09MUFbGzc///vr9/v37///7////////&#10;//////////3+/vz//v/////8/////////f/9//78//3///7////7///7/////f////3///3////8&#10;/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z///z//fz//f3//v7+///+/////v///v/+/v/9/v38+/v+/v/5+v7n6/Pb4uzW3uzW3/bb&#10;5P6wuOaNlM9vd8RvedJyfdRzftRxfdJyftNzf9d0ftlyfM2DjsnS4P3O3fF2gdpyfdhwe9JzfdBz&#10;fMtrc72RmM6fosza3ev////+///+//7+//7+/////v///v////////v///v///v+//7+///+//7/&#10;//3///3///3///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73&#10;9/fw8fLx8vPy8vPz8/Py8vD19fHx8+7z9O7x8+709PD28/Ty7vPw9fvn+PzP7vK34eez4ei04Om0&#10;3ee23ea33ODT8fPj+fvq+Pnv9vXy9fLy8vDy8vDx8/Hx8vTy8fTy8vP+/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8/////fj//+qtqKFpbY///v/+/ffe3Nra2dn0+fn5//////nj4d3Z2Nfx8/T8///////x&#10;7+/Y2dnf3+H////7///9/v///fn7+OhfVEWpo57U1NTQ09XK1dbr8/L18urs7+7S2drs8fL79/ra&#10;1drZ1tnm6+r9//r29fD27/Tf3uDc29z59/r8//////vi3dnh3uD3/v/6//7///3o6OXZ2dTo6ef4&#10;///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f3//vz//vz///7+///+/////v///f///f38/vv7/v7z9fzg4/LW3e3W3/LY4v3N1/uI&#10;kst1f8ZuesZzfdJzfNx0fdpzftZyftJyfdFxfNR1fth0e86GjsnX4v3N2u9zgddufdJygtBvf8xy&#10;gdFyftNyetNwdceBhL/Y3Oz0+Pr////+///+/////v///v////////3///v///v///7+///+/v7/&#10;//3///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33&#10;9/bw8fPx8vTz8fTt6+zv6+nv7Ojt7ent7ers7evn7e3o7vHl8ffa8vms1t+f2+GR19+P1uGR1uWR&#10;1eST1+WU1Nuk2OCu1t7D5Ojf9fjt9/nz8vbz8fLx9PLu8/Lw8/L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Pn//+2urqhrdpT7+vqlm45FPz1CQT1/iY3z9fjNvrFQS0dHSUlgZHDq8PDt7ex0&#10;amZJSUhDSEy0vsP3///+/v/+/vz4+u9iYlnZ1tf///////////////+ejn1WWFpESU6xsraLfnxG&#10;QD9EQ0U4PUff7eO0sqtdQVJaUlovLzKMjJP///3Hu7xOOz87NDmutsH+///Y1cdGTEtJSUlMUE3G&#10;3N/9////////////////////////////////////////////////////////////////////////&#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f///f///f7+/vz7//z9//3////+/v/+/v///f//+/z8///q8PTX3evX3vLV3vbW4f+zvuqCjdBu&#10;eslwfNJxgdVwfdR0fdhzfNZzfdVzfdJzfdNzfdd0fNt2fNWEis3Y3//O2fVzg89vgM1vgM5vgNBv&#10;gNNvf9ZxfthyfdR1fc1yesKSmcz2+P7////8/f/+/v/+/v///v7//v7+/f7//v/+/f/+/v/9/P/+&#10;/v7+/v7+/v79/f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31&#10;9/bw8fPy8vbx7/LDvr+/ube/uri5t7e7vb22urzCzc+51dWv3dud2NmV1dqX2OCW2OKU2OWT1+SU&#10;2OSW2eWX1eiX1OWY1uKX19yf1tnG6+3n9Prx8ff08/Xw8fDy8/Dz8/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fv8/fv//P7//uyxrqZud5XZz9FcTkX39vT///lWXmOkp7uJZVyyrK3///+2ur/s6t6Lh4KV&#10;m6X////08+tdYmbO4+n+///9/fj4++hUUERMQkNcV1hWV1aMmZz///+ciXdfaWz7///7+/24tKz/&#10;//z///9iXm+nuKyxubNKPFL+/P7a1dlOPUXv7dRHSlHKzt3g3N7GyND/+/tkW1Oyvb3///+ssKdO&#10;W2f29/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P///f/+/f36//z1//r4/vz+///////+/v///v/8/Pzn7ffW3+/W4PLU3fXY4v+jrt1ye8FyfM11&#10;gdlufNZufdZwftRzf9ByftFwftJwfdNxftRyftlxe9l0e9OFjc3V4f/N2/V0gtNxftNwf9Rwf9Zv&#10;f9ZuftRuf9JwgNJygdFxfs1wfc6UmM3ExNz////8/v/8/fz+/vj//vv//v///v/+/P7+/fv+/vv+&#10;///9/f7+///9/v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30&#10;9/fw8fTy8fX08PLo4eDl3Nzf2tvh4+XZ4eTM4ea33+yk1eCa1eCR1uCS3OWR2eKV2OOW1OKa1OGb&#10;1OGZ0+CW1uqU1uiS2emP1uOX2OGc0dmz2N7h9/vp8vbz9PX08vD08vH+/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vv9//n//////++xqKByd5fAsrt5cm/9//////qKkJGCfpbErqg7MjNNT1Ll5+X/+eFkXlsr&#10;MEJAQ0BIQT4xMDSqwsr////+/fX7++VfWEmck5TBv8C8vr/L2Nr///6cinSPnKHu/////fv6+/mK&#10;hYJBPT8jHSa4w7WotLF0cY3////s3eJbPEDX0q08Vl3N6vH////////27e1mWVjj7PH+//rj4ddS&#10;UGXj4ur/////////////////////////////////////////////////////////////////////&#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9&#10;+v/+/v/9//3+//v9//z8///8///8///9///4/P7n7vDW4PLU3vTU4PTZ5P60v+VueLRyesVxesxw&#10;fM1vfM1yf9JxftBzgM1yf89wf9FwftRvf9VvfdV0f9dxe8uCjsfW5f7J2fF2f9dzfNhzfNlyfdhy&#10;fddyf9VwgNJufs9xgNFtfM5xgNN1eMt6esDNz+X///////78/vT///j+/vv+/f7///7+/vr+/vv9&#10;///+///9/v/9/v/+/v7+/v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7z&#10;9/jw8fXy8fX18fP78vL38fDx8vPo9Pff8vm22eaU1euW1OiY1+mU1OOT1uGc2+Wc096t2efH7fnI&#10;7fav1eGg1uSa1uWW1+eW1ueW1uSY2OKX09m04OTj+vzw9Pfz8fDz8fH+/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vr3/PPh3tj59+O3rKdudZa+sb91c3H3//////+Ljo5+eoj////48+d/dXA0KCitoZFha3Ch&#10;usrx8vL08u78///u/v77/P///vj1+udgYlvPzND///////////////aeiGyRnaTw//nu5NMwMDFw&#10;cnvs6e54aW+zvaass690Zon9/P/q2+BeQEHW1rAzVlrG7PH////////27e1nV1vl7PD///bk39VX&#10;TWnl4uz/////////////////////////////////////////////////////////////////////&#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f/7/v7//fn/+fn26Ov99Pjz9/nw+fvx9P3i5/PR4OjU4fTV4fbR3fLZ5v60v+WIksSLlM6MldCI&#10;ks6Ai8p6hcdyfsRuesVvesltecxtecxte8psecdue8dueb+JlcvS4P/P3fdyetBwdtBwdtBwd9Bw&#10;dtBxeNFudc5vedFtd89vedFvfM90edhzdM17f7zO0+Pw9Pf+//77//r+//3////+///9/v38/v36&#10;/f/6/v/7/v/7/v/9/v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72&#10;9/jw8fXy8fX18fLf2di9vLq6xMW2zdG01d6f0N+Q1uaT2eeU1+Ke1+Ct19/R7fTl9vvo9Prs9/ns&#10;9fjo8fXh9/3D5Oyp1uCc1OKW2OWP2eWQ3OOW09i94efp9Prz8/Xy8vL+/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09u9vaVnXybm7tLhyhJvb1dVXUEjs9fX///9WXGCmqLLPxLnj4dX///+BfH6SkoqJj5B1&#10;eor////39venqrDm8/b9/v///vn2+edbYFrHys3//////f79/Pz///SbiGaQnqfx//jKuqRlZWb/&#10;///w6O5EODmouKSptbh2Zoz//P/o2N1YOkDi7tFEVFPBz9r28vO4wsn8/P1pWlW0ubf///+traNT&#10;WnD39/3/////////////////////////////////////////////////////////////////////&#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8&#10;//36/vn//vv02N/Mk6HkxNLY3enQ3+7Z3vTa3PHU4/LU4vDT4PHX4/jS3fjX4f/Y4f/W4f/W4f/S&#10;3P/Fz/mzveqkrt6bpdiapduapdyZpdyZp9mdqt2Xo9abpta6xezX4vzQ2/GbptyapdyapNycpNyc&#10;o92cot6do96dpN+apN6VoNyMmdSCjdZ7hM5zfLludqaUm7fw8vX7///09/zy9fr6/f/+///+///7&#10;///9///9///6/v/6/f7+/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72&#10;9/jw8fXz8fX08O/PzMm3vLmuwL+7296u3OaY1eKR3OaV2OKe09u53eXm+P/v9frx8fTy8vDz8/Dy&#10;8+/z8/Dt9fPs+frj9/qz1uSaz+CS2uiM2+aR2+Gc0dbK4+nu8/nz8vT+/v7////////+/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v24s5tFNy1KSlnD3+r///Wmn4w8QEA+P0CCi5b19/m/qZM/ODJGRkZZZ23i7ezy8e9o&#10;WVRDQ0E7Oz2MjJfr9vj9/v///fX7++hgYVzGysz/////+v3+/f////OfjGqPnqrv//nw6tdWVVNG&#10;RkZqVF9vZGGBmo6hsrx0Zor/+v/u2t5XO0Xh+OnDwL5QOz48NDaUq7j2///d18JHTUZGRkZMU03F&#10;3+P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6&#10;/vn9/vn36+jTjpnRepDTo7fe4vDO4/TZ3fff2/fV4ffT4urX4+3U3vPW4PnV3/fW4fXV4vHU4PPX&#10;4vnY4vzX4f3a5P/b5f7Z5f/Z5P/Z5P/Y5/vY5fra5/7Z4//a4vzX3/XY4PDX5/3Z6fva6Pba5/Tc&#10;5vTd5fnc4/za4/7Z5P/W5f/P3vfD1va8zvK2xeu6xeu4v+TV2/fi5/zc4PDb3+zj5vTi5PPV2ObT&#10;2t/R1tzR1tvy9vj8///9/////////////////////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3&#10;9/jx8PXz8fX18vHw7+vh6eTP5+Wm0NSa1N+S2eOO3OCZ1Ny53Obr+P/x8vn28vX28vH08+3y9O3x&#10;9O7w9O7w9+n09O3x8fbn9f612+yX1OaO2ueK3OSW2t+r09jq9fzy8vX+/v3////////+/v7/////&#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vl5OPn6On+///////+/vzj4+Pg4OD6+/z////+/fvn5uXf39/x8/P////////2&#10;9PPg4ODi4uL+/v7///////////7///3x8fH6+vr//////v////////729fL19vf9//7////x8fDf&#10;39/r6On8+/ry9PT3+Pnz8fX////+/Pzw7u/8/v3////o5eXi4eH8/v/+///////s7ezf3+Dt7u3/&#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2&#10;9/fy8PH18fH18fLz8vPi7vHT+PqW1tuY2OaU1eaU1+Ky1dji6+jv7Onq6fDq5vXy6ff37/X08fHu&#10;7+/n6u7r6+nr6eXq6+bi8erZ7fKszd2d0eeU1+yQ1+ah1+Hm9vzx8vb///7/////////////////&#10;///////////////////////////+/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2&#10;9/fy8PH08fH08fLU1NawvsHC5+mW2NyU1eOW1uic1eSsxcq8vbq/u7a7u8C6t8PJws348/Xu7+nF&#10;yMO8vb68ur6+u7q9vriyvri0v8OtxtOd0+WU1+qO2OaZ1t/B2+by9vn19PTz8/P19fX19fX09PT0&#10;9PT19fX19fXy8vL09PT29vb7+/v6+vr9/f3////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10;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1&#10;9/fx8fHy8vLy8vHY2du+zNGlzdKX2d6R1eGW1+mg0+S9y9PMxsXNycLFzMnHyc3k4eP19e7q9OXU&#10;3M/KyMTLx8/NyMzJyMbGzsfIx8y6zdeW1d6R2eWO2uaU19+13OTs9ffi4ODd3d3d3d3d3d3b29vc&#10;3Nze3t7c3Nzb29vn5+fr6+vx8fHv7+/09PT6+vr9/f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10;9/fw8vHx8vLw9PPw9fbk9Piu1tuV192U2+eT2Oed1OLg7/f08fDv8Obo9Ozt8/L29vXw9u3w/e7v&#10;9ev07Ozw6/X07fTy7+3r8er18fPT6O2Q2NqO3OSO2+WQ1N234uvs9vjh39/g4ODf39/f39/g4ODg&#10;4ODf39/f39/m5ub09PT09PTz8/Px8fHx8fHy8vL4+Pj/////////////////////////////////&#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10;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10;9/fw8vHw8/Lt8/Ph5+ja6e6t09mX192Q2OaT2umd09/W6O/l4+Ln5t/f6OHh4+Tm5ebh5eDd5+Dk&#10;5uT05/D08vrq5urn5ePi5uHr5unL4ueP2NqO3OOS3OOV1d6z2+Tt9/jg39/g4ODf39/e3t7f39/f&#10;39/e3t7h4eHu7u7z8/Px8fHx8fHz8/Pz8/Pw8PD39/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2&#10;9/fx8fHx8/Lt8fDAw8WxvMGqy9Ka19+S2OST2Oee1OCtwcu5uLu/ube6t7i/ur+6tbq7u7y2uby5&#10;tb3j1OTx9vXP0M23t7G4u7i3t76pwcyY2OGP2eSS2OOb1N263OXv9/ni4eHf39/f39/f39/f39/g&#10;4ODf39/j4+Py8vLw8PDz8/Py8vLx8fHy8vLw8PD39/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10;9vfy8PHx8/Hv8/Hp6uzj6e/D3eSe1d2U1+SV1+eb0uHC4ezh6u/p4+fr5ejo5Ojn5ujl5ujk5+nl&#10;5Orv6/fu+PDo7ebm5eHn6enh6PDI4u6d0+SR1uWT1+Od09zB4Onv9fjh4ODf39/f39/f39/f39/f&#10;39/f39/i4uLz8/Px8fHy8vLy8vLx8fHx8fHy8vL39/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0&#10;9fba4OnX4vLQ4PbV4Pja3ffb2vbY3/zW3fnW4PbP4e/U4PPX4fjb4/7f5f/e5P/c4P/e5P/g5//W&#10;3/vU3vnW4fzT3vjU3/PU3/TU3/TU3/TU3/TU3/TU3/TU3/TU3/TU3/TU3/TW3/TW3/PW3/PW3/PW&#10;3/PW3/PW3/PW3/PW3/XW3/XW3/XV3vnU3vnU3/nT4PbT4PTT4PLV4vLV4fLV4PPY4ffd5f3g5v/e&#10;4//f6f/Z5v/Y5f/T4PzV3fLl4OniyMPYqJnLjHTNiGrPgFzCjXH27t7///n5/v7+//3//vz//v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4&#10;9vf08PHx8vHv9PD19fbt7/XZ7fOez9mY1uKT1+eX1uSp2ePe9/30+P308PX19Pbz9fT09fL19PL0&#10;9fTx9fbs9Ojy9O309PPv9vzb8vmr0+Sc0eeW2uqV1uKm1dvi+f3u8vXh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4&#10;9vf08O/x8/Du8+/b2dnLydC+zNWjz9ma2OKS1+WQ2eiW1N+w2+Li9vvv9Pjw8/Px8/D08e328Oz1&#10;8+zy9e308+708/Hw9Pfh8/qp1+KW0+OY1+qR1+eY1d+94OTq9vnx8vPh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4&#10;9vf08O/x8+/v9PDa2Ne8uL6yvcakzNOZ1N2V2uWR1+iY2eec0ty42+Ti9fzp9Pnu8/f08fT28vP0&#10;8vHw8/Dv8fjt9fvh9fqv1uCR09uR3emQ2eiU1+Kq2uLm+fz08/f08f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4&#10;9ff08O/w8+/u9u7x8e/v6u/m7vbR9/mj3uKT1uGT1eWV1+WZ1+Ob0dyq09zK6PHa8fre8fng8vre&#10;8vjd8/bd9frA3+qo0t6a1N6S2uSM2uSS2+WZ0NrE5ent9/r07u/08fHg4e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3&#10;9vfy8e/w9O/s9+708/D78/bv8/q/4+aX09eV19+X1OST1+WP2eWR3+aO192Y1d2d0t6e09+c1eCZ&#10;1t+a192d0+Ga1eOT1uGR2eKT2OST2OOS09y34ebl+P3t8fb18/Dz8vH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v///v///v///v///v/8/vz7//77//3//v7+/v7+///2&#10;9/by8vHv9PPp9vXr9frO6/Gq2+SU1d2X2ueV2OeW1+eV1+aT2OaO2eSQ3eeR2eaX1+mb1euX1emT&#10;1+iN2uWP2uSP2+OQ2+KS2N2c1d6q197I6e/o+Pzv8vn18fX17+/y8PD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10;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v///v///f///f///v/8/vz6//35/vr///z8/f3+///9&#10;9vn55+/55PH06vjc7Pae0tuM1+CQ3OmR2eqU1eWZ1N+h1uKj1uCd0t+X1eGS1uOU1ueY1emZ1emV&#10;2OqR2umR2eGS2N+W1duh1dup0tfZ8/bo9/rv9fj08vb08PL37/Lz8f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9///8/////////f///P7//v7+/P3+/f38/vz3//z6/v79/f/3&#10;4u/Ti6bXfKDHhae7vc+k1t6W1t+Z1+KR1OGc2eG13Nna9fjm9/vF2+G02t+j29+U196Q1t+S1uCR&#10;1N6T096j0d2z2+W52OPL4Ovo9/zr9vrt9vbt9vTu8/Hw8fH08vLz8v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8///9/////v///v/+/v/+/f7+/f77+/z4/vz++//77vjV&#10;lbHXdpzicqDZd6W7i668wtmn0N2c1t6d0dzD5+/j+fbs9ffw7/T09frr+fvQ8fC85+e45Oe65ee7&#10;4uS+4uXQ5e7q+v7p9Pzv9fvy8/bz8/Pz9PDw8+/w9PDx9PDx9PPx8v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7///8///8//78/v38/v7+/f7/+/7/9/387PvUlbPZ&#10;dp7bd6Dhd6XicqfccqnFiLO4tMyqzdbQ5u/t9v7r8/X09Pf38vT07e7z8fD09/Xu9vTx9/b1+fbz&#10;9vLy9/Lw8/jz9fnv8fHz9fLz8u707+v18Oz18e3z8u/y9PHu9PLw8v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7///9///9///5///+/f//+v/lwNTPgKLTeKHZ&#10;eaLbeKTbc6LjdKrmdKzUeau5f6TIrMT58Pvx8Pjv8vHw8u/x8e709fDz8+/z8PD18PL28PT18fLx&#10;8fHt8u/y8u7w8u3w9O/u9u/s9O3y9fLy8fD18fH08vHy8vLv8/Lx8vLg4ODf39/f39/f39/f39/f&#10;39/f39/i4uLz8/Py8vLy8vLy8vL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P///v/8///8///+/v///v/+///8/f///P/ry97OepradqLceqfW&#10;eKLfd6fhdqfdc6bgcqjddajUeqbGgKDw1OP79fnz8vHz8u/z8u/x8u7x8/Lw8/bw9/zs9/3n+Pzl&#10;+v7m/f/t+/Xq+fbp+/rm+vnp/f3o+vzq+f3s9/vu9fjx8vPz8fHy8fHh4eHe3t7f39/f39/f39/f&#10;39/f39/i4uLz8/Py8vLy8vLz8/Py8vLx8fHy8vL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&#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P/9/v/7///9/////P///P///P//+//pydvKfJ3adZ/dd6Xbd6Xc&#10;dqThdKXecKLedqfbdabceKfTd6HXl7T65u/28vH08fD18fD28PD08fLv8/bi8/i52uKn1d2n3OOk&#10;2+Oj19+q2Nqs19ys1+Cr1uOq1uOs1+Ss1eC83uXh9fju8/X38fD08fHh4eHe3t7f39/f39/e3t7f&#10;39/e3t7i4uLy8vLz8/Pw8PDx8fHw8PDy8vLx8fH29v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f//+v/88frw0ubLfqDWeKHad6Pgdqfdc6Pe&#10;dqbgdqXjdKbhcqTad6XMeJ/Qk7D74u/28e/y9fDz8fLz8fL18fLz8fTs9Pne+P2Xxs6HyNGCy9Z/&#10;yNaEydl8zNV7y9d7ytt8yt1+yd2DyNyIwtKhzNXi+vzs9PT28O328/Lf4ODg4ODf39/f39/e3t7f&#10;39/g4ODi4uLx8fHy8vLx8fHy8vLy8vLz8/Py8vL39/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v///v///////v///P/assXKfZ3ZeaPbd6TceaffdabfcqTi&#10;d6jdcqDgcqHgdKLPgKXUoLz44O/28vTw9/Hs9Ovz8u7y8+7x8+/w8/Lq9fjd+f6Vxc+EytSA0Nt8&#10;zNqBzt930d510uB00uJ10uN5z+KBzN6KxdShydPl+/7s8/Lx8Or18/He3t/g4ODf39/f39/f39/g&#10;4ODf39/h4eHy8vLx8fHy8vLy8vLv7+/w8PDx8fH4+Pj/////////////////////////////////&#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5///+/v///f///v/+///////SprvQeJvddKHgdqbZc6PeeKjfdabj&#10;dKTgc6DdeqLNfp/syN3/7/337vXx8/Tt9fDu9Ozz8+vw9eru9uzt9u7s9PTi9vrG6u6i1+CIyNOK&#10;zNmHyNeHy9eFzdiCztiDzteHzNSOx9Cw2+PP6u7n9Pjw9PP09fHy8vDi4uLf39/f39/f39/g4ODg&#10;4ODg4ODj4+P5+fn5+fn6+vr5+fn5+fn7+/v7+/v+/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v///v///////v///v/TrcDMeZzec6LldKbgdajcc6XhdKXk&#10;cqLcdJ/If53kwdL/8fv28Pb08vfy7/H29PLz8fDy8fXw8/Lw9PD08vD37/D08fbt+Pvb9PfQ7/HS&#10;8PPV7vPU7vbV7vbU7vbU7vTV7vLW7e/j9/fr+fnu9Pbx8vP18PHy8PHq6ure3t7f39/f39/g4ODf&#10;39/g4ODk5OT////////////////////////+/v7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v/++//88PzZobrafKXecaLfcqXfc6Xgc6Ph&#10;daLPd5vhs8j99Pz08PXy8/bx8PP58vX17e728PTy8fjw8vbz8vT47/L77vD57vH08PLv9PTt9/Tv&#10;9vPy9PPz8/nz8vj08vb28vX08/Pz9PPv8/Lv8/Lw8vLy8fT48vX08fLw8fDe3t7f39/e3t7f39/f&#10;39/b29vm5ub////+/v7////+/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f///P///f/////8///9/////f/oydrIgKDZdqHjdaPadaDH&#10;fJzYtsj/8vvz8PPu8/Hv8vHx8fHx8fHy8fLy8PHx8fHx8fHx8fHx8fHx8vHx8vHx8fHy8fHy8fHy&#10;8fHx8fHx8fHx8fHx8fHx8fHx8fHx8fHy8fHx8fHx8fHx8fHx8fHx8vLy8vLs7Ozo6Ojf39/c3Nzh&#10;4eHq6ur6+vr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v/9///7///3/v7+/P//+//u0eTGhaLJgJ/Ok67x&#10;1+f/9v/++f/4+vr3/Pv6/Pv7+/v8+vv8+vv8+vv7+/v7+/v7+/v7+/v7+/v7+/v7+/v7+/v7+/v7&#10;+/v7+/v7+/v7+/v7+/v7+/v7+/v7+/v7+/v7+/v7+/v7+/v7+/v8/Pz6+vr8/Pz9/f309PT19fX2&#10;9vb////////9/f3////9/f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v///v///v/9///6///2/v77////+///+f/46fb46PX67fj/&#10;/f/+/f/8/v75///7/////////v///v///v///v//////////////////////////////////////&#10;///////////////////////////////////////////////////9/f3////8/Pz+/v7/////////&#10;///9/f3+/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9///////////+///8///6///6//78//79/v/+/f///f/+/f/8&#10;///4/v73//36//7+/v///f///v///v/+///+////////////////////////////////////////&#10;///////////////////////////////////////////////////////+/v7+/v7////+/v7+/v7+&#10;/v7////+/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8///+///+/////v///v///v/+/v/7/Pv7/v77///6/v37//75&#10;///5/v76/v37/Pz//f///f///v///v/9///9////////////////////////////////////////&#10;///////////////////////////////////////////////////////+/v79/f3////+/v7+/v7+&#10;/v7+/v7+/v7+/v79/f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P7/+/3//f7+/f77/v39/v7////9&#10;/f3+/v79/f3+/P3//f///f///v///v/8///8////////////////////////////////////////&#10;///////////////////////////////////////////////////+/v7+/v7+/v7////////////+&#10;/v7+/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P///P3//f3//f3///3//v3//f3/&#10;/v3//v3//v7//v///v///v///v/////8///9////////////////////////////////////////&#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P///f///v/9///9///+/////v///v7//v7///3+//3//v3//f3/&#10;/v3///7////+///9///+///+/////////v///v//////////////////////////////////////&#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P///f///v/9///8///8///9///9///9//79//38//3+//3///3/&#10;//7+///9///8///7///8///+///+/////v///v//////////////////////////////////////&#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3//v7//v/////+///8///7///7///7///8///8///9///+///+&#10;///+///9///8///8///8///+///+//////3//v7/////////////////////////////////////&#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7//v7//////v/+/v/9///9///9///+///////9///+////&#10;/v///v///v/+/v/+///+///+//////7///3//v7/////////////////////////////////////&#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6//38//3///3//v///f///f///v///v///f///f///f///v///v//&#10;/f///f///P//+////f///v////////3///3///7/////////////////////////////////////&#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38///7/////f7+/fz7/v79/v///v3+//z7/f/+/v//&#10;/v7//fv//P///fz///j//f38/v/6/v/6/v3+/vv9/Pv//f/7//v8//z//////f39/fz7///6///+&#10;//z///v+/v7+//3+/v79/v/4///9//7//P/++f/8/vr6//b9/vn//P/+/v7+//3//P36/v77//7/&#10;/f7//P///v/+///8///+////////////////////////////////////////////////////////&#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r///v/&#10;/P/7/v/6///+/v///f///v7//vz//vr6//z4/v///f7+//v8//3+/v///f/8/v/4///4///+/f//&#10;/P7///v//f///vz///v///7+//7///3//v3//v///v3+//v8///+/f///f3///r7//79/f//+//+&#10;//37//38/////v/+//z9//v9//////f//vb//Pv//Pv8/vz5///7///7///9/////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38///7/////v3+/fz7/v7+/v/+/v3+/vz7//z8/v/+&#10;/f3/+/n++v///f7//vz+/f/7/f35/P37/vz8/vz///7//f39/vr7/v39/f7//Pr///r8/vz8///9&#10;/fr//vz+/v7+//z//vz9//34///+/vz++/v9+v78//v6//v+/v3//P35/P/8/v///f77//75/vv/&#10;/v3//P///v/9///9//7///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r/&#10;/vz7///7///+///+/v7+//7//vz//fr8/v76/v///v/+//r9//z///7//f/8//74//35//z+/f//&#10;/P3///b//v7///v///r////+///+//7+/v7+///+//7+//z+/v///f///v7+//j6//39/v//+//+&#10;//77//78/////v////7+//3+//////j+//j+/v7//vv+//v8///+/v/+/v/+//3///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79///+/v////z9/fz+/////Pz///79/v38//f7/v79&#10;/v///f3+/f/+/f/8+/7////8/fv+/vn+/fz7/v79/v3//fz//vz7/P/+/v/9/vj+/vb+/vv9/P//&#10;//3+/vz+/f7///r+/vf+//r9/v/7//j9//j9/Pz8/v37+v/+/P/////4/P/7/v///Pv//Pn9//v9&#10;//3//P/+/v/9//7///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&#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10;//X9//v+//7///77//z8//7//////P3//f/+/f/8//////z///r+//z//v/+//r9//f+//r//f//&#10;/fz+//P///r+//n+//r+///////+/v/8///5///6//////7/+v/+/f/+//39//n7//j+/v3//P/+&#10;///9/////v/+/////v///f///v////n8//v7///+//3///z///7//f///f///v3+//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9//79/////vz//fr+/v3+/v3//fr9/fz9/v/9/f39+/39&#10;/v/5///8//77/f36/f38/f3///z+/Pr//P/6//37/f3//v/9/v/+/f/++/z+/Pj7//n9//3//Pn/&#10;/Pz+/P3+/v///vz+//r+/fv/+v76//v4/vj9//r///v++/7++v/5/v/6///7/f///v3//Pj+/fr+&#10;/////P/9/v/8//7///n///3/////////////////////////////////////////////////////&#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8&#10;//j8//v+//z///v+//z+///8//7+//v//vz+/v79/////fz+/v77//////7///v///r//fz//f39&#10;///3//3//v79//r7//f9//r//vz//P7//v/7///6//3///v/+f/9/f/+///+//79//r+/vz//P//&#10;//z//v7+///7//3+/v7//f///v3///j+/vv+/f/////+//7+//3///38///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78///8//7//vr//fr//vr//vn//Pr////////////////+&#10;/v3////////////////////////////////////////////6/f/9/f7///z////////4///+//v/&#10;//r////5/f//////////////+/36//72//79/v3+/vn/+vP///3////6///6/v36/v7//vv//v3+&#10;/////v/8///8//7//vr//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9&#10;///9//3+//z///n//vr9//35//76//r//vz//v3//v//+/7+/f/8/////v///////////f///v79&#10;///3/////P/9/v37//v8//v//vv//f3//f/+///9//3///r//fz7/v/8/////f/+//j//vr//P//&#10;//v//vv+/v74//39//3//f7///z///v//vz//f/8///8///+//3+//77///8//7//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8///8//3//fr//fz//vn///j69/epqKqVmZmfqa7s9/z+&#10;//zLwLKamJeYmZqUmJiWlpassbLk5eakl5aYmJqVl5m1t7r0+fv///738+uvppy5wcLw///9//3a&#10;zcGam5vj7/To3tqWlpvU3eX//fz6/v75/v/9/f7///r//+nFvqKXoq3n7/L9//36/////v3//f7/&#10;/v/9//36//39/////f3//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10;///////////////////9///2//76//3//v///f/////////////8/////P///v/+//7//v3/////&#10;///////////////6///7///+//3///z////////////////7//34//78/////Pv//vX///z/////&#10;///////////6///7/////v/////////////////////////////////7//////v//vj///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v/8///9//r//fv//P3///b38+VRTFIAAAAAAAAAAAA9SVr0&#10;+Px2WEMAAAABCBcdHiIhHBpESUW/vbkPAAAAAA8GDBMHBwhXYGvx+Pnu5tQvFQtKW2Xo//////+b&#10;gG0AAA271+TDrqIAAACSp73+///+//7//P///f////v88thHKxsAAASqucD8///9//7//v3//P//&#10;/v/7//z8//r///3//f///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u6d1w&#10;YFZFQ0NBQUNBQURQUVu4xdf0///9//////v//vPr385RTEtcbXTa8vX7///+//v///T//u/Oy7Va&#10;W09BQUFKU2O7ytv3///9//////f58+ORiXpBQUFFTFGcsrvl///3//////z7/fj///3Z0cZcTUlE&#10;Q0JBQEFaYGi2xdH8///9+/////yRgXNMREFEQ0JDQUFBQUBARk6htsD+///9/vz8//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f/8//39//n//f7//P////iZj3oGBBGQlJ7p6emnlYYAABGB&#10;hY2HaE4SFiKxx9fw8PHx7evy8uvMwrgfAAB7jKjr7e6clH0AAACQnZ7y7uA/IhhTY3Dm//////+j&#10;hm4IDh643OjJsqEHAAaUrsT7//////v//P7/+/7///q5p5gjCgkGBQRme4jx///+//z//Pv//f/9&#10;/v/7//z+//r///3//f//////////////////////////////////////////////////////////&#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o4cg5&#10;Hg8AAAAVGCgaFx0TCg0JCyKhsM38///7//z///GvlncBAAAAEB+w2OH6///9/vf+/u+0oYobFg0H&#10;CwkYGhcOCxQIDSGjtcj////27N9TQDQJBwYUGBQSFRAEBhFYd4r4/P7+/fn8//j///7KvKwaAgAB&#10;BAkWGyIREhkGBxOPmKn8//////FrTDcHAAANERgZGBsXFRUYICqSrLj9///9//35///+////////&#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v/9//z+//n//v7//v/8+O1OQC8iJjnk7Pf////t4thmanWd&#10;m59/YUkSGSfI3+////////////zTw7UiAACBlbH3////9+VAMB5IVFjT3908JhtZYXDp/v/+//2l&#10;hmwKDx233ejIs6EHAAOVr8D9///9//r//f7/+vf//+l0ZGEhDCBcUUIaMETf+f/+//r//fz7/f74&#10;///9//7///3///7//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r4cdB&#10;IxMbGzTa5Pz17+2+pYwNCAspOljh9vr3///99+ppQC4AAAACCRaAmrX5///+//vw6dU/Kx8LDxif&#10;sLX09evEq5gIBQcmPkv///ybinwEAABZY2/m6eXc1cBBMykKEi64y9/////+//b///fNvqgbBgBE&#10;W23j8/rMyMAzJB8SGy3D2OT//+lsUDgRChKnvs7u8vjs6err7/Dx///8/vv9/f33/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z+//////z///v+///////67No6JyAuPlLw+/////3///3/////&#10;//+AXUYIBwtBRlJTU1hTWGHS187ZyrgfAACBl7Hz////++50Vz8gLDK/09I7Jx1bYXHr/v////um&#10;hmsLDhy43OfHtKUFAAKXrb7////7//z7//////jy6ME9LjNEQGi3r5IHDiGatc7///3+/Pv7/v75&#10;//////3//v7//v////7///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q4cw8&#10;IxMaIj3p+f////n55MY/Ky8OHDjH5ez+///jz707FQpEQTs/RlInMU3i9/////nPuqgKBgNUZ3zz&#10;///9//7/+vDDvrywtaz58dQ9LCAXGiXG3ez9//////DIrZgBAAJtgZjy///+//v///rOvKYbBwBD&#10;YXP0//////itmYAAAAlqhqL//+5sUDgQCQ6909r////////////2//75/v38/v/7/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z+//38///////769lAJyAwRFby///9/f38//3/////&#10;//2EYkgCAQEaHywxNkAuPUnG0MLczbUkAACBl7Hv///+++9zUj0iLTK709I8Jx1WYXPo/v////im&#10;hWwLDh252+jHsqcGAAWZrL/+///3/v77//////fUxJ8OBAiQnMHj3bwYGSNMZH/3///9/v7+///7&#10;//3///r//v7//v////7///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r4c88&#10;JBUWHC/R3+vp6ee/opALAwkgMUnl+/v///C6oo8KAACiqqiFhIkHABKuyNn///a0mYYAAAB/ma/z&#10;///08urq5+nz7e749ebz58QyJBwhLj7P7/r2/////fHpyrMcBgBGW3Dj+/79///////Ov6gaBwBE&#10;X3Hz//////XGtpIIBhFLZYL///JtUzwJAQIVHScgHyEdHSVeZnX1///4/v/7/f78+vj+/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r//vz+/v/6//////z+8NxHMCUiNk7f9f///v38+OLBxcLZ&#10;2NJ8YEgTFiG91eP6///3//////DUxaUkAACDl7Lv/////OpRMSE2QUXF2Nc7IxdVannl//////mt&#10;im4KDB+42enKsKUIAAaXrMT6///6/v/9/vz///KjiW0AAAB0hJa4rpkgHx8fL0TW7vf6///+/v3/&#10;//z///X//v3//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p4cs/&#10;JxYAAAAAAAAAAAAAAAASHDCRp7b9//n+9tpsTkcKEzXn+v/Vzb8ZCAdrfpX///ewmHsAAACCn7T/&#10;//+Obk8AAAAAAAwpKDDNwrYnIR4lNEXR8/zx//////XmzbkeBAA/Wmvd+v79/v/////MwqscBwBL&#10;Xmv4//////rIvJoKBBM9Tm39//FrUz8JAwUtN0VBQUQ/P0Z0gIn2///8//3/+/n/+Pb/////////&#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3//v7+/v/9//7//vj///h+c2YNEhnFyND///+8sacAAA53&#10;dHiFZE4TGCXG2+j////////////SxrsfAACHnbT////MwKwPAgd0hpLu9vFcQjMrKzfm8fj///9j&#10;TU0KEyfH4enMsZ0LAAKessf////////////7+/hJNjYAAAIHEx0aERMPAQAMDRijws7+///9/f39&#10;//7///r//v3//f7//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7///j///fk4dYgGxMkHx85MzQgGBwQFi7d&#10;3OWAXksAAAU3Q0thYlldXVx6fIHCur0XAAAfKDlKTVIfGhYkMEPP5vD///+rmIcKAAAsKTA3LzIF&#10;AwxPWnD3+/rFqY8IAAAjLT1bYl1cWFd+en3Dw8cLAhJdXmzL1dfX19i1n5MCAABwiJ/5/v///v/7&#10;/////////v3//v7//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v/+/fj+/vT///nOy8VLR0YrKipKRErN2N3/&#10;//+Uf3cwMTEsMTQvMi8uLy9iZWfOy8lHMjAxLzIsLTNjZWzN2d/7//////z8+/edlZIyLSsuKyt+&#10;fIje5/L////NwK04MTAtLzcuMTAvLi5lXmCOiog4OUTFyM/////////88eVLQ0BfcoTv9/r////8&#10;/////v7//v7//v///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v/+/vr9/fX///f//vr////////////7///8&#10;/vz///3///////////////////////z////////////9///8/v///vz+/fr+/f///v3/////////&#10;///4///9//7//vX///////////////////////r////8///+/v///v3//PP////2///5/v/+/f7+&#10;/////v7//v7//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z///n9/Pf9/fv+/P7+/P/8/f/8/vz9&#10;/vv//v79/vj6/vr4+/79/P77/f39/vz+/fj//Pr8/f74///8+v///Pz+/vr8//7++/7+/Pf7/vf3&#10;/v/6/v/8+/3///38/vn7/vr//f///P/+/fr8//X3///5/P/+/f///v3//ff9/vz0/v/5/f/+/v3/&#10;/v7//vz///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vz9/vn//vv8/Pv+/v7+/v/8/f/////9&#10;//38//3+/vv9/fz9/v///f/+///9//77//r//Pv+/P78/f///f/9/P7+//39/fv+/P3///z1/PT3&#10;/v38/v/+/P///v/5//r7//v/+v3/+v7+/v34//n4//78/f/+/P7+/v37+vn6+/v6///7///+/vz/&#10;/vv///r///7+///8///+////////////////////////////////////////////////////////&#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&#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&#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v/////+/v7+/vz///79/fz////+/v/////////8&#10;//36//j9/f3//f///f///f/+/v/7//74//v+/vv+/v3+/v7//f///f/+/v79/v3//vz+/vv8//v7&#10;//79/v///f/8/P/6//39//z//P7//f79/v75//77/v3+/v///v/////9///9//7+//7+/v////3/&#10;/vr///r///7+///8///+////////////////////////////////////////////////////////&#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&#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&#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7//v3//v/+&#10;//7///n///7//v///P///f///v/+///7//7+//z+//78///+/////v///v////////7///z//vv9&#10;//79//3//v79///9//////3//v3///z+//78//////3///7///////78///9/////vz///7///z/&#10;/vv///z///3////9///+////////////////////////////////////////////////////////&#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3+///+&#10;//7///v+/////v//+////v///v/+///8//////38//34//7+/////v7///3+/////v///f7///r/&#10;//3///3///z+/////v///vz///3///3///7+/////v////7+//3///78///9/////vv//vv///3/&#10;//3///3///3///39///+////////////////////////////////////////////////////////&#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&#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3+//3/&#10;/////v/+/////v///P///v///v///v/+/////v/8//34//z//v///v/+//39//7//f///f///v3/&#10;/v///v3///z+/////v////3+//3///3///39//7//v///v7+//v///78///9/////vz//vr//v3+&#10;///+//////z///39///+////////////////////////////////////////////////////////&#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&#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7///3///z+//7///3/&#10;//7//v/+//////7//v79//7//v///v///////v/8//77//v//v3//v/+///9//3//v7//f///v//&#10;/v///vz///z//v/////+//7+//3//f7+/v36//7//f///v7///v////9///9/////v3//vr//v37&#10;///9//////z//v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v///v///v////3///z+//r7//z+/v7/&#10;/v/9/////v///v/9//z4//v9/v7//v///v///f/+/v78//v//v3//v////37//z9/////v///v//&#10;//////3///z+///+///9///9//7//f3+/v36//78/v///v7//vr////////+///+/////vn+/vz5&#10;///8/////vz//v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v///v///v////3///z+//v6//z+/f/+&#10;/v79//7//v///v78//z4//z9//3//f///v///f/+/v79//3//v7//f7///38//z8///+/////v//&#10;///+//7///3+//7+///9///9//3//f3+/f77///7/////v7//vv//////v/+///+/////vr+/vz5&#10;///7/////vz//fz/////////////////////////////////////////////////////////////&#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9/////v7//v3///7//vv//v3+/v/+///////////+/////v///v////79//j7//j7//3//f/8&#10;/f/8//3///j///39//38//z9/////v///vz///n9//38///8///9//////3//f3///7//f///f7/&#10;/vv+//79///9//3+//3///3///3//////v///v///v///v3//v3//v7//////f/+/v/5//39/f3/&#10;/P3//v38//z8//7//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7//v3//////v7+/v/9/////v///v///v7///z//v7//v/+//77//z5//r8//z//f78&#10;/v78//7//fz//v78//77//3+/v///v7///n///r+/v78///7///+/////v7//v3//v///v7+/v7+&#10;//3//v///v/+///9//3+//3///z//////f///v/+///+//3+//3///7//v///f/9///7//v+/f7/&#10;+////v77//r8//3//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7////+/v/9/v79//z///z//v7//v3///j///r///39//76///7//7///z///r9&#10;//n8//7/+////v/8///9/////v///vz9//n///3//f/+/f/8///+/f///f/+//////////z9//38&#10;///+/P///P/////8///9//3///v//////v///v/8///7//37//z+/////P/9/f/6///9//v//v7/&#10;/f/////9//r+//3//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10;//7///7//////////////v///v3///r8//79//7///36//79//j///f+///+/v///f///v///vr+&#10;//j7//v7/v///f///f/9//////3///7+//77///+///+///7///+/v///v///v///////f7//f//&#10;/v/7/v/9/v7///3+///+//z///39///+/////v///v/+/f39/v7+/////P/9/v76///9//7///z/&#10;//z+//7+//7///7///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v///v7///3///////7/&#10;//3///3+///+/////f///////vz//vz5///9//3///35///9//j///b+/////f///P///f///f7/&#10;//v7//r4//z+/v7//f7///////3///78///5///+///+///7///+/////v/////+/////P//+///&#10;/v/4///6//////z///v///3+/v/7///9//////7//f7//f/+/v/+/////f/+//z8//7+/v////3/&#10;//v///3+/////v3///r/////////////////////////////////////////////////////////&#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v///v7///3///////7/&#10;//v//vv9//78/////f/7//3+/v///f/9///9//3///v///7///n///n+/////v///f///f///f/+&#10;///8//z7//r8//f///v//f///f/9/v/6///8/////v3//fv9///+/v7//v/8///9//7//v///f/+&#10;//37///+/////vv///j///z8///9///9//////3//v37///6/////////v/+//7+//3////7///9&#10;//7//vz8///9//7//vn/////////////////////////////////////////////////////////&#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f///v7///z///////7/&#10;//r//Pn7///8/////v75//z7/f7//f/////9/////////P79//77/vr///v//f7//v///vz+/f/8&#10;/P/////+///6//39//z//fz//v3////7///8/////P7//P7///3///r9//v7///7/v3+//r///3+&#10;///9/////f///P7///3//////v79/v/7/v/7/v3+///8//78//3//v3+/////f3///7////6///7&#10;///+///7/f7+//3//v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f///v7///z//v/+/v3+&#10;/vj//vnw9PTT2Nnk4d37///9/vv///jh5eXT19nq6+3////8/v/7//z//vT+9/Lr6un5/vz+//z0&#10;8/TV1dnb3N/5///7/vr++O7j4d/T1dfS19jh6u3+/vz//fbf39rW183x8/H8///7//j39+7b2dfX&#10;2Nfw9/j9//////3k5ebU1dXo6Ob8///2/f/8//7///3x8/P29/j+/Pv9/vr19fTZ2Nnd3tv6//35&#10;///8///9/v7///z//fr/////////////////////////////////////////////////////////&#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v///vz///z//v/+/f3/&#10;/vnz8OtvcXJERkZQRj2/wsb///zc07gzPDxKSVBSUlzY3+L6/f/+/vz///evm5JUTU/t/P/59/F6&#10;eXZEREdFQUO0vcL8//zu5Ms2NzhJSU5ISEqQnqr///m+vaNCQj5EQ0J6fYD1+Pr5+eqblotNSU5F&#10;Q0JneYfw+fji2sJBOD1KSUtQVVPU5+j6///////q6ddUUli/wM7////49+9/fn1BQkRGQT2yuLj1&#10;///6///8/fz//Pr//f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v7//vz+//3//f/9/f3/&#10;//20pJtmaGb////YzrxUXHTu7/ZkVkmlsq7///+kn5xfXnT9+/////zh38pYQT9VUF3s//+zrqlo&#10;amX////e08NLWmnt/vjCsZOhpJ/////////9///t5t9RRkDj4uj///BdZF+20NXBtah7dnH/////&#10;//+strvz+Pd7aVaGjJb///+bk4p6kZj+//+wrKYyNzApMTPDx8v///++sqZhYWT////i2cVOVl7f&#10;8Pf9//79//39/v3//P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7//vz+//3//f///v//&#10;/vibh36kpaL+////9d1QW3rKyOJbSEjc6ef+//Hj28lHRmDw6/j+/viLiniUe35cVmfk///p5+rm&#10;6OTz8ue2qpNmd4f1//+WhGtBREE+P0NoaGns9vr48/Xb09n39fjb1MFZY1nD3+Sok5KalpXo7u7p&#10;6uT///////+Vg3lqeITq6+qLfHCQpbD8//ywrKC9yctib22/xr3///fu5uPk5efz8/G4rZZlb3vl&#10;+fz7/fz7/vr9/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6//3+//3//vz+//3//f/+/P/9&#10;+/WGcGarrKf/////9NlETHPQyOxWPj6xx8f///+7sp0zQFPw8PbJwb2fnKPUs7JbU1be/v/+////&#10;//SEfWpLPjubp7L6/P6SiHuXm6Dx8e/GybhodYr6+/v///6zratHPz9rc3ne7fCOenpjXVhNVFI+&#10;Oz6Pn6v7///f18toamxBQUKIg4PU5uj4//v+/vH///9xd3u8wrz///X//f////6GgnNGQDqWoqrx&#10;/P/4///8//77+vn9+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38//7+/v3+/vz//f/+/v/+&#10;/fmNd2+rq6X/////9N5FUnba3verm487QTyNjYp0b2hHSmLg3d6VjILt7fLewbxfV1nk////////&#10;//j///n++/JQV2DN09v////9///9//bh4clNVGno6er///////7///+PkJiOmqV9cHJwbmz/////&#10;/PxPV17P19psXlylpaX///+lop1fboP4+//+//T8/vdycHjEwcX///f///////z///v//vtQWGPE&#10;0Nz6//78/v79/f3//f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z6///8//7//fr//f79////&#10;//2nk4+empT////1699JXXjj8fj//+/Iv7awsK2rsLpsaYfBtbgtKR9IS0hDMjEfFx6QqLStpaqu&#10;qq7///////ldZGWysbuBeHjb4t////nl4M9fYGzPzM91eHb3//////+tqKh1eoeVjo2np6b/////&#10;//x6f4CqrbFmYmXb4eT///fW0MBBSGnv8//+//j4/+53cnjIvMz///2rp5qsqqz///////9kaG6s&#10;sLj///74+//9///+//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z7///8//7//fv//f79////&#10;//7TycVTUUvCxcCNg3lwfY79/P6GbWeipZ7V1dVtcnaksrz49/fm5Nzg4eC4m5tHQErZ8PPMxL6A&#10;cm3KyMS6v7Rfbnzr7viZinuSjofMzMudnpx9hJf59vN1cmS0urTMzMt8f4i4wMvX0MeEfnHKyse9&#10;vrtMVWjn6u6GgGZ0cG3MzMtzdHJxg4/+/v///Pf7/+xtbXO/u8j///7NysJ4d3jFx8rCwrxkaG7m&#10;6u7///v7/v76+/7+/fz/////////////////////////////////////////////////////////&#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z8///9/////fz//v/9/v79&#10;/vz///+ysq5OT012cmzq9PL+///s3t1bXVpNTk6foaL6///9//v///r////g0M6NjI/o/v////y6&#10;tKpST01ZW1jT3ub+////+u9ybmlQT1B6eX35/P/+/v3l49ZeY1xPT06ho6n///////24tKpQUU5Q&#10;T07J0dv///7//+h1c3BOTlB0dHbx/f/7/v79/vr9//iioaTX1dr///v///+4uLhQUlVWVlPZ3N7/&#10;///9/fr9///8/f3+/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z+///+//////3////7/f37&#10;/f3//fr///7////////2///4/v3///3/////////////+/3//Pz//f7+/v////7////1/v39+/r/&#10;///////////9//75/v3+/v///////////////P/9/P78///////////////8+/7//v7/////////&#10;///////8/vz9/vT////////////8/f/4/v73/v/6//////////7+/vz9/Pf////////////////9&#10;///9/fz+/v///v/+/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7//////////v/+/v78&#10;/v7///39/vz+//z+/vr9//z7/vz9//7+/f///f7+/vz+/vz/+/z/+fz8///8/vz9//r7//n9/v7/&#10;/v7//f7//fz6//n5//v8/P///P//+////P/+/f38/f77///7//7//vr///v+/P///v/6/f/9/v7+&#10;+/b9/Pz9/v/9//r9/vz9/fz//P79/v/6/v/4//77//7+/fz//v3///39/Pv9/f38/f79/f38///6&#10;/f3////9/f3///7//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7//v/+///////////9&#10;/v79///+///+/vz+//3//fn//fv9///8///+///7/fz4//r9/Pv//P/8///9/v/+/Pv9//j9/v3/&#10;+v///P/9/v33//r3//r+/v3/+v///P/+/v/+//7+//7+/v7////9/vr+//z+/v/+/f/+/f/+/f79&#10;/vv8//79/v3+//b//vv9/f78/v78/v/7/v/9//7///n+/v7+/v7+/v7+/v79/f7+/v7////+///+&#10;///+/v7+/v7+/vz//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7////+////////&#10;///8///+//7///39///+/fr//Pz//v/3///7///////4//39//3///z///3//v///v7///3/////&#10;/P///P/+///3///5//z+//j/+vz//f/6///7///+/////v7//v38//77/////////////f///v/+&#10;///7///9//z///L//vr+/v/7///8///+//7//v7///j+//79///////+///////////+////////&#10;//7+//////3///3///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L8ZgrA5UVm4tLT////7//79//3+/v7/&#10;/f/9/v/+/v3+//v+/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ZpacVQlsee6gChb4Bg78Bh78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kfKI6RkrZ19T////+/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v7+/vz+/vz+/v/+/v/+//3///94hosPUGMZhbIDg7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3////+///+//3/&#10;/v/8///+//7///3+//////v//vz9///5//39/v7//P/+/f/+//79//r///r9///9//3//v79///+&#10;/v///f///v/8//z7//n+//z//fv///39//7+//3+///+//////3+///+//7///z+/////////v//&#10;/v/+/v/////+//r///3////+/v////z+//z9/////v7///////7////+/////v///v/+/////v//&#10;//7+//////3///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3//v/9///+//3/&#10;/v/8///+//7///3///////z+//78///8//v//v3//P//+v/+/v78//r///r9///9/v7//v78///9&#10;/////////f////v9//v9//////3///v///z///z+//79/////////////v7///z9///9////////&#10;/v///v7//v/9///8///+/////v///vv+//v9///9//////7///z////+/////v///v/+/////v//&#10;/v/+//////3///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EYg7A4T1i5tbT////6/v39//3+/v7/&#10;/f/9/v/+/v3+//v+/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apqgWQ1wee6gChb4CiMMAhb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L8AhLwBh8EkfKI4REjZ2NX///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v7+/vz+/vz+/v/+/v/+//3///96h4sOT2IXhLE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z+//3//v/8//39//v/&#10;/v3+//////3///z///////7+///8///+//z///r//v3/+//+/v/7//v8//r//v///f///v/9///8&#10;/////////v7///7+//7//////v/+//z9//v///3///3+/////v////z///z///////3+//7+////&#10;//////7//v/+///8///+/////v////7///z///3//v////////7////+/////v///v/+//7//v//&#10;/v/9//7//////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8//z9/v3//f/8//39//v/&#10;/v3//v////z///v//v/+///+///9//////7///f///n//P/+/v/6//78//r//fz//P3///3+///9&#10;///+//7///j///z//v///f/+/v/7//37//j+//r//v7//v/+//////v///n+//3//v7//v/+////&#10;//z///7//v7///38///9///////+//3///v//vz+///+///+//7////+/////v///f/+//3//f/+&#10;/f/7//3+///////9////////////////////////////////////////////////////////////&#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8//z8//3//P/8//39//z/&#10;/v3//v////z///v//v/+///+///+//////7///f///n//P/+/v/7//78//v//Pv//Pv+//v////9&#10;///+//3///X///v//v///P/9/v/7//z7//b+//j//v7//f/+//////z+//f9//v//v///v/+////&#10;//r///3//v7///v8///9///////+//z///v//vz+///+//7+//3////+//7//v///f7+//z//f7+&#10;/f/7//3+/////v/9////////////////////////////////////////////////////////////&#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sAVfqpHY3BjZmprcHdlcHNocnNpcHRp&#10;b3VocHZpcHRpcXJ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qcnRXanEbS2gaeaYBhrwAhcAAh74Ahr4Ahr8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sAAhsEAh74Bhb8Ahb8Ah74BhbwgeJ9NX2dla21qcXR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NpcHNpcHNpcHNpcHNpcHNpcHNpcHNpcHNpcHNpcHNpcHNpcHNpcHNp&#10;cHNpcHNpcHNpcHNpcHNpcHRpcHRpcHJpcHJpcHVpcHVpcnRrcnROYmoPUmcTgK0E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8Jg7QYe6IGWIAKVnwKUHUNUXQLUXALUnIK&#10;UnMKUXUNT3cOT3g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4KUnMIU4EIX40OgK4Fh7YAhLgAicAAh8IAhsIA&#10;hr8Ah74AiL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cIAhcQAhMUAhsYAh8QAh8ABiLoHiLQOeaIIVX0MUHkOUHQLUm4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LUm8LUm8LUm8LUm8LUm8LUm8LUm8LUm8LUm8LUm8LUm8LUm8LUm8LUm8L&#10;Um8LUm8LUm8LUm8LUm8MUXEMUXMLUnALUm4LUm0NUG8NUXINVHoIU30JZpINg64GhbM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LoIiLoIg7QVhLQXgK4bga0Zgq0Xg60W&#10;g60Xgq8ZgbAbgLI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Zga8bga8Sg7EIg7MBh7kAh70AhsABhcIChcAC&#10;hb8Bhb4Ah7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Bhb8ChMADhMEChcEAhsAAhbsChLUHhbMRg60dgq0bf6sYgq8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Ygq4Ygq4Ygq4Ygq4Ygq4Ygq4Ygq4Ygq4Ygq4Ygq4Ygq4Ygq4Ygq4Ygq4Y&#10;gq4Ygq4Ygq4Ygq4Ygq4aga8aga8ZgqwXg6oYg6kbgaodgKwaf7AWgrYKg7kDg7oB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0Dhr4Bg7wDhMABhcAAhsEAhsEAh8EA&#10;h8AAh78Ahr0Bhb4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8AhsUAhcUAh8MAhsEAhr4Bhb4Bhb4Bhb4A&#10;hr4AiL4Aib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sMAhsMAhcIAhcAAhb8Ahr4Bhb0Ahr8BhL4Dgr4Igb8Fgr8Ah7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Ahr0Ahr0Ahr0Ahr0Ahr0Ahr0Ahr0Ahr0Ahr0Ahr0Ahr0Ahr0Ahr0Ahr0A&#10;hr0Ahr0Ahr0Ahr0Ahr0ChL8Dg8ABhcAAhsAAhsEAh8EAh8EAh8AAhr0AhrwAh7sAh7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r4Bhb8BhcABhMIAhcMAhcQAhsQA&#10;hsMAhcEChMAChMA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Bhb8Dg8IBhMEBhb8Ahr4Ah70Ahr0Ahr0Ahr0A&#10;h74Ah8AAh8EA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Dg8QEgsYDg8MChMAAhr8Ah70Ah70Ah7wAhr0DhL4Ggr0Fg7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DhL4Fg74Dg8AChMIBhMQBhMQChMQBhMMBhMIAhcAAh78Ah7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wAhr0Ahr4Ahr8AhsEAhsIAhsEA&#10;hcEAhb8ChL4DhL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Bhr4DhL4ChL4Bhb0Ah7wAh7oAh7sAh7sAh70A&#10;hr4BhcEBhMI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EgsEEg8IDhMEChL8Ahr0Ah7wAiLsAiLsAh70Bhr4Bhb8C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BhrwBhrsBhrwBhb8BhcEDg8EDg8MCg8IBhcEAhb8Ah74Ah7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0Ah7sAh7sAiLsAh70Ah70Ah70Ah70A&#10;hr0Bhb0Chb0Chb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0BhrwAhrsAh7sAiLoAiLsAh7wAhr0C&#10;hL4Eg8AGgcEBhb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0Ahr0AhrsAh7sAh7sAh7wAh70Ah78Ah8AAh8EAh8A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ibkAi7cAirkAiLsAh70Bhb4Bhb4Bhb4Ahr4Ah70Ah70Ah7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Bhb4Ahr4Ahr4Ahr4Ahr4Bhb4Bhb4C&#10;hL4ChL4ChL8ChMA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EAhr0Ahr0Ah70Ah70Ah70Ah70Ah70Ahr0C&#10;hL4EhL4Fgr8B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wAiLsAiLsAiLsAh7wAhr0Ahr0Ahr4AhcAAhsEAhsIAhc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BhMIBhMIBhMIBhMIBhMIBhMIBhMIBhMIBhMIBhMIBhMIBhMIBhMIBhMIB&#10;hMIBhMIBhMIBhMIBhMIAiL4AirwAib0Ah74Ahr4Ahb8AhcAAhcAAhcA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8BhcEBhcAAhr8Ahr4Ahr4Bhr0Bhb4B&#10;hb8BhcAAhcEAhcI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cAAh74Ah74Ahr4Ahr4Ahr4Ah74Ahr4Ahr4A&#10;hr4Bhr4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4Ah74Ah74Ah74Ahr4Bhb4Chb8Chb8Bhb8AhcAAhr8AhcA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BhMEBhMEBhMEBhMEBhMEBhMEBhMEBhMEBhMEBhMEBhMEBhMEBhMEBhMEB&#10;hMEBhMEBhMEBhMEBhMEAhsAAhsAAhr8AhcABhcAAhb8AhcAAhb8Ahb8Ahr4Bhb4Bhb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AAhcIAhsAAh74Ah7wAiLwAh7sAh7wA&#10;hr4Ah78AiMEAiMI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4AhsAAhsABhcAChMAChMABhcAAhb8Ah74A&#10;iL0AiLwAiL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MECg8IBhMIAhcIBhMEChMEDhMAEhL8DhL4DhL0ChrsBhrw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ChMAEgsIEgsEDg8EDhL8Ahr4Ah70Ah70Ah70Ahr0Bhb0Bhb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8Ahr4Ahr4Ahr4Ahr0Ahr0Ahr4A&#10;hr4Ahr4Ahr8Ah7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8Ahr4A&#10;hr4Ahr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r8Bhb8Ahr8Ahr8Ahr8Ahr8Bhr4Bhr4Bhr4Bhr4Ahr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Bhr4Bhb8Bhb8Bhb8B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3////////+///9/////////v7///7+//3///7//v7//fv//v7/&#10;//7///v///7///7///3//////v3///3///79//7+///+/v///v7//vz///39///9///+///+///9&#10;/////////v////z+//39/////f///f///P///v///v///v3///39/////v7+//39///+/v7//v//&#10;/////v3///v+/v38/v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r//v///v/+///6///+/v///Pv//vr9//v+/v3//v7//fb//v7/&#10;//3+/vT+/v3///3+//r+/f7//vv+/fr+/v36//75/v/9/v/++/v//vj//vn5//36//78///7/v/9&#10;/v3//f3//f/+/fb6/vn8////+v//+////P/9/P7//v///f3+/v38/f///vv8/vj3//7+/v7+/P/+&#10;/////fv/+/X+/fn4/v79////////////////////////////////////////////////////////&#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z//v///v/+///7///9/P7//Pn////////8///+/v75/vv6/v79&#10;///////////9/v/9/v///f3////////////4///7/v//////////////////////////////////&#10;//r//Pn+/P///////////f//+//9/f///////////////////P///vz////////6///8///7/v//&#10;/////////////fz7//n9//3/////////////////////////////////////////////////////&#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7///7//v///v/+///7/////v///vnOysG1v8Lv+Pr8/P34/v36/v/u&#10;7+q7t7LR2+H0/v////7/+O7BvLmvs7O+x8r5///9///TysS1r7GxrbCwr66ur67DyMnh4OSzsLLd&#10;3uL9/v7//fff2dOxtLfs9fn+/v7///zSzcOzs6yxu7ju9vj//v/u59S3trjY4Of6/f/8/vz+//Tb&#10;1s6ztcDq8PP8/vz9/fj///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v/+///9/////v////pSRDkRGinZ5+3////+/P/////Q&#10;x7MUAABugZbx///39ORoVkUCAAAAAAAGBglgbXv///9mSjgAAAAABREREhYQERBITEuhmpwAAAA5&#10;T2Xq//////KTfmoAAATA2+v///mUhHQYDQgAAAAAAAA8RVXd5u7HuZUDARB9lK3///////X/++Jj&#10;RDUAAAmVr8D5///8+/z///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8///////////////+/////v3///ReTj0aJjrV5/H//////fn///fX&#10;yK0nDgN1iJ/7//+ckHkBBQuCiZjPzs98Y08AABKfoKR2V0MXGya3ws/c3N3X3dri4t21oJkJAAAA&#10;DCeNssT///6Vg2sAARTR4fHNvasVDQxKUmHNzc6pn44DARNWbpPJvZsPDh2Em7T///3///TezLc2&#10;FA4BAQNYdojn/f/8/v///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8//////7///7///////////7///BhTDgaKEHV6PT////+/vn///PX&#10;xqcmDQJ3iqH7/PhHNiclMkrg8Pr////i0b1ISVWanJx1WEQcJDLo9v////////////m5nY4PAAEC&#10;AAk2TV3u+vybiXMBABXc3fCGa1sICRe0zeP////69d9mZGldb4fKuJEQEByDmrP///v//+6pl40Y&#10;AQZUSUAWMDvR8fb8/////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8//////7///7//////v/+/fz//+5jTDcaJ0DU5/X////4//////XY&#10;x6UnDQJ6jKHm7uQoHBg4SWXy/P///vz///////////xsUT0RFByCipGWlpeXnJ/s69a6pJAVAAZV&#10;SkMACROpucufinkDABPZ1OZkTkgHEynN6Pv///////T////////It4YRDRiBmrb///z799drXVwi&#10;IT6xpI4GDBCdvtP9/////v//////////////////////////////////////////////////////&#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7///7//////v/+/vz//+1lSzQcJ0DW6PX////9/f////vW&#10;x6kpDAF8jKHq7+IqHRc/U2j6/////f/+/v////////VxVEAAAAILERkgISQgJDDU07i5qJURAA20&#10;rKZLSEc1KzyDd28ABR3Q2OdiTkYLGSvc9f///P///P3///r///rHuIoQDhSFm7L////o1r0gEhZw&#10;gZvm3MIjHB1CVnLv///8////////////////////////////////////////////////////////&#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v///vv//u1kTTUdJDrY5vP//////f3///vX&#10;yK0qDQJ5iZzx8+cwHxg2RmPt+////Pv99vHV3N/p6+VvTj4ZHyzK2N/x8fHq8PL8/OuyopEKAAq7&#10;w8u/urgjBgUlIh4ADy3N2uloVEYGDx/H4PL/////+Pri4uTe4uXHuo8QDhOGm67////Co5ICAAB4&#10;ipnUz749Ly0ZHzbG5vL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9///9/////v///v///vv//OlmSzYhJjnn8v3////////////Y&#10;x68qDAJ6ipv///5kTkIYID/W5/X////FpI8HCBt2fYN6W04bJTni8/3///////////y1o5UIAAat&#10;wNPz9uteRDQBAAAADSzY5POah2sFBw2ds8T////y4dwmHjAxR1/Ku4wPEBmFnLP///9zWUkFAAAA&#10;Ag0EBQMMAAANCxSIrr3+////////////////////////////////////////////////////////&#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vz8//78/////v///v///vn//+lnTjoJChNfZm+AgH91e3uwvsLQ&#10;y8ElDAR0hpX4///RxLsXBgk4Oz9TVVYpGhQNFi3Y2t50UEEHChZcZm19fXh6d3qVmpekoJ4AAASo&#10;vdT1//rPv6EZBQACBx/M3Ozt6Nk5LCUfHyNTVVQ/NzwAABOWr77Lvo8ODhiImarx6NMeFBIvNEGx&#10;ur/BwsGplIAPAQNJZ4f4////////////////////////////////////////////////////////&#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z//vv8//78/////v///v////r//+53X00VFRoSFR8YFxcVFhmBmaPN&#10;0cw2IhyCkqDy//////bLppctIh4KCg46O0e5y9X///+DYE8XFRYSFRkXFxUYFBVQWl2jq68cFiSv&#10;wdbz//v+++GHalUYGSzM3+7///3lybpaRD0KCgoUHi2Vqrf3/v/Nv5YlIyyfqrK0pIYbGiSNmq3/&#10;/////////OJANCg0SnHm8fr/////////////////////////////////////////////////////&#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9/f39/f39/f3+/v7/&#10;///+/v7+/v7////////////+/v7+/f7////////////+/v7+/v39/f39/f39/f39/v7+///+/v7+&#10;///////////////9/f7////////////////+/f7+/v7//////////v7+/v7////9/f39/f7/////&#10;///////////+/v79/f7/////////////////////////////////////////////////////////&#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8AhsAAhr4Ah7oAh7kAhr4ChMEDhL8B&#10;hroAh7kBhrsDhL0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b4BhrkChboChbwBhb0AhcAAhsAAhb8Ahr0B&#10;hb0Bhb4Ahb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0AiLwAh7oAhrwDhLwFg74Ahr8Ah74Ahr8Cg8MBhb4Ahr0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Bhr0BhbwAhr0Ahr4Bhb0ChbwBhrsBhrwAhr0Ah78AhsEAhc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EhL0Hg7oBhr0Ah8AAh8EBhsABhL8Bhb8A&#10;hr4Ah78BhcEChME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0AhsMAhsEAhb8Chb0Bhb0Ahr4AhsAAh8AA&#10;h78Ah74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MIBhMQBhMQAhcQAhsEAhr4Ah7wAh7sAh7wBhb0BhcEBhcAAh7s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Ah7wAh7wAh7wAh7wAh7wAh7wAh7wAh7wAh7wAh7wAh7wAh7wAh7wAh7wA&#10;h7wAh7wAh7wAh7wAh7wBhr8BhcADhb8DhL8DhL8Bhb8AhcAAhsAAhr8Bhb0ChboDhb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FhLwKgrkChbsAhsAAhcQCg8EDhL0Bhb0A&#10;hr8AhcEBhMIBhME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8AhcQAhcQAhcEBhb0ChbsAhrwAhr8Ah8IA&#10;h8IAh7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cEAhcIBhMIAhcEAhr4Dhb0DhL4Bhb4Ah70AhMUBhMQAh7w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Ah70Ah70Ah70Ah70Ah70Ah70Ah70Ah70Ah70Ah70Ah70Ah70Ah70Ah70A&#10;h70Ah70Ah70Ah70Ah70BhcAChMAEhL4Ggr0Fg70Chb8AhcIAhcEAhr4BhroChbkChbo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0EhLwBhrwAh8IAhsYBhMIBhbwAhr0A&#10;h8EAhcMAhcQAhcQ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MAhsEAhr0BhrsAhrsAhr8Ah8MA&#10;hsQAhcADhb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oAiLsAhr8ChL8Bhb8Ahr4EhL0ChMIAhsEAiL0AhscAhck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cIAhcIAhcIAhcIAhcIAhcIAhcIAhcIAhcIAhcIAhcIAhcIAhcIAhcIA&#10;hcIAhcIAhcIAhcIAhcIAhsMAhsIBhb4DhLsChb0AhcEAhcQAhcIAhr4BhrsAhrsAhr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8FgbUhfp4rfJ0sfKIrep0se5YqfJkn&#10;fJ8sep0se50ofJ4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rfJoteJsUc6AMhLkAhb0Bh7wBhbkBhb0AhcEA&#10;hsQAhsEChbs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b4BhcIAhcQChMAAhr4Ah70BhrsAhcENgLEqe5Mxd5UteZon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oofZoofZoofZoofZoofZoofZoofZoofZoofZoofZoofZoofZoofZoofZoo&#10;fZoofZoofZoofZoofZkpfJ4re50uepkue5gse5sqe58re58te50mepwSeJ8GhrgAi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L0WgK43b4QtUWQrT2YpUGUsU2ArUWMo&#10;U2gtUWMsUmIpUmQ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F88ZH0QVHoSfLEDhL4DiMABhLkBhrwAhsEA&#10;iMQAicEAib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MIBhMUAhcUBhb8Ahr0Ahr4Cg7wCgb4gfaw/ZXc1T2IuTWEqU2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qUmAqUmAqUmAqUmAqUmAqUmAqUmAqUmAqUmAqUmAqUmAqUmAqUmAqUmAq&#10;UmAqUmAqUmAqUmAqUmAvUGQyTmUzTmEwT2EsUGUqUmgrUWUqUWI0Z3kKWHQMgq4AiL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Chb0ggKs3U16MjpDBw8e8w8a/xMW/w8a9&#10;xMfAw8XAxMS+xMb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Aw8V/jpcSSGYbfK0DhL8Ahb8BhrwChbsAhr8A&#10;icMAicEAi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cIAhcMAhsIBhroChbsBhL0Ehb0EhMIqe6k6Q0yopqrCw8b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BwsXBwsXBwsXBwsXBwsXBwsXBwsXBwsXBwsXBwsXBwsXBwsXBwsXBwsXB&#10;wsXBwsXBwsXBwsXBwsXCwMbDv8bDv8XCwsW/w8a+w8e/wsbAxMZjeoATUWUYg60Bhb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z///r/&#10;//7//v/+//////7///3//v///v/+//7+//v///z//v///v///v///v///v/9//79//3////+///+&#10;//7///7///7//v///////////v///v7///3////////+//3+//z//v///v/+//////7///z///3+&#10;/////v///v/9//////z///7+///+/////v///v/9//3+///+///+/////v7//v3///79///+////&#10;//7///79///+/////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8///6///8//////f///L/&#10;//v//P/9/v/+//v//vr/+/7//v/9//v+//P//vj//P///v///f7/+////P/6//36//v////7///9&#10;//z///v///7//v///v//////+////f3///n//v////79//r7//r//f///P/+//////z///b///j9&#10;/////P/+/v/6//////n///z9///9//7/+/7+/P76//r+//78/v/7//7//fv/+/r+//z4///8////&#10;/v7///z7///8/////f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k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77///8//////7///v///v/&#10;/v///v/+//////7//v3/+//+/v/7//n///P//vv//f/+/v///f3//vz9//77///9//3//v7+/v//&#10;//z///v//f///v////3///7+/v///v///vz//f7///v8//z8///+/////f7//P///v/8//v8//z/&#10;/f/+/v39//79/////f///P////z8//j+/v3//v/7//7//v/8/v77//3//P3//f78//78//z/////&#10;/////v///v///v7+//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9//7+//3//v3+///+////&#10;/f/9//3///3//v///v///f/+/v77//n///n8//37/v/9/////v7//vr9//r8///9//v///n//f//&#10;/v3///v//v7///7///3+///6///+/////v7//f////v+//z//v/9//7+/v3/+////v77//37//3/&#10;/f/9/vv+//z//v///P///P////z8//f9//39///7/////v/8/v77//3//P///P/9/v7+//r+//v+&#10;///+/v///f7//vz+//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r//vr//v/+///+////&#10;///8//3///r//v39/v/+/P/+/v36//v+///5///4///+//z///7///v///n//f///vv///j//v//&#10;/v7///r///r//v7//v/9///6///9/////v/////+//7//v7//f77///8/////f///v7+//v+//z/&#10;/v////z///z//v///v7//f7////9//7+//79//78//7//v/8/v76///+////+////P7+//r8//r8&#10;///8/v///v3//v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vr//v3////////+///7&#10;/////v///v3////////+//r///v9///////////////+//37//79//7//fr//v/////+//78////&#10;//7///7////////9///8/////////////////v/9///////////////////+//7+//////z///z/&#10;//////n//vv//v///////////////v////z///3////////+///7/////v///v////////39//7+&#10;/v///f///f/+/v78//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z//vj++/jLysvIxsn19/j8&#10;///+/v///vn+//ni5ur7/Pj///b///3V1NLEwsTSz9T7///1///9/v7//Pn89PDf3931//////zo&#10;5uDEw8LNy878///9//7///re3NXDw8Dd3d7////9//z8+/fIxsnExMHq7uv8///7//////j///Xh&#10;5+n5+vj//fr////a397Bw8Hd3Nz//////vn8+vHGyMrBxMPq7ur////+/v////3///vj5+f4/Pz/&#10;/v7//fz+/v/+//7+//z/////////////////////////////////////////////////////////&#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8/v/+/POjnY5GSklLSEyAf4n1&#10;+Pr+//3///ikpZhPU2jt8vn///fHwatGQENZU1dJO0ynvczy///9//v///iqj4VPS03m///07+Ze&#10;U1NMTk9FSEyfqa/////j3sVXTUNUVFVSVFTS4+r///Ojmoc7Oj9MTkxtenbr9fb8/v////2tqplJ&#10;VWDr7fb///3f4NBPVlRUVFVYUlTZ4ef///aknIo0O0JOT01qbWvs8PP9//////+zq6JMUVzq7vL/&#10;//7///n5///8//7//v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9///q29RLQDrj7+///fFnZW+7&#10;y9n39elxcGIdJCFYWWb09fn89/dPQTm/wMD////RyclHT2zw+v////7h0sJdPzxPU1vo//+kkZV4&#10;d3j////u7eFESVXc2+Z1Z1+joqP///+YkYFjfpv89eJPQSzV4uj///pmcG221Nj49vR1cGghJBxR&#10;WmLw8/j//v1wZl2aoab///+ckoRsfovj3+BQQz/n8/X///9zcXSTnrf58+t1cmgiJiVQVV/u7/P/&#10;//7//vz8//78//7///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Qvb1tZGb4/////+mJh4ye&#10;rsjs6N67vLC4v8FubnPx8PH++/3p4ej5/Pj///HCu7BSVWr0+f/7+/WXgXmggoVWV2Pj/P+Cb3qg&#10;q6z5/////+9VUmG4udDq5+nz9PPd2sx1alaYs8j/+elwYlOZq7DPx75sbm3J5Ojv6uS8uK28xcFm&#10;a3Ps7PH////p5OTy9PPf3dJzbFies7nAt8BjVF76/////++kpaFsdZnu59y9vK27x8Zma3Ts7O//&#10;//////7///z+//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papsZWn1//7//+eMhYaK&#10;jrf+//////fX2dBra2/v8vT//v///P/////m49dcWFCir7H///u/ubKioavYtrtcU1vn//+gjYZp&#10;dnX////67uA1MEStudD////r5tFkXVJYVlS0ytT///+0raZRWFVSTkujpqjk9fb+//3///Te4Nhk&#10;Z3Tt6vP////////q6NdtZVlYVVa3y9Li2NhENTrk8vf///d4cGJkb5D+/fz///Xg4dtobHfq6+//&#10;///+//v+///+//7///z/////////////////////////////////////////////////////////&#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It75taWz0//r//+eQhoib&#10;nr3+//////TV2cZraG3w8fT///v///fT1NJTWFuvtbb////25uCNgnz2+PrWvbhdWWDn///s5t9Q&#10;TUJMUVFxb2ZHTWKzudH///////n////a2c9TXm/QytRXS0/09vT///p1c3iVoLr+/////+/c3c9s&#10;aHnw6/H//vv///////3////g3+BWWGjx8emXkoQ5OD1nZFhnZF95gZ77/f7///jh39llaG3r7fD/&#10;/////v3//v///v7+//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fz9ZcWVvz//n//+WCd3u0&#10;uM////////TQ2MFva3Dz7/L///jW0r9WXFfC0tb////////LtrczJyVCRUE5LCoaFh+LobT7+vHi&#10;3cvJyL7I0chQYHPa1+x2Y23W2d/////n485LUV26tsBpZG3///////COiIiBibH7/////+/e3s5t&#10;Znjx7u7++/N0a2rR1Nn////m5OJTSVjo593z89/Mx8PMy8iIjZKXnLn+//////3g3dpoaGnr7u7/&#10;/////f7//v/+/v38//r/////////////////////////////////////////////////////////&#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vX49fFsaGaOjY2dnaBUVVrm&#10;6e3+///////T1dNhZGHy7un69fJNPz53fnu0u7uvt7e3ycjx9vf19PPy8u7AqaVMQ0rs+PrBs6dv&#10;ama8vLuRkIx3i5n5//+qlH+Rh4C3t7aNkpaCkqD7/exkWUiYj5mxsbBMWFq+zdP///7///HZ2s5e&#10;YW/r7e///vuknJCDi5G3t7Wcj4aDkJvv7eplXVSqsbKusK1qamjc4ub+///+///e3t9hYF7s7Oj/&#10;//7///v///3///3///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8///8//79//r+//r+//z+///+///+///+///+&#10;///+///7///8///+//7///v///z////+/v/+/v/+/v/+//////n+//r+//z9//3+///+//7///3/&#10;//v//vv//v3///79///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vX//vzp5+Rra2thYWXV1tj/&#10;///8///8/f7m5+ekpqP5+PH07emEfXxcXl1aXF5aWVt5hILw9fb//v3///zg08+Zlpjy/v///vaP&#10;jIlbW1t/fX3r9/f2//3///CTj4hbW1uChonz//////Tp4dVlX2dbW1uosbL6///9//3///Tn6N+i&#10;pazz9PP//vT///aRlplZWVmGf3r3//////3Kxb9aXFxiZGLPz8v////7///8/f7t7eykpKL09PH/&#10;//3///z///3///3///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3+//v+//3+//7+///+///+///+////&#10;///////9///+//////7///v///3////+///9/v/9///+///+//3+//z+//7+//7+///+//////7/&#10;//3//vz///3///7+///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n//fn///7////////////8&#10;///9/v/8/f7///////////r+/fj//////////////////////v/++/v+/vr///3////5/v/+/fr/&#10;///////////8///8/v3//Pb////////////1///7/vj///3////////////y/f/6/v3+/vj/////&#10;//////v//vj///j////////////9///9/f7////////////////7///8///8/f7///////////z/&#10;//z///3///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7///v///v///7///////////////7///z///3/&#10;//7//f////v//vz//vv//fz//v3//v/+///8///9///+///+/////////v//////////////////&#10;/v////7///3///3+//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v//vz+/vz+/v7+///8/v77&#10;/fz8/v7////+/v7+/v74/Pj7/vr+/vz+/v7++/3/+////f/8+fr//f79/vz8/vr9/vv+/v79///8&#10;/v/9/f39/v79+vf+/vz8/v/+/////v3+//34//r9/v3//P///f///f78/v/2/v/7//79//78/f7/&#10;//z+/Pf+/fj+/vv+/vv7+/r//////v/+///8/f3+/vz///37/v75/f77/v7+///9/v3//vz///z/&#10;//3///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z///f///v///7//v///v////z///n///n///v/&#10;/v///v////j///n//v3//f///f///v////7+//3+//3//v///v///v///f///v///v///v///v//&#10;//////////////3///3///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P3+/Pz+/v7+/v78/v38/fz5&#10;+/n+//78/Pz+/v7+/P38/f36/fz6/fz+/f7//v7//f7//P3+///9/fz+///6/fz9//3+/fn6/f/6&#10;/v/6+/3+/vz//vn9/fr4/v/7/////f3+/fr7//b+/f7++//+/v3//f7+/f37//37/v77/v/9/v7+&#10;/fj+/fn9/fr9/f3+/vz+/v7+/v///f79/f7+/v79/fv+/vz8/v35+vz9/v/8/Pz+/v79/fv+/vz/&#10;//3///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z///j///7//v///f///v3///n///j///r///7+&#10;///9//////r///z//v7//f///v///v////7///v///v//vz//fz//f7//f///f///v///v///v//&#10;//////////////3///v///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P7+/v/////9/f3+/v38/fv8&#10;/vv+/vz8/Pz9+/z//f///f/+/v/9/v7+/v78/vz7/vv+/vz8/v38/v7++/7//f///fv//fn8/v/5&#10;/v/5/f7+/fn//fn+//37/v/3/f7+/f3//fn+//b+/f79/f/9/vv+/f7+/f3+//r7/v/5/v/9/v//&#10;/vn+/vv9/f39/v7+/v7+/f7//v/+/v/+/v/+/v7+/v7+/vz+/v38/f7+/v78/Pz8/Pz//vz//vz/&#10;//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79//v+/////v///v///v3///r///z////9///8&#10;///7///9///+///+///+///+///9///+///+///+//7//vz//vr//v3//v///v7//v7//v/////+&#10;///+///+//////////z//v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3+//z+&#10;//v///3//v7+/f7//v///P///v///////v/7//34//3+//36//78/////P///f///f3///z////8&#10;///7/v7//vr///z+///+///6/v/+//7//vv///r+/v/9//////z//f7//f3///r7///6///+////&#10;/vz+/v7////////9///+/////v/+//////7//v3+//////////7+/////////v/+/f7///3///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79/v3+/v/8/f/6/v/9///8///x9vfu9Pf5///6&#10;/v/8///9///+/v7+///9/v/7///5///r8vPu9fn///////////7///////////z//Pn//vv///3+&#10;///9///+//////////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v/////////////+//3+//z/&#10;//z///3//v7//v///v///P///v///////v/7//75//3+//36//78/////f///v///v7///7///79&#10;///+//7//vv///7+///////9///+/////v7//v39///7//7+//v//f///f3//vr7///6///+//7/&#10;/v7+/v/////////9///+/////v/+//////7///7+//////////7//////////v///v////7///7/&#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v3+/fz8/v/8///3///S5evN3+WGma56iqTO1+H8&#10;///6//r+/P3+/Pz+/v38//78//+0v8dfb4aCk6nO2eDW4uj8///6///6/v77/fn9/fj//vn//vv/&#10;///9///+///+/////v///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7/&#10;//7//////////////////v/////+/////v/+//79//3//v39//79/////v/+///+////////////&#10;//////////7//////////////////////////f/9///7//79//v//////v7//vv8///9//7///3/&#10;/v///v///////////////////////////////////////////////////v//////////////////&#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v39/fz////X5euZssRtkKhojKpvkLRxibF+jqve&#10;5+7+//3//P3//f3+/v39///N2N5gdYlgeJldd51Vb5VgepiRqbvX5ur8///6//////z//vn///r/&#10;//39///9///+/////v///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3///7/////////////&#10;///////////////////+///+/////////v///v///v///f/////+///////8///9//7///7+////&#10;//////////////3///7+//////////7///3//v79///8///+//z9//7///7//vv9///+/////v//&#10;//////3///7////////////////////////+///////+///+////////////////////////////&#10;/////v///v///v///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2/Pyiq7mDmLNoiatrk7Nqlrlmj7hwkb5xia2n&#10;t8f8/////f/////6/f/6//+Mn65bdJNaeZ5YeqRWd6FZeZ9Qb5RwiJyouMH2/f38/v7+/fr//vr/&#10;//39///8///+/////v///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3///3///7/////////////&#10;///////////////////+/////////////v///v///v///f/////+///+///8///9//7///79///9&#10;///+//////7//vv///7+///+//////7//vv//vz9///8///+//z8//3+//z//vv9///+/////v//&#10;//7///3///3///7///7////////////////////+///+///+////////////////////////////&#10;/////v///v///v///v//////////////////////////////////////////////////////////&#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mt79whqJwirJuj7pnj7Nok7Vpk7prjrxwjrlx&#10;jKu+09z////+///9//+svMhZcpFYeJtUeaFVfKdXe6VWd6BaeaBcd5dYbom8x9D//////v7//f3/&#10;/v/9///8///+//////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v///z///7//v///////v//&#10;/v/////+///+///+//3///3///3///3//v///v///v///v////////////3+//3+//3///7+///6&#10;///7//////v//vv///7+///8/////v3//vn///r9///9//////36//v8//v//vv9//z+/v///v/9&#10;//z///z///z///z+///+//3///z9//////7///3+///+///+////////////////////////////&#10;/////v////3///3//v3/////////////////////////////////////////////////////////&#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YtcBsiq1vjbxwj79tkbVsk7FtlLdqj7xrkL5s&#10;kbltkbDC0dbA0Narvcpcc5RbeaBYfKVUe6RUe6JTeJ5aeaBfeaBcd55XcJW3xdL//////f///f7/&#10;/v/9///8///+//////v///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7///7/////////////////&#10;//////////////////7///7///7///7///////////////////////////7///7///7////+///9&#10;///+//////3///7////////+//////7///3///3+///+//////79//7+//7///7+//7//////v/+&#10;//7///7///7///7///////7///7+//////////7+///+////////////////////////////////&#10;//////////7///7///7/////////////////////////////////////////////////////////&#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9///+/////////////////v7+/v77&#10;+/v///7+/vz///7///7+/fr//v3//v7//v///v///v/+///+///+//7///z//v///v///v///v//&#10;/v///v///v///v///v///v///v////7///7///7///7///7////////////////////////////+&#10;/P3//v/+/f7+/v79/f3///////////////7///7///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P/+&#10;/v/9///8///+/v///f3//v7//f7//v7+///+//+ds8Vtiq9vj7prj79oj7trkbpskblrj7dskLdr&#10;kLdrkrZriqhee5pUcZNceZ1beZ9ZeJ9aeaBbe6JaeaBceaBbeKFad6NWbpS4xtD////+/fv//f/+&#10;/f/8/v/7///9/v3//vz//v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9///8///+/////////////////v/+/f7+&#10;/f7//f7+/fz8/Pv+//z///z//fv+/Pz9+vz+/v7//v/+///+///+//7///z//v///v///v///v//&#10;/v///v///v///v///v///v///v////7///3///3///3///7////////////////////////////8&#10;+/v+/P3+/f7+/v7+/v7+/v7///////////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P7//P/+&#10;/v/5/f77///+/v7//f3/+vv//P3+/P39/v7+//+htchviatwkLVtkr1qkb5pjrtukbxuj7dtkLVt&#10;kLdtkLlukrhgg6lVdp1YeZ9YeJ5ce6FceaFZeKBYeJ9ZeaBYeqJZeaRXcJS3xs///////vr//f7/&#10;/v/5/P76/v7+//3//fz//f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79/f3+&#10;/v/9/v7/////////////////////////////////////////////////////////////////////&#10;////////////////////////////////////////////////////////////////////////////&#10;///9/f3////+/v7+/v7+/v7///////////////7///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9/f38&#10;/f39///8/v38/Pz//v7//f7//P3//v3//vv9//+ft8ZriqRvkbFqkLZpkblukbtvj7pvjrpujblv&#10;kLxtjrttkr1ega5UeKNafKhYeqRWeKFXeKFXe6JXfKJTe55Uep9Xe6ZScJW1xs/+/////fj/+/n/&#10;/v/8/v/5/fv9/v3+/f3//f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10;//////97fYBZWlpaXmBaW11aXF1cXVxaWlpbXFtaW1paW1paW1paW1paW1paWlxaWlxaWlxaWlxa&#10;WlxaWlxaWlxaWlxaWlxaWlxaWlxaWlxaWlxaWlxaWlxaWlxaWlxaWlxaWlxaWl1aWl1aWl1aWlqZ&#10;mZr////////////9/f3///////////////////////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f7+&#10;//78/Pn+//38/f37/f77/f7+/v78/P3//vv+//+YtsRrjKZvkrBrkLRukrdwkblujrdzkbtvjrtv&#10;jrxtjrxskb1ghbFVeKNUd6JVeKNZfKVafaRUe6JTeaBWfqFTfKBReKFRc5i0x9H///////3//Pv/&#10;/v/7/f/5/v7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9PZd&#10;X2MoKCwHCRADBAoCBAwBBAsAAAAAAAAAAAAAAAADBAMDBAMDBAMDBAQDAwUDAwUDAwUDAwUDAwUD&#10;AwUDAwUDAwUDAwUDAwUDAwUDAwUDAwUDAwUDAwUDAwUDAwUDAwUDBAYDBAcDBAgDBAgDBAgEBQcJ&#10;CQsmJiacnJ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vz+/vv9/v38///8///7///7///8///9/f78//+Utchoi6twk7RskLRrj7NvkbZvkLZujbRrjLRv&#10;kLlxlL5wlbtihKtXeqFbfqVYe6NWeKFWd6BXeqJWeqFWeqBWfKFVe6VQc5mrws79///6/v//////&#10;///9///9///5///6/f79/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v7///3///3///7////x8vJFRkoA&#10;AAAdHyS3vsjj6/fd5vPX3+tpcHgAAAIAAAC7v7/7+/vz9PTz9PTy9Pfx9Pjx9fjx9fjx9fjx9fjx&#10;9fjx9fjx9fjx9fjy9Pjy8/j5+v73+v3w9Pjx9fjx9fjx9fjx9fjx9fjx9fjx9fjx9Pnx9Pn4+Pp1&#10;d3olJicAAACjpK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v79/v7+&#10;/fv+/f38/f7h6e3T4ejT5OnU4+nj8PX+//+/zNpmibJwkrpsjrVukLZxk7htj7RsjrF0lrh3m72B&#10;p8iYvuCZvdqKrsyDpsWCpMVsjrFhgaddfKJXdp5ce6NXd55ce6JVeaJYe6BbdpC/z9f8///i7PHT&#10;3eLS3uPR3ODi6uz8///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v7///3///3///3///++v8EAAQRS&#10;VV3Cytbr9P/e5vff6fzd5/ni7fxgZ3MAAABucnT5+vr5+vv3+fz2+f72+v/2+v72+v72+v72+v72&#10;+v32+v32+v32+v34+v39/f/W2NvX2976/f72+/71+f32+/72+v32+v72+v72+v72+v72+v72+v7+&#10;///i5OYlJigHBwi9vb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9/P3+&#10;/f/9/f////+bqbVvhZ5tiqdtiaeMo763yNZ5jKZukL9tjrxuj7ptjrhsjrNtj7J+osONtNObxeKW&#10;wd2WwN2awNqNss2ApcCDpsWFpsiIqMx2lrxmhKtbd59ad55dd6BYeKBZeqBdeZlkfJWvxtN5j6da&#10;cIpdcotWZ36cqLP////8////////////////////////////////////////////////////////&#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v7///3///3///7w8PAuLzEAAATW&#10;3efm8f7b5vbe6f3g6//d6P7Z5fnd6vtjanYAAADN0NL7/P/09/v3+//0+P/1+v71+v71+v71+v71&#10;+v32+/72+v33+/77///o6+wfICBaX2L6/v/6///1+v30+fz1+v31+v71+v71+v71+v71+v70+f71&#10;+f77/v+1uLwMDA9NTU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z8+vn+&#10;/f/+///W3+V8katwjrBskbdskbdsjbJtialyjbFtkL9tjbtwkbtqjLN4nMCPtNaWvt+XwuCRvtqV&#10;wtyUwduZwN2Ir8t+pcOEqcqBpMiFqMyIqc+Fpcp5l71jgKddeaBZeJ9UdZtbeaBYd5xTc5lWd5ta&#10;ep9aeJ5geJttfZbZ4ub+/////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q6uoAAAESFR3Q&#10;1+Tj7v3d6/3d6f7e6f/d6v/c6/7e7f+OmKgAAQNLTFD////2+f70+f/1+//z+/70+v71+v71+v71&#10;+v31+v31+fz8///j5+q1uLoAAAAnKizDx8nW29/z+Pr1+fz1+v71+v71+v71+v71+v71+v/0+f/1&#10;+//w9fr4/P4lJip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r+/vz9&#10;/v/u9vmRobluiKptkLdpkbtokb1qkbttj7hvkbprjrhvkLlsjrR5m76Zvd+YwOKWweOUwOGVweCV&#10;v9yVvtqawOKIrtJ/pMh/pcqBp8yApst/pMmEqMyFqMx+ocNbfqBWeJtaeqFaeaRYeaRXe6VUeqVT&#10;eqVZe6hZdJ9fdJWOn7Py+/3////+/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r6+sAAAFhZm3f&#10;6PPd6vrb6vzd6/7f6v/b6v7Z6v7Z6f6grL4DBhFBQkb+///4+/31+/3x+v/z+/70+v70+v71+v71&#10;+v32+v36/v/09vY+QEIAAAAAAQIBAwUAAAANEBPY3eH6///0+fz1+v71+v71+v71+v71+v/1+//x&#10;+f/w9v30+P0iJCdS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n+/vz4&#10;/f/n8/d2i6twkLZqkbtokb1pkb1pkb1rkL1rkLprkLRtkLRxlLWVuNaZv96Uvd6UvuCWweGWvduZ&#10;vdmevtmbu9qKqsyBocODpceDpsqBpsqBp8x+pciBqMqCqsp4oL9Ye51aeqBWdqBXeqdTeKVVeqdT&#10;e6dZfKpYeKZdeJ5je5Ty/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r6+oAAABdYmnf&#10;6fTd6fvd7P7b6f3e6vvY6Prb7v/W5v2ir8EDBhFBQUb+///3+/r0+vzw/P7z+/7z+/7z+/71+v71&#10;+v32+v31+fxIS04AAAB0d3gBAgQ3Oz6tr7BpbG7W2973/P71+v31+v71+v71+v71+v71+v/0+v/y&#10;+v/s9Pv5/v8kJS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f9/vv4&#10;//+nuspti7BskLpqkbppkbprkblrkLtsj7xskbtqkrVsk7SUuNabvtubwd2Yv96Xvt6ZvtucvNWh&#10;utGjuM22yNfQ4+2Zr8aJoryFob6GpsV/osODqMiCqMl9pceBqct5nsBYep9ZeqVYeqVWeaNXeqFV&#10;eqFVeKRaeqlaeqNZeZelu8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q6ukAAABhZ23g&#10;6/Xf7Pza6f7e7Pzd6PTc7P3b7f/X6f2ir8ADBxJAQET////1+fb0/fzv/f7z+/70+v71+v71+v71&#10;+v33/P7y9vkAAgOGiYrq6+0AAAFOUlT6///z+Pvx9vr0+f72+/31+v71+v71+v71+v71+v7z+v7z&#10;/P/s8/r0+v4jJClTVFX////////////////////+////////////////////////////////////&#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r3&#10;//+GnbZtjbRskb1qkbpskbZukLVukLduj7prj7pokLd5n8Obv9+avdqYvdeZvtuXvdmYutKtx9ng&#10;8fnr9ffz+Pn6///t9vjm8vXT5/ORq8ODoL6GpcaEp8qBpsuAp8yBqMpghKhWd6JXeKFaeZ9bepla&#10;eZtbeqRXeKVZeqVTeJmBnbD/////////////////////////////////////////////////////&#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7///7////////////+///9///+//////////7////x8fBFRkipsbnn&#10;8f3c6frb6/3a6f3f6vfc7PvY6vzZ7P6frcADBxFBQkX////1+vn0/Pvx/P30+/70+v71+v71+v71&#10;+v31+vzy9vkAAwRqa23j5ecBAQJKTVDx9fj2+/72+/70+v32+/71+v71+v71+v71+v71+v70+v7x&#10;+f/u9v31+v8jJS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n+//ve&#10;6+9+mrVsj7dpkLprkLpskbdtj7ZvkbhvkLhukLlpj7WSudqXvNyYvt2YwdyXvdefv9S0zNzn9fn4&#10;///7//////z9//z8///6///4///e7fGes8mJpcKDpciApMmBp82Bp8x4m8BVd55ce6FbeZxceppb&#10;ep1XeJ9YeqVYe6RPdpx0kavw8PD+/v7+///+//////////////////////7///7///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9///8///+/////////////v7////////l7vrd&#10;5/Td6vrb6/zc6/7c6fzd6vzc6/zY6/2fr8UCBg1BQUH////0+/7z+/71+v71+v71+v71+v71+v71&#10;+v71+v72+/17gIMAAAA/QEQBAQJRUVX7/f/2+vz1+v32+/3z+Pv0+f3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k&#10;tMNoh6VrkbVqkbhqkLxqj71tksFrjrtvj7dvj7V+osWYvdeXwduTweGTwuKWu9C0yND+/v7//P/+&#10;+v79/v////7+///8///+/////vv////2+/2Yrb6EpMF/pcl/pcmApMyBpMthg6ZZeppYeZxXeaJX&#10;e6ZXfaZUe6FXe6BZfKZSbI3BxMj////5/f/8///8/f7///////////////3///3///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3+/v7o7PDc5O/f&#10;6fbg7fza6fva6f3c6v3d6vzc6/zY6/2fr8UCBg1BQUH////0+/7z+/71+v71+v71+v71+v71+v71&#10;+v71+v73/P76+/xXWVwAAAEAAAEODg9dXmLw8vP5/v/z+Pv1+fv2+/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9///p&#10;8fSIna9tjKtsk7lsk75skL1sjrlvkLltjrdsj7aNsdOawNuWwduTv9yTvdugwNHi8fP9/////f//&#10;/v78/f3///3+///+///+//////3+/v78///V5OqHo7yGqMmApsuApsmFqM1vkbZUdptZe6BZe6BU&#10;d55WeaBXeaBaeZ9WdJaDmK7z8/X9///7/v/9///9/f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7///3///3///3////s6+wKCg1lanTh&#10;6/fb5/jc6/zc6/7c6fzd6vzc6/zY6/2fr8UCBg1BQUH////0+/7z+/71+v71+v71+v71+v71+v71&#10;+v71+v72+/72+v33+/zR1NcAAAERERQeHyMFBQWvs7X5/v/z+Pv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f/8&#10;///n8PODmq1rjK1qkLdtj7hxkbhwjrZrjrZxlrySttaZwtyVwNqVvtqWudPQ5u32///9/v///v//&#10;/v7+//z///7////+///+///////+/v77/v78///E1uB9nrqBpsmBqMmAp8d1l79ae6VYeqJZe59a&#10;faFZeZ9ad5xZcpN7kaXq+Pj9///8/v/9/v7+/v/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z///v///v//vv//vv////r6+sAAAJcYWrg&#10;6vbg7P3a6Pra6fzc6fzd6vzc6/zY6/2fr8UCBg1BQUH////0+/7z+/71+v71+v71+v71+v71+v71&#10;+v70+f72+/71+fv5/P7Z3N8AAABVVlrS0tUkJSYWGBz9///0+fz0+f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9&#10;/P3////e6Ox6k6pwj7FujrVwkbhsjbRsj7Z7nsOcv96WwNqTvtmZvtuivdXh8PX9///8/f7+/f//&#10;//79/vr//v7//v/////+///+///+///+/v7////U4eiKpr+Bpsl+pcaDqciEp81gg6tWeaBXeZ5X&#10;eJxad5pddZRwg5fi7O77///9/v/+/v/9/f3+/v7//v7+/fz///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7///7////+///+//////////7///7///3///z///z///v//vv//vz////p6+sAAAFgZGzd&#10;5vPg7Prd6fvd6/3c6fzd6vzc6/zY6/2fr8UCBg1BQUH////0+/7z+/71+v71+v71+v71+v71+v71&#10;+v73+//z+Pv3+/33+/7b3uEAAABLTFD///9namwEBAWDhor+///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78&#10;/Pv9/v7+///a5+t5kKhvj7NrkLlukr1pjbN8nr+bv9yWwdySwNuXu9i7zt76/v/8/Pz9/f/+/f/9&#10;/v7///n//v///v7//v/////9///9///+/v7///76/f6dssV+pMV/qMqAp8eApsdcgKVXeqJXeaNZ&#10;eKBdd5dwg5fh6+3////7/fv9/f/8/P38/Pz+/v3+/v3///3///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x9vUAAABhY2rf&#10;6fbd6fnf7Pzb6fzc6v3d6vzc6/zY6/2fr8UCBg1BQUH////0+/7z+/71+v71+v71+v71+v71+v71&#10;+v70+f3////////+///Z3OAAAABNTlL///9kZmkCAgJucXT+/v/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j9&#10;/fv+//37/v3////J2eFriq1qkr1mj7tvk7h7nbycwNuTwdqTwNyWuNXA0uD9///+/Pv9/P3+///9&#10;/v3///n//v///v7//v/////8///9/////vv//fr+//+musmApcV9psmBp8iCqchhhadVeaFXeaZa&#10;eKRcdZPS4eb7///8/fv///z+/v/+/v7+/vz///z+/vz+/vz///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DxcWrq6yrrK6rrK+qqq+rq6+rrK+rra6qq6+orbGZoKUAAABhYmre&#10;5/bf6/zd6vzc6vzc6fzd6vzc6/zY6/2fr8UCBg1BQUH////0+/7z+/71+v71+v71+v71+v71+v71&#10;+v74/P7Gy86lqKni5efr7/EAAABRUlXd3t8/QEIQEhX7///0+f3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fv9&#10;/fv9/fz8/v/9///U5etqiaxpkLtpkb1rj7N8nr6bv9yVwtyUwNuYutbA0d/+/////fz//f7+///9&#10;/vz+/vj//v///v7//v/////8///9/v7+/Pr//vr///+kt8V/pMV+p8mBqMiAp8ZehqdWe6NXeKVY&#10;dqJcdZPg7/H3///9/v3+/vr////////+/v3+/fv+/fv//vz///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v7//v7///7///////8/QEMAAAAAAAAAAAAAAAAAAAAAAAAAAAAAAAAAAAIAAAUAAABhY2zd&#10;6Pje6/3e6vvd6vvc6f3d6vzc6/zY6/2fr8UCBg1BQUH////0+/7z+/71+v71+v71+v71+v71+v71&#10;+v7///9SV1sAAAArLTBRU1UAAQIbGx8iIicAAACTl5r3/P/1+v7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3/&#10;/vz9/fz7/v/w/f+ctclvj7FukbhukrtojbR9ocSZvtuWwdyVwNqXutXA1eP6///6+/r+/f7+/f//&#10;/v7///v//v///v///v/////+///+//7+/fr//v79//+lusuBpMWApsaCp8aCpspegqhWeqJZe6Ja&#10;eaBcdpebrr74///4/P78/P38/f7////9/f3+/v3+/fv//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9DREglKTG0vcums8WmtMqmtcmntMiotcentceescqGmbIAAAFgYmvc&#10;5/re6/3e6vrd6vvc6f3d6vzc6/zY6/2fr8UCBg1BQUH////0+/7z+/71+v71+v71+v71+v71+v71&#10;+v72+v3j5uextLYdISQFBQcBAgQBAQI8PUHV1dX5/f/3+/30+f3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v/+/f7+&#10;/f3+///4/v6huMhsi6twkLVvkLZuj7ZnjbZ5n8adweCYwNqWv9qXu9evyd7o9fz7/v7//f/+/P/8&#10;/P3///z//v///v/////////////////+/v78/v/k7/aVrcV/ocODp8aCpsWEp8xfgqpWeaFXep9Y&#10;ep5beZtbcpOhsL/7///6///9/v/8/f3+/v79/f3+/fv+/f3//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9CQ0gqLjvV5PjG2fTF2vrF2/rF2/bI2/bI3fe31fWZttQAAARfY23b&#10;6frd7P3e6vrd6vvc6f3d6vzc6/zY6/2fr8UCBg1BQUH////0+/7z+/71+v71+v71+v71+v71+v71&#10;+v71+v75/v/5/f/2+fvU2NsAAABJSk3x8/f8///2+/31+v31+v7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79/f/7&#10;/f/6//+uwtFriqhvkbZsjLNxkLZuj7VrkLp1nMWavuCWvtiWv9qawNyXt9LZ7fP5///+/f7//f7/&#10;/v/+//7//v////////////////3+/fz8/v7+///L3OaCn7uGqMqDpcWFqMh/ocZegKhZeqFYfKFY&#10;fKBWd5xdep9acZCzxM75///6/f78/v77/f79/f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vz///3///9CQkopLT/M3vjA2fm81/272f672Pu91/jA2fqx1fqWttoAAAdeY2/a&#10;6Pvd6/7d6vrd6vvc6f3d6vzc6/zY6/2fr8UCBg1BQUH////0+/7z+/71+v71+v71+v71+v71+v71&#10;+v71+v32+/30+Pv5/P7r7/KSk5TBwsb5+/73+/3y9/n2+/71+v3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8/P/8&#10;//+sws5vjahukLJukLdvkLlukLpsj7dukrtpjraJrtObwdyYwNmVv9uXvdi00Nzz/v78/f7//P7+&#10;/P79///////+///+//////7//vv//vz8///s9/mdt8qFpsWEpcaDpsmFp8pvkbNXeJtWeZ1XeqJU&#10;eKFafqVXd51eeptZcpKzxdX////4/P78///+///+////////////////////////////////////&#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v7//vv///3///9ISE8tM0XM4Py/2f251/+52f+72f+82Py+2v2t1PyTttwAAAleY2/Z&#10;6Pvd6/7d6vrd6vvc6f3d6vzc6/zY6/2fr8UCBg1BQUH////0+/7z+/71+v71+v71+v71+v71+v71&#10;+v70+v72+/73+/31+fz5/P/////////2+Pz1+fz2+/71+v31+v71+v71+v71+v71+v71+v70+v7z&#10;+v/u9fv3/P8jJSh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7&#10;yNFviqRsjq5wkrZtkLZskLtqkL1tkb1tkLhrjrWHrdKav9qZv9mVv9uXwd2Zu8zD1Nj/////+/z/&#10;/f79///////9///9///+//7//vv///38//+svsyCob2DpseEpcaEpsqGqMxpiqpXeJhYep5XeaRV&#10;eqZXe6RWeJ5be51YdZpfc5HU1tb9/v/7///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f//v7//f/+///8//z4//7n8/O9zerA1v+81v662vm+2P2/1v6/1/u92vut1PyTt9sAAAlfYm/b&#10;6Prc7fnd6/Xc7Pbc6vze6f3e6v3a6f+grsYCBhBAQET////z+v7y+P3+///9///////////6///1&#10;///w/f/1+/72+Pz1+f33+f7+9/33+f7z+v/0+v/0+//z+v/z+v/0+//y+f30+v7z+v/z+v7z+v/1&#10;+//t9Pn2+/8kJSlR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r+//+1&#10;xc9ujqxokLpnk79okLxskLlukLdskLlpkbtokbxuk76WueGavOGbvtyXvNeavtagwtXS6fD1///6&#10;///+//v//vz//v39/v/7/f/6///y/v7E2ueJqMCApMCDp8h/psmDpsl+oMFZe55Xe6BVeqNVe6VU&#10;eqZVeqZUeaNYe6JVeaFed5PT0tH+/v7+/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j//v7//f/+///9//z6//z9///R4vzC1PzA2P662Pa+1/2/1v6/1/u/2fut1P2Ttt0AAAlfYm/b&#10;6Prd7Pvd6/fc6/jb6vze6f3e6v3a6f6grsYCBg9BQUP////w+Pz9///a2+DNztDPzdHPz9HLz9LT&#10;297+///z+Pz3/P7z+v30+/31+Pv1+/71+v71+v71+/71+v71+v7z+f32+/7y+Pz2/P/y+Pv2+/7x&#10;+P7u9Pr4/f8jJSp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9/v31&#10;//+Go7xqkbdokr1rkbtukLdukLVukLVskbhskbtsj7mKrdKavd6ZvNqXvNebwdqavtWdu87K3ubx&#10;/P/+///9///6/v/9///+///v+v65y9aEoLWGqMKDp8SApcZ/pcmFqcxukbRYep9WeJ1Ze6Fae6NX&#10;eaJYeqJZe6JYe6FRdJyGn7v////8/Pz////////+/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n+//7//v////////v+//54fYBbYnjI2f3D1/zB2/i+1/y/1/2/1/u/2fyv0/+VtOAAAAdfYm7c&#10;5/ze6v/e6fzd6v3a6vve6fzd6/zZ6v2grsUDBw1AQUH////8//+yt7gnJykaHBkZHhsYHRsbHB0n&#10;JiiFh4r9/v73+//3/v/3///z//74/v/5/f/5/f/5/f/5/f/5/f/5/f/4/P/7///5/f/7///3/P/0&#10;+//v9fv1+v4jJChSU1X/////////////////////////////////////////////////////////&#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v9/v71&#10;//+HnrJsjK1ukrhtkLhukLdvj7RvkLNvkLNukLVqjrJ0l7ebvtubv9qXv9mVvdmZv9yZvdedu9O1&#10;y9+8y9zK3OXn+f+1x9Otvsyjuc2Dn7iHqMKBpsOBqMaAp8h/o8eBpcpafaJYep9bfKBaeZxbeJxa&#10;eJtbep5YdptbeZxWdZqEm7T////+/v79/f3+/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9&#10;//v+/////v///v////v///87PkEiJTrR3//B1fq+1vW/2fu+2Pm+2Pm/2fyx0v+Xs+IAAANeY2zc&#10;5/3f6v/e6f/c6v7Z6/vd6vzc6/zZ6v2fr8UCBw5AQED///////+OlJQAAAAhTDk4ZVFAZ1gkNy4A&#10;AABLT0////8oKCoVFBQVFBQTFxUTFRUUFBYUFBYUFBYUFBYUFBYUFBYUFRcUFhcUFhgVFRcTFBRv&#10;dH3q8fb5/v8kJSp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v/5&#10;///Y5ut0jalvj7FskLhrkbltkLhtkLZukLVukLVtkbRvkrKDpcSavtuWvtuWvt+Vv9+Vvdyavtya&#10;udidudeevtWYt86CoLqEob2BoLyHqcaBpcOEqsl9pMWBp8uGqs5mjLJUd55Yep9YeJ5ZeZ5ce6BY&#10;eZxae55ce51aeJdgfZrc7fL////9/f3+/v7+/v79/f39/f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8&#10;//39//7//v///v////v///9DQ0UpLUDR3/7A1PnA2fy82fm92fi92fe+2fqx0f+XtOAAAABeZWjc&#10;6Pnf6v/e6f7c6v7Z6/vd6vzc6/zZ6v6fr8QCCA5CQ0L///////+TmJgAAABVl3uGya6UzbZUcmMA&#10;AABRVlP8//9lZGZdVVheV1lXWFdXV1hWV1lWV1lWV1lWV1lWV1lYWFpZWVtZWVtSU1VISUpGR0e4&#10;vcT1/P33/P8jJSpS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z//v79&#10;///m8fR7j6ZzkLBtkbhokb1nkb5pkbxrkbhukbhtj7drjrRqjLCJrc6Zv+CWvt+Vv+GWweKVvd2Z&#10;vt+Zvt2XwN+GrcuBpsWCp8eFqcqCp8mAp8h+pseBqMqDqMxrkLNTdp1ZfKNYeqFafKRUeKBVeqNW&#10;e6RWeqBYeZxdd5RxiKDt+vv+/v7////9/f3+/v7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7+/////v///v///vz///9CQkUqLkDO3v2/1vu92P662fq72ve82fa92vmy0f+Zst4AAQBcZ2bb&#10;6fXe6/3d6vzc6/zZ6/zc6v3c6/3Y6v+fr8YCCA9BQUH///////+UmJkAAABZlnyNyLCZzLhXcWQA&#10;AABRVVT///91dHdrZmpsaW1paWxpaWtpaWxpaWxpamxpaWxpaWxoamxpamxqamurrK7////////3&#10;///u9fz1+v4iJSpTU1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z8+vv+&#10;///6/f+4xdFshaJtkLdnkr5mksBmkr5pkbhsj7htj71tkLxtkLprjrWGrdGYv+GWvt+XwOCVvtyW&#10;wN2Uv9uVwuGGstN+psmAqMp/pcmBp8t/p8qAqMyCqcxtj7RWeZ1ZeqBYeaBWd55XeqNTe6ZSfKhR&#10;fKhSeqJae5xYcIm3xtD8///////+/v79/f3+/v79/f3+/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7//v///v///vz///9DQ0cqLj/M3v2/2P272f+62v652Pu92vu92fyzz/+bst4AAgBbZ2bb&#10;6/bd7fzb6vvc7P3Y6vzd6f/d7P/Z6f+frsgDCBFBQUP///////+RlJcAAAAQMCEkQTQqQTcVIhsA&#10;AABNT1L///8WFRkAAQQAAQUBAgYAAQQAAAUAAAUAAQQAAAUAAQUAAwcAAgUAAQUZGhrN0NP5/v/0&#10;+//v9fv2+/8kJSp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9/f3+&#10;///+///0+fmPorRrialpj7RnjrZrj7R2lbRvjLBvkL9rjLpukbxrjrZukrd1mr2SudqUu9qZwN6Y&#10;wNyWv9uVwOCJstN+pceApceBpciEqcx/psp5n8NcgqZXep9YeaBaeJ9beZ9bep5Xd5pegKRUeZ9R&#10;d51TdplUcI2Lnav5+/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v7//v///v///v3///9DREksMkHS5v++2Pu62P652f+51/682f++2f+zzf6jueUAAAF4hIXe&#10;7vrc7Pzc7P3Y6f3b7P3e6v/c6f7a6f+grsgCBhJBQkb////8/f6qrbEuLy8oLikoKigpKSkpLCww&#10;MjN7f4P+/v/z9Pfu9Pbr8/fs8PTu8vbt8vbt8vbt8vbt8vbt8fXs8fTt8vbu8/fs8fXy9/v1+/7y&#10;+f/u9Pv3/P8jJS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9///8&#10;/Pz+/v79//+yvsiRpbaQp7yNpbuluc3g7vWNoLdpi7ZukLpskLlsj7dsj7ZtkLVrjrGDp8eQtNWT&#10;ttedwOGbwuCLsdGDp8iIqcx+n8J4mr1ih6tVep5Ye59Ze6BXd55ce6FbeJxYcJCGnLDf8vqRp759&#10;laqCmKx+kaC0v8f//////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r///z//v///f///v////87QUUYHCKrvNHF3Pu92P681/+91/+/1/681Pu0yPdyf6cAAAGTnqfn&#10;8//e6/3b6Pzc6/7Z6fvg6f3c6Pzb6v+frccCBhJCQ0b////y+f75///r7fHf4+Lj4uPl4+ff4uXt&#10;+Pn7///4+f71+f3z/P7z/f71+f33/P/2+//2+//2+//2+//2+//3/P71+v70+f32+//1+f70+fz0&#10;+//s8/n3/P8jJClR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5/f/+&#10;//////77/Pz+///9///8///+/////////v7p7vJ5mrduj7Nsj7RqkLZtkbhukLduj7ZvkLVoia53&#10;mL+Kq9OKrs17nr5zlLRykbJggKNWd5tWeZxZfaBVeJ1YeZ9ZeJ9ZeaBYdZeAlars9PX8///////+&#10;///8///+///8///+/v7+/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z//v///v///v/////GysoAAABveIXQ3/bG1/XC1/2/1fzD2fy90fG3yOceIz8OFBy1wM3n&#10;8f/f6v3c5/ve6/3e6/vh6Pvf6fvc6vufq8MDBw9BQkL////z+v7y+Pv5+/73/Pv5/f32+vv0+/zx&#10;/Pz3///y+fv6///y///y///3///5///6///6///6///6///6///5/v/7///3/P/8///3+/76///2&#10;/f/s8/n2+/8jJClR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v/7/v/+&#10;///9/Pv+/vz+/v38/f39/f7//v3//Pr/+/f///+duclsi6pukLNskrltk7xqjbduj7htjbZyk7xq&#10;jLZpjLdrjrFfgKNVdphZd5tYd51ae6FYeqBXep9ZfKFaeqFZeJ9ZeqFTcZO6y9P//////Pv//Pn/&#10;/fv+//39/v/9/v7+/v3+/f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7//////v///v/////6/PsnKikAAABBR1awtsu7zOjK3/uxwtucq71RW2oHCApmbHjz/P/t&#10;9P/r8//u9//q9f/n9P/r8//t9//o9f+tuM4DBg1DRET////+/v+dpKUVFRUQFhANEw8MEA4QFBMl&#10;KCnY3+H1/P7N1NbO1dfN1NXN1dXN0tPS09XR09XR1NXR09XR09XP0tTQ09TS1NfO0NLR09TQ0tbm&#10;7PLv9vv2+/8jJS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fz9&#10;/v3+/v39/vz+/vz+/fr+/Pv//fz//fr//vv+//+dtcZtiahvkbRskbppj7tskb1tkLptjrdtjrdu&#10;kbtukbxuk7pgg6lXd59aeqJYeaBXeKBYeqBYe6JWeZ9YeKBbeqFWeJ9Tc5S0xM7//////Pn//Pb/&#10;/ff9/fv6+/39//79/vz//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7//////v///v/+/v7///7X2dNWVlYAAAYAAAA+R1p7i5scIzAAAAEAAQIMEBCWnqWWm6WV&#10;mqOWm6aSl6OVnKeVnamVmqeSmqaTnKxpc4YCBAhCQ0H///////+RmJcAAAAkMys1RDw4RD8eJyYA&#10;AABOT1H///8FAgUAAAAAAAAAAAAAAAAAAAAAAAAAAAAAAAAAAAAAAAAAAAAAAAAAAAAAAAAAAACW&#10;m6H6///3/P8lJipSU1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z+&#10;/vz9/v39//7+///9/fz////+///8/v/6///8//+itclwiKptjLJtkr1qkL9rkL9tkbtvkrpskLZq&#10;kLZqkLlrkr1dg61Ud6NYeqZXeKRYe6VYe6RWeaFYeqNZeaJZeKBXeqBRcpOzxdD//////f3//fr9&#10;/vz8///4/v/6/v/8/fz//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5ubuqqq00NTkAAAAAAAAAAAAAAAAAAAAAAAAAAAAA&#10;AAAAAAAAAAAAAAAAAAAAAAAAAAAAAAAAAAAAAABCRkj+//////+RlZcAAABiloCS0LeY071ZdGgA&#10;AABUUlP///+psK2lqqmoq6ukq6qlqaqmqaumqaumqaumqaumqaulp6unqaulp6uoqqykpqmkp6rT&#10;2d/w+Pz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3///3+&#10;/v7////+///+///////////+///+///8///+//+btMRtjK9tkLtpjrtqkrdtkrRukLRujrdtj7lt&#10;k7pnk7NrkLhfg6tYeKJYdqBbeKJaeaJWeZ9XeqBZfKFWeZ1Ze59XeqBQcZOyxM/////+/v7///v/&#10;//z8//76/v/9//////7///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r6+rX19bZ2dnY19fY2NjZ2dnZ2dnZ2dnZ&#10;2dnZ2dnZ2dnZ2dnY2dna2dnW1tPa2dmnp6cHBwlAQ0b///////+UlpkAAABbl3yGzK+R1LlWd2cA&#10;AABWVFX////t8/Pr8fHp7u/s8/Pr8fPt8PTt8PTt8PTt8PTt8PTt8PTq7fLu8fTl6Oz7/v/////4&#10;///u9fv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ducdlhahukL5skr9qkrVtk7Btjq9wj7ttjrts&#10;kbdnka58m7ZyjaplfqBcdJteeaJbeaBWep5WfKBVe55XfKBXfKBWeZ5WdZWzxtD+///+/v3//vn/&#10;//v+//78///+//////3///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Hx8gHCAlAREf+//////+TlZgAAABFaldpkn9ulIQ8UkgA&#10;AABJSUz///8JCQwAAAAAAAAAAAAAAAAAAAAAAAAAAAAAAAAAAAAAAAAAAAAAAAATExTS1Nb5/f7z&#10;+v/u9fv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dsr9wiKpwjrtrjb5qkrpqkbZtkLpvj75wj71s&#10;irCIp7zv+vvz/v7k8fN2iaZYcJdaeKBWfKBVfqFTfJ9UeaFXeqVce59TbIiywsz////+/v3//vr/&#10;//z+//78///+//////3///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7////+/v7////+/v7+/v7/////////&#10;///////////////8/f7+///+/v3////FxMUHCAk/QkX///////+RlJUAAAAAAAAAAAAAAAAAAAAD&#10;BQaytLn6+/6fn6WWl5yWlpyVlpyUl5uUmJuUmJuUmJuUmJuUmJuWmZyWmZ2UlZjCxMj+///2+v7z&#10;+v/u9fv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9///U4OR8jad0ibFwjrlukrloj7VrkLtujbxyi7eN&#10;obzq9vj///v9//z9///i7vJziqJVdZhWe6NUeqNWe6JYeZ9ad5tZcY5/kqXf5+r9///9/fv///v/&#10;//39///8///+//////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7////////////9/f3/////////////&#10;///////////////9/v/8/f7+/vz////HxscICQtAQkX////4+/7h5ObIycnIycjJyMrKyczIyMvM&#10;z9L////1+f7////////////////////////////////////////////////////8///3+v70+P3z&#10;+v/u9fv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9///9///l6u6ywNB0jKxwkK1qj7BukrdujLVyh6u0&#10;wtL//////PP//PX9//z+//+arrpZd5NZeqJWdqFad59edpZnepOuvcfo8fT9///8/v////39/fr+&#10;/v79///+///+//////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79/f39/f3+/v7+/v7/////////&#10;///////////+/f79/v79/f7///3////FxcYGBwk/QkX////2+/7////c3N7Q0tHLzs7Lzs7O0NHP&#10;0tb7///y+/70/P72+v/1+v70+f32+vz2+vv2+v32+v32+v32+v34/P72+vz1+fz1+fz3+/71+f/z&#10;+v/u9fv3/P8jJCl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73+vf9///3/v7m9PaetMKGorRykKxth6WYqLz3&#10;/P38//z//Pn//ff8//j4//zn9fd3i55WbJBlep9/jqmdqbvt8/j5///7///8/v///////vz///3+&#10;///9///+///+//////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7////////+/v7////+/v7/////////&#10;///////////////+//////////7////Dw8QFBgdAQ0b////5/f7X2NkfHyAAAAAAAAAAAAAAAAAG&#10;Bgi5uLz5/P7////////////////////////////////////////////////////////////////6&#10;///u9fv2+/8jJSpRUl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3///r+/v78/v78///5///0//+0yNOktcLp9ff9&#10;///+/vj//f3+//39//v6//z7///f6u6YpLa4w9L+//////////79/v79///+/v7///3+/v3+/v7+&#10;///9///+//////////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8/f7///////7//v3o6OkjIyU6PD////////+NkJMAAAAJEw4LIhcGIRUHFA0A&#10;AABNR0v///9UV1lERkhFR0lER0hERkhFRkdFRkdFRklFRklFRklGSEtFSEtFR0pFR0pER0lFRkaG&#10;i5Pq8fj3/P8jJSpR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7///v///v//vv//vv+//36//79///+///8///+&#10;//7///n9///+///////+///9///+///////////8//////////3///3///7//v3///3//v/////+&#10;///+///+//////////3//v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8/f39/Pv+/fv////o6urj5un1+fz///+UlpkAAABXg3F7uKB9vaRMa1wA&#10;AABTU1P///9ueHYhISIiIiMiIyMhIyQhIyQhIyQhIyQhIyUhIyYhIiUgIiUiJSgcHiAWGRwWFhae&#10;o6r0+/33/P8kJitSU1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v7//vz//fv//vr///z////+///+////&#10;/v///v/+/////////v///vz//vv///7+///+///9///9///+/////vz//vv//v3//v///v//////&#10;/////////////////v///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9/f3+/fz8/Pn////////////2/P7///+Vl5kAAABnloORzraZ18BXdmgA&#10;AABSUVP///+xuLivsLG0sbGvq66vsLKtsLGtsLGtsLGtsLKtsLOusbStsLOrrrDT1tj////4/P/1&#10;/P/u9fv1+v4kJSlTU1b/////////////////////////////////////////////////////////&#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v///v7//f7//vz//v3//v7//v///v//&#10;/v///v/+/////v///vz//vn//vn///v///7+///9///8///8///+/vz//v3//v7//v//////////&#10;/////////////////////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8/f7///////3////j4+NoaWqAhIf6/P7///+VmJoAAAAlNCs0Rzw3TEEeLCcA&#10;AABXUlX///8CAgQAAAAAAAAAAAAAAAAAAAAAAAAAAAAAAAAAAAAAAAAAAAAAAAAUFBbV1dj8/P7x&#10;+P7u9fr2+/8iJChTVFX/////////////////////////////////////////////////////////&#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9///+/////v7//vz//vv///7/&#10;///+///+//////7//vv//vr//vr///3+///9///9///9///9//////7//v7////+///+////////&#10;/////v///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9/v/9/f3//v3////GxcYAAAI2OTv////+//+bnqARERELEAsIEAoIDQgMEA0Q&#10;ERFtcXP9///R1dbJzdDLz9HIztDO0NHNztDNztDNztDNztDNztDP0NHNzdDP0NLGxsrq6+/5+//y&#10;+v/v9vv3/P8kJipSU1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3///v+//37///5///7///+//7///r//vj///r/&#10;//38///8//v+//3///7//v7//v7////+//7+//v+//z//v///f///v/////+///9///+////////&#10;//////3///3////+///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v/////+/v3////FxcYGBghAQkX////3+/7z9vjz9fft9/bs9vTt9fTw+Pju&#10;9vfw9/n1/P74///2/v/5///3///6/v/9///8/v/8/v/8/v/8/v/7/f/9///8/v/8/v/6+//1+f30&#10;+//t9Pr1+f4jJClSU1X/////////////////////////////////////////////////////////&#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3///r+//37///6///6///9//7///r///j///j/&#10;//39///9//r9//3+/////v/+/v/+///9//3+//v///v//f7//P///v/////+///9///+////////&#10;//7///3///3////+///9////////////////////////////////////////////////////////&#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FxscHBwlAQkT////2+v32+v34/P72+v71+v71+v71+v72&#10;+//0+f33/P7z+Pv3/P/1+f32+v/1+v70+f31+/72+/71+v31+v71+v70+f32+/72+/71+v7z+f3y&#10;+f/v8/z3+/8jJCpRUlT//////////v///v///v///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FxscHBwlBQkT////3+/33+/71+fv1+v71+v32+/71+v7z&#10;+Pz3/P/z+Pz1+v31+v32+/32+//1+v71+fz2+/3y+Pv1+v31+v30+v32+vz0+f30+fz1+v72/P7y&#10;9/7x9v33+/8lJitQUVT//////////v///v///v///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FxscHBwlAQEL////////////////5/v/2+/7y9/vz+Pz2&#10;+//+///////////5/v/0+fz1+v71+v71+vz9///////////5/v/0+fzz+Pz2+/71+v79////////&#10;///5/f/3+v4kJShRUlT//////////////v///v///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FxscGBghEREb///+ur7ChoqSeoqXe4uX////2+/7+////&#10;//+8wMOfoqSfoqPc3+H////2+/7////////HysydoKGgoqTh5un////8///2+/7///+4u72foaOf&#10;oKOxs7f///8nJylRUlT/////////////////////////////////////////////////////////&#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FxsYNDQ8TExRPT1AAAAAAAAAAAAAqLC5RUVLx8/a1t7lJ&#10;SksLDA8AAAAAAAAoKitdXV7s7vGGiIpPT08TFRcAAAAAAAAtLjBPUFC+wMPk5uhQT08DBQcAAAAA&#10;AAAFBQdRUFALCwxVVVb////////////+///+///+////////////////////////////////////&#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MzMwNDQ8AAAAPDw84OTrd3d7P0NAZGRsFBQYVFRcPDxAO&#10;Dg5WV1nd3d6ys7MUFBQPDxATExUAAAAODg8WFhjFxsa2t7kjIyUFBAQICAkYGRsPDw8mJyjY2dna&#10;2torKysPDw8AAABRUVH////////////+///+///+////////////////////////////////////&#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90dHRzc3P////////////////////KyspGRkZ2dnb6&#10;+vr////////////////q6upFRUVOTk7z8/T////////////////MzMxFRUVlZWX/////////////&#10;//////3///9jY2ODg4P////////+///+///+///+////////////////////////////////////&#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9/f7+/v7////////////////+&#10;/v7////////9/f3+/v7////////////8/Pz+/v7////9/f39/f3////////////+/v7////+/v3+&#10;/vz+/vz+/v3////////////////////+//7+//7+//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v79/f3+/v78/Pz+/v7+/v7+/v7////+/v7+&#10;/v7////9/f39/f38/Pz+/v7+/v7////9/f3////+/v7+/v79/f3+/v78/Pz+/v7+/v7////+/v7+&#10;/fv+/vz+/v39/f3+/v7+/v7////////+//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9/f3+/v7+/v7+/v7+/v7////////7+/v+/v7+&#10;/v7+/v7+/v79/f3+/v79/f39/f3+/v78/Pz+/v77+/v////////+/v7+/v7+/v7+/v79/f39/f3/&#10;//3////9/f3+/v7+/v////////////////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7+/v9/f39/f39/f3+/v7+/v7+/v7////+/v79&#10;/f3+/v7+/v78/Pz+/v78/Pz8/Pz9/f3////9/f3+/v79/f3+/v7+/v79/f3+/v79/f37+/z+/v3+&#10;/v3+/v78/Pz+/v7+/v////////////////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7+/v79/f3+/v79/f3+/v7+/v7+/v79/f3+/v7/&#10;///+/v78/Pz////+/v79/f3+/v7+/v7////////+/v78/Pz+/v7////9/f3+/v7+/v7+/v7////+&#10;/v7+/v7////////+/v////////////////3///3///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3///3///////////////////////7///3///3///3//v/+///8///9///+//////////7/&#10;//3////9///9/v///v////7///r///v//////v////7///v///r///3//v////z//v7//v///f//&#10;//v///n+/v7//v///f///f////z9//v9//z///3//////v///f///f///v///v/+//39//v7//z6&#10;///9//3///z//vv//vz///3//v////////////7///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&#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7///7///////////////////////7///7///7///3///7+///9///9///+//////////7/&#10;//3////+///9/////v////7///v///z///////////3///r///r///3//v////z//v7//v///f//&#10;//v///r//v///v///f///f////z+//v+//3///3//////v///v///v///v////////7+//z9//36&#10;///+//3///z//vz//vz//v7//v////////////7///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&#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7////+///+///+//////////7/&#10;//3////+///+//////////////3///7//v////////z///j///r///7//v////z///7//v///v//&#10;//3///v///7//////v////////z///z//v7//v/////+///+///+///+/////////v///v7//v/9&#10;//////3///3///3///7///////////////////7///3/////////////////////////////////&#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v////////z///n///r///7//v////z///7/////////&#10;//3///v///z//////v////////z//v7//v///v/////9///8///7///9/////////v///v///v7/&#10;//3///3///7////////+///+///+//////3///z///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7///7///7/////////&#10;//////////7//////////////////////v////////3///v///v//////v////z///7/////////&#10;//3///v///z///////////////z//v7//f/////////9///8//77//79/////////////f///v7/&#10;//z///3///7////9///+///+///+//////3///z///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&#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3///3///3///3/////////&#10;//////////3///7//v////////////7///7///////////7///7///7///7///////7///7/////&#10;//z///z///////z///7///////7///7///////////////7///3+//3///7//////////////v7/&#10;/vv///3+///+///8///9//////////////3///3///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&#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7///3+/v7+/v7+/v/8/f7+//////7///3//vv//vz//vz+/v7+///+&#10;///+/v7+/vz//vz//v////7///z///v///z////+/f///v/+/f/+/vz///r///////z///z+/f//&#10;/vv+/vv+/f/+/vr+//z+/v/+/v7+//79/v7////+/f7//v///v7+/f3//v/////9/v79/v7+//7/&#10;/vv//v3+///8///8///9//////////3+/vz9/fz+////////////////////////////////////&#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&#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3+/fv9/fz+/v7+/v/9/v/8/v/9/v////7+/Pn//fv+/v79/v/7/v/6&#10;/f/+///9/fv//vz+/f7///7///v///v9/vr+/v7//v/9/P/9/P/+/vz9/fb+/v/+/vv+/vr//v/8&#10;/fn+/vz//v/+/vn+//v+/v///v78//z6/fz///79/f3//f///f7//f79+/z//f7+///6/fz8/v3/&#10;/fv//v77/v/6/v/7/v/9/v7//v3+/fv+/vz+/v79/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v//fr//fv///39/Pv+/v79/v/7/v/7/v/9/Pv//fr++/n+/v78/v76/v/7&#10;//77/P3//v3//fv8/Pv+/v3+/v7+//z9/vn9/fv////9/P/+/f/8/fv+//j+/f79/fz9/fr////9&#10;/f3+/f7+/f/+/vv9/vv8/P3+/v/7/fr7/vv8/fr+/v7+/P7++////f///v/+/f7+//z8//v7/fr+&#10;/f39/f77/v/7///7/f///v3//fn//vv8+/r9/v78/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3//vz//vv//fr//fr//fr///3+/v7+/v75/v/7///9/fz//fr//vv6+/v5/P75/v/4&#10;/v/8/v7+/fz+/vn+//b+/vz//v/+/v/9/fv+//r///z+/f7//////v7+/vv//v/+/v/+/vz///3+&#10;/P7//v/+/f/9/fz9/vv+/vz+/f///vr7+/X+/vv7+/r+///8/v/7/f7+/v/+/v3+//v///j//vn+&#10;/v78///3+/74/P/+/////Pn//ff//Pf//v78/f/6/v//////////////////////////////////&#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z//vv//vv///z////////////////////////6/v/+/f7//Pr////////9///3/v/2&#10;/f/7/v////7//vb///j////////////+/f/+/vj///z///////////////////////////////r/&#10;///////9/fz+/v////3//////////fb///7////////////////6///6///7/fv///r//PP///7/&#10;///+///5/v/6///8/fz//vj///j////////////9///+////////////////////////////////&#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&#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z//vv//vzs7Om2s6+zsa6zsa+0s7Gzs7LM0dL3/f/+//////7X1tWysrLi5uf5///3&#10;/v/7/v////////jT1L2zs7Cysbjf3OX////+/vbMzsCzs6uxsq2xsrOysbSysrSvr7LNzs3o6+Ky&#10;sbbT0db8/fr+/v7l6OextLDLy87/+/bAurOzsa6xsrKus7S0wMHo9vb9///9//7//vf//vbe3diw&#10;s7Lc4N/7///5/f7+/vz///v99/DIwbyysrK2uLzi6u7/////////////////////////////////&#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&#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&#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&#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&#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&#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&#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&#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&#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&#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&#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&#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&#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&#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&#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&#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8///9///+//3+//7+/////v3//fn+/v/6//////zUuo0VCRhDYHz5&#10;///////azrAnDQI6QmD///mlh2YHAAAuMT5hX2AyJiMBBB+Alqfy9uFPLBseIzjO8Pb6//b678Nb&#10;QzYABzXJ7Ory//////jLr4oZCgIAAAuLpr78/////+rw5sU4DQYnIjNKU2NUUU4gGhMACBGlwM/x&#10;5cgzIyQUIULo+//o38Q8HQwLDBlKUFVIQz8AAAA2UGbl9vj+//77/vr+///+/f7//vr/////////&#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79//////3//fr+/v/7//////zUu44VCRZFX3v4&#10;///////azbkkDgY1SWL8+/dOMyAOEB7D0Nn////Mu68FBAc+RlDs6OJQLRweIzvR7fb8//r578pd&#10;RDoFBTTJ6u3z///9+umLZEwGAAAPGSdMXoDu+fv///Lw6M8zCQJOXnHk//////uzoYkAAABvhJnq&#10;38U0ISkbIkPu//F3bFcFAAZ9k6n9///59+R4Z1ADBQycrcD7///9//z7/vX8/vr+/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9///+//7//vv//v/8//////vUu40VBxVJXXv5&#10;///////ZzbwjDQY3Rlz+/v5qUkUAAAN7iJPf5eb/+/Ln6+fm6+vy6+RKKxcbIz7R7fb9//z57s1d&#10;RDkJBDDO6O73//vr484/JRdCQ0Jjb3oDBhvE2OL7//zw5dA0CAFPYXTn///////JtZwAAABsf5Dr&#10;38M3IyohIEHl8NY1MCQaHi/E5vn9/////+rWwJsFAABeb43n/f/7//z7//P7/vn++///////////&#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7//v3//v79//7///nTu40UCBhJXXz9&#10;///////YzrgiDwU+RF7////RxbY2LCEAAAAQFCKBiorM3N/////069VHLxsUJTvP7/b9//v57sxe&#10;QzcIBS3V5+r///HAuqMBAACOmp+ztbEGAgF5mKfy///y5NE2Dgc6PEqerbGvsK9KQzYBAwegsL7v&#10;5sE3JCQjHjrj480uKSElK0HP7/z5/////uvo1bYWAwJAUnDf+P35//35//f8/vr//P//////////&#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8///9//////7///3///z///fSu5ATCiJCYIX7&#10;///////ZzLYiDgU4Q1v4//////vu5tWdkos4LCYAAAAaISqmub/0+OpFLR0TJznO8fX///v47c5a&#10;RDsDBjDU6e7//+ZhVDkLEBvP2uH07uQvJSAoPlXs///x5dE7EgoFAAMAAAAAAAABChaEkqP2+vzs&#10;4bsyIiAhIjnh480sKCAgKz7J7/z4/////unt1bgWAwJBU2vc9/z5//77//39//z//f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8/////v////3///v///fPu5URCyFCZIX7&#10;///////czbcgDgYzSWDw/PzY1tLj5uz////p5c2bhmsAAAA9Ul/b7u1GLyMXJzfV9Pj///v78NNW&#10;RD4ACTTW7Ozs4MYqGA4AAw4gIyosJCMKBAQSGTbB1+Tz7dg1CAJDSFSwwMFcVkUBBBKMnbT////r&#10;370vJCIbIznn7do1LSUbIi7B6fn7/////+nXv6YHAAFeb4Hp/v77///9/v79//39//3/////////&#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9///7/v/+/v///v7//vv///nWxKUUDRA5TVvu&#10;+Pj///+voo0NAABZcoPl6eUeEg8uOkXn7vT////i0K0NBQIzRVTW7fBMODETGyjC2eP////f0rYp&#10;IBoaNFjz/fasnoYTBgMcIi8vNTw4LywzJiIAABNugIrx898zCgJPWXXy///Lv6QTCQctO1Pn+Prt&#10;5sAsJCMVIj3w/vR1ZFIGAAKAnqv////9++V5b10CAxKcrL75///+/////vn+//z7/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39///8///8/v///v3//vv///j28NpVQzUBAABg&#10;ameAg3ooIh4FDBOsxM3///1uXlEAAABjZGaalJFeVkkAAAVWaXfx+vuZjHgBAAA6QkqKhIBJQDQA&#10;AABxjKL//+xqXk4CAwearbrx+v/49evfzbkYCg0/SEnX5dksDAhLV3jk+f7/+uZkSzcCBxCnvs7x&#10;58YyJSIVI0Dp/Pvc078uHRQWHCF8e3lxbmUCAAAtOlbe7fL+/////f///vn///n9/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v+//78///9//////3+/vz//fr//vLp3Ml1ZFQE&#10;CAAAAAAtOUWlusf0///9//v08OORh3scDQYAAAAHDxduiJba7fD///n49tyVkHQjHQ4AAAARHSB5&#10;j5Xs9/jj3LoqIBcdJTLf7/j6//////v/++ZdQjwZGRa3ycUsFxdPW3Tj+v/+//vWvaMWCwdJWGvm&#10;28U6KCYdJDzm9vr///bY1LxNSj8AAAAAAQhhbnjL4OX4///9/v7/+////vz///v///z/////////&#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7///r///39///9/////f3//fz//////ff//vv4+vfm&#10;7+7q7e3w9Pb6///4///7//7///3//vvx6ubu7OPv7+X7/P/////8/Pr//f3//fby7unt6ezs8PL0&#10;///z///6+ert6uTv7/H7/v/5/v/9//z//fP28O/r6uj2+vTw6u3s8fX1/v/9/v7//fXt7Obr7+/9&#10;+vLw7u3q7vH6/vz///r///zx9/Tt7O3u7O/4+/z6//74//79/////v///v/+///7////////////&#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v/9///+//7///n///v9///9/////f7//v78/v/9/v37//36///6&#10;///+/////f3//fv7/P/7/v39//v+/f3+///9//r+/fT//P79+/v+/v38+//+/f/+/v7//f//+//8&#10;//32/vn9/vv///7//v7//Pz//v3+//38//v+/v////////j//P7//f38/vr6/vv9///+/v////z+&#10;//76///9//7//f3//f/9/v/4///+///+//7//vv//vn8/v37///7///+/f3+/v38////////////&#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9///+//7///f///r9///8/////v/////8///6/v/+/vr/+/z/&#10;+//9/vn//vj/+fv++//+/vn+//P9/vX4/v72///3///5///6/Pv+/vf8///4//v7//3++///+P//&#10;+/z+/vT7//7+///+/f7//vr/+vr9/fv3//z7/v/8/v/9//3//fz//PT+/+74//L9/P3/+f/8/v/4&#10;///2//v7/vn//P//+//+/P3//v/4//36/vj///j//P7+/vz7//30///8//z//vz//f//////////&#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v78/Pz/////////////////////////////////////////////////////////&#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7///7////////////////////+//////7//v7/&#10;/v////7///7//v////////7///3///7+///+///+///+//////////7////+//7+/////v///v//&#10;/v7///7+/////////////////v7////+///+//////////////7///3///z+//3//////v/////+&#10;///+//7+//7//////////v7////+///+//7///7////////////9/////////////v//////////&#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&#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&#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&#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&#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&#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&#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&#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&#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&#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&#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&#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74Wg65DWminn57W09DW1M/V1NPV1NDW&#10;1M3W1M7V1M/U1M/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1NOMlZcYSFkffKEChLgAiMEAh8ABhbwEhLoB&#10;hbsAiL0Ai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LwBh7sEhL0BhMMCg8YCg8QAiMAAh7kkgKJGVFy+uLnW09L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9PW09PW09PW09PW09PW09PW09PW09PW09PW09PW09PW09PW09PW09PW&#10;09PW09PW09PW09PW09PW0dLW0dHV09LT1NLT1NPW1NLY0M7Y1NNwf4YUUWgXgq0BhLw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sUBg8QRbpoabZEWbJMUbpgUbJ0UbpsQ&#10;cZUQcZcQcpURcpM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Ub5QQcJULd6YIhLsAh8QAh8UAh8IAhr0ChbsC&#10;hbsChb0Bhb8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iroAirgAh7YAhr4FgsAIgcIBg8IAiMYEgLkNb5gOcpYQcpc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Vb5YVb5YVb5YVb5YVb5YVb5YVb5YVb5YVb5YVb5YVb5YVb5YVb5YVb5YV&#10;b5YVb5YVb5YVb5YVb5YTcJYQcJcQcZoOcZwPcJsSb5YWbpIWbpARcJQOe6cFhLoAhcE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&#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&#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78AiMEAhcMAhcMBhrwBh70AiLoA&#10;iLoDg8ICg8EBhb0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8AAh7sCibsBhbUDibkAhbsBhMABhMMChMIC&#10;hL8ChbsBhrkAhr0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DhMAChb0Ah7oBhb4BhL4Ah7wAibwAib8Ahr0Aib4AiL4AiL8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AhcAAhcAAhcAAhcAAhcAAhcAAhcAAhcAAhcAAhcAAhcAAhcAAhcAAhcAA&#10;hcAAhcAAhcAAhcAAhcABhcABhb4AhrwAh7gAiLUBh7UChroAhb8AhMMDhcIDgrwEhb0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&#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&#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&#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">
                <v:group id="Grupo 84" o:spid="_x0000_s1027" style="position:absolute;width:43434;height:14865" coordsize="43434,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Imagen 88" o:spid="_x0000_s1028" type="#_x0000_t75" style="position:absolute;width:20574;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">
                    <v:imagedata r:id="rId27" o:title="" croptop="15153f" cropbottom="7624f" cropleft="2218f" cropright="21194f"/>
                  </v:shape>
                  <v:shape id="Imagen 89" o:spid="_x0000_s1029" type="#_x0000_t75" style="position:absolute;left:25717;top:1809;width:14002;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">
                    <v:imagedata r:id="rId28" o:title="" croptop="17659f" cropbottom="27869f" cropleft="44439f" cropright="8406f"/>
                  </v:shape>
                  <v:shape id="Flecha: cheurón 99" o:spid="_x0000_s1030" type="#_x0000_t55" style="position:absolute;left:21812;top:5429;width:18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" adj="10800" fillcolor="#4472c4 [3204]" strokecolor="#1f3763 [1604]" strokeweight="1pt"/>
                  <v:shape id="Flecha: cheurón 101" o:spid="_x0000_s1031" type="#_x0000_t55" style="position:absolute;left:41624;top:5524;width:18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" adj="10800" fillcolor="#4472c4 [3204]" strokecolor="#1f3763 [1604]" strokeweight="1pt"/>
                </v:group>
                <v:shape id="Imagen 102" o:spid="_x0000_s1032" type="#_x0000_t75" style="position:absolute;left:44672;top:1428;width:16453;height:1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">
                  <v:imagedata r:id="rId30" o:title="" croptop="12730f" cropbottom="19024f" cropleft="39259f"/>
                </v:shape>
                <w10:wrap type="topAndBottom"/>
              </v:group>
            </w:pict>
          </mc:Fallback>
        </mc:AlternateContent>
      </w:r>
    </w:p>
    <w:p w14:paraId="57075EB1" w14:textId="67A6A806" w:rsidR="00151586" w:rsidRDefault="00151586" w:rsidP="004226E1">
      <w:pPr>
        <w:rPr>
          <w:rFonts w:asciiTheme="minorHAnsi" w:hAnsiTheme="minorHAnsi" w:cstheme="minorHAnsi"/>
        </w:rPr>
      </w:pPr>
    </w:p>
    <w:p w14:paraId="0F3CFA9D" w14:textId="77777777" w:rsidR="00151586" w:rsidRDefault="00151586" w:rsidP="00151586">
      <w:pPr>
        <w:rPr>
          <w:rFonts w:asciiTheme="minorHAnsi" w:hAnsiTheme="minorHAnsi" w:cstheme="minorHAnsi"/>
        </w:rPr>
      </w:pPr>
      <w:r>
        <w:rPr>
          <w:rFonts w:asciiTheme="minorHAnsi" w:hAnsiTheme="minorHAnsi" w:cstheme="minorHAnsi"/>
        </w:rPr>
        <w:tab/>
      </w:r>
      <w:r w:rsidRPr="00151586">
        <w:rPr>
          <w:rFonts w:asciiTheme="minorHAnsi" w:hAnsiTheme="minorHAnsi" w:cstheme="minorHAnsi"/>
        </w:rPr>
        <w:t>Luego proceda a realizar los pasos previamente explicados en este documento.</w:t>
      </w:r>
      <w:r w:rsidRPr="00151586">
        <w:rPr>
          <w:rFonts w:asciiTheme="minorHAnsi" w:hAnsiTheme="minorHAnsi" w:cstheme="minorHAnsi"/>
        </w:rPr>
        <w:tab/>
      </w:r>
    </w:p>
    <w:p w14:paraId="10DD9106" w14:textId="77777777" w:rsidR="00D25C17" w:rsidRDefault="00D25C17" w:rsidP="00D25C17">
      <w:pPr>
        <w:rPr>
          <w:rFonts w:asciiTheme="minorHAnsi" w:hAnsiTheme="minorHAnsi" w:cstheme="minorHAnsi"/>
        </w:rPr>
      </w:pPr>
    </w:p>
    <w:p w14:paraId="1F115C16" w14:textId="7238A55C" w:rsidR="00D25C17" w:rsidRPr="00151586" w:rsidRDefault="00D25C17" w:rsidP="00D25C17">
      <w:pPr>
        <w:ind w:left="708"/>
        <w:rPr>
          <w:rFonts w:asciiTheme="minorHAnsi" w:hAnsiTheme="minorHAnsi" w:cstheme="minorHAnsi"/>
          <w:b/>
          <w:bCs/>
        </w:rPr>
      </w:pPr>
      <w:r>
        <w:rPr>
          <w:rFonts w:asciiTheme="minorHAnsi" w:hAnsiTheme="minorHAnsi" w:cstheme="minorHAnsi"/>
          <w:b/>
          <w:bCs/>
        </w:rPr>
        <w:lastRenderedPageBreak/>
        <w:t>Editar datos de mi Cuenta</w:t>
      </w:r>
    </w:p>
    <w:p w14:paraId="780687B6" w14:textId="77777777" w:rsidR="00D25C17" w:rsidRDefault="00D25C17" w:rsidP="00D25C17">
      <w:pPr>
        <w:ind w:left="708"/>
        <w:rPr>
          <w:rFonts w:asciiTheme="minorHAnsi" w:hAnsiTheme="minorHAnsi" w:cstheme="minorHAnsi"/>
        </w:rPr>
      </w:pPr>
    </w:p>
    <w:p w14:paraId="2D915B83" w14:textId="5DE88D1F" w:rsidR="00D25C17" w:rsidRDefault="00D25C17" w:rsidP="00D25C17">
      <w:pPr>
        <w:ind w:left="708"/>
        <w:rPr>
          <w:rFonts w:asciiTheme="minorHAnsi" w:hAnsiTheme="minorHAnsi" w:cstheme="minorHAnsi"/>
        </w:rPr>
      </w:pPr>
      <w:r>
        <w:rPr>
          <w:rFonts w:asciiTheme="minorHAnsi" w:hAnsiTheme="minorHAnsi" w:cstheme="minorHAnsi"/>
        </w:rPr>
        <w:t>Para usted poder modificar ciertos datos de su cuenta de usuario debe:</w:t>
      </w:r>
    </w:p>
    <w:p w14:paraId="29DE3922" w14:textId="77777777" w:rsidR="00D25C17" w:rsidRDefault="00D25C17" w:rsidP="00D25C17">
      <w:pPr>
        <w:ind w:left="708"/>
        <w:rPr>
          <w:rFonts w:asciiTheme="minorHAnsi" w:hAnsiTheme="minorHAnsi" w:cstheme="minorHAnsi"/>
        </w:rPr>
      </w:pPr>
    </w:p>
    <w:p w14:paraId="4D429CB3" w14:textId="0D073DC6" w:rsidR="00D25C17" w:rsidRPr="00D25C17" w:rsidRDefault="00D25C17" w:rsidP="00D25C17">
      <w:pPr>
        <w:ind w:left="708"/>
        <w:jc w:val="center"/>
        <w:rPr>
          <w:rFonts w:asciiTheme="minorHAnsi" w:hAnsiTheme="minorHAnsi" w:cstheme="minorHAnsi"/>
          <w:sz w:val="28"/>
          <w:szCs w:val="28"/>
        </w:rPr>
      </w:pPr>
      <w:r w:rsidRPr="00151586">
        <w:rPr>
          <w:rFonts w:asciiTheme="minorHAnsi" w:hAnsiTheme="minorHAnsi" w:cstheme="minorHAnsi"/>
          <w:sz w:val="28"/>
          <w:szCs w:val="28"/>
        </w:rPr>
        <w:t xml:space="preserve">Iniciar Sesión &gt; </w:t>
      </w:r>
      <w:r>
        <w:rPr>
          <w:rFonts w:asciiTheme="minorHAnsi" w:hAnsiTheme="minorHAnsi" w:cstheme="minorHAnsi"/>
          <w:sz w:val="28"/>
          <w:szCs w:val="28"/>
        </w:rPr>
        <w:t>Ajustes de Usuario</w:t>
      </w:r>
      <w:r w:rsidRPr="00151586">
        <w:rPr>
          <w:rFonts w:asciiTheme="minorHAnsi" w:hAnsiTheme="minorHAnsi" w:cstheme="minorHAnsi"/>
          <w:sz w:val="28"/>
          <w:szCs w:val="28"/>
        </w:rPr>
        <w:t xml:space="preserve"> </w:t>
      </w:r>
    </w:p>
    <w:p w14:paraId="3D7AC4D7" w14:textId="77777777" w:rsidR="00D25C17" w:rsidRDefault="00D25C17" w:rsidP="00D25C17">
      <w:pPr>
        <w:ind w:left="708"/>
        <w:rPr>
          <w:rFonts w:asciiTheme="minorHAnsi" w:hAnsiTheme="minorHAnsi" w:cstheme="minorHAnsi"/>
        </w:rPr>
      </w:pPr>
    </w:p>
    <w:p w14:paraId="5E5592A2" w14:textId="1A06AFFA" w:rsidR="00151586" w:rsidRPr="00151586" w:rsidRDefault="00D25C17" w:rsidP="004226E1">
      <w:pPr>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776000" behindDoc="0" locked="0" layoutInCell="1" allowOverlap="1" wp14:anchorId="0D99C58B" wp14:editId="0E954E36">
                <wp:simplePos x="0" y="0"/>
                <wp:positionH relativeFrom="margin">
                  <wp:align>center</wp:align>
                </wp:positionH>
                <wp:positionV relativeFrom="paragraph">
                  <wp:posOffset>193040</wp:posOffset>
                </wp:positionV>
                <wp:extent cx="3971925" cy="1486535"/>
                <wp:effectExtent l="0" t="0" r="9525" b="0"/>
                <wp:wrapTopAndBottom/>
                <wp:docPr id="109" name="Grupo 109"/>
                <wp:cNvGraphicFramePr/>
                <a:graphic xmlns:a="http://schemas.openxmlformats.org/drawingml/2006/main">
                  <a:graphicData uri="http://schemas.microsoft.com/office/word/2010/wordprocessingGroup">
                    <wpg:wgp>
                      <wpg:cNvGrpSpPr/>
                      <wpg:grpSpPr>
                        <a:xfrm>
                          <a:off x="0" y="0"/>
                          <a:ext cx="3971925" cy="1486535"/>
                          <a:chOff x="0" y="0"/>
                          <a:chExt cx="3971925" cy="1486535"/>
                        </a:xfrm>
                      </wpg:grpSpPr>
                      <pic:pic xmlns:pic="http://schemas.openxmlformats.org/drawingml/2006/picture">
                        <pic:nvPicPr>
                          <pic:cNvPr id="119" name="Imagen 119"/>
                          <pic:cNvPicPr>
                            <a:picLocks noChangeAspect="1"/>
                          </pic:cNvPicPr>
                        </pic:nvPicPr>
                        <pic:blipFill rotWithShape="1">
                          <a:blip r:embed="rId8">
                            <a:extLst>
                              <a:ext uri="{28A0092B-C50C-407E-A947-70E740481C1C}">
                                <a14:useLocalDpi xmlns:a14="http://schemas.microsoft.com/office/drawing/2010/main" val="0"/>
                              </a:ext>
                            </a:extLst>
                          </a:blip>
                          <a:srcRect l="3384" t="23121" r="32340" b="11634"/>
                          <a:stretch/>
                        </pic:blipFill>
                        <pic:spPr bwMode="auto">
                          <a:xfrm>
                            <a:off x="0" y="0"/>
                            <a:ext cx="2057400"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18" cstate="print">
                            <a:extLst>
                              <a:ext uri="{28A0092B-C50C-407E-A947-70E740481C1C}">
                                <a14:useLocalDpi xmlns:a14="http://schemas.microsoft.com/office/drawing/2010/main" val="0"/>
                              </a:ext>
                            </a:extLst>
                          </a:blip>
                          <a:srcRect l="68072" t="63553" r="12563" b="5918"/>
                          <a:stretch/>
                        </pic:blipFill>
                        <pic:spPr bwMode="auto">
                          <a:xfrm>
                            <a:off x="2571750" y="180975"/>
                            <a:ext cx="1400175" cy="1263015"/>
                          </a:xfrm>
                          <a:prstGeom prst="rect">
                            <a:avLst/>
                          </a:prstGeom>
                          <a:ln>
                            <a:noFill/>
                          </a:ln>
                          <a:extLst>
                            <a:ext uri="{53640926-AAD7-44D8-BBD7-CCE9431645EC}">
                              <a14:shadowObscured xmlns:a14="http://schemas.microsoft.com/office/drawing/2010/main"/>
                            </a:ext>
                          </a:extLst>
                        </pic:spPr>
                      </pic:pic>
                      <wps:wsp>
                        <wps:cNvPr id="121" name="Flecha: cheurón 121"/>
                        <wps:cNvSpPr/>
                        <wps:spPr>
                          <a:xfrm>
                            <a:off x="2181225" y="542925"/>
                            <a:ext cx="180975" cy="3429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2169EA" id="Grupo 109" o:spid="_x0000_s1026" style="position:absolute;margin-left:0;margin-top:15.2pt;width:312.75pt;height:117.05pt;z-index:251776000;mso-position-horizontal:center;mso-position-horizontal-relative:margin;mso-width-relative:margin" coordsize="39719,148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7/Tz7/Tz7/Tz7/Tz7/Tz7/Tz&#10;7/Tz7/Tz7/Tz7/Tz7/Tz7/Tz7/Tz7/Tz7/Tz7/Tz7/Tz7/Tz7/Tz7/Tz7/Tz7/Tz7/Tz7/Tz7/Tz&#10;7/Tz7/Tz7/Tz7/Tz7/Tz7/Tz7/Tz7/Tz7/Tz7/Tz7/Tz7/Tz7/Tz7/Tz7/Tz7/Tz7/Tz7/Tz7/Tz&#10;7/Tz7/Tz7/Tz7/Tz7/Tz7/Tz7/Tz7/Tz7/Tz7/Tz7/Tz7/Tz7/Tz7/Tz7/Tz7/Tz7/Tz7/Tz7/Tz&#10;7/Tz7/Tz7/Tz7/Tz7/Tz7/Tz7/Tz7/Tz7/Tz7/Tz7/Tz7/Tz7/Tz7/Tz7/Tz7/Tz7/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7/Tz7/Tz7/Tz7/Tz7/Tz7/Tz7/Tz&#10;7/Tz7/Tz7/Tz7/Tz7/Tz7/Tz7/Tz7/Tz7/Tz7/Tz7/Tz7/Tz7/Tz7/Tz7/Tz7/Tz7/Tz7/Tz7/Tz&#10;7/Tz7/Tz7/Tz7/Tz7/Tz7/Tz7/Tz7/Tz7/Tz7/Tz7/Tz7/Tz7/Tz7/Tz7/Tz7/Tz7/Tz7/Tz7/Tz&#10;7/Tz7/Tz7/Tz7/Tz7/Tz7/Tz7/Tz7/Tz7/Tz7/Tz7/Tz7/Tz7/Tz7/Tz7/Tz7/Tz7/Tz7/Tz7/Tz&#10;7/Tz7/Tz7/Tz7/Tz7/Tz7/Tz7/Tz7/Tz7/Tz7/Tz7/Tz7/Tz7/Tz7/Tz7/Tz7/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Pz8/Pz8/Pz8/Pz&#10;8/Pz8/Pz8/Pz8/Pz8/Pz8/Pz8/Pz8/Pz8/Pz8/Pz8/Pz8/Pz8/Pz8/Pz8/Pz8/Pz8/Pz8/Pz8/Pz&#10;8fPz8fPz8fPz8fP07/P07/P07/P07/P07/P07/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Pz8/Pz8/Pz8/Pz8/Pz8/Pz8/Pz8/Pz8/Pz&#10;8/Pz8/Pz8/Pz8/Pz8/Pz8/Pz8/Pz8/Pz8/Pz8/Pz8/Pz8/Pz8/Pz8/Pz8fPz8fPz8fPz8fP07/P0&#10;7/P07/P07/P07/P07/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Pz8/Pz8/Pz8/Pz8/Pz8/Pz8/Pz8/Pz8/Pz8/Pz8/Pz8/Pz8/Pz8/Pz&#10;8/Pz8/Pz8/Pz8/Pz8/Pz8/Pz8/Pz8/Pz8/Pz8fPz8fPz8fPz8fPz8fPz8fP07/P07/P07/P07/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Pz8/Pz8/Pz8/Pz8/Pz8/Pz8/Pz8/Pz8/Pz8/Pz8/Pz8/Pz8/Pz8/Pz8/Pz8/Pz8/Pz8/Pz8/Pz&#10;8/Pz8/Pz8/Pz8/Pz8fPz8fPz8fPz8fPz8fPz8fP07/P07/P07/P07/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Pz8/Pz8/Pz8/Pz8/Pz&#10;8/Pz8/Pz8/Pz8/Pz8/Pz8/Pz8/Pz8/Pz8/Pz8/Pz8/Pz8/Pz8/Pz8/Pz8/Pz8/Pz8/Pz8/Pz8fPz&#10;8fPz8fPz8fPz8fPz8fPz8fPz8fP07/P07/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7/Tz7/Tz7/Tz7/Tz7/Tz&#10;7/Tz7/Tz7/Tz7/Tz7/Tz7/Tz7/Tz7/Tz7/Tz7/Tz7/Tz7/Tz7/Tz7/Tz7/Tz7/Tz7/Tz7/Tz7/Tz&#10;7/Tz7/Tz7/Tz7/Tz7/Tz7/Tz7/Tz7/Tz7/Tz7/Tz7/Tz7/Tz7/Tz7/Tz7/Tz7/Tz7/Tz7/Tz7/Tz&#10;7/Tz7/Tz7/Tz7/Tz7/Tz7/Tz7/Tz7/Tz7/Tz7/Tz7/Tz7/Tz7/Tz7/Tz7/Tz7/Tz7/Tz7/Tz7/Tz&#10;7/Tz7/Tz7/Tz7/Tz7/Tz7/Tz7/Tz7/Tz7/Tz7/Tz7/Tz7/Tz7/Tz7/Tz7/Tz7/Tz7/Tz7/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Pz8/Pz8/Pz8/Pz8/Pz8/Pz8/Pz8/Pz8/Pz8/Pz&#10;8/Pz8/Pz8/Pz8/Pz8/Pz8/Pz8/Pz8/Pz8/Pz8/Pz8/Pz8/Pz8/Pz8fPz8fPz8fPz8fPz8fPz8fPz&#10;8fPz8fP07/P07/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Pz8/Pz8/Pz8/Pz8/Pz8/Pz8/Pz8/Pz8/Pz8/Pz8/Pz8/Pz&#10;8/Pz8/Pz8/Pz8/Pz8/Pz8/Pz8/Pz8/Pz8/Pz8/Pz8/Pz8/Pz8/Pz8/Pz8/Pz8/Pz8/Pz8/Pz8/Pz&#10;8/Pz8/Pz8/Pz8/Pz8/Pz8/Pz8/Pz8/Pz8/Pz8/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7/Tz7/Tz7/Tz7/Tz7/Tz7/Tz7/Tz7/Tz7/Tz7/Tz7/Tz7/Tz7/Tz7/Tz7/Tz7/Tz7/Tz7/Tz&#10;7/Tz7/Tz7/Tz7/Tz7/Tz7/Tz7/Tz7/Tz7/Tz7/Tz7/Tz7/Tz7/Tz7/Tz7/Tz7/Tz7/Tz7/Tz7/Tz&#10;7/Tz7/Tz7/Tz7/Tz7/Tz7/Tz7/Tz7/Tz7/Tz7/Tz7/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7/Tz7/Tz7/Tz7/Tz&#10;7/Tz7/Tz7/Tz7/Tz7/Tz7/Tz7/Tz7/Tz7/Tz7/Tz7/Tz7/Tz7/Tz7/Tz7/Tz7/Tz7/Tz7/Tz7/Tz&#10;7/Tz7/Tz7/Tz7/Tz7/Tz7/Tz7/Tz7/Tz7/Tz7/Tz7/Tz7/Tz7/Tz7/Tz7/Tz7/Tz7/Tz7/Tz7/Tz&#10;7/Tz7/Tz7/Tz7/Tz7/Tz7/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10;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10;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10;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10;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10;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&#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10;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&#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10;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&#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10;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&#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10;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10;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10;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10;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10;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10;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10;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10;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10;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10;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10;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10;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10;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&#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10;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&#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10;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&#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10;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&#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10;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10;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10;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&#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RajQFbjQBeiwBfiwBeiwBdiwNajQRZ&#10;jwBajQBklweAtAOGugCIvgCGwAWIxgaExgCLwACHvQaHuw+EuQVwogBdjgBdjQFdjABeigBeigBe&#10;iwBeiwBeiwBdiwBciwFb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QFbiwFbiwBajABdiwBejABdiABciABhkQh5&#10;qweIvACGvgCFwACFwACGvACHuw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RajQNajQBeiwBeiwBeiwBdiwNajQNajQBbjgBlmAmCtgSJvACK&#10;wACIvwSHxQSCxACOwwCJvweIvA+GugZxowBdjgBcjABaiQBeigBeigBeiwBeiwBeiwBdiwBciwFb&#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QFciQFbiwBajABdiwBejABdiABciABhkQh5qweIvACGvgCFwACFwACG&#10;vACHuw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ZZjQNajQBeiwBeiwBeiwBdiwNbiwNajQBZjABklgaBsgOIuQCLvgCIvwOHwgKEwgCKvQCG&#10;uQGFtgqEtQJwoQBejgBdjQBdiwBeigBeigBeiwBeiwBdiwBciwFbiwNb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d&#10;iAFciQFbiwBajABdiwBejABdiABciABhkQh5qweIvACGvgCFwACFwACFvQCHvQ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ZZjQNajQBdiwBe&#10;iwBeiwBdiwNbiwFbjQBdjwBmmAeBsAOJuACLvACIvgSIwQSGwACMvgCKvQWJuguFtgFxoQBejQBd&#10;jABcigBeigBeigBeiwBdiwBdiwBciwFbiwNb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diAFciQFbiwBajABdiwBe&#10;jABdiABciABhkQh5qweIvACGvgCFwACFwACFvQCHvQ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ZZjQNajQBdiwBeiwBeiwBciwNbiwFbjQBb&#10;jQBklAV/rAOHtQCKuQCGuAKHvAODvACJuQCIugeIuQqEswBunABciwBdjABeiwBejABejABdiwBd&#10;iwBdiwBciwFciQNbiQ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diAFciQFbiwBajABdiwBejABdiABciABhkQh5qweI&#10;vACGvgCFwACFwACFvQCHvQ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RajQNajQBciwBdiwBdiwBciwNbiwFbiwBZiQBikQh+qgmKtAeNugWK&#10;uwqJvAmGvACHtwOHuAmHtw2DswBunABdigBeiwBejABejABejABdiwBdiwBciwBciwFciQNbiQ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diAFciQFbiwBajABdiwBejABdiABciABhkQh5qweIvACGvgCFwACFwACFvQCH&#10;vQ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NajQNajQBciwBdiwBdiwBciwNbiwFbiwBdjQBjkwt9qQyHsQuKtQiGtg6IuQ+GugqKuwqIug+G&#10;thCCsQNtnABejABeiwBbiQBejAFdjABdjQBdjQBciwBciwFciQFciQ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diAFc&#10;iQFbiwBajABdiwBejABdiABciABhkQh5qweIvACGvgCFwACFwACFvQCHvQ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FbjQFbjQBciwBdiwBc&#10;iwFbiwNbiwFbiwBcjABejANynQB1oAB0oABxnwFypANzpQBzpgBypQJyogdzogBmlABciwBejABc&#10;iwFdjAFdjABdjQBdjQBciwBciwBciQFciQ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diAFciQFbiwBajABdiwBejABd&#10;iABciABhkQh5qweIvACGvgCFwACFwACFvQCHvQ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cjQBcjQBdiwBdiwBciwFbiwNbiwNbiwBciwBd&#10;jQBejABfjgBgjgBfjgBdjgBckABekgBfkQBejwBdjgBdjQBdiwBciQFciQJcjAFbiwBcjQBcjQBd&#10;iwBdiwBdiQFdig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diAFciQFbiwBaigBcigBejABdiABciABhkQh5qweHvgCG&#10;vgCFwACFwACFvQCHvQ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djQBdjQBdiwBdiwBciwFbiwNbiwNbiwFbiwBdiwBejQBgjgBgjgBfkABe&#10;kABekQBfkQBekQBekABejgFdjAFdjAJdigJdigJcjAFbiwBcjQBcjQBdiwBdiwBdiQBeig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diAFciAFciQBaigBdiwBejABdiABciABhkQh5qweHvgCGwACFwgCFwgCFvQCHvQ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e&#10;iwBdiwBdiwBdiwBciwFbiwNbiwNbiwFbiwBciwBejABfjABgjQFfjwNfkARekgJfkgNekgJejwJe&#10;jQNdjQJdigJdigJdigJcjAJcjgBcjQBcjQBdiwBdiwBdiQBdiQ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dhgJdiQFc&#10;iQBaigBdiwBejAFeiQBciABhkQh5qweHvgCGwACFwgCFwgCFvQCGvg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eiwBdiwBdiwBciwFbiwFb&#10;iwFbiwFbiwFbiwBciwBejABejAJejQJejQNdjwVcjwNdjwNdjwNdjQNdjQNeiwJdigFdigJcjAJc&#10;jAJcjgBcjQBcjQBdiwBdiwBdiQBdiQ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dhgJdiQJdigFbiwBejAFfjQFeiQBc&#10;iABhkQh5qweHvgCGwACFwgCFwgCFvwCGvg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diwBdiwBciwFbiwFbiwFbiwFbiwBciwBciwBdiwBe&#10;jABejAJejQJejQNdjQNdjQNdjQNdjQJejQJeiwJfigJfigFfiwJejQFdjAFdjgFbjwFbjQBciwBc&#10;iwBciQBciQ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dhgJdiQJdigFbiwBejAFfjQFeiQBciABhkQh5qweHvgCGwACF&#10;wgCFwgCFvwCGvg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diwBciwFbiwFbiwNbiwFbiwBciwBdiwBejABfjABgjQFfjQFfjQJejQJejQJe&#10;jQJejQJejQFfiwFfiwBgigBgigBgiwJgjgBejAFdjgJckAFbjwFbiwBciwBciQBciQ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dhgJdiQJdigFbiwBejAFfjQFeiQBciABhkQh5qweHvgCGwACFwgCFwgCFvwCGvg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ciQBc&#10;iQFbiwNbiwNbiwFbiwBcjQBdjQBeiwBfjABfjABgjQBhjgFfjQFfiwFfiwFfiwBgiwBhigBhigBh&#10;igBhigBhiwBgjQBejAFdjgJckAFbjwFbiwFbiwFciQFciQ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dhgJdiQJdigFb&#10;iwBejAFfjQFeiQBciABhkQh5qweHvgCGwACFwgCFwgCFvwCGvg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ciQFciQFbiwNbiwNbiwFbiwBc&#10;jQBdjQBdigBfiwBfjABfjABgjQBgjQBgiwBgiwBgiwBgiwBhiQBhiQBhiQBhiQBgigBfjABfjAFd&#10;jgFckAFbjwNbiwNbiwFciQFciQ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dhgFciAJdigFbiwBejAFfjQFeiQBciABh&#10;kQh5qweHvgCGwACFwgCFwgCFvwCGvg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ciwBciwBciwBciwBciwBciwBciwBciwFdjAFdjAFdjAFd&#10;jAFdjAFdjAFdjAFdjAJejQJejQJejQFdjAFdjAFdjAFdjA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diwBciwFbiwBaigBdiAFeiQFehwBciABjjwl+sQWKvwCGwgCGwgCE&#10;wQGFvgGFvQ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ciwBciwBciwBciwBciwBciwBciwBciwFdjAFdjAFdjAFdjAFdjAFdjAFdjAFdjAFd&#10;jAFdjAFdjAFdjA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diwBciwFbiwBaigBdiAFeiQFehwBciABjjwl+sQWKvwCGwgCGwgCEwQGFvgGFvQ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ciwBciwBc&#10;iwBciwBciwBciwBciwBciwBciwBciwBciwBciwBciwBciwBciwBciwFdjAFdjABciwBciwBciwBc&#10;iwBbigBbig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diwBciwFbiwBaigBd&#10;iAFeiQFehwBciABjjwl+sQWKvwCGwgCGwgCEwQGFvgGFvQ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ciwBciwBciwBciwBciwBciwBciwBc&#10;iwBciwBciwBciwBciwBciwBciwBciwBciwBciwBciwBciwBciwBciwBciwBbigBbig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PT09fX19vb29vb29vb29vb29vb29vb29vb29vb29vb29vb29vb29vb29vb29vb29vb29vb2&#10;9vb29vb29vb29vb29vb29vb29vb29vb29vb29vb29vb29vb29vb29vb29vb29vb29vb29vb29vb2&#10;9vb29vb29vb29vb29vb29vb29vb29ff29ff29ff29ff29ff09ff29ff29ff29ff29ff29ff29ff2&#10;9ff29ff39fb49ff29ff29ff29ff29ff29ff29ff29ff29ff29ff29ff29ff29ff29ff29ff29ff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9PT09PT0&#10;9PT0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8PT18PT18PT18PT18PT18PT27/T37/T38PT28PT18PT18PT18PT18PT1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vP38vP38vP38vP38vP38vP38vP38vP38vP38vP38vP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fT29fT29vf58vP1zc7Q/Pfz+PTx8vLw8/b17vP27/T28PT38fT28/P09fPy9fPw&#10;8/T08fP28fLz8vP08vP08/T28/T28/T19PT09PT09fP09fPz9PT09PT09PT09PT09PT09PT09PT0&#10;9PT09PT09PT09PT08vLy8vLy8/Pz8/Pz8/Pz8/Pz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Pz8vLy&#10;8/Pz8/Pz8/Pz9PT09PT09PT09PT09PT09PT09PT09PT09PT09PT09PT09PT09PT09PT09PT09PT0&#10;9PT09PT09PT09PT09PT09PT09PT09PT09PT09PT09PT09PT09PT09PT09PT09PT09PT09PT09PT0&#10;9PT09PT09PT09PT09PT09PT09PT08/X08/X08/X08/X08/Xy8/X08/X08/X08/X08/X08/X08/X0&#10;8/X08/X18/T28/X08/X08/X08/X08/X08/X08/X08/X08/X08/X08/X08/X08/X08/X08/X08/X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9PT0&#10;9PT09PT09PT09PT09PT09PT09PT09PT09PT09PT09PT09PT09PT09PT09PT09PT09PT09PT08/Pz&#10;8/Pz9PT0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8/Lw8/Lw9PPx9PPx9PPx9PPx9PPx9PPx9PPx9PPx8/Lw8/Lw8/Lw&#10;8/Lw8/Lw8/Lw8vHv8/Lw8/Lw8/Lw8/Lw8/Lw8vHv8vHv8vHv8vHv8vHv8vHv8vHv8vHv8vHv8vHv&#10;8vHv8vHv8vHv8vHv8vHv8vHv8vHv8vHv8/Lw8/Lw8/Lw8/Lw8/Lw8/Lw8/Lw8/Lw8/Lw8/Lw8/Lw&#10;8/Lw8/Lw8/Lw8/Lw8/Lw8/Lw8/Lw8/Lw8/Lw8/Lw8/Lw8/Lv8/Lu8/Lu9PL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fHu9fHu9fHu9fHu9fHu9PDt9PDt9PDt9PDt&#10;9PDt9PDt9PDt9PDt9PDt9PDt9PDt9fHu9fHu9fHu9fHu9fHu9fHu9fHu9fHu9fHu9fHu9fHu9fHu&#10;9PPv9PPv9PPv9PPv9fTw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8PT18PT18PT18PT17/X17/X27/T37/T37/X27/X17/X17/X17/X17/X1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8vb57fH08/f68fHw8vP08PLy8/Px6+/w1t7h0NbZzNjgy9jizdfhy9ji&#10;z9Ta1NTW0NXY1drd6O3w8vb58/P28vP08/Pz9PPx8/Py8/Pz8/Pz8/Pz8/Pz8/Pz8/Pz8/Pz8/Pz&#10;8/Pz8/Pz8/Pz8/Pz8vLy8vLy8/Pz8vLy8vLy8vLy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vLy9PT08/Pz8vLy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8/Lw8/Lw8/Lw8/Lw8/Lw8/Lw&#10;8/Lw8/Lw8/Lw8/Lw8/Lw8/Lw8/Lw8/Lw8/Lw8/Lw8/Lw8/Lw8/Lw8/Lw8/Lw8/Lw8/Lw8/Lw8/Lw&#10;8/Lw8/Lw8/Lw8/Lw8/Lw8/Lw8/Lw8/Lw8/Lw8/Lw8/Lw8/Lw8/Lw8/Lw8/Lw8/Lw8/Lw8/Lw8/Lw&#10;8/Lw8/Lw8/Lw8/Lw8/Lw8/Lw8/Lw8/Lw8/Lw8/Lw8/Lw8/Lv8/Lu8/Lu9PL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fHu9fHu9fHu9fHu9fHu9fHu9fHu9fHu9fHu&#10;9fHu9fHu9fHu9fHu9fHu9fHu9fHu9fHu9fHu9fHu9fHu9fHu9fHu9fHu9fHu9fHu9vLv9vLv9fLv&#10;8/Lu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8PT18PT18PT17/X17/X17/X27/T37/T37vX27fb17fb17fb17fb17fb1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Lu9vLu&#10;9vLu9vLu9vLu9vLu9vLu9vLu9vLu9vLu9vLu9vLu9vLu9vLu9vLu9vLu9vLu9vLu9vLu9vLu9vLu&#10;9vLu9vLu9vLu9vLu9vLu9vLu9vLu9vLu9vLu9vLu9vLu9vLu9vLu9vLu9vLu9vLu9vLu9vLu9vLu&#10;9vLu9vLu9vLu9vLu9vLu9vLu9vLu9vLu9vLu9vLu9vLu9vLu9vLu9vLu9vLu9vLu9vLu9vLu9vLu&#10;9vLu9vLu9vLu9vLu9vLu9vLu9vLu9vLu9vLu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8PT17/X17/X17/X17/X17/X27/T37/T37vX27fb17fb17fb17fb17fb1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Pu9vPu&#10;9vPu9vPu9vPu9vPu9vPu9vPu9vPu9vPu9vPu9vPu9vPu9vPu9vPu9vPu9vPu9vPu9vPu9vPu9vPu&#10;9vPu9vPu9vPu9vPu9vPu9vPu9vPu9vPu9vPu9vPu9vPu9vPu9vPu9vPu9vPu9vPu9vPu9vPu9vPu&#10;9vPu9vPu9vPu9vPu9vPu9vPu9vPu9vPu9vPu9vPu9vPu9vPu9vPu9vPu9vPu9vPu9vPu9vPu9vPu&#10;9vPu9vPu9vPu9vPu9vPu9vPu9vPu9vPu9vPu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8PT17/X17/X17/X17/X17/X27/T37/T37vX27fb17fb17fb17fb17fb1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7/X17/X17/X1&#10;7/X17/X17/X17/X17/X17vX27fX37fX37vX27/X17/X17/X17/X17/X1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XAAIbAAIa9AIa9AIa+AIe9AIW5AIi+AIjEAIfBAYS4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YW+AYW7AIfEAIfD&#10;AIa7AIW7AIa/AIbAAIa9AIa+AIXAAYX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W/AIa9AIa+AIfBAIjAAIW6AIW8AIrJAIfDAYe8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XBAIXBAIXBAIXB&#10;AIXBAIXBAIXBAIXBAIXBAIXBAIXBAIXBAIXBAIXBAIXBAIXBAIXBAIXBAIXBAIbAAIa9AIjJAIjG&#10;AIa7AIa8AIjCAIfDAIa+AIa+AIW/AoS+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9AYa8AIa+AIa/AIe/AIjCAYW6A32uCXuqBn21BnyxB3up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tBnutBnutBnut&#10;BnutBnutBnutBnutBnutBnutBnutBnutBnutBnutBnutBnutBnutBnutBnutBnurB3usBHy1B3yz&#10;B3qrAoCyAYe+AIjCAIe/AIa+AIa+AoW8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AIi/AIbBAYTAAoS8BoO3IYarot/oteHquOHruuHrveHp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t+Hqt+Hqt+Hqt+Hq&#10;t+Hqt+Hqt+Hqt+Hqt+Hqt+Hqt+Hqt+Hqt+Hqt+Hqt+Hqt+Hqt+Hqt+Hqt+HquOHpu+HpueDrt+Lr&#10;tuDpf8fXDHypBIW5AoS8AIXAAIfAAIi/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AIe9AIXAAYTCAYTCBIO5KoSj3Pv7/P7///z////+/P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v3+/P79//7///3/&#10;+///qtviDXiiAoW+AYTCAYTCAIa/AIi7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10;/v7+/////f39////////////////////1NTUTU1NT09PTU1NTU1NTU1NTU1NTU1NTU1NTU1NhYWF&#10;/////////////////////////////////////v7+/v7+/////////v7+/f39////////////////&#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10;/v7+////////7+/v4eHhioqKHh4eHx8fFBQUAAAAAAAAAAAAAAAAAAAAAAAAAAAAAAAAAAAAAgIC&#10;Hx8fHh4eVlZW09PT5eXl/////////f39/v7+/v7+/v7+/f39/v7+/Pz8/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8AYa6AoS+AYXBAIbDAYW+J4aq3fv8/v7+//z///3//P///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v///v///v///v//&#10;/v///v///v///v///v///v///v///v///v///v///v///v///v///v///v///f///f////z///z/&#10;/v//qtvkCXqpAIfCAIXDAoTAAoW9AIa7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10;////8PDwsbGxRkZGAAAAAAAAAAAAAAAAAAAAAAAAAAAAAAAAAAAAAAAAAAAAAAAAAAAAAAAAAAAA&#10;AAAAAAAAAAAAAAAAERERk5OTx8fH/////////////v7+/f39/////v7+/Pz8////////////////&#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10;goKCOjo6AAAAAAAAAgICAAAAAAAAAAAAlJSUoqKin5+foqKioaGhoaGhoaGhoaGhoaGhoaGhoqKi&#10;MTExAAAAAAAAAAAAAAAAAAAACwsLXl5e6enp/////////f39/////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zc3NMDAw&#10;AAAAAAAAAAAAAAAADw8PZmZmz8/P0NDQ////////////////////////////////////////////&#10;4ODgz8/Pn5+fHh4eCAgIAAAAAAAAAAAAJiYmdnZ2+vr6/////v7+/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9/f3kZGRDQ0NAAAA&#10;AAAAAAAAIyMjZGRk+Pj4/f39/////////f39/////f39/v7+/////////////////////////v7+&#10;////////////+fn5uLi4OTk5AAAAAAAAAAAAAAAAXV1d19fX/////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ampqAAAAAAAAAAAA&#10;AAAAZWVl1NTU/////////v7+/////////////v7+/v7+////////////////////////////////&#10;/v7+/v7+/f39/v7+////////dHR0IyMjAAAAAQEBAAAAICAg39/f/////v7+/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bGxsAAAAAAAAAAAAUVFR&#10;xMTE/////////v7+/v7+/v7+/v7+/////f39/v7+/v7+/f39/f39+/v7/////v7+/f39/////v7+&#10;/Pz8/v7+/////v7+/f39////////3t7epaWlAQEBAAAAAAAAIyMj4uLi/////v7+/v7+/v7+/f39&#10;/v7+/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dnZ2AAAAAAAADQ0NTU1N9/f3&#10;////+/v7/v7+/////Pz8/v7+/Pz8/f39/////f39/v7+/v7+/v7+/f39/Pz8/f39/v7+/f39+vr6&#10;/v7+/f39/f39/f39/v7+/v7+/f39////////o6OjHh4eAAAAAAAAKSkp3Nzc/////f39/f39/f39&#10;/v7+/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f39////j4+PAAAAAAAAEBAQrKys////////&#10;/////v7+/////Pz8/////f39/Pz8/v7+/v7+/v7+/f39/v7+/v7+/Pz8/v7+/v7+/v7+/v7+/f39&#10;/f39/////v7+/////f39/f39/Pz8/v7+/f39////4ODgQ0NDAAAAAAAANTU18/Pz/////f39/v7+&#10;/Pz8/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lpaWBAQEAAAACgoKw8PD/////v7+////&#10;/////f39/f39/f39/v7+/v7+/////v7++/v7////////////////////////////////////////&#10;/v7+/////v7+/v7+/v7+/v7+/v7+/v7+/////v7+////8/PzPj4+AAAAAAAARkZG/v7+/////v7+&#10;/f39/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tbW1BwcHAAAABAQEqqqq/////f39/v7+/f39&#10;/f39/////////v7+/Pz8/////f39////////5+fnyMjIJSUlJCQkJSUlJiYmJCQkcnJy5+fn8fHx&#10;/////v7+/f39/f39/f39/////f39/////f39/f39////////7e3tKysrAAAAAAAAXFxc+fn5/v7+&#10;/Pz8/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6enpDAwMAAAAAAAAPz8/+Pj4/////////////v7+&#10;/////////v7+/v7+/f39////////0tLSiIiIAQEBAAAAAAAAAAAAAAAAAAAAAAAAAAAAAAAAOTk5&#10;urq6/////////f39/v7+/////////f39/v7+/////v7+////////paWlAAAAAAAAAAAAm5ub////&#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Pz8/f39/////////Pz8////c3NzAgICAAAAFBQUxcXF////////////////////&#10;/////////v7+/v7+////9PT0ZGRkFhYWAAAAAQEBAAAAAAAAAAAAAAAAAAAAAAAAAAAAAQEBAAAA&#10;AAAAWFhYwsLC/////v7+/v7+/f39/////////////v7+/////v7+8/PzWlpaAAAAAQEBJycn8/Pz&#10;/////Pz8////////////////////////////////////////////////////////////////////&#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ubm5CgoKAgICAAAAtra2////////////////////////&#10;/////f39/f39/////Pz8UlJSAAAAAAAAAAAACgoKPj4+yMjIyMjIx8fHyMjIyMjIioqKCwsLBQUF&#10;AgICAAAAGRkZ0NDQ/////////v7+/////Pz8/////////f39////////8vLyLS0tAAAAAAAAVFRU&#10;/////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fn5fX19AAAAAQEBICAg5+fn////////////////////////&#10;/v7+/f39////8/PzW1tbAAAAAgICAAAAX19f9PT0+Pj4////////////////////////8/Pztra2&#10;CQkJAAAAAAAAHBwc3Nzc/v7+/f39/v7+/v7+/v7+/////v7+/////f39////ZmZmAgICAAAAISEh&#10;4eHh+/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f39////////////3d3dAAAAAQEBAAAAn5+f////////////////////////////&#10;/v7+////////z8/PAAAAAgICAAAAR0dH/Pz8/f39/////////v7+/v7+/f39/f39/f39/v7+////&#10;l5eXAAAAAAAAAAAAV1dX/////f39/Pz8/Pz8/f39/f39/f39/f39/f39/v7+9fX1AAAAAAAAAAAA&#10;ZWVl////////////////////////////////////////////////////////////////////////&#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v7+/f39////3t7eAAAAAQEBLy8v5OTk/v7+////////////////////////&#10;/v7+/f39+/v7SUlJAAAAAAAAPz8/9PT0/////f39/f39/v7+/v7+/v7+/f39/v7+/v7+/v7+/v7+&#10;////mZmZAAAAAgICGRkZxsbG/v7+/f39/v7+/f39+/v7/v7+/f39/f39////+vr6goKCAAAAAAAA&#10;ampq////////////////////////////////////////////////////////////////////////&#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Pj4+AAAAAQEBXV1d/////v7+/f39////////////////////&#10;////////5eXlDAwMAAAAGhoa8fHx/////f39/v7+/v7+/////////v7+/////////v7+/v7+/v7+&#10;////////YWFhAAAAAAAAl5eX/f39/v7+/v7+/////Pz8/////v7+/v7+/f39////xcXFDAwMAAAA&#10;CwsLzc3N////////////////////////////////////////////////////////////////////&#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10;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&#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KysrAAAACwsL8fHx/////f39/v7+////////////////////&#10;/v7+////UlJSAAAAAAAAGBgY/////////////////////////////////////////////v7+////&#10;/v7+////aGhoAAAAAQEBCQkJ6urq/////v7+/////////////////////////v7+////WVlZAAAA&#10;AAAAy8vL////////////////////////////////////////////////////////////////////&#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&#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4uLiHh4eAAAADQ0N8fHx/////Pz8/f39////////////////////&#10;////////U1NTAAAAAAAAlpaW/////////////////////////////////////////////v7+////&#10;////////z8/PISEhAAAACAgI6urq/v7+/v7+/////////////////////////f39////WlpaAAAA&#10;AAAApaWl////////////////////////////////////////////////////////////////////&#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&#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v7////dnZ2AwMDAAAACwsL8vLy/////v7+/v7+////////////////////&#10;/v7+////U1NTAAAAAAAA2NjY/////////////////////////////////////////////////v7+&#10;/v7+/f39////NjY2AAAABwcH7Ozs/////v7+/////////////////////////f39////WlpaAAAA&#10;AAAAKCgo/Pz8////////////////////////////////////////////////////////////////&#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&#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v7+////ZWVlAAAAAAAAWlpa+fn5/////f39/Pz8////////////////////&#10;////////U1NTAAAAAAAA2tra/////////////////////////////////////////////v7+/v7+&#10;/v7+////////Nzc3AAAACQkJ6urq////////////////////////////////////////oaGhBwcH&#10;AAAAFhYW+/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&#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Pz8////aGhoAAAAAAAAv7+//////v7+/f39////////////////////////&#10;////////UVFRAAAAAQEBZ2dn/////////////////////////////////////////////////v7+&#10;////////qqqqFRUVAAAABAQE7Ozs/////////v7+/////////////////////////f39////Hx8f&#10;AAAAFhYW+/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&#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f39////Z2dnAAAAAAAAubm5/////v7+/////v7+////////////////////&#10;////////goKCAgICAAAAExMT/////////////////////////////////////////////////v7+&#10;////////ZWVlAAAAAAAANTU18/Pz/////Pz8/////////////////////////v7+/////v7+HR0d&#10;AAAAFhYW+/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&#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Z2dnAAAAAAAAuLi4/////v7+/f39////////////////////////&#10;////////9fX1DAwMAAAADQ0NvLy8/////f39/////v7+/////////v7+/v7+/////v7+/v7+////&#10;////+Pj4Ojo6AAAAAAAApqam/////v7+/Pz8/////////////////////////////v7+////Hh4e&#10;AAAAFhYW+/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&#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Z2dnAAAAAAAAwcHB/////Pz8/v7+/f39////////////////////&#10;/v7+/v7+/Pz8U1NTAAAAAAAANjY27u7u/////f39/v7+/v7+/v7+/v7+/v7+/////Pz8/Pz8/v7+&#10;////jIyMAAAAAAAAGRkZzc3N/////f39/v7+/v7+/////////////////////v7+/Pz8////Hx8f&#10;AAAAFxcX+/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&#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Pz8////ZmZmAAAAAAAAWVlZ+vr6/////v7+/v7+////////////////////&#10;/////v7+////7u7uKSkpAAAAAAAAOzs7+Pj4////////////+vr6/v7+/////v7+/v7+////////&#10;jIyMAAAAAQEBBwcHpKSk/////f39/////////v7+////////////////////////////n5+fCQkJ&#10;AAAAFhYW+/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&#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Pz8////dHR0AwMDAAAACgoK8fHx/////v7+/v7+////////////////////&#10;/f39/f39/v7+////d3d3AAAAAAAAAAAAHh4enp6e6enp////////////////////+vr61tbWLi4u&#10;BQUFAAAAAAAAKysr+vr6/////v7+/v7+/Pz8/////////////////////////v7+////WlpaAAAA&#10;AAAAJSUl+/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&#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f39////8PDwJiYmAAAADAwM8/Pz/v7+/f39////////////////////////&#10;/f39/f39/v7+/v7+////bW1tGBgYAAAAAAAAAAAAGhoatbW1tbW1s7OztLS0tbW1a2trAAAAAQEB&#10;AAAAAAAAPj4+3Nzc/////f39/f39/f39/f39/v7+/////////////////////v7+////XFxcAAAA&#10;AAAAtLS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&#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KysrAAAACwsL39/f/////f39/v7+////////////////////&#10;/v7+////////////////////2NjYMjIyAAAAAQEBAAAAAAAAAAAAAAAAAAAAAAAAAAAAAgICAAAA&#10;AQEBpKSk/////////v7+/f39/v7+/v7+/f39/v7+/////////////////////v7++/v7TExMAAAA&#10;AAAAycnJ////////////////////////////////////////////////////////////////////&#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&#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MjIyAAAAAQEBX19f/////f39/////f39/v7+/v7+////////&#10;/v7+/v7+/v7+////+vr63NzcOzs7ExMTAQEBAAAAAAAAAAAAAAAAAAAAAAAAAAAAAAAAAAAAAQEB&#10;AQEBOTk5oqKi9PT0/////Pz8/f39/v7+/////v7+/f39/////////v7+/f39////w8PDCwsLAQEB&#10;BQUFycnJ////////////////////////////////////////////////////////////////////&#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v7+/f39////1tbWAAAAAAAAMjIy6urq/////v7+/v7++/v7/v7+/////v7+&#10;/v7++/v7////9vb2WFhYCAgIAAAAAAAAAAAAAAAALS0tODg4ODg4ODg4ODg4ODg4ODg4AwMDAAAA&#10;AAAAAAAABAQEHR0d19fX////////+/v7/f39/f39+/v7/f39/Pz8/f39/v7++/v7jo6OAAAAAAAA&#10;ZWVl/f3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Pz8/////v7+////39/fAgICAQEBAAAAo6Oj/////v7+/v7+/f39/Pz8/f39/v7+&#10;/f39////vr6+ZGRkAAAAAQEBAAAAAAAAX19fZGRk8PDw////////////////////////jY2NZGRk&#10;GxsbAAAABAQEAAAAIyMjnJyc/////f39////////+/v7/v7+/f39/f39////9vb2BAQEAAAAAAAA&#10;cHBw////////////////////////////////////////////////////////////////////////&#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&#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Pj4e3t7AAAAAAAALCws6Ojo/////v7+/f39/f39/v7+/v7+&#10;////wcHBCwsLAAAAAAAAAAAAREREvr6+/////////////v7+////////////////////////////&#10;2NjYlZWVAQEBAQEBAAAAAAAAampq/////////v7+/////////v7+/f39////cHBwAwMDAAAAHx8f&#10;39/f////////////////////////////////////////////////////////////////////////&#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&#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t7e3AgICAAAAAAAAwsLC////+/v7/////v7+/f39////&#10;0dHRDw8PAAAAAAAAERERw8PD8/Pz/////v7+/////v7+/////v7+/v7+/v7+/v7+/v7+/f39/v7+&#10;////////6OjoSEhIAAAAAAAAAAAAi4uL/////f39/////f39////////+Pj4Li4uAAAAAAAAT09P&#10;/////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&#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Pz8/f39/////////Pz8////gYGBBAQEAAAAFxcX0tLS/////v7+/v7+/v7+29vb&#10;ISEhAAAAAAAACAgIu7u7/////////v7+/f39/v7+/f39/v7+/////////////////////////v7+&#10;/v7+////////8/PzNDQ0AAAAAAAAAAAAmJiY/////v7+/////v7+/Pz8ZWVlAAAAAAAAODg47+/v&#10;/f39/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CgoKAAAAAAAAGRkZ29vb////////////kZGR&#10;AAAAAQEBAAAAr6+v/////v7+/////v7+/////////////v7+////////////////////////////&#10;/v7+/////v7+////6+vrMDAwAAAAAAAAGBgY/////v7+/v7+////aGhoAAAAAQEBAAAAq6ur////&#10;/////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f39paWlAgICAAAAAAAAm5ub////////3d3dFxcX&#10;AgICBQUFmpqa////////////////////////////////////////////////////////////////&#10;////////////////////4eHhHBwcAQEBBQUFenp6////////4ODgFRUVAQEBAAAATU1N8fHx/v7+&#10;/Pz8/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&#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iYmJAAAAAAAADQ0NxMTE////oaGhAAAA&#10;AAAAPj4+/////////Pz8////////////////////////////////////////////////////////&#10;/////////////////v7+////pKSkAAAAAAAAQ0ND+Pj48PDwRUVFAAAAAAAAOjo6+fn5/////v7+&#10;/f39/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Pz8////j4+PAAAAAAAADg4OY2NjBwcHAQEB&#10;DAwMqqqq/////v7+/v7+/v7+////////////////////////////////////////////////////&#10;/////////////////v7+////6urqMzMzAAAAAAAATU1NPj4+AAAAAAAANjY27u7u/////f39/v7+&#10;/Pz8/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&#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f39////e3t7AAAAAAAAAAAAAAAAAQEB&#10;FxcX/Pz8/f39/v7+/v7+/v7+////////////////////////////////////////////////////&#10;/////////////////////f39////ampqAAAAAAAAAAAAAAAAAAAAIiIi4uLi/////f39/f39/f39&#10;/v7+/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f39/////v7+XFxcAAAAAQEBAwMDAQEB&#10;GRkZ/////////Pz8/f39/f39////////////////////////////////////////////////////&#10;/////////////////v7+/v7+////bW1tAAAAAwMDAAAAAAAAGRkZ2dnZ/////v7+/v7+/v7+/f39&#10;/v7+/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v7+////////////+vr6Q0NDAAAAAAAAAAAA&#10;Dg4Onp6e6enp/////f39/////////////////v7+////////////////////////////////////&#10;/////v7+////////////////qampQkJCAAAAAAAAAAAADw8Px8fH/////v7+/////////v7+/v7+&#10;/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&#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8vLysrKyERERAAAA&#10;AAAAAAAALi4udHR0/////////v7+/////////v7+/v7+/v7+////////////////////////////&#10;////////////////w8PDSkpKAAAAAAAAAAAAAAAAf39/y8vL/////////f39/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wMDAHx8f&#10;AAAAAAAAAAAAAAAAHR0dNDQ039/f4ODg6+vr/////////////////////////////////////f39&#10;3Nzc4ODgcXFxHh4eEhISAAAAAAAAAAAAGBgYZ2dn/v7+/////v7+/v7+/f39////////////////&#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v7+////////&#10;dXV1Ly8vAAAAAAAAAAAAAAAAAAAAAAAAMzMzsrKyr6+vsrKysbGxsbGxsbGxsbGxsbGxsbGxfn5+&#10;AAAAAAAAAQEBAAAAAAAAAAAABwcHTk5O4+Pj/////v7+/v7+/Pz8/f39/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&#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Pz8/f39/v7+&#10;////6urqoqKifHx8AAAAAAAAAgICAQEBAAAAAAAAAAAAAAAAAAAAAAAAAAAAAAAAAAAAAAAAAAAA&#10;AAAAAAAAAAAAAAAAMjIyoqKivLy8/////////v7+/////v7+/v7+/f39/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&#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39/f39/v7+/f39////&#10;/v7+/////////Pz80NDQurq6EBAQEBAQEBAQAAAAAAAAAAAAAAAAAAAAAAAAAAAAAAAAAAAADQ0N&#10;ERERDw8PfHx80NDQ4+Pj/////////v7+/f39/Pz8/f39/////f39/////v7+/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&#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f39/v7+/v7+&#10;/f39/f39/v7+////////////+Pj4+Pj4+Pj4enp6Ozs7PDw8Ozs7Ozs7Ozs7Ozs7Ozs7RkZG4uLi&#10;+Pj4+Pj4/v7+/////////v7+/f39/////v7+/////////f39////////////////////////////&#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&#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&#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&#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6AIe2AIa8AIbEAIXGBoK4Loao1vv8+f/9//v3/vv6+v3///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7///7///7///7/&#10;//7///7///7///7///7///7///7///7///7///7///7///7///7///7///7//f3/+v3+//v2//30&#10;9v//p9zlEXiqA4TAAIXEAIe+AIe5AIe5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9AIe7AIa/AIXEAYTCCIK1KoSk1Pv88v/8/P/5+v369/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P7//P7//P7//P7/&#10;/P7//P7//P7//P7//P7//P7//P7//P7//P7//P7//P7//P7//P7//P7//P7/+///9/39+/74+v/2&#10;7///pdrjEHekBYO9AIXBAIa/AIa9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bAAYTBAYTCAYXBBYO4IomuxP793f//5f//5P//4P//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f//4f//4f//4f//&#10;4f//4f//4f//4f//4f//4f//4f//4f//4f//4f//4f//4f//4f//4f//4f//4P//4f//5f//5P//&#10;3P//l93oCXqsBIS+AYW/AYW+AYW/AIXD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XBAYXBAYTCAYXAAoW9C4S1JouxOY2tPYqpOouqNYyr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pNoypNoypNoyp&#10;NoypNoypNoypNoypNoypNoypNoypNoypNoypNoypNoypNoypNoypNoypNoypNoyrN4utO4unPYyn&#10;MouqHoq1BYO7AYXAAYW+AoS+AYXAAIXF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W/AoS/A4S/AYXAAIbBAIfABIS9CIC4CH21CoG5A4G4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4CzB4CzB4CzB4Cz&#10;B4CzB4CzB4CzB4CzB4CzB4CzB4CzB4CzB4CzB4CzB4CzB4CzB4CzB4CzB4CzBoC2BIC7CoG2B32w&#10;CIO5AYXAAIbFAIXDAYW9AoW9AYS+AIXC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AIi+AIa+AoW8AoW6AYa6AIe9AIe/AIXBAYXBAYW+AYa8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BAYW+AYW9AYW+&#10;AIa/AIfAAIa/AYa7AoW4AYa5AIa+AIfD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AIe+AIa+AoW8AoW5Aoa3AIe5AIa9AYW/AoS+BIS6BIW3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Ya8BYS5BIS7AoW7&#10;AIa8AIa9AYa8AoW5Aoa3AYa5AIe+AIfB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e9AIe8AIa+AYW+AYa8AYa5AIe5AIa9AIXBAYXAAoW8AoW4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Ye7AoW8AYW8AYa+&#10;AIa+AIa+AYa9AYa8AYa7AIa8AIa9AIe/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10;/f//xevw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c3a&#10;yc3ayc3ayc3ayc3ayc3ayc3ayc3ayc3ayc3ayc3ayc3ayc3ayc3ayc3ayc3ayc3ayc3ayc3ayM3X&#10;xNDXlMDTGHipAYfBAIXAAIa+AIa9AYTAAIXCAIXBAI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Ya9AoW9AYXBAIXEAIbDAIa9AIa9AIa9AIa/AIa/AIa8AIe5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W/AIW/AIW/AIW/&#10;AIW/AIW/AIW/AIW/AIW/AIW/AIW/AIW/AIW/AIW/AIW/AIW/AIW/AIW/AIW/AIa+AIa7AIe8AIe9&#10;AIe9AIa+AIa/AIbBAIbBAIbBAYW/AoW9AY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ZwczZ&#10;wczZwczZwczZwczZwczZwczZwczZwczZwczZwczZwczZwczZwczZwczZwczZwczZwczZwczawszX&#10;wM/XjcHUFnmuAYXAAIfAAIa7AIe9AoTCAIbFAIbEAYXB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10;+f//veftF3miAYa6AIe8AIm7AIi6AYW/AIbCAIbAAoW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9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v/+///+//7//////v/+///+//7///7////+///9/v///f///v7///7////+///8&#10;///+/////v///v/9///9//7//v7//f///v/+///9//39//79///+/P7//f///f////////3//v7/&#10;///////+/v/9/f79//7//////v/+/f/9/v////////7//////v/9/f/9/v////////7///7+/v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XAAoXBAIa7AIe/AIfEAIXBAIa/AIfAAIfBAIXBAIbAAIfA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AAIa8AIe/AIW+AIbAAYa/AoW9AIa9AIe+AIe+AIa+AoW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oTAAIbAAIi+AIa8AIe7AIe7AYe/AITCAYXCAYa9AIbAAIfC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fBAIfBAIfBAIfBAIfBAIfBAIfBAIfBAIfBAIfBAIfBAIfBAIfBAIfBAIfBAIfBAIfBAIfB&#10;AIfBAIjAAIa/AIbAAIbAAIfAAIjAAIe+AIa9AIa+AIXAAIfB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7//f/7/v/8//3//f78+v74///+/v3//v7/+/75/v76+v38+///+/z///z///79///1&#10;/Pz4/P7++////v/8/P73/v7+/fz/+v//+/77/v35//z4//35/f7++f3/+v//+v/++/z5//v//v3/&#10;/P79///7+f/7+/79//3//////f/9/P/7/P7//v7///z+/v38/P/6+//8+/3+/v7///3//v39/v71&#10;///8////////////////////////////////////////////////////////////////////////&#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PDB4HADYSqC4W2CoLAEny3D4CxC4KxC4G3En23D3+0DIGx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YCxDoKsB4a3A4a/AYTBAYO+A4S8AYa8AIi+AIm/AIa9BYO6AY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oHCAobCAIvAAYa7AYi1AIq1AofAAoLNB4HDEX+pDoG1C4G5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DIG0DIG0DIG0DIG0DIG0DIG0DIG0DIG0DIG0DIG0DIG0DIG0DIG0DIG0DIG0DIG0DIG0DIG0DIG0&#10;CYO0CoO0D4CxEX+wD3+yCoOzCoWyDYSxD4OxCYO1A4O/AIfF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7//f/+/v/9//3//f78/v/6/fv7//3//f7+/P78+v7+/f3+/f3+/P7+//z+/vz5/f/3&#10;/f75/P7++/z///39/P75/f78/v3//f7//P7+/v/7///2/f37+/z//v3/+/39/P/4/v7z/v3+/Pr/&#10;+/799v/4+v/+/v3///v9/v///P3//v3+/f/8//7///3///7++//++/39/vv9/v77/P/+/P////z8&#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oe8E4WsNHiKOmqBPWWCQ2V5Pmp1OWt4Oml9P2d9PWh8PGl7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h6PW+KDlt9EoCsB4a9AIS+AIXAAIXBAIbDAIfCAIe/AYW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4K+BIS+AIfBAoTBAYa/AIi8AIW+AoO/HICqOXB/PGh6PGZ7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PWl5PWl5PWl5PWl5PWl5PWl5PWl5PWl5PWl5PWl5PWl5PWl5PWl5PWl5PWl5PWl5PWl5PWl5PWl5&#10;O2h9PGh/QGd6QWd4P2h4O2l5Omd4O2h9NGyHDV+DEoSyAYS5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f/+/v////3/+vv4/f74//39//7//f//+/789/79/vz9/vr7+/36//z///79+v/6&#10;+v/7+/79/v7+/v7//v76/Pz6/////fv++/7//P/9///2/P79/v7///3+/v74/Pzx///2+/3//Pv/&#10;/f7+9v/5+P/+/v3///z//f7++/7+/f78/f/6//3+/v39/v78/f///v7///39/Pz3+/38+/7/+/z/&#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v/+/v7///7//f76/fz2/vz6/P//+v7//P78+//2//z7/v38/Pv4/vz//v3//f7/&#10;+v7//f/++/78+/7///z4/f/8+f///v7+/v3++vz6+//8+f3+/P3+//z7//zx/f71+v//9/3//Pz/&#10;//r+/v38+//6/P39//v//v38+//3+f/0//75/v37/v7+//76/v3///7+//77///9/v3//fz/9/7+&#10;/f/+////////////////////////////////////////////////////////////////////////&#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v/+/v7///7//f77/f30/vrz9/79+P7//v/7//3u/f38+P39+P78///+//z6/vr4&#10;+vv79f//9v///f79/vjz+vv57///+v////v3+/n18/7/9v///P36//32//rt9vrz7f//+f7+/f72&#10;//z1/vb6/fr5/P38+fr++P//9v/6+/30/vbx9v798P/+//34///4//z5/fr8+/z/+v7/+P7++f/+&#10;/f/+////////////////////////////////////////////////////////////////////////&#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v7///7//v79///2iHxyJy87zdje////5dnEMy84ZXeH+///8u7ih311FxAQ&#10;DgwMVGBq0+bv////gGRbOjk6zOXn/v//2Ma6MCQjcoeW+v/////1//7talZKJio0xN/n/v/////u&#10;2866MhYWGRIWERIXEhMdfoyY7/j57O3nVTQtXm916P78///24NfPVUpIDAoLJyEwprW/9P///P7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v/9///9//7////////1fnFeEhgrydXf///+5dW2HhouUGuF9//7d2ZQEQoMS05U&#10;XVRTCAcSRVRh9/34dVZFJiQoxePn/f//1L+rHQwMZH+S+P/////y49a6JRMLAAAGmbHK/f/////p&#10;2cmsGwAANjdGam1yOzgyAAEUm6u36PPuRCASTl5t6/786ubMPC0vFBMaVVNUQTAvBA4cor/L///+&#10;//79////////////////////////////////////////////////////////////////////////&#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FoGrOFJUt7au/////v7///v///v//v///f/7/v/9//3//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nKStF0NeIHqnBoG/AIXDAIe9AIi3AIi4AIi+AIbGAIPNAIb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AYW+AYXAAIfBAIjAAIW/AoTCA4S9Kn2hQURJ3NfW/////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9/v/9/v/9/v/9/v/9/v/9/v/9/v/9/v/9/v/9/v/9/v/9/v/9/v/9/v/9/v/9/v/9/v/9/v/9&#10;/v/5/v/4//7///z///z///7/////////cYqPDlBmE4Ov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8///7//7///7////wgXJYExoyx9bi///75NS3HhwsTmp79//wOB8GSD1J9///&#10;////d3d4SVRV4fPpd1tFKCQrx+Lo/v//1cCmHg4MY3+S9P/////2jndYFg4LICM8UVuB9//9///s&#10;2cmuGQAAi5Kn////8erQHw8TX2t50unmRSMSUWJw+P//jHdkCAUToKi5////8ePWKyQsLTxQ8fz/&#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8///7//7+//7////ugnJUEhs2xdbk///85tW7Hx4qT256/f/zZk42EAYJhI6h&#10;6u3u7vLy6/Dv9f37dVlAKCQsyeLp////1MCmHA8LYYCP+P///vbmXkAwJy0ydn+WGRQx2+32/P/2&#10;2MuxFgAAjJOo/f///PjfLBYcWmV10ujlRiYQU2Nw9/79cFFGFBYs2Oj5///5///pY1NRFBMowdjk&#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v/////9///7//7+///////tg3FTEhs3w9bl///759a3IBwsT2uB/v//6uLPXE4+CggD&#10;Bw0SfoeZ4Oru/f/6dlg9KCQsyeLp////1MCmGw8LZIGP////4tPAMhUPbXuCuL60FgkHgZ2x/P/+&#10;186sGQIAaGd2urq9i4eAAgMfmqa88PPpRiQHVmN37Pf1WkE7HiU36vn//v/5///peWNWHBIgt9Hi&#10;/P//////////////////////////////////////////////////////////////////////////&#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v/8///+//7+///7/v/+///thHBTER03wtfl///65tWtHx8tU2p////////////6vLur&#10;cWxaAAAAR1Bd6/z+d1hBKSQsxuLq////1L+oGw4MY4CP///9sJyGCAAArsHL6O7dJhsTOk9q9f7/&#10;2cywHwIAAAALAQEQAAAAYW6M7vj+7evVRiQIVmFz9f37ZUxDFSE31uv8///4///ocFVOGxAhttDg&#10;/f//////////////////////////////////////////////////////////////////////////&#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v/6///+//7+///6/v/+///thHFUEBszw9fk////5titHRwpV2x85uXXZ2RtnKCw////&#10;///hV0s8EhciyevwfFtEJyMqxuTs////1L6pGQ0MY4CQ///vdV1EAAACJS86OTo5DAYDGyZB2ubo&#10;3s24HgAAdXSHvLzDJRkfRFNu9f//6uvORSMLV2Bw/P//fGNWDREou9To///6//ngUzw5KCE32vH4&#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v/9//////7///7////+//73///3vbmtAAAAcm1w0M7PhHdtAAAbh5qw++3WPyMVIB4ntsLI&#10;2NjRQzo3Ghwp0ejvuKSGAQAAeYGVz8/OZlJXAgASkKu1+fDgKBYMEholSlRaXFdPQS8jAAMPrbm6&#10;2dLJFAAAhJaq////eGNMCgofwczZ8PPiQiUMUV9t9P//v7KiFAYGTElMz87PkoyLAAAUZnuY////&#10;//79////////////////////////////////////////////////////////////////////////&#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v/9//////7///7////+///4///0+/nvaWVfAQAAAAAAAAAAS1Zt7ff+///wvrKkLCssAAAA&#10;AgAACw0PjZWf9P//8e7ZYVJKAAABAAAACgYPZWR88v//r6CTAAAAiJul////////3NHGAAAAY3Bz&#10;ysvIBwAAgIyZ+f//2cy6AwAGY2p05OnjNBsKTVZd7/z9///7lYmCFg4MAAAAAAAAQU1i3Ov1///+&#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7////+///5///2///3///8wb6/srCzvb+/9PX7/v7///76////5eTjtrS1&#10;sq+xxsvO+P//+P7///72/fTtwLe2srOywsfM8/j///371czCt7Oy4PLz+/z+//32/PfvvrSzwcrM&#10;5O3uuK+w2Nvf9/////75wrq9wMLF5/PyxL2zzdDP+P7+/v3////50szFs7Kytr3C8Pn9/v///P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7///7////+/v35/v32/v32//77/////////////////v79/vv+//3+////////&#10;////////+P//+P7//f34//75/////////////f////39////////+f///P3//vz5//32////////&#10;+////////////P7+/v78////////9//////9////9/v//v////z6/////////////P///v//+v39&#10;/f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7////////7/v34///6//79/fv+//3//v7//v/9/f79+/v8/fz8/v77/f79&#10;/f7//v7//f3++P7//v77//z7//7/+v38+f77/P79/vz///3///79//38/P3//Pv3/vv3/v3//P//&#10;/Pz+/fr+/fz//fz7//37/v38+v3+9/z9/v37/f7++/7//f3///z8//3+/v3//P7+/P7//v7//f7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7//////f77/f75/v/7/f39/////v7+/v79/fz//P7++//9/v37/v3+/P3/&#10;+//+/v79//79/P///vz8/v3+/P7/+/76+/32/v/7//7//v///v79//z9/v7//P79/vz5/f7//f3+&#10;////+/3+/v39//37//z6/v78/f/+/P3+//7++v7//P7//vz9/v3//v7//////vz8/v7+/P39/v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v/9/f7+/v///v/+/f/8//3//v7/+f/+/f////7/////&#10;+//9/v7+//7//v/8//3+//7//P///P/6/f/5/v/9/v////////7///7////9///9//3+////////&#10;/v///f////7///79//79///9///+//7//P///P/9/v/8//7+/v///v////////7///7//v/+////&#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v///v///v/+/f/8//7//v7/+f///v////7//v//&#10;+//9/v7+//3+///6//7+/v7/+//9/P/6///7///9/P/9//7+//3///7////9///9///////9///+&#10;//7//v/////////9//79/v/////+/v79+////v/8///6/v/9/P///f////7///7+//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7+/v//+/////7///7//P//&#10;/P////7///3+/v/8//3+/v7/+v/9/f/9//78/v/7+f/9/f3///z///////7///7//////v/9//7+&#10;//7//v///v/////9//77/P///v/+/v76+v/9/v/9///7/v/7/P///f////7+///8//7///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f/8//7+/v7//P/////+//7//v7/&#10;/v/////+//79//////7////9/v/6//7///7//v/8/P/7/v3+//7//f////7///3////////7//79&#10;//7////////////8/v/8/v7///7+///6/f/+///8///8/v/++////f/+//77//7+/P///P////3+&#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8/f/8//7///7//v/+///9//7///7/&#10;///////+///9//7//v/////8///6//7///7////+///8//7//v7+/P/9//7///3///7//v/7///8&#10;//3///7////9/v/9+//+//3///7+/v/7///////8///9/v//+////f/9///6///++v//+v/////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8///7///+//7///7///7///7////9///7/v/+///////+///9//7///3/////&#10;//////7//////v///v/7///7//7+//3///7///////7//////f/9/v/6//7///3///7//f/8//76&#10;//39//7////9/f/8+P/+//z///7+/f/7//////7//////P///P///v/9///4/v/8+P//+v/+///3&#10;///8////////////////////////////////////////////////////////////////////////&#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10;/////////////v/////9///+//7///7//////////////////v/+///9//////7//////v/+///9&#10;//7+///////+/v/+/f////7//////v/+/////////////v///v/////+///9/v/+/f///f/////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v7+/v7+////+vr6&#10;+Pj49vb2+Pj49/f39/f3+Pj4+Pj4+Pj4+Pj49/f3+Pj49vb29vb29/f39vb2+Pj4+Pj49vb2+Pj4&#10;+Pj4+Pj49PT0+Pj49PT0+vr6/f39/////////////v7+/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v7++/v79fX19fX17+/v&#10;8PDw8/Pz8fHx8/Pz8/Pz8vLy8PDw8fHx8/Pz8vLy8fHx8vLy8vLy8/Pz9PT08PDw8fHx8/Pz8PDw&#10;8fHx8fHx9PT08PDw8PDw8fHx9PT09PT0/////////////////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v79fX18vLy8vLy8vLy&#10;8/Pz7+/v9PT07+/v8vLy8fHx9vb28PDw8/Pz8/Pz8/Pz9/f39fX17+/v8vLy8vLy8/Pz8PDw8fHx&#10;9fX18fHx8vLy8fHx9PT08vLy8vLy8fHx9/f3/////////////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PDw8vLy8fHx8vLy&#10;8vLy9fX18vLy9fX18vLy9fX19PT09fX18fHx9PT04uLi0NDQ4+Pj9vb28vLy8vLy8/Pz9fX19PT0&#10;7+/v8/Pz8vLy8/Pz9vb28vLy7+/v8vLy8vLy/Pz8/////////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vLy8/Pz8PDw8/Pz&#10;19fXxsbGycnJxsbGysrKyMjIxsbG2NjY9vb25OTkv7+/urq6wcHBzs7O8fHx9PT05eXlx8fH6urq&#10;9fX19vb25eXlyMjI19fX9PT09PT08vLy8/Pz/f39/////////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Pj48vLy8vLy8/Pz6+vr&#10;y8vLxcXFycnJvr6+vb29ycnJxMTE29vb8vLywMDAw8PDysrKwcHBubm509PT9/f34ODgubm5xMTE&#10;7Ozs6Ojovr6+u7u70dHR8vLy8fHx8/Pz8fHx/f39/////////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PDw8fHx8/Pz9PT0&#10;8vLy9vb28fHxxMTE0NDQ9vb29vb28/Pz6+vru7u75ubm+/v71dXVuLi40dHR9vb26+vrw8PDurq6&#10;ysrKx8fHu7u7ysrK7u7u8vLy8vLy8vLy8/Pz/f39/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fHx8vLy8vLy8fHx&#10;8vLy9PT08PDwxMTEy8vL9fX18/Pz8/Pz7Ozsvb29x8fHzs7OxsbGubm50tLS9fX19PT07e3txsbG&#10;vLy8vb29x8fH8fHx9vb28fHx8/Pz8/Pz8fHx/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fHx8vLy8vLy8vLy&#10;8fHx8vLy8vLyxsbGzs7O9vb28fHx8PDw7u7uv7+/wsLCw8PDv7+/urq60NDQ9fX18/Pz7u7uycnJ&#10;urq6urq6zc3N8/Pz8vLy9PT08fHx9PT0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fHx8vLy8vLy8PDw&#10;8/Pz8/Pz8PDww8PDy8vL9PT08/Pz8fHx7Ozsubm54+Pj9/f31dXVuLi40NDQ9vb28PDwy8vLubm5&#10;xcXFv7+/urq61dXV9vb28fHx8/Pz8fHx8/Pz/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fHx8vLy8vLy8/Pz&#10;8vLy8fHx7u7uxsbGzc3N9fX18fHx8vLy7Ozsu7u739/f+fn50NDQu7u70dHR9vb23Nzcurq6wcHB&#10;6Ojo5ubmvr6+vLy809PT9vb28fHx8/Pz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fHx8vLy8vLy8/Pz&#10;8PDw8/Pz8vLyz8/Pzc3N9PT08vLy9fX16+rqwsLC4+Pj9/f37+/vxcXF09LS9/f34+Pjvb295eXl&#10;9vb29vb13Nzbv7+/5eXl8vLy8vLy8fHy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P///v////7///7////9/v/9//7//////v///v/////+///+///+///+/v///v///v//&#10;//7+//7+/f///f///////////v/+///+//7+//3//////v/+///+/////v/+/v/+///+///+///+&#10;/v///v/////+///9///////9/v/9/v/////+///+/v////////////7//v/+////////////////&#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7/////&#10;///////////+//////7///7////+///+///+///+///+///+/////////v7////+///7///7////&#10;//7///7////////+///9///+//7////////+//79/v///v/+///+///9//79///////////////+&#10;///9/v/9/v/+///////////+///+///+///+///////////////+///+////////////////////&#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38vHw8/Lx8vLx8vLy&#10;8vLy8fHy8vHz8vHy9/X29/X19PT08/X09fj28fTy9PXz9/f29fT09vb28vT09Pf29PX19fX29vb3&#10;9PT18fP09PT18/Dy9PL08vLy8vLy8/Ty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f79//3+//3+&#10;/P79+f/78///+v7///r///z9/v/5/P/6//z///7//f7//P/////7///6///7///8/f///f///f//&#10;//v5//38+f//9////P3///3/+//9/v/6//z9//n//f3++//6//76/////P/+/P/8///8//77//7+&#10;/P///f/////8///4//3////6/P/6+//////6///7/f////7///3///3//f/8///+////////////&#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3///7/&#10;//////7////9//7///3///3////7/v77///8///6///6///8/v7//f3//fz//v/9/f/y///1//3/&#10;/fv///3//v3//f/9/v/9/f7+/f3//v7//f3+//78+f3/+//+/P38///6//76//78/v3+/vz+/f38&#10;/f76/P/3/v79//3////9///6///6///7//79//7///7///7////8///8/v///v///v///v///v//&#10;///////////////////+///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9/X39PDu9PHu8/Lv8/Py&#10;8vL08vH28/H28u7y2NLV1tHS0tPRztTQz9fR0NfR09TQ1NPQ1NPR09TT0NXUzNbV0NLT1NPW09HW&#10;3d3i8vX58/P39u/19u/08/Hy8fLw8vLv8vLx/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v3+//7+/v7/&#10;/f79+//4+v/8/P////3////6/v/8/v7//P///v////7+///9///+/v/+///+/v////3///79///6&#10;//35/v36/f39/f///f3+//3++/7/+P78+/3//vv//f7//f/6///5/////v///P///f/9//39//79&#10;/v/9///9/v///v/+///9//7+/v7++//9/v/+//7+///9//////7//v///v/8///+////////////&#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f///f///v//&#10;/////////////////v//+////f7+//7+///+/v77///9/Pz9/f7//v7/////+fn9+vz8/f7++P3/&#10;+v7/9/z/9fv99fz99fv98/n99vr99Pn9+P3/+P7/9fr99vv9+////f/////8///6//79/vz+/fv+&#10;//7+/Pz8/v79///9///7///4///6///9//7///7///7///7////8///7/v/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b38vHv8/Lv8vPx8vTz&#10;8PDy9PT48vL07+7vvr2+ur2/v73AwLy/vbq8vry9vbu8vby8v7y8v7y7vbu6u7y7vL27vLy8uba4&#10;19HU+vL29fHz8vLy8vLy8vLy9PHy9fHy8/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7//v77/f38&#10;//7+/v78/v/8/v/+/v/+///5//79/v3/+////f/////9///7/v/+/f///////v////7///39//77&#10;/v36/f36//79/v/+/f39/vz9/f7/+v7++/7+/vz+/f3+/v/9///8//7//v/+/P/9/P/7//3+//3+&#10;///6/f/8/f////7+///5/v7+/f//+//8/v/+///+//79//7//v///v////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P/9+f///f//////&#10;/////v///v///////P//9v///P3//vv+//79/v78/Pv9/////v//+Pz98/f66e343d/73eL7ztv2&#10;yNPysr7jgY25fYe3gIu+fIa8foe7j5nA1uL20+DthIq/goi61dru4uf06e31/////P3//f3//v3/&#10;//3///3///7+///8///6///6///8//////7//v7//v7///7////9///8/v/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b38vHv8/Lw8vLw8fPy&#10;8PLx8vTz8fPy8vPx7u7v7e7v8O3v8+zw8uru9u7x8e3w7+zv8O3u8u7v8+zs8+vs8e7t7+7s8fDv&#10;8uzr+fLx8/Hw7vTw7vTw8/Ly9/D09fD08/Hz/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P///P/+/v/4//71&#10;///+//////3//v/+/P/7/v/9//7///7///7//P/+/f/7///6/P/7/f/9///9//78///9//7///z/&#10;/f79/f37///+//////////////////////////z5/fz8/v///v7///7+/v/7/f/6///5//3+//z/&#10;///9+f/8/P/+//3+///6+v//+f///f/8/P/+/v7///3///38/v/8/v////z///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P/7/P/8/v/+//7+&#10;//7//v///v///////f//9////P7///7///3+/v7+////9vj88PT34ebu1t7t2+H+1tr/tr3rjpvb&#10;bnq/cHzEcoDLcHzKcXzOdH3Rc33LhI/I1eT/ydjvd4DOdX3Qc3nNdnrJhYnGyM3k7/P4////////&#10;/vz+/vv//v7////////+/v/+/v/+/v/+/v/+/v/+/v/+/v///v///v/9///9///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b38fHx8vLy8PPx8fLx&#10;8/X07/Dt8vTw8fPv8/Tw9vHt8/Lt8/Px9fP09PDy9vP38vT48Pb48vj69Pb4+PX49vX37/P07/b1&#10;7fHu8/by7/Ps7fXv8PTw9PHy9+/z9fD18/H0/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v7+/v32//7r&#10;zMa/nZqw/vv////////+////////+//9///////+///8///8/P/+/f/+//////////////7//v7/&#10;/f/////7/vnvhoB2UE1MTUtLS0tPTFBWxs3P//76/f79+///+//////////////////9/v78//7/&#10;/////P////////3//f/+/P/9///+////+///+/////3////9///9/////P7//v//////////////&#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v/8///8//38//39&#10;//7+/v///v////7///7//v7//f79/Pv7/v7/+fr+5+vz2+Ls1t7s1t/22+T+sLjmjZTPb3fEb3nS&#10;cn3Uc37UcX3Scn7Tc3/XdH7ZcnzNg47J0uD9zt3xdoHacn3YcHvSc33Qc3zLa3O9kZjOn6LM2t3r&#10;/////v///v/+/v/+/v////7///7////////7///7///7/v/+/v///v/+///9///9///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9/f38PHy8fLz8vLz8/Pz&#10;8vLw9fXx8fPu8/Tu8fPu9PTw9vP08u7z8PX75/j8z+7yt+Hns+HotODptN3ntt3mt9zg0/Hz4/n7&#10;6vj57/b18vXy8vLw8vLw8fPx8fL08vH08vLz/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P///P////34///q&#10;raihaW2P//7//v333tza2tnZ9Pn5+f/////54+Hd2djX8fP0/P//////8e/v2NnZ39/h////+///&#10;/f7///35+/joX1RFqaOe1NTU0NPVytXW6/Py9fLq7O/u0tna7PHy+/f62tXa2dbZ5uvq/f/69vXw&#10;9u/0397g3Nvc+ff6/P/////74t3Z4d7g9/7/+v/+///96Ojl2dnU6Onn+P//+///////////////&#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39//78//78&#10;///+/v///v////7///3///39/P77+/7+8/X84OPy1t3t1t/y2OL9zdf7iJLLdX/GbnrGc33Sc3zc&#10;dH3ac37Wcn7Scn3RcXzUdX7YdHvOho7J1+L9zdrvc4HXbn3ScoLQb3/McoHRcn7TcnrTcHXHgYS/&#10;2Nzs9Pj6/////v///v////7///7////////9///7///7///+/v///v7+///9///9///9///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8///99/f28PHz8fL08/H07evs&#10;7+vp7+zo7e3p7e3q7O3r5+3t6O7x5fH32vL5rNbfn9vhkdffj9bhkdblkdXkk9fllNTbpNjgrtbe&#10;w+To3/X47ff58/L28/Hy8fTy7vPy8PPy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7///z5///t&#10;rq6oa3aU+/r6pZuORT89QkE9f4mN8/X4zb6xUEtHR0lJYGRw6vDw7e3sdGpmSUlIQ0hMtL7D9///&#10;/v7//v78+PrvYmJZ2dbX////////////////no59VlhaRElOsbK2i358RkA/RENFOD1H3+3jtLKr&#10;XUFSWlJaLy8yjIyT///9x7u8Tjs/OzQ5rrbB/v//2NXHRkxLSUlJTFBNxtzf/f//////////////&#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3///3+/v78+//8&#10;/f/9/////v7//v7///3///v8/P//6vD0193r197y1d721uH/s77qgo3QbnrJcHzScYHVcH3UdH3Y&#10;c3zWc33Vc33Sc33Tc33XdHzbdnzVhIrN2N//ztn1c4PPb4DNb4DOb4DQb4DTb3/WcX7Ycn3UdX3N&#10;cnrCkpnM9vj+/////P3//v7//v7///7+//7+/v3+//7//v3//v7//fz//v7+/v7+/v7+/f3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8///99ff28PHz8vL28e/yw76/&#10;v7m3v7q4ube3u729trq8ws3PudXVr93bndjZldXal9jgltjilNjlk9fklNjkltnll9Xol9TlmNbi&#10;l9fcn9bZxuvt5/T68fH39PP18PHw8vPw8/P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P37/P37//z+//7s&#10;sa6mbneV2c/RXE5F9/b0///5Vl5jpKe7iWVcsqyt////trq/7Orei4eClZul////9PPrXWJmzuPp&#10;/v///f34+PvoVFBETEJDXFdYVldWjJmc////nIl3X2ls+///+/v9uLSs///8////Yl5vp7issbmz&#10;SjxS/vz+2tXZTj1F7+3UR0pRys7d4NzexsjQ//v7ZFtTsr29////rLCnTltn9vf7////////////&#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z///3//v39+v/89f/6&#10;+P78/v///////v7///7//Pz85+331t/v1uDy1N312OL/o67dcnvBcnzNdYHZbnzWbn3WcH7Uc3/Q&#10;cn7RcH7ScH3TcX7Ucn7ZcXvZdHvThY3N1eH/zdv1dILTcX7TcH/UcH/Wb3/Wbn7Ubn/ScIDScoHR&#10;cX7NcH3OlJjNxMTc/////P7//P38/v74//77//7///7//vz+/v37/v77/v///f3+/v///f7+////&#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8/v/99Pf38PH08vH19PDy6OHg&#10;5dzc39rb4ePl2eHkzOHmt9/spNXgmtXgkdbgktzlkdnildjjltTimtThm9ThmdPgltbqlNboktnp&#10;j9bjl9jhnNHZs9je4ff76fL28/T19PLw9PLx/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f77/f/5///////v&#10;saigcneXwLK7eXJv/f/////6ipCRgn6WxK6oOzIzTU9S5efl//nhZF5bKzBCQENASEE+MTA0qsLK&#10;/////v31+/vlX1hJnJOUwb/AvL6/y9ja///+nIp0j5yh7v////37+vv5ioWCQT0/Ix0muMO1qLSx&#10;dHGN////7N3iWzxA19KtPFZdzerx////////9u3tZllY4+zx/v/64+HXUlBl4+Lq////////////&#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fr//v7//f/9/v/7/f/8&#10;/P///P///P///f//+Pz+5+7w1uDy1N701OD02eT+tL/lbni0cnrFcXrMcHzNb3zNcn/ScX7Qc4DN&#10;cn/PcH/RcH7Ub3/Vb33VdH/XcXvLgo7H1uX+ydnxdn/Xc3zYc3zZcn3Ycn3Xcn/VcIDSbn7PcYDR&#10;bXzOcYDTdXjLenrAzc/l///////+/P70///4/v77/v3+///+/v76/v77/f///v///f7//f7//v7+&#10;/v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8/v/+8/f48PH18vH19fHz+/Ly&#10;9/Hw8fLz6PT33/L5ttnmlNXrltTomNfplNTjk9bhnNvlnNPerdnnx+35yO32r9XhoNbkmtblltfn&#10;ltbnltbkmNjil9PZtODk4/r88PT38/Hw8/Hx/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P769/zz4d7Y+ffj&#10;t6ynbnWWvrG/dXNx9///////i46OfnqI////+PPnf3VwNCgoraGRYWtwobrK8fLy9PLu/P//7v7+&#10;+/z///749frnYGJbz8zQ///////////////2nohskZ2k8P/57uTTMDAxcHJ77OnueGlvs72mrLOv&#10;dGaJ/fz/6tvgXkBB1tawM1Zaxuzx////////9u3tZ1db5ezw///25N/VV01p5eLs////////////&#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3/+/7+//35//n59ujr&#10;/fT48/f58Pn78fT94ufz0eDo1OH01eH20d3y2eb+tL/liJLEi5TOjJXQiJLOgIvKeoXHcn7EbnrF&#10;b3rJbXnMbXnMbXvKbHnHbnvHbnm/iZXL0uD/z933cnrQcHbQcHbQcHfQcHbQcXjRbnXOb3nRbXfP&#10;b3nRb3zPdHnYc3TNe3+8ztPj8PT3/v/++//6/v/9/////v///f79/P79+v3/+v7/+/7/+/7//f7+&#10;/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8///+9vf48PH18vH19fHy39nY&#10;vby6usTFts3RtNXen9DfkNbmk9nnlNfintfgrdff0e305fb76PT67Pf57PX46PH14ff9w+Tsqdbg&#10;nNTiltjlj9nlkNzjltPYveHn6fT68/P18vLy/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9Pbvb2lZ18m5&#10;u7S4coSb29XVV1BI7PX1////Vlxgpqiyz8S54+HV////gXx+kpKKiY+QdXqK////9/b3p6qw5vP2&#10;/f7///759vnnW2Bax8rN//////3+/fz8///0m4hmkJ6n8f/4yrqkZWVm////8OjuRDg5qLikqbW4&#10;dmaM//z/6NjdWDpA4u7RRFRTwc/a9vLzuMLJ/Pz9aVpVtLm3////ra2jU1pw9/f9////////////&#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P/9+v75//779NjfzJOh&#10;5MTS2N3p0N/u2d702tzx1OPy1OLw0+Dx1+P40t341+H/2OH/1uH/1uH/0tz/xc/5s73qpK7em6XY&#10;mqXbmqXcmaXcmafZnardl6PWm6bWusXs1+L80Nvxm6bcmqXcmqTcnKTcnKPdnKLenaPenaTfmqTe&#10;laDcjJnUgo3We4TOc3y5bnamlJu38PL1+///9Pf88vX6+v3//v///v//+////f///f//+v7/+v3+&#10;/v7//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9///+9vf48PH18/H19PDvz8zJ&#10;t7y5rsC/u9vertzmmNXikdzmldjintPbud3l5vj/7/X68fH08vLw8/Pw8vPv8/Pw7fXz7Pn64/f6&#10;s9bkms/gktrojNvmkdvhnNHWyuPp7vP58/L0/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7///79uLObRTct&#10;SkpZw9/q///1pp+MPEBAPj9AgouW9ff5v6mTPzgyRkZGWWdt4u3s8vHvaFlUQ0NBOzs9jIyX6/b4&#10;/f7///31+/voYGFcxsrM//////r9/v3////zn4xqj56q7//58OrXVlVTRkZGalRfb2RhgZqOobK8&#10;dGaK//r/7treVztF4fjpw8C+UDs+PDQ2lKu49v//3dfCR01GRkZGTFNNxd/j+///////////////&#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5/f759+vo046Z0XqQ&#10;06O33uLwzuP02d3339v31eH30+Lq1+Pt1N7z1uD51d/31uH11eLx1ODz1+L52OL81+H92uT/2+X+&#10;2eX/2eT/2eT/2Of72OX62uf+2eP/2uL819/12ODw1+f92en72uj22uf03Ob03eX53OP82uP+2eT/&#10;1uX/z973w9b2vM7ytsXrusXruL/k1dv34uf83ODw29/s4+b04uTz1djm09rf0dbc0dbb8vb4/P//&#10;/f////////////////////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f48fD18/H19fLx8O/r&#10;4enkz+flptDUmtTfktnjjtzgmdTcudzm6/j/8fL59vL19vLx9PPt8vTt8fTu8PTu8Pfp9PTt8fH2&#10;5/X+tdvsl9Tmjtrnitzkltrfq9PY6vX88vL1/v79/////////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v775eTj&#10;5+jp/v///////v784+Pj4ODg+vv8/////v375+bl39/f8fPz////////9vTz4ODg4uLi/v7+////&#10;///////+///98fHx+vr6//////7////////+9vXy9fb3/f/+////8fHw39/f6+jp/Pv68vT09/j5&#10;8/H1/////vz88O7v/P79////6OXl4uHh/P7//v//////7O3s39/g7e7t/////v//////////////&#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v/6/v/8997k3IGP4HyK&#10;3IKQ7rLC5+Ht1N/w2d/12tvw2d/v19/y19741eD31eDy1eHw1d/21t7/ztT1ydHx0t7x1uLv1eD1&#10;1eD11eD11eD01eD01eD01eD01eD01eD01eD01uH10dz8yNTyzNfz1eH60t711eL11OH01OHz1OHz&#10;1OH01eL11uL31+P42OP52OL72uL819751t341973197219731t301dv119v5ztXxwcrlwc/pvc7p&#10;vtDp5/P58vb5///9///8+v/6/P7//v78///1///0//75//7+/v/////////8///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vf38vDx9fHx9fHy8/Lz&#10;4u7x0/j6ltbbmNjmlNXmlNfistXY4uvo7+zp6unw6ub18un39+/19PHx7u/v5+ru6+vp6+nl6uvm&#10;4vHq2e3yrM3dndHnlNfskNfmodfh5vb88fL2///+////////////////////////////////////&#10;/////////v7+/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8///8+OHk3oOO4H6F&#10;4H+H1oWU38DO4ODz093x2d/119/x1t/z1t731eD21eDy1OHw1+H6xMvwipDBiZG8x9Ht1uH11eDz&#10;1eD01eD01eD01eD01eD01eD01eD01eD01eD01+L3tL7ghI6xl6HB1uD91N/41eD21OH11OH11OH0&#10;1OH11OH11eD01eD11eD11eD11uD11t/11t/11t/11t/11t/11t/01d701d/32OT60+H5zt71xNXt&#10;wtDpu8bev8fa4Ofy5+z19vv++///+v3+/f34//75//z8//7//v///f/+/f/8///8//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vf38vDx9PHx9PHy1NTW&#10;sL7BwufpltjclNXjltbonNXkrMXKvL26v7u2u7vAurfDycLN+PP17u/pxcjDvL2+vLq+vru6vb64&#10;sr64tL/DrcbTndPllNfqjtjmmdbfwdvm8vb59fT08/Pz9fX19fX19PT09PT09fX19fX18vLy9PT0&#10;9vb2+/v7+vr6/f39/////f39/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v/////9+Tk3IKI3399&#10;4H983H6Gyo2f2s3g1uT31uL51eHz1eDz1eD21eD11eDy1OHw1uD4xc7wtr7qtb7oztj81uH71eDy&#10;1eD01eD01eD01eD01eD01eD01eD01eD01eD01N/0xs/vs7vawMnn09342OL709701eD11eD11eD0&#10;1eD11eD11eHz1eHy1eDz1eDz1eDz1eDz1eDz1eDz1eDz1eDz1eDz1eLy0+Tw0eLz0OHz0eHz1eHy&#10;2eD10djywczrucPjv8Ph1dHm6Ofq/f///fz//vz///z+//z//v/++//8+//8/f/+//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ff38fHx8vLy8vLx2Nnb&#10;vszRpc3Sl9nekdXhltfpoNPkvcvTzMbFzcnCxczJx8nN5OHj9fXu6vTl1NzPysjEy8fPzcjMycjG&#10;xs7HyMfMus3XltXekdnljtrmlNfftdzk7PX34uDg3d3d3d3d3d3d29vb3Nzc3t7e3Nzc29vb5+fn&#10;6+vr8fHx7+/v9PT0+vr6/f3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P//9eTk3IeM3IJ9&#10;3YN83ISJwoWT1cfW1eT01N701+Hy1eHv1eDy1eDz1eHw1eHw1uL01eH41eH81eD71uH51eD31d/3&#10;1d/41d/41d/41d/41d/41d/41d/41d/41d/41d/42eP+09331+H61eD21N/z1eDy1eDz1eDz1eDz&#10;1eDz1eDz1eHw1eHv1eHv1eHw1eHx1eDy1eDz1eD01eD11eD21d/31uD219/x0+H11eH41t73197z&#10;1uD21+b71eD2zMrbz73I07e83sS9/fHu//3//fv//vv///3////+/P/7+//8/P////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8/f38PLx8fLy8PTz8PX2&#10;5PT4rtbbldfdlNvnk9jnndTi4O/39PHw7/Dm6PTs7fPy9vb18Pbt8P3u7/Xr9Ozs8Ov19O308u/t&#10;6/Hq9fHz0+jtkNjajtzkjtvlkNTdt+Lr7Pb44d/f4ODg39/f39/f4ODg4ODg39/f39/f5ubm9PT0&#10;9PT08/Pz8fHx8fHx8vLy+Pj4////////////////////////////////////////////////////&#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v3//v//9OXozYiSzISH&#10;zIeIyoiP1ay55d/v1N/w2N3y1+Dy1eHz1eD11eD01eD01ODz0+Dw1OLx1uPy0+Dx1eL009/01d/3&#10;1d/31d/31d/31d/31d/31d/31d/31d/31d/31d/31uD21uH21d/z1uH01uHx1+Ly1uHx1uHx1uDx&#10;1uDx1uDx1eHx1eHw1eHw1eHx1eHy1eDz1eD11eD11eD21d/41d/61t/42N7z1uD21eD51t/42N7y&#10;293r19HV4cvG0amcxI15xoZuwoFl2rqn/Pn0/v3+/v3//vz////+/v/8/f/9/v////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8/f38PLx8PPy7fPz4efo&#10;2unurdPZl9fdkNjmk9rpndPf1ujv5ePi5+bf3+jh4ePk5uXm4eXg3efg5Obk9Ofw9PL66ubq5+Xj&#10;4ubh6+bpy+Lnj9jajtzjktzjldXes9vk7ff44N/f4ODg39/f3t7e39/f39/f3t7e4eHh7u7u8/Pz&#10;8fHx8fHx8/Pz8/Pz8PDw9/f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P//+e724bvO4rvK&#10;4rvL4cDT5trv297z1t7z2+Dy1d/21OD61d761d761d761d/41uH01OHw1OLu0+Dw0+L20+H11eDz&#10;1eDz1eDz1eDz1eDz1eDz1eDz1eDz1eDz1eDz1eDz19/z19/z19/y1t7y19/y19/y19/y19/y19/z&#10;19/019/01t/21d/41d/31OD21OD11OD11OH11OH11OH11eD31d/51d/31uD01uD00eD20OP31OLw&#10;5dvdw5uO15Rz45Jl3H5P4XtO4H1NxoFf9efU/f37+v7//f3///3+//79///+/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vf38fHx8fPy7fHwwMPF&#10;sbzBqsvSmtffktjkk9jnntTgrcHLubi7v7m3ure4v7q/urW6u7u8trm8ubW949Tk8fb1z9DNt7ex&#10;uLu4t7e+qcHMmNjhj9nkktjjm9Tdutzl7/f54uHh39/f39/f39/f39/f4ODg39/f4+Pj8vLy8PDw&#10;8/Pz8vLy8fHx8vLy8PDw9/f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3/+f3+9vf95N725t31&#10;6tv16Nr32t3519351t721uHy1uH309731t/62N/81d3419/519/0097x1eL009/21eH+1N/61eDz&#10;1eD01eD01eD01eD01eD01eD01eD01eD01eD01eD01t7119/22OD219/01t7z19/019/019/019/1&#10;19/219/21t771d791d771OD61OD31OH11OHz1OHy1eHx1uH01d7z2OD11uD20+H20eH40eL70uH3&#10;3+Ls3MW90pl+4Y5l4n1N4nlG4ntIyoNd9unV/v/6+f///f////38//79///+/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b38vDx8fPx7/Px6ers&#10;4+nvw93kntXdlNfkldfnm9LhwuHs4erv6ePn6+Xo6OTo5+bo5ebo5Ofp5eTq7+v37vjw6O3m5uXh&#10;5+np4ejwyOLundPkkdblk9fjndPcweDp7/X44eDg39/f39/f39/f39/f39/f39/f4uLi8/Pz8fHx&#10;8vLy8vLy8fHx8fHx8vLy9/f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PX22uDp1+Ly0OD21eD4&#10;2t3329r22N/81t351uD2z+Hv1ODz1+H42+P+3+X/3uT/3OD/3uT/4Of/1t/71N751uH809741N/z&#10;1N/01N/01N/01N/01N/01N/01N/01N/01N/01N/01t/01t/z1t/z1t/z1t/z1t/z1t/z1t/z1t/1&#10;1t/11t/11d751N751N/50+D20+D00+Dy1eLy1eHy1eDz2OH33eX94Ob/3uP/3+n/2eb/2OX/0+D8&#10;1d3y5eDp4sjD2KiZy4x0zYhqz4Bcwo1x9u7e///5+f7+/v/9//78//79/////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b39PDx8fLx7/Tw9fX2&#10;7e/12e3zns/ZmNbik9fnl9bkqdnj3vf99Pj99PD19fT28/X09PXy9fTy9PX08fX27PTo8vTt9PTz&#10;7/b82/L5q9PknNHnltrqldbiptXb4vn97vL14e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fT02eDo1OPw0OPz0eLx&#10;1+Hw19zu2d/0193z1uHzz+Lu1uH04ej/ub7goqXNn6DNn6DPpKbQpajQ2+D/2uH+0d3v1+Pz1uH1&#10;1uH11uH11uH11uH11uH11uH11uH11uH11uH11uH11uH01uH01uH01uHz1uHz1uHz1uHz1uH01uH1&#10;1uH11uH11uHy1uHy1uHy1eLw1eLx1eLy0d7x1d723OL/3eL/r7LZpabOqKjQpKTPpqjQqbHU3uT/&#10;3d/73Nz229/z2NztzsvXu664xqCb0Lmz+fXz/f/9/f7+/v77//77///9/P///v////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b39PDv8fPw7vPv29nZ&#10;y8nQvszVo8/ZmtjiktflkNnoltTfsNvi4vb77/T48PPz8fPw9PHt9vDs9fPs8vXt9PPu9PPx8PT3&#10;4fP6qdfiltPjmNfqkdfnmNXfveDk6vb58fLz4e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vT31t7q1uDy1uL21eLy&#10;1uTv2OPv2N/y1+D11uH31uP20tj5fH6qWFmSQkCCR0KISEKHSEOIRUCDbGuhsbXc3eX71N/u1eH0&#10;1eH01eH01eH01eH01eH01eH01eH01eH01eH01eH01eH01eH01eH01eH11eH11eH11eH11eH21eH2&#10;1eH21eH21eLx1eLw1eLx1OLy1OL01eH41d/92N7/yMrwc3OoUk6LRkB9TUR+Rz+DSD6KUESLe3Gm&#10;wsLj2OL3zuPyzeDyvcnfxsvly8jlxcXb8vf6/f/////9/v76///8/P/9+////v////3///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b39PDv8fPv7/Tw2tjX&#10;vLi+sr3GpMzTmdTdldrlkdfomNnnnNLcuNvk4vX86fT57vP39PH09vLz9PLx8PPw7/H47fX74fX6&#10;r9bgkdPbkd3pkNnolNfiqtri5vn89PP39PH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6vH40Nbw09f40df4z9j0&#10;zdrwzt3zz9n1z9b40Nf61Nj3eHiwR0SKTEaTTkiWS0OQSkOLTkWRU0uaSEKOUE+Jv8To09v40Nn3&#10;0Nn20Nn20Nn20Nn20Nn20Nn20Nn20Nn20Nn20Nn20Nn40Nn40Nn40Nn40Nn40Nn50Nn50Nn50Nn4&#10;0Nn50Nn50Nr30Nr2z9r2z9r3z9r4ztn60Nf7ztD0ZWScSkWITkaRTESLTkSFTkOQUkWaU0WZS0CG&#10;jY290dz7zd71ydbyuMHkt77nsr7xuMPo8Pf8+/7+/f38///9/////P///f////////3///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PX39PDv8PPv7vbu8fHv&#10;7+rv5u720ff5o97ik9bhk9Xlldflmdfjm9HcqtPcyujx2vH63vH54PL63vL43fP23fX6wN/qqNLe&#10;mtTektrkjNrkktvlmdDaxOXp7ff69O7v9PHx4OH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eHypqbXqKfep6vkpK3f&#10;oq/cn6/YoKvbqa3krq/piojASESNTkqaTUaYWlOdeXKvfnarbGKhTEOTUEefTUmXfn+7qa3gpave&#10;pavepavepavepavepavepavepavepavepavepavepKzcpKzcpKzcpKzcpKzcpKzdpKzdpKzdpKzc&#10;pKzdpKzcpavgpargpKvepKzdpKzcpKzcrrPlbG6mSkeHT0iOVUuXe3O2dHSue3iwWVeYRUeLS06T&#10;S02Rjo7Oq6rmpKfii5TTiZfai5bWi5O/6u/0/f///Pz6/v7+//7///7////+///8//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9/b38vHv8PTv7Pfu9PPw&#10;+/P27/P6v+Pml9PXldffl9Tkk9flj9nlkd/mjtfdmNXdndLentPfnNXgmdbfmtfdndPhmtXjk9bh&#10;kdnik9jkk9jjktPct+Hm5fj97fH29fPw8/Lx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eDsoqTKq63bpqjdp6vi&#10;pq3ioazepKzhqKzmrKzth4bKSkWVT0ibT0mSq6ba4N/+4+P209Hwa2agTUaTS0SVV1GYqKnmpKzl&#10;pKzlpKzlpKzlpKzlpKzlpKzlpKzlpKzlpKzlpKzlpKzkpKzkpKzkpKzkpKzkpKzjpKzkpKzjpKzk&#10;pKzjpKzkpavnpqvopavnpqzkp6ziqq7lm5zcV1WdT0qXTkiRXFST3Nn+3+H94OH/wMDqW1uWSUmM&#10;SEiQX16nrKvyoaXqi5TaipXdjpPWjpLE6+/2/f///f/9/v7+//7///3///3////9///5///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7///7///7///7///7//P78+//++//9//7+/v7+/v//9vf28vLx7/Tz6fb16/X6&#10;zuvxqtvklNXdl9rnldjnltfnldfmk9jmjtnkkN3nkdnml9fpm9Xrl9Xpk9fojdrlj9rkj9vjkNvi&#10;ktjdnNXeqtfeyOnv6Pj87/L59fH19e/v8vDw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fj76OvytbjUrK/Tr7La&#10;q7DXrLHapavWp6rcpqfhdXe2SkSSUEiZUUuQy8r32tz31trp4+X8gX+xSUOLUkuaWVKcqajnpKzj&#10;pKzjpKzjpKzjpKzjpKzjpKzjpKzjpKzjpKzjpKzjpKzjpKzjpKzjpKzjpKzjpKzjpKzjpKzjpKzj&#10;pKzjpKzjpavmpqrnpqvnpqvkqKvirK3njozRR0KSUEicTUeQo57Q2dj81dfs19f54uD/b2qkT0mO&#10;S0eOZGOpqavwpKnui5LZiZHZkJHPlJbF7O/3+////P/9///+//7///3///3////////6///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7///7///3///3///7//P78+v/9+f76///8/P39/v///fb5+efv+eTx9Or43Oz2&#10;ntLbjNfgkNzpkdnqlNXlmdTfodbio9bgndLfl9XhktbjlNbnmNXpmdXpldjqkdrpkdnhktjfltXb&#10;odXbqdLX2fP26Pf67/X49PL29PDy9+/y8/H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P/+/f//+Pr++P3+9Pn+&#10;9/z+5ev1vsXWu8DYwMLgkZO7SkWLUUqZTkiTs7Dg4OD/4eH+2Nb7cGurSkOVTEWXVE6YpaLjoqbc&#10;oqbcoqbcoqbcoqbcoqbcoqbcoqbcoqbcoqbcoqbcoqbcoqbcoqbcoqbcoqbcoqbcoqbcoqbcoqbc&#10;oqbcoqbcoqbeoqXgoqXho6XfpKXcp6jglJTVVFCaUEmWUEmRX1mR4N7+4OL54N//zMfzZF6dTUaN&#10;TUeOXFqdpqboi47RhorTiIzZjZHA2t3r/P3/+/7//P/7/v/7//7///3///3////////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f///P////////3///z+//7+/vz9/v39/P789//8+v7+/f3/9+Lv04um13ygx4Wnu73P&#10;pNbeltbfmdfikdThnNnhtdzZ2vX45vf7xdvhtNrfo9vflNfekNbfktbgkdTek9Peo9Hds9vludjj&#10;y+Dr6Pf86/b67fb27fb07vPx8PHx9PLy8/L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77/P39/v//+/3++v7+&#10;+f3++//+/v///f//////t7jGRkF+UEmTTkeRWlSaop3SpqLShH+6SkKPUkmaTUeQhH+2zc3rys3k&#10;ys3lys3lys3lys3lys3lys3lys3lys3lys3lys3lys3lys3lys3lys3lys3lys3lys3lys3lys3l&#10;ys3lys3lyc3myc3nyc3nyc3mys3mys3m09LwenapSEKFUkqRWFCVnJfNoJ/KpKDQcmutTUWPUkqP&#10;T0eCnJu9w8TgvcDfur/ht7zhzdHh/v//+fv//f7//f36/v75//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P///f////7///7//v7//v3+/v3++/v8+P78/vv/++741ZWx13ac4nKg2Xelu4uu&#10;vMLZp9DdnNbendHcw+fv4/n27PX38O/09PX66/n70PHwvOfnuOTnuuXnu+LkvuLl0OXu6vr+6fT8&#10;7/X78vP28/Pz8/Tw8PPv8PTw8fTw8fTz8fL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Pz3//78/v39/f3+/f/+&#10;/f77/f/7/f77/P7+//7/7u/wb2uZTEeFUEiOUEeUSkGRSD+NS0OQUEiVUEmQS0d629vp////////&#10;////////////////////////////////////////////////////////////////////////////&#10;////////////////////////////////////4uLpX1uKTkaLUUWXSkCPRkGHS0KRTUSXUkeYSUCC&#10;oJrB////////////////////////+v7//f7//f79/f35//76///7///9//7///7//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f//+////P///P/+/P79/P7+/v3+//v+//f9/Oz71JWz2Xae23eg4Xel4nKn3HKp&#10;xYizuLTMqs3W0Obv7fb+6/P19PT39/L09O3u8/Hw9Pf17vb08ff29fn28/by8vfy8PP48/X57/Hx&#10;8/Xy8/Lu9O/r9fDs9fHt8/Lv8vTx7vTy8PL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5//79/v3+/v3///3/&#10;/fz//v3//v7+//7//v3/////7+vzdG+ZVUyMSD+GSkCJS0KLSkCOTEKNY1uQubfI/P38/f7+//7/&#10;//////////7///////////7///7///////7///7///////////7///////////7///7/////////&#10;//7//////f///f///f///f///f/+/f/9/f7/////3NjmX1eRTECQTEGUSEKLRz+NST+OTUOKcGib&#10;3tnp/////v/8/f/4/P74/P77/f/8/f/8/f38//7+/fz6///7///7///7///+//7//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f///f//+f///v3///r/5cDUz4Ci03ih2Xmi23ik23Oi43Sq5nSs&#10;1HmruX+kyKzE+fD78fD47/Lx8PLv8fHu9PXw8/Pv8/Dw9fDy9vD09fHy8fHx7fLv8vLu8PLt8PTv&#10;7vbv7PTt8vXy8vHw9fHx9PLx8vLy7/Py8fLy4ODg39/f39/f39/f39/f39/f39/f4uLi8/Pz8vLy&#10;8vLy8vLy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v34//79/fz+//3//v3/&#10;/v3//v3//v7+/v79///+/v/+//7/////tbHLiYSmj4qtjoisj4iwjoit+PP6/////P77/v/6//7/&#10;//7+//7+//7+//7+//7+//7+//7+//7+//7+//7+//7+//7+//7+//7+//7+//7+//7+//7+//7+&#10;//7+//7+/v/+//7///7//v///v///v/+/f78/Pz+////3NnojYawjYiyjIqvjYqwjYetmJOz//7/&#10;//z///7//v78/v76///8/v79/v/5/v76///+//3+//3///79///8///7///9/////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7//P///P///v7///7//v///P3///z/68veznqa2nai3Hqn1nii33en4Xan3XOm4HKo&#10;3XWo1HqmxoCg8NTj+/X58/Lx8/Lv8/Lv8fLu8fPy8PP28Pf87Pf95/j85fr+5v3/7fv16vn26fv6&#10;5vr56f396Pr86vn97Pf77vX48fLz8/Hx8vHx4eHh3t7e39/f39/f39/f39/f39/f4uLi8/Pz8vLy&#10;8vLy8/Pz8vLy8fHx8vLy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9////////////&#10;///+///+///8/v/7/v/7/v/7///+///+//////////////////////////////7////7///5//7/&#10;///+///+//7+///+///+//7+//7+///+//7+//7+///+///+//7+///+///+//7+//7+///+///+&#10;//7+///+///8///8//7+//7///7////////8///4///5///9///////////////////////////+&#10;//7///7///7///7///7///3////6//7+//7///7///7///7////+///7///8/////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f7/+////f////z///z///z///v/6cnbynyd2nWf3Xel23el3Hak4XSl3nCi3nan23Wm&#10;3Hin03eh15e0+ubv9vLx9PHw9fHw9vDw9PHy7/P24vP4udrip9Xdp9zjpNvjo9ffqtjarNfcrNfg&#10;q9bjqtbjrNfkrNXgvN7l4fX47vP19/Hw9PHx4eHh3t7e39/f39/f3t7e39/f3t7e4uLi8vLy8/Pz&#10;8PDw8fHx8PDw8vLy8fHx9vb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v///v/////8///7&#10;///6///6/v/6/v/8/v/9/v/+///////////+///8///4///3///8//////7///////7///7/////&#10;////////////////////////////////////////////////////////////////////////////&#10;///////////7///7///8//7///7///7////+///3///0///4///9/////v///v/////9///7///8&#10;//7+//7///3///7///7///7////+//7///7///3///7///7////////9///9///9/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v///v////3///r//PH68NLmy36g1nih2nej4Han3XOj3nam4Hal43Sm4XKk2nel&#10;zHif0JOw++Lv9vHv8vXw8/Hy8/Hy9fHy8/H07PT53vj9l8bOh8jRgsvWf8jWhMnZfMzVe8vXe8rb&#10;fMrdfsndg8jciMLSoczV4vr87PT09vDt9vPy3+Dg4ODg39/f39/f3t7e39/f4ODg4uLi8fHx8vLy&#10;8fHx8vLy8vLy8/Pz8vLy9/f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v///v/////8///6&#10;///6///6/v/8/v/+/v///v////7///7///7////+///7///7///+///////////+//7+//7+////&#10;////////////////////////////////////////////////////////////////////////////&#10;///////////+///+///+//7///7///7////+///4///2///3///+///////////+///8///6///7&#10;///8//7+//7+//7+//7+//7+//7///7///7///7///7///7////////////+///+/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7///7///////7///z/2rLFyn2d2Xmj23ek3Hmn33Wm33Kk4neo3XKg4HKh4HSiz4Cl&#10;1KC8+ODv9vL08Pfx7PTr8/Lu8vPu8fPv8PPy6vX43fn+lcXPhMrUgNDbfMzagc7fd9HeddLgdNLi&#10;ddLjec/igczeisXUocnT5fv+7PPy8fDq9fPx3t7f4ODg39/f39/f39/f4ODg39/f4eHh8vLy8fHx&#10;8vLy8vLy7+/v8PDw8fHx+Pj4////////////////////////////////////////////////////&#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9///8&#10;///8//79//////7///7//v////7///7///////////////7////////+///+///9///6///7///9&#10;///9///9///9///9///9///9///9///9///9///9///9///9///9///9///9///9///9///9///9&#10;///9///9//7+//7////////+///+//7///7////7///4///6//7///7+///+///9///9///+///8&#10;///7///6///6///6///6///6//7////////////////////////////////////////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v7///3///7//v//////0qa70Hib3XSh4Ham2XOj3nio33Wm43Sk4HOg3XqizX6f7Mjd&#10;/+/99+718fP07fXw7vTs8/Pr8PXq7vbs7fbu7PT04vb6xuruotfgiMjTiszZh8jXh8vXhc3Ygs7Y&#10;g87Xh8zUjsfQsNvjz+ru5/T48PTz9PXx8vLw4uLi39/f39/f39/f4ODg4ODg4ODg4+Pj+fn5+fn5&#10;+vr6+fn5+fn5+/v7+/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9///8///8///9&#10;//7///3///7///7///7////9///////////8///8///9///////////+///9///+///+///+////&#10;////////////////////////////////////////////////////////////////////////////&#10;//////////7////+///6///6///9//7///7////+///9///9//7///7+///8//7///7///7///7/&#10;/v/+/v/8/v/7/v/8/v/+/v/+//7////////9/v/8/v/8/v/+/v///v///v/////////8///+////&#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7///7///////7///7/063AzHmc3nOi5XSm4HWo3HOl4XSl5HKi3HSfyH+d5MHS//H7&#10;9vD29PL38u/x9vTy8/Hw8vH18PPy8PTw9PLw9+/w9PH27fj72/T30O/x0vDz1e7z1O721e721O72&#10;1O701e7y1u3v4/f36/n57vT28fLz9fDx8vDx6urq3t7e39/f39/f4ODg39/f4ODg5OTk////////&#10;/////////////////v7+/f39/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7///7///9//79&#10;//3///3///7///7////+///7///9///+///8///7///7///+///+///+///9///+//7///7/////&#10;////////////////////////////////////////////////////////////////////////////&#10;///////////////9///4///5///9//3///3///7////////+//7///7+///9//7///7///3///7/&#10;/v///v/+/v/9/v///v///v7///7////////9/v/7/v/8/v/+/v///v///v/////////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7//vv//PD82aG62nyl3nGi33Kl33Ol4HOj4XWiz3eb4bPI/fT89PD1&#10;8vP28fDz+fL19e3u9vD08vH48PL28/L0+O/y++7w+e7x9PDy7/T07ff07/bz8vTz8/P58/L49PL2&#10;9vL19PPz8/Tz7/Py7/Py8PLy8vH0+PL19PHy8PHw3t7e39/f3t7e39/f39/f29vb5ubm/////v7+&#10;/////v7+/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3///z///3//////P///f////3/6MnayICg2Xah43Wj2nWgx3yc2LbI//L78/Dz7vPx&#10;7/Lx8fHx8fHx8vHy8vDx8fHx8fHx8fHx8fHx8fLx8fLx8fHx8vHx8vHx8vHx8fHx8fHx8fHx8fHx&#10;8fHx8fHx8fHx8vHx8fHx8fHx8fHx8fHx8fLy8vLy7Ozs6Ojo39/f3Nzc4eHh6urq+vr6/f39/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7///7//f//+///9/7+/vz///v/7tHkxoWiyYCfzpOu8dfn//b//vn/+Pr69/z7&#10;+vz7+/v7/Pr7/Pr7/Pr7+/v7+/v7+/v7+/v7+/v7+/v7+/v7+/v7+/v7+/v7+/v7+/v7+/v7+/v7&#10;+/v7+/v7+/v7+/v7+/v7+/v7+/v7+/v7/Pz8+vr6/Pz8/f399PT09fX19vb2/////////f39////&#10;/f3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7///7///7//f//+v//9v7++/////v///n/+On2+Oj1+u34//3//v3//P7++f//+///&#10;//////7///7///7///7/////////////////////////////////////////////////////////&#10;/////////////////////////////////f39/////Pz8/v7+/////////////f39/v7+/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v///P//+v//+v/+/P/+/f7//v3///3//v3//P//+P7+9//9+v/+/v7/&#10;//3///7///7//v///v//////////////////////////////////////////////////////////&#10;/////////////////////////////////////v7+/v7+/////v7+/v7+/v7+/////v7+/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P///v///v////7///7///7//v7/+/z7+/7++///+v79+//++f//+f7++v79+/z8//3/&#10;//3///7///7//f///f//////////////////////////////////////////////////////////&#10;/////////////////////////////////////v7+/f39/////v7+/v7+/v7+/v7+/v7+/v7+/f39&#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v///v////7///7///z+//v9//3+/v3++/79/f7+/////f39/v7+/f39/vz9//3/&#10;//3///7///7//P///P//////////////////////////////////////////////////////////&#10;/////////////////////////////////v7+/v7+/v7+/////////////v7+/v7+/v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v////////7///z///z9//39//39///9//79//39//79//79//7+//7///7/&#10;//7///7//////P///f//////////////////////////////////////////////////////////&#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3///7//f///f///v////7///7+//7+///9/v/9//79//39//79///+/////v///f//&#10;/v///v////////7///7/////////////////////////////////////////////////////////&#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3///7//f///P///P///f///f///f/+/f/9/P/9/v/9///9///+/v///f///P//+///&#10;/P///v///v////7///7/////////////////////////////////////////////////////////&#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9//7+//7//////v///P//+///+///+////P///P///f///v///v///v///f///P///P//&#10;/P///v///v/////9//7+////////////////////////////////////////////////////////&#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9/v/+//7+//////7//v7//f///f///f///v///////f///v////7///7///7//v7//v//&#10;/v///v/////+///9//7+////////////////////////////////////////////////////////&#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9/P/9///9//7///3///3///7///7///3///3///3///7///7///3///3///z///v///3/&#10;//7////////9///9///+////////////////////////////////////////////////////////&#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9///9/P//+/////3+/v38+/7+/f7///79/v/8+/3//v7///7+//37//z///38///4&#10;//39/P7/+v7/+v79/v77/fz7//3/+//7/P/8//////39/f38+///+v///v/8///7/v7+/v/9/v7+&#10;/f7/+P///f/+//z//vn//P76+v/2/f75//z//v7+/v/9//z9+v7++//+//3+//z///7//v///P//&#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&#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6///7//z/+/7/+v///v7///3/&#10;//7+//78//76+v/8+P7///3+/v/7/P/9/v7///3//P7/+P//+P///v3///z+///7//3///78///7&#10;///+/v/+///9//79//7///79/v/7/P///v3///39///6+//+/f3///v//v/9+//9/P////7//v/8&#10;/f/7/f/////3//72//z7//z7/P78+f//+///+////f////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9///9/P//+/////79/v38+/7+/v7//v79/v78+//8/P7//v39//v5/vr///3+//78&#10;/v3/+/39+fz9+/78/P78///+//39/f76+/79/f3+//z6///6/P78/P///f36//78/v7+/v/8//78&#10;/f/9+P///v78/vv7/fr+/P/7+v/7/v79//z9+fz//P7///3++//++f77//79//z///7//f///f/+&#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&#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76//78+///+////v///v7+&#10;/v/+//78//36/P7++v7///7//v/6/f/8///+//3//P/++P/9+f/8/v3///z9///2//7+///7///6&#10;/////v///v/+/v7+/v///v/+/v/8/v7///3///7+/v/4+v/9/f7///v//v/++//+/P////7////+&#10;/v/9/v/////4/v/4/v7+//77/v/7/P///v7//v7//v/9///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9/v/+/f///v7////8/f38/v////z8///+/f79/P/3+/7+/f7///39/v3//v3//Pv+&#10;/////P37/v75/v38+/7+/f79//38//78+/z//v7//f74/v72/v77/fz////9/v78/v3+///6/v73&#10;/v/6/f7/+//4/f/4/fz8/P79+/r//vz/////+Pz/+/7///z7//z5/f/7/f/9//z//v7//f/+///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1/f/7/v/+///++//8&#10;/P/+//////z9//3//v3//P/////8///6/v/8//7//v/6/f/3/v/6//3///38/v/z///6/v/5/v/6&#10;/v///////v7//P//+f//+v/////+//r//v3//v/9/f/5+//4/v79//z//v///f////7//v////7/&#10;//3///7////5/P/7+////v/9///8///+//3///3///79/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9/f/+/f////78//36/v79/v79//36/f38/f7//f39/fv9/f7/+f///P/++/39+v39&#10;/P39///8/vz6//z/+v/9+/39//7//f7//v3//vv8/vz4+//5/f/9//z5//z8/vz9/v7///78/v/6&#10;/v37//r++v/7+P74/f/6///7/vv+/vr/+f7/+v//+/3///79//z4/v36/v////z//f7//P/+///5&#10;///9////////////////////////////////////////////////////////////////////////&#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P/4/P/7/v/8///7/v/8&#10;/v///P/+/v/7//78/v7+/f////38/v7++//////+///7///6//38//39/f//9//9//7+/f/6+//3&#10;/f/6//78//z+//7/+///+v/9///7//n//f3//v///v/+/f/6/v78//z////8//7+/v//+//9/v7+&#10;//3///79///4/v77/v3//////v/+/v/9///9/P///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P///P/+//76//36//76//75//z6/////////////////v79////////////////&#10;////////////////////////////+v3//f3+///8////////+P///v/7///6////+f3/////////&#10;//////v9+v/+9v/+/f79/v75//rz///9////+v//+v79+v7+//77//79/v////7//P///P/+//76&#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f///f/9/v/8///5//76&#10;/f/9+f/++v/6//78//79//7///v+/v3//P////7///////////3///7+/f//9/////z//f79+//7&#10;/P/7//77//39//3//v///f/9///6//38+/7//P////3//v/4//76//z////7//77/v7++P/9/f/9&#10;//3+///8///7//78//3//P///P///v/9/v/++////P/+//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P///P/9//36//38//75///4+vf3qaiqlZmZn6mu7Pf8/v/8y8CympiXmJmalJiY&#10;lpaWrLGy5OXmpJeWmJialZeZtbe69Pn7///+9/Prr6acucHC8P///f/92s3Bmpub4+/06N7alpab&#10;1N3l//38+v7++f7//f3+///6///pxb6il6Kt5+/y/f/9+v////79//3+//7//f/9+v/9/f////39&#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10;/f//9v/++v/9//7///3//////////////P////z///7//v/+//79////////////////////+v//&#10;+////v/9///8////////////////+//9+P/+/P////z7//71///8////////////////+v//+///&#10;//7/////////////////////////////////+//////7//74///+////////////////////////&#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7//P///f/6//37//z9///29/PlUUxSAAAAAAAAAAAAPUla9Pj8dlhDAAAAAQgXHR4i&#10;IRwaRElFv725DwAAAAAPBgwTBwcIV2Br8fj57ubULxULSltl6P//////m4BtAAANu9fkw66iAAAA&#10;kqe9/v///v/+//z///3////7/PLYRysbAAAEqrnA/P///f/+//79//z///7/+//8/P/6///9//3/&#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undcGBWRUNDQUFDQUFEUFFb&#10;uMXX9P///f/////7//7z69/OUUxLXG102vL1+////v/7///0//7vzsu1WltPQUFBSlNju8rb9///&#10;/f/////3+fPjkYl6QUFBRUxRnLK75f//9//////8+/34///92dHGXE1JRENCQUBBWmBotsXR/P//&#10;/fv////8kYFzTERBRENCQ0FBQUFAQEZOobbA/v///f78/P/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3//P/9/f/5//3+//z////4mY96BgQRkJSe6enpp5WGAAARgYWNh2hOEhYiscfX8PDx&#10;8e3r8vLrzMK4HwAAe4yo6+3unJR9AAAAkJ2e8u7gPyIYU2Nw5v//////o4ZuCA4euNzoybKhBwAG&#10;lK7E+//////7//z+//v+///6uaeYIwoJBgUEZnuI8f///v/8//z7//3//f7/+//8/v/6///9//3/&#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6OHIOR4PAAAAFRgoGhcdEwoN&#10;CQsiobDN/P//+//8///xr5Z3AQAAABAfsNjh+v///f73/v7vtKGKGxYNBwsJGBoXDgsUCA0ho7XI&#10;////9uzfU0A0CQcGFBgUEhUQBAYRWHeK+Pz+/v35/P/4///+yrysGgIAAQQJFhsiERIZBgcTj5ip&#10;/P/////xa0w3BwAADREYGRgbFxUVGCAqkqy4/f///f/9+f///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v7//f/8/v/5//7+//7//PjtTkAvIiY55Oz3////7eLYZmp1nZuff2FJEhknyN/v////&#10;///////808O1IgAAgZWx9/////flQDAeSFRY09/dPCYbWWFw6f7//v/9pYZsCg8dt93oyLOhBwAD&#10;la/A/f///f/6//3+//r3///pdGRhIQwgXFFCGjBE3/n//v/6//38+/3++P///f/+///9///+//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6+HHQSMTGxs02uT89e/tvqWM&#10;DQgLKTpY4fb69////ffqaUAuAAAAAgkWgJq1+f///v/78OnVPysfCw8Yn7C19PXrxKuYCAUHJj5L&#10;///8m4p8BAAAWWNv5unl3NXAQTMpChIuuMvf/////v/2///3zb6oGwYARFtt4/P6zMjAMyQfEhst&#10;w9jk///pbFA4EQoSp77O7vL47Onq6+/w8f///P77/f399/7//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8/v/////8///7/v//////+uzaOicgLj5S8Pv////9///9////////gF1GCAcLQUZSU1NY&#10;U1hh0tfO2cq4HwAAgZex8/////vudFc/ICwyv9PSOycdW2Fx6/7////7poZrCw4cuNznx7SlBQAC&#10;l62+////+//8+//////48ujBPS4zREBot6+SBw4hmrXO///9/vz7+/7++f/////9//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6uHMPCMTGiI96fn////5+eTG&#10;PysvDhw4x+Xs/v//48+9OxUKREE7P0ZSJzFN4vf////5z7qoCgYDVGd88////f/+//rww768sLWs&#10;+fHUPSwgFxolxt3s/f/////wyK2YAQACbYGY8v///v/7///6zrymGwcAQ2Fz9P/////4rZmAAAAJ&#10;aoai///ubFA4EAkOvdPa////////////9v/++f79/P7/+/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8/v/9/P//////++vZQCcgMERW8v///f39/P/9///////9hGJIAgEBGh8sMTZA&#10;Lj1JxtDC3M21JAAAgZex7////vvvc1I9Ii0yu9PSPCcdVmFz6P7////4poVsCw4dudvox7KnBgAF&#10;may//v//9/7++//////31MSfDgQIkJzB4928GBkjTGR/9////f7+/v//+//9///6//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6+HPPCQVFhwv0d/r6ennv6KQ&#10;CwMJIDFJ5fv7///wuqKPCgAAoqqohYSJBwASrsjZ///2tJmGAAAAf5mv8///9PLq6ufp8+3u+PXm&#10;8+fEMiQcIS4+z+/69v////3x6cqzHAYARltw4/v+/f//////zr+oGgcARF9x8//////1xraSCAYR&#10;S2WC///ybVM8CQECFR0nIB8hHR0lXmZ19f//+P7/+/3+/Pr4/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6//78/v7/+v/////8/vDcRzAlIjZO3/X///79/PjiwcXC2djSfGBIExYhvdXj+v//&#10;9//////w1MWlJAAAg5ey7/////zqUTEhNkFFxdjXOyMXVWp55f/////5rYpuCgwfuNnpyrClCAAG&#10;l6zE+v//+v7//f78///yo4ltAAAAdISWuK6ZIB8fHy9E1u73+v///v79///8///1//79//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6eHLPycWAAAAAAAAAAAAAAAA&#10;Ehwwkae2/f/5/vbabE5HChM15/r/1c2/GQgHa36V///3sJh7AAAAgp+0////jm5PAAAAAAAMKSgw&#10;zcK2JyEeJTRF0fP88f/////15s25HgQAP1pr3fr+/f7/////zMKrHAcAS15r+P/////6yLyaCgQT&#10;PU5t/f/xa1M/CQMFLTdFQUFEPz9GdICJ9v///P/9//v5//j2////////////////////////////&#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v/9///9//7+/v7//f/+//74///4fnNmDRIZxcjQ////vLGnAAAOd3R4hWROExglxtvo////&#10;////////0sa7HwAAh520////zMCsDwIHdIaS7vbxXEIzKys35vH4////Y01NChMnx+HpzLGdCwAC&#10;nrLH////////////+/v4STY2AAACBxMdGhETDwEADA0Yo8LO/v///f39/f/+///6//79//3+//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9/v/9//////7///7////+///4///35OHWIBsTJB8fOTM0IBgcEBYu3dzlgF5LAAAFN0NLYWJZ&#10;XV1cenyBwrq9FwAAHyg5Sk1SHxoWJDBDz+bw////q5iHCgAALCkwNy8yBQMMT1pw9/v6xamPCAAA&#10;Iy09W2JdXFhXfnp9w8PHCwISXV5sy9XX19fYtZ+TAgAAcIif+f7///7/+/////////79//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&#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7///7//v34/v70///5zsvFS0dGKyoqSkRKzdjd////lH93MDExLDE0LzIv&#10;Li8vYmVnzsvJRzIwMS8yLC0zY2Vszdnf+//////8/Pv3nZWSMi0rLisrfnyI3ufy////zcCtODEw&#10;LS83LjEwLy4uZV5gjoqIODlExcjP/////////PHlS0NAX3KE7/f6/////P////7+//7+//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7///7//v76/f31///3//76////////////+////P78///9////////////&#10;///////////8/////////////f///P7///78/v36/v3///79////////////+P///f/+//71////&#10;///////////////////6/////P///v7///79//zz////9v//+f7//v3+/v////7+//7+//7/////&#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7////////8///5/fz3/f37/vz+/vz//P3//P78/f77//7+/f74+v76+Pv+&#10;/fz++/39/f78/v34//z6/P3++P///Pr///z8/v76/P/+/vv+/vz3+/739/7/+v7//Pv9///9/P75&#10;+/76//3///z//v36/P/19///+fz//v3///79//33/f789P7/+f3//v79//7+//78///+/////v//&#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&#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7//////v78/f75//77/Pz7/v7+/v7//P3//////f/9/P/9/v77/f38/f7/&#10;//3//v///f/++//6//z7/vz+/P3///3//fz+/v/9/f37/vz9///89fz09/79/P7//vz///7/+f/6&#10;+//7//r9//r+/v79+P/5+P/+/P3//vz+/v79+/r5+vv7+v//+////v78//77///6///+/v///P//&#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&#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&#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9//////////7//////v7+/v78///+/f38/////v7//////////P/9+v/4/f39//3///3/&#10;//3//v7/+//++P/7/v77/v79/v7+//3///3//v7+/f79//78/v77/P/7+//+/f7///3//Pz/+v/9&#10;/f/8//z+//3+/f7++f/++/79/v7///7//////f///f/+/v/+/v7////9//76///6///+/v///P//&#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&#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v///v///v/+//79//7//v/+///5///+//7///z/&#10;//3///7//v//+//+/v/8/v/+/P///v////7///7////////+///8//77/f/+/f/9//7+/f///f//&#10;///9//79///8/v/+/P/////9///+///////+/P///f////78///+///8//77///8///9/////f//&#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&#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9/v///v/+///7/v////7///v/&#10;//7///7//v///P/////9/P/9+P/+/v////7+///9/v////7///3+///6///9///9///8/v////7/&#10;//78///9///9///+/v////7////+/v/9///+/P///f////77//77///9///9///9///9///9/f//&#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&#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9//////7//v////7///z/&#10;//7///7///7//v////7//P/9+P/8//7///7//v/9/f/+//3///3///79//7///79///8/v////7/&#10;///9/v/9///9///9/f/+//7///7+/v/7///+/P///f////78//76//79/v///v/////8///9/f//&#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&#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&#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8/v/+///9///+//7//v/////+//7+&#10;/f/+//7///7///////7//P/++//7//79//7//v///f/9//7+//3///7///7///78///8//7/////&#10;/v/+/v/9//3+/v79+v/+//3///7+///7/////f///f////79//76//79+////f/////8//7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7///7///7////9///8/v/6+//8/v7+//7//f////7///7//f/8&#10;+P/7/f7+//7///7///3//v7+/P/7//79//7////9+//8/f////7///7////////9///8/v///v//&#10;/f///f/+//39/v79+v/+/P7///7+//76/////////v///v////75/v78+f///P////78//7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7///7///7////9///8/v/7+v/8/v3//v7+/f/+//7///7+/P/8&#10;+P/8/f/9//3///7///3//v7+/f/9//7+//3+///9/P/8/P///v////7//////v/+///9/v/+/v//&#10;/f///f/9//39/v3++///+/////7+//77//////7//v///v////76/v78+f//+/////78//3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&#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&#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&#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&#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&#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v///////////////////f////7+//79///+&#10;//77//79/v7//v///////////v////7///7////+/f/4+//4+//9//3//P3//P/9///4///9/f/9&#10;/P/8/f////7///78///5/f/9/P///P///f/////9//39///+//3///3+//77/v/+/f///f/9/v/9&#10;///9///9//////7///7///7///79//79//7+//////3//v7/+f/9/f39//z9//79/P/8/P/+//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&#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v///////////////////v/////+//79////&#10;//7+/v7//f////7///7///7+///8//7+//7//v/++//8+f/6/P/8//3+/P7+/P/+//38//7+/P/+&#10;+//9/v7///7+///5///6/v7+/P//+////v////7+//79//7///7+/v7+/v/9//7///7//v///f/9&#10;/v/9///8//////3///7//v///v/9/v/9///+//7///3//f//+//7/v3+//v///7++//6/P/9//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v7//f7+/f/8///8//7+//79///4///6///9/f/++v//+//+///8///6/f/5/P/+//v///7//P//&#10;/f////7///78/f/5///9//3//v3//P///v3///3//v/////////8/f/9/P///vz///z//////P//&#10;/f/9///7//////7///7//P//+//9+//8/v////z//f3/+v///f/7//7+//3//////f/6/v/9//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7///79///6/P/+/f/+///9+v/+/f/4///3/v///v7///3///7///76/v/4+//7+/7///3///3/&#10;/f/////9///+/v/++////v///v//+////v7///7///7///////3+//3///7/+/7//f7+///9/v//&#10;/v/8///9/f///v////7///7//v39/f7+/v////z//f7++v///f/+///8///8/v/+/v/+///+///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7///7+///9///////+///9///9/v///v////3/&#10;//////78//78+f///f/9///9+f///f/4///2/v////3///z///3///3+///7+//6+P/8/v7+//3+&#10;///////9///+/P//+f///v///v//+////v////7//////v////z///v///7/+P//+v/////8///7&#10;///9/v7/+////f/////+//3+//3//v7//v////3//v/8/P/+/v7////9///7///9/v////79///6&#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7///7+///9///////+///7//77/f/+/P////3/&#10;+//9/v7///3//f///f/9///7///+///5///5/v////7///3///3///3//v///P/8+//6/P/3///7&#10;//3///3//f7/+v///P////79//37/f///v7+//7//P///f/+//7///3//v/9+////v////77///4&#10;///8/P///f///f/////9//79+///+v////////7//v/+/v/9////+////f/+//78/P///f/+//75&#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3///7+///8///////+///6//z5+////P////7+&#10;+f/8+/3+//3//////f////////z+/f/++/76///7//3+//7///78/v3//Pz//////v//+v/9/f/8&#10;//38//79////+////P////z+//z+///9///6/f/7+///+/79/v/6///9/v///f////3///z+///9&#10;//////7+/f7/+/7/+/79/v///P/+/P/9//79/v////39///+////+v//+////v//+/3+/v/9//7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3///7+///8//7//v79/v74//758PT009jZ5OHd&#10;+////f77///44eXl09fZ6uvt/////P7/+//8//70/vfy6+rp+f78/v/89PP01dXZ29zf+f//+/76&#10;/vju4+Hf09XX0tfY4ert/v78//3239/a1tfN8fPx/P//+//49/fu29nX19jX8Pf4/f/////95OXm&#10;1NXV6Ojm/P//9v3//P/+///98fPz9vf4/vz7/f769fX02djZ3d7b+v/9+f///P///f7+///8//36&#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7///78///8//7//v39//758/Drb3FyREZGUEY9&#10;v8LG///83NO4Mzw8SklQUlJc2N/i+v3//v78///3r5uSVE1P7fz/+ffxenl2RERHRUFDtL3C/P/8&#10;7uTLNjc4SUlOSEhKkJ6q///5vr2jQkI+RENCen2A9fj6+fnqm5aLTUlORUNCZ3mH8Pn44trCQTg9&#10;SklLUFVT1Ofo+v//////6unXVFJYv8DO////+Pfvf359QUJERkE9sri49f//+v///P38//z6//3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P////7+//78/v/9//3//f39///9tKSbZmhm////2M68&#10;VFx07u/2ZFZJpbKu////pJ+cX150/fv////84d/KWEE/VVBd7P//s66paGpl////3tPDS1pp7f74&#10;wrGToaSf/////////f//7ebfUUZA4+Lo///wXWRfttDVwbWoe3Zx////////rLa78/j3e2lWhoyW&#10;////m5OKepGY/v//sKymMjcwKTEzw8fL////vrKmYWFk////4tnFTlZe3/D3/f/+/f/9/f79//z+&#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v/+//78/v/9//3///7///74m4d+pKWi/v////Xd&#10;UFt6ysjiW0hI3Onn/v/x49vJR0Zg8Ov4/v74i4p4lHt+XFZn5P//6efq5ujk8/LntqqTZneH9f//&#10;loRrQURBPj9DaGhp7Pb6+PP129PZ9/X429TBWWNZw9/kqJOSmpaV6O7u6erk////////lYN5aniE&#10;6uvqi3xwkKWw/P/8sKygvcnLYm9tv8a9///37ubj5OXn8/PxuK2WZW975fn8+/38+/76/f79//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v/9/v/9//78/v/9//3//vz//fv1hnBmq6yn//////TZ&#10;RExz0MjsVj4+scfH////u7KdM0BT8PD2ycG9n5yj1LOyW1NW3v7//v/////0hH1qSz47m6ey+vz+&#10;koh7l5ug8fHvxsm4aHWK+vv7///+s62rRz8/a3N53u3wjnp6Y11YTVRSPjs+j5+r+///39fLaGps&#10;QUFCiIOD1Obo+P/7/v7x////cXd7vMK8///1//3////+hoJzRkA6lqKq8fz/+P///P/++/r5/fr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P/9/P/+/v79/v78//3//v7//v35jXdvq6ul//////Te&#10;RVJ22t73q5uPO0E8jY2KdG9oR0pi4N3elYyC7e3y3sG8X1dZ5P/////////4///5/vvyUFdgzdPb&#10;/////f///f/24eHJTVRp6Onq///////+////j5CYjpqlfXBycG5s//////z8T1dez9fabF5cpaWl&#10;////paKdX26D+Pv//v/0/P73cnB4xMHF///3///////8///7//77UFhjxNDc+v/+/P7+/f39//3+&#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8+v///P/+//36//3+/f/////9p5OPnpqU////9evf&#10;SV144/H4///vyL+2sLCtq7C6bGmHwbW4LSkfSEtIQzIxHxcekKi0raWqrqqu///////5XWRlsrG7&#10;gXh42+Lf///55eDPX2Bsz8zPdXh29///////raiodXqHlY6Np6em///////8en+Aqq2xZmJl2+Hk&#10;///31tDAQUhp7/P//v/4+P/ud3J4yLzM///9q6earKqs////////ZGhurLC4///++Pv//f///v/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8+////P/+//37//3+/f/////+08nFU1FLwsXAjYN5&#10;cH2O/fz+hm1noqWe1dXVbXJ2pLK8+Pf35uTc4OHguJubR0BK2fDzzMS+gHJtysjEur+0X2586+74&#10;mYp7ko6HzMzLnZ6cfYSX+fbzdXJktLq0zMzLfH+IuMDL19DHhH5xysrHvb67TFVo5+ruhoBmdHBt&#10;zMzLc3RycYOP/v7///z3+//sbW1zv7vI///+zcrCeHd4xcfKwsK8ZGhu5uru///7+/7++vv+/v38&#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8/P///f////38//7//f7+/f78////srKuTk9NdnJs&#10;6vTy/v//7N7dW11aTU5On6Gi+v///f/7///6////4NDOjYyP6P7////8urSqUk9NWVtY097m/v//&#10;//rvcm5pUE9Qenl9+fz//v795ePWXmNcT09OoaOp///////9uLSqUFFOUE9OydHb///+///odXNw&#10;Tk5QdHR28f3/+/7+/f76/f/4oqGk19Xa///7////uLi4UFJVVlZT2dze/////f36/f///P39/v7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8/v///v/////9////+/39+/39//36///+////////&#10;9v//+P79///9//////////////v9//z8//3+/v7////+////9f79/fv6/////////////f/++f79&#10;/v7///////////////z//fz+/P///////////////Pv+//7+/////////////////P78/f70////&#10;/////////P3/+P7+9/7/+v/////////+/v78/fz3/////////////////f///f38/v7///7//v7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7//v7+/P7+///9/f78/v/8/v76&#10;/f/8+/78/f/+/v3///3+/v78/v78//v8//n8/P///P78/f/6+//5/f7+//7+//3+//38+v/5+f/7&#10;/Pz///z///v///z//v39/P3++///+//+//76///7/vz///7/+v3//f7+/vv2/fz8/f7//f/6/f78&#10;/f38//z+/f7/+v7/+P/++//+/v38//79///9/fz7/f39/P3+/f39/P//+v39/////f39///+//7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7//v///////////f7+/f///v///v78/v/9&#10;//35//37/f///P///v//+/38+P/6/fz7//z//P///f7//vz7/f/4/f79//r///z//f799//69//6&#10;/v79//r///z//v7//v/+/v/+/v7+/////f76/v/8/v7//v3//v3//v3+/f77/P/+/f79/v/2//77&#10;/f3+/P7+/P7/+/7//f/+///5/v7+/v7+/v7+/v7+/f3+/v7+/////v///v///v7+/v7+/v78//7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v///////////P///v/+///9/f//&#10;/v36//z8//7/9///+///////+P/9/f/9///8///9//7///7+///9//////z///z//v//9///+f/8&#10;/v/4//r8//3/+v//+////v////7+//79/P/++/////////////3///7//v//+////f/8///y//76&#10;/v7/+////P///v/+//7+///4/v/+/f///////v///////////v/////////+/v/////9///9///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S/GYKwOVFZuLS0////+//+/f/9/v7+//3//f7//v7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maWnFUJbHnuoAoW+AYO/AYe/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HyiOkZK2dfU/////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8/v78/v7//v7//v/9////eIaLD1BjGYWyA4O/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9/////v///v/9//7//P///v/+///9/v//&#10;///7//78/f//+f/9/f7+//z//v3//v/+/f/6///6/f///f/9//7+/f///v7///3///7//P/8+//5&#10;/v/8//37///9/f/+/v/9/v///v/////9/v///v/+///8/v////////7///7//v7//////v/6///9&#10;/////v7////8/v/8/f////7+///////+/////v////7///7//v////7////+/v/////9///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9/v/9//7//f///v/9//7//P///v/+///9////&#10;///8/v/+/P///P/7//79//z///r//v7+/P/6///6/f///f7+//7+/P///f////////3////7/f/7&#10;/f/////9///7///8///8/v/+/f////////////7+///8/f///f////////7///7+//7//f///P//&#10;/v////7///77/v/7/f///f/////+///8/////v////7///7//v////7///7//v/////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BGIOwOE9YubW0////+v79/f/9/v7+//3//f7//v79/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mqaoFkNcHnuoAoW+AojDAIW+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S/AIS8AYfBJHyiOERI2djV///+/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8/v78/v7//v7//v/9////eoeLDk9iF4Sx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f/8/v/9//7//P/9/f/7//79/v/////9///8////&#10;///+/v///P///v/8///6//79//v//v7/+//7/P/6//7///3///7//f///P////////7+///+/v/+&#10;//////7//v/8/f/7///9///9/v////7////8///8///////9/v/+/v/////////+//7//v///P//&#10;/v////7////+///8///9//7////////+/////v////7///7//v/+//7///7//f/+//////7//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P/8/f79//3//P/9/f/7//79//7////8///7//7/&#10;/v///v///f/////+///3///5//z//v7/+v/+/P/6//38//z9///9/v///f///v/+///4///8//7/&#10;//3//v7/+//9+//4/v/6//7+//7//v/////7///5/v/9//7+//7//v/////8///+//7+///9/P//&#10;/f///////v/9///7//78/v///v///v/+/////v////7///3//v/9//3//v3/+//9/v///////f//&#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P/8/P/9//z//P/9/f/8//79//7////8///7//7/&#10;/v///v///v/////+///3///5//z//v7/+//+/P/7//z7//z7/v/7/////f///v/9///1///7//7/&#10;//z//f7/+//8+//2/v/4//7+//3//v/////8/v/3/f/7//7///7//v/////6///9//7+///7/P//&#10;/f///////v/8///7//78/v///v/+/v/9/////v/+//7///3+/v/8//3+/v3/+//9/v////7//f//&#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obAFX6qR2NwY2Zqa3B3ZXBzaHJzaXB0aW91aHB2aXB0aXFy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nJ0V2pxG0toGnmmAYa8AIXAAIe+AIa+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bAAIbBAIe+AYW/AIW/AIe+AYW8IHifTV9nZWttanF0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zaXBzaXBzaXBzaXBzaXBzaXBzaXBzaXBzaXBzaXBzaXBzaXBzaXBzaXBzaXBzaXBzaXBzaXBz&#10;aXB0aXB0aXByaXByaXB1aXB1aXJ0a3J0TmJqD1JnE4CtBI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CYO0GHuiBliAClZ8ClB1DVF0C1FwC1JyClJzClF1DU93Dk94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uClJzCFOBCF+NDoCuBYe2AIS4AInAAIfCAIbCAIa/AIe+AIi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XCAIXEAITFAIbGAIfEAIfAAYi6B4i0DnmiCFV9DFB5DlB0C1Ju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C1JvC1JvC1JvC1JvC1JvC1JvC1JvC1JvC1JvC1JvC1JvC1JvC1JvC1JvC1JvC1JvC1JvC1JvC1Jv&#10;DFFxDFFzC1JwC1JuC1JtDVBvDVFyDVR6CFN9CWaSDYOuBoWz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S6CIi6CIO0FYS0F4CuG4GtGYKtF4OtFoOtF4KvGYGwG4Cy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YGvG4GvEoOxCIOzAYe5AIe9AIbAAYXCAoXAAoW/AYW+AIe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YW/AoTAA4TBAoXBAIbAAIW7AoS1B4WzEYOtHYKtG3+rGIKv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IKuGIKuGIKuGIKuGIKuGIKuGIKuGIKuGIKuGIKuGIKuGIKuGIKuGIKuGIKuGIKuGIKuGIKuGIKu&#10;GoGvGoGvGYKsF4OqGIOpG4GqHYCsGn+wFoK2CoO5A4O6AY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W9A4a+AYO8A4TAAYXAAIbBAIbBAIfBAIfAAIe/AIa9AYW+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AIbFAIXFAIfDAIbBAIa+AYW+AYW+AYW+AIa+AIi+AIm/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bDAIbDAIXCAIXAAIW/AIa+AYW9AIa/AYS+A4K+CIG/BYK/AIe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Ia9AIa9AIa9AIa9AIa9AIa9AIa9AIa9AIa9AIa9AIa9AIa9AIa9AIa9AIa9AIa9AIa9AIa9AIa9&#10;AoS/A4PAAYXAAIbAAIbBAIfBAIfBAIfAAIa9AIa8AIe7AIe7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Ya+AYW/AYXAAYTCAIXDAIXEAIbEAIbDAIXBAoTAAoT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YW/A4PCAYTBAYW/AIa+AIe9AIa9AIa9AIa9AIe+AIfAAIfB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4PEBILGA4PDAoTAAIa/AIe9AIe9AIe8AIa9A4S+BoK9BYO+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4S+BYO+A4PAAoTCAYTEAYTEAoTEAYTDAYTCAIXAAIe/AI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8AIa9AIa+AIa/AIbBAIbCAIbBAIXBAIW/AoS+A4S+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Ya+A4S+AoS+AYW9AIe8AIe6AIe7AIe7AIe9AIa+AYXBAYTC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LBBIPCA4TBAoS/AIa9AIe8AIi7AIi7AIe9AYa+AYW/Ao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a8AYa7AYa8AYW/AYXBA4PBA4PDAoPCAYXBAIW/AIe+AI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9AIe7AIe7AIi7AIe9AIe9AIe9AIe9AIa9AYW9AoW9AoW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W9AYa8AIa7AIe7AIi6AIi7AIe8AIa9AoS+BIPABoHB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9AIa9AIa7AIe7AIe7AIe8AIe9AIe/AIfAAIfBAIf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m5AIu3AIq5AIi7AIe9AYW+AYW+AYW+AIa+AIe9AIe9AIe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YW+AIa+AIa+AIa+AIa+AYW+AYW+AoS+AoS+AoS/AoTA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BAIa9AIa9AIe9AIe9AIe9AIe9AIe9AIa9AoS+BIS+BYK/AY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8AIi7AIi7AIi7AIe8AIa9AIa9AIa+AIXAAIbBAIbCAIX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YTCAYTCAYTCAYTCAYTCAYTCAYTCAYTCAYTCAYTCAYTCAYTCAYTCAYTCAYTCAYTCAYTCAYTCAYTC&#10;AIi+AIq8AIm9AIe+AIa+AIW/AIXAAIXAAIX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YXBAYXAAIa/AIa+AIa+AYa9AYW+AYW/AYXAAIXBAIXC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XAAIe+AIe+AIa+AIa+AIa+AIe+AIa+AIa+AIa+AYa+AY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AIe+AIe+AIe+AIa+AYW+AoW/AoW/AYW/AIXAAIa/AIXA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YTBAYTBAYTBAYTBAYTBAYTBAYTBAYTBAYTBAYTBAYTBAYTBAYTBAYTBAYTBAYTBAYTBAYTBAYTB&#10;AIbAAIbAAIa/AIXAAYXAAIW/AIXAAIW/AIW/AIa+AYW+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AAIXCAIbAAIe+AIe8AIi8AIe7AIe8AIa+AIe/AIjBAIjC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AIbAAIbAAYXAAoTAAoTAAYXAAIW/AIe+AIi9AIi8AIi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oTBAoPCAYTCAIXCAYTBAoTBA4TABIS/A4S+A4S9Aoa7AYa8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oTABILCBILBA4PBA4S/AIa+AIe9AIe9AIe9AIa9AYW9AY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9AIa9AIa+AIa+AIa+AIa/AIe/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a/AYW/AIa/AIa/AIa/AIa/AYa+AYa+AYa+AYa+AIa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Ya+AYW/AYW/AYW/AY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9/////////v///f////////7+///+/v/9///+//7+//37//7+///+///7///+///+///9&#10;//////79///9///+/f/+/v///v7///7+//78///9/f///f///v///v///f////////7////8/v/9&#10;/f////3///3///z///7///7///79///9/f////7+/v/9/f///v7+//7///////79///7/v79/P7+&#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6//7///7//v//+v///v7///z7//76/f/7/v79//7+//32//7+///9/v70/v79///9/v/6&#10;/v3+//77/v36/v79+v/++f7//f7//vv7//74//75+f/9+v/+/P//+/7//f79//39//3//v32+v75&#10;/P////r///v///z//fz+//7///39/v79/P3///77/P749//+/v7+/vz//v////37//v1/v35+P7+&#10;/f//////////////////////////////////////////////////////////////////////////&#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8//7///7//v//+////fz+//z5/////////P///v7++f77+v7+/f///////////f7//f7/&#10;//39////////////+P//+/7////////////////////////////////////6//z5/vz/////////&#10;//3///v//f3///////////////////z///78////////+v///P//+/7///////////////38+//5&#10;/f/9////////////////////////////////////////////////////////////////////////&#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7//v//+/////7///75zsrBtb/C7/j6/Pz9+P79+v7/7u/qu7ey0dvh9P7////+&#10;//juwby5r7OzvsfK+f///f//08rEta+xsa2wsK+urq+uw8jJ4eDks7Cy3d7i/f7+//3339nTsbS3&#10;7PX5/v7+///80s3Ds7Ossbu47vb4//7/7ufUt7a42ODn+v3//P78/v/029bOs7XA6vDz/P78/f34&#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v////////7//v///f////7////6UkQ5ERop2eft/////vz/////0MezFAAAboGW8f//9/Tk&#10;aFZFAgAAAAAABgYJYG17////Zko4AAAAAAURERIWEBEQSExLoZqcAAAAOU9l6v/////yk35qAAAE&#10;wNvr///5lIR0GA0IAAAAAAAAPEVV3ebux7mVAwEQfZSt///////1//viY0Q1AAAJla/A+f///Pv8&#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P///////////////v////79///0Xk49GiY61efx//////35///318itJw4DdYif+///nJB5&#10;AQULgomYz87PfGNPAAASn6CkdldDFxsmt8LP3Nzd193a4uLdtaCZCQAAAAwnjbLE///+lYNrAAEU&#10;0eHxzb2rFQ0MSlJhzc3OqZ+OAwETVm6Tyb2bDw4dhJu0///9///03sy3NhQOAQEDWHaI5/3//P7/&#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P/////+///+///////////+///wYUw4GihB1ej0/////v75///z18anJg0Cd4qh+/z4RzYn&#10;JTJK4PD6////4tG9SElVmpycdVhEHCQy6Pb////////////5uZ2ODwABAgAJNk1d7vr8m4lzAQAV&#10;3N3whmtbCAkXtM3j////+vXfZmRpXW+HyriREBAcg5qz///7///uqZeNGAEGVElAFjA70fH2/P//&#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P/////+///+//////7//v38///uY0w3GidA1Of1////+P/////12MelJw0Ceoyh5u7kKBwY&#10;OEll8vz///78///////////8bFE9ERQcgoqRlpaXl5yf7OvWuqSQFQAGVUpDAAkTqbnLn4p5AwAT&#10;2dTmZE5IBxMpzej7///////0////////yLeGEQ0YgZq2///8+/fXa11cIiE+saSOBgwQnb7T/f//&#10;//7/////////////////////////////////////////////////////////////////////////&#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f///v/+///+//////7//v78///tZUs0HCdA1uj1/////f3////71sepKQwBfIyh6u/iKh0X&#10;P1No+v////3//v7////////1cVRAAAACCxEZICEkICQw1NO4uaiVEQANtKymS0hHNSs8g3dvAAUd&#10;0NjnYk5GCxkr3PX///z///z9///6///6x7iKEA4UhZuy////6Na9IBIWcIGb5tzCIxwdQlZy7///&#10;/P//////////////////////////////////////////////////////////////////////////&#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v///v////////7///77//7tZE01HSQ62Obz//////39///718itKg0CeYmc8fPnMB8Y&#10;NkZj7fv///z7/fbx1dzf6evlb04+GR8sytjf8fHx6vDy/PzrsqKRCgAKu8PLv7q4IwYFJSIeAA8t&#10;zdrpaFRGBg8fx+Dy//////j64uLk3uLlx7qPEA4Thpuu////wqOSAgAAeIqZ1M++PS8tGR82xuby&#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7+/f///f////7///7///77//zpZks2ISY55/L9////////////2MevKgwCeoqb///+ZE5C&#10;GCA/1uf1////xaSPBwgbdn2DeltOGyU54vP9///////////8taOVCAAGrcDT8/brXkQ0AQAAAA0s&#10;2OTzmodrBQcNnbPE////8uHcJh4wMUdfyruMDxAZhZyz////c1lJBQAAAAINBAUDDAAADQsUiK69&#10;/v//////////////////////////////////////////////////////////////////////////&#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78/P/+/P////7///7///75///pZ046CQoTX2ZvgIB/dXt7sL7C0MvBJQwEdIaV+P//0cS7&#10;FwYJODs/U1VWKRoUDRYt2NredFBBBwoWXGZtfX14end6lZqXpKCeAAAEqL3U9f/6z7+hGQUAAgcf&#10;zNzs7ejZOSwlHx8jU1VUPzc8AAATlq++y76PDg4YiJmq8ejTHhQSLzRBsbq/wcLBqZSADwEDSWeH&#10;+P//////////////////////////////////////////////////////////////////////////&#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78//77/P/+/P////7///7////6///ud19NFRUaEhUfGBcXFRYZgZmjzdHMNiIcgpKg8v/////2&#10;y6aXLSIeCgoOOjtHucvV////g2BPFxUWEhUZFxcVGBQVUFpdo6uvHBYkr8HW8//7/vvhh2pVGBks&#10;zN/u///95cm6WkQ9CgoKFB4tlaq39/7/zb+WJSMsn6qytKSGGxokjZqt//////////ziQDQoNEpx&#10;5vH6////////////////////////////////////////////////////////////////////////&#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f39/f39/f39/v7+/////v7+/v7+////////&#10;/////v7+/v3+/////////////v7+/v79/f39/f39/f39/f7+/v///v7+/v///////////////f3+&#10;/////////////////v3+/v7+//////////7+/v7+/////f39/f3+/////////////////v7+/f3+&#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bAAIa+AIe6AIe5AIa+AoTBA4S/AYa6AIe5AYa7A4S9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W+AYa5AoW6AoW8AYW9AIXAAIbAAIW/AIa9AYW9AYW+AI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9AIi8AIe6AIa8A4S8BYO+AIa/AIe+AIa/AoPDAYW+AIa9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Ya9AYW8AIa9AIa+AYW9AoW8AYa7AYa8AIa9AIe/AIbBAIX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BIS9B4O6AYa9AIfAAIfBAYbAAYS/AYW/AIa+AIe/AYXBAoTB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9AIbDAIbBAIW/AoW9AYW9AIa+AIbAAIfAAIe/AIe+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TCAYTEAYTEAIXEAIbBAIa+AIe8AIe7AIe8AYW9AYXBAYXAAIe7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Ie8AIe8AIe8AIe8AIe8AIe8AIe8AIe8AIe8AIe8AIe8AIe8AIe8AIe8AIe8AIe8AIe8AIe8AIe8&#10;AYa/AYXAA4W/A4S/A4S/AYW/AIXAAIbAAIa/AYW9AoW6A4W7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BYS8CoK5AoW7AIbAAIXEAoPBA4S9AYW9AIa/AIXBAYTCAYTB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AIXEAIXEAIXBAYW9AoW7AIa8AIa/AIfCAIfCAIe/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XBAIXCAYTCAIXBAIa+A4W9A4S+AYW+AIe9AITFAYTEAIe8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Ie9AIe9AIe9AIe9AIe9AIe9AIe9AIe9AIe9AIe9AIe9AIe9AIe9AIe9AIe9AIe9AIe9AIe9AIe9&#10;AYXAAoTABIS+BoK9BYO9AoW/AIXCAIXBAIa+AYa6AoW5AoW6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W9BIS8AYa8AIfCAIbGAYTCAYW8AIa9AIfBAIXDAIXEAIXE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DAIbBAIa9AYa7AIa7AIa/AIfDAIbEAIXAA4W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6AIi7AIa/AoS/AYW/AIa+BIS9AoTCAIbBAIi9AIbHAIXJ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XCAIXCAIXCAIXCAIXCAIXCAIXCAIXCAIXCAIXCAIXCAIXCAIXCAIXCAIXCAIXCAIXCAIXCAIXC&#10;AIbDAIbCAYW+A4S7AoW9AIXBAIXEAIXCAIa+AYa7AIa7AIa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e/BYG1IX6eK3ydLHyiK3qdLHuWKnyZJ3yfLHqdLHudKHye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3yaLXibFHOgDIS5AIW9AYe8AYW5AYW9AIXBAIbEAIbBAoW7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W+AYXCAIXEAoTAAIa+AIe9AYa7AIXBDYCxKnuTMXeVLXmaJ3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a&#10;KH2aKH2aKH2aKH2aKH2aKH2aKH2aKH2aKH2aKH2aKH2aKH2aKH2aKH2aKH2aKH2aKH2aKH2aKH2Z&#10;KXyeK3udLnqZLnuYLHubKnufK3ufLXudJnqcEnifBoa4AIj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S9FoCuN2+ELVFkK09mKVBlLFNgK1FjKFNoLVFjLFJiKVJk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BfPGR9EFR6EnyxA4S+A4jAAYS5AYa8AIbBAIjEAInBAIm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oTCAYTFAIXFAYW/AIa9AIa+AoO8AoG+IH2sP2V3NU9iLk1hKlN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KlJgKlJgKlJgKlJgKlJgKlJgKlJgKlJgKlJgKlJgKlJgKlJgKlJgKlJgKlJgKlJgKlJgKlJgKlJg&#10;L1BkMk5lM05hME9hLFBlKlJoK1FlKlFiNGd5Clh0DIKuAIi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oW9IICrN1NejI6QwcPHvMPGv8TFv8PGvcTHwMPFwMTEvsTG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MPFf46XEkhmG3ytA4S/AIW/AYa8AoW7AIa/AInDAInBAIq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XCAIXDAIbCAYa6AoW7AYS9BIW9BITCKnupOkNMqKaqwsPG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cLFwcLFwcLFwcLFwcLFwcLFwcLFwcLFwcLFwcLFwcLFwcLFwcLFwcLFwcLFwcLFwcLFwcLFwcLF&#10;wsDGw7/Gw7/FwsLFv8PGvsPHv8LGwMTGY3qAE1FlGIOtAYW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f///v/////8///6///+//7//v/////+///9&#10;//7///7//v/+/v/7///8//7///7///7///7///7//f/+/f/9/////v///v/+///+///+//7/////&#10;//////7///7+///9/////////v/9/v/8//7///7//v/////+///8///9/v////7///7//f/////8&#10;///+/v///v////7///7//f/9/v///v///v////7+//79///+/f///v/////+///+/f///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P//+v///P/////3///y///7//z//f7//v/7//76&#10;//v+//7//f/7/v/z//74//z///7///3+//v///z/+v/9+v/7////+////f/8///7///+//7///7/&#10;//////v///39///5//7////+/f/6+//6//3///z//v/////8///2///4/f////z//v7/+v/////5&#10;///8/f///f/+//v+/vz++v/6/v/+/P7/+//+//37//v6/v/8+P///P////7+///8+////P////3+&#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p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P/////+///7///7//7///7//v/////+//79&#10;//v//v7/+//5///z//77//3//v7///39//78/f/++////f/9//7+/v7////8///7//3///7////9&#10;///+/v7///7///78//3+///7/P/8/P///v////3+//z///7//P/7/P/8//3//v79/f/+/f////3/&#10;//z////8/P/4/v79//7/+//+//7//P7++//9//z9//3+/P/+/P/8//////////7///7///7+/v/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f/+/v/9//79/v///v////3//f/9///9//7///7/&#10;//3//v7++//5///5/P/9+/7//f////7+//76/f/6/P///f/7///5//3///79///7//7+///+///9&#10;/v//+v///v////7+//3////7/v/8//7//f/+/v79//v///7++//9+//9//3//f77/v/8//7///z/&#10;//z////8/P/3/f/9/f//+/////7//P7++//9//z///z//f7+/v/6/v/7/v///v7///3+//78/v/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6//76//7//v///v///////P/9///6//79/f7/&#10;/vz//v79+v/7/v//+f//+P///v/8///+///7///5//3///77///4//7///7+///6///6//7+//7/&#10;/f//+v///f////7//////v/+//7+//3++////P////3///7+/v/7/v/8//7////8///8//7///7+&#10;//3+/////f/+/v/+/f/+/P/+//7//P7++v///v////v///z+/v/6/P/6/P///P7///79//7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7//76//79/////////v//+/////7///79////////&#10;/v/6///7/f///////////////v/9+//+/f/+//36//7//////v/+/P/////+///+/////////f//&#10;/P////////////////7//f///////////////////v/+/v/////8///8///////5//77//7/////&#10;//////////7////8///9/////////v//+/////7///7////////9/f/+/v7///3///3//v7+/P/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f/8//74/vv4y8rLyMbJ9ff4/P///v7///75/v/54ubq&#10;+/z4///2///91dTSxMLE0s/U+///9f///f7+//z5/PTw39/d9f/////86ObgxMPCzcvO/P///f/+&#10;///63tzVw8PA3d3e/////f/8/Pv3yMbJxMTB6u7r/P//+//////4///14efp+fr4//36////2t/e&#10;wcPB3dzc//////75/PrxxsjKwcTD6u7q/////v7////9///74+fn+Pz8//7+//38/v7//v/+/v/8&#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P7//vzzo52ORkpJS0hMgH+J9fj6/v/9///4pKWYT1No&#10;7fL5///3x8GrRkBDWVNXSTtMp73M8v///f/7///4qo+FT0tN5v//9O/mXlNTTE5PRUhMn6mv////&#10;497FV01DVFRVUlRU0uPq///zo5qHOzo/TE5MbXp26/X2/P7////9raqZSVVg6+32///93+DQT1ZU&#10;VFRVWFJU2eHn///2pJyKNDtCTk9Nam1r7PDz/f//////s6uiTFFc6u7y///+///5+f///P/+//7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f//6tvUS0A64+/v//3xZ2Vvu8vZ9/XpcXBiHSQhWFlm&#10;9PX5/Pf3T0E5v8DA////0cnJR09s8Pr////+4dLCXT88T1Nb6P//pJGVeHd4////7u3hRElV3Nvm&#10;dWdfo6Kj////mJGBY36b/PXiT0Es1eLo///6ZnBtttTY+Pb0dXBoISQcUVpi8PP4//79cGZdmqGm&#10;////nJKEbH6L49/gUEM/5/P1////c3F0k563+fPrdXJoIiYlUFVf7u/z///+//78/P/+/P/+///+&#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0L29bWRm+P/////piYeMnq7I7Ojeu7ywuL/Bbm5z&#10;8fDx/vv96eHo+fz4///xwruwUlVq9Pn/+/v1l4F5oIKFVldj4/z/gm96oKus+f/////vVVJhuLnQ&#10;6ufp8/Tz3drMdWpWmLPI//npcGJTmauwz8e+bG5tyeTo7+rkvLitvMXBZmtz7Ozx////6eTk8vTz&#10;393Sc2xYnrO5wLfAY1Re+v/////vpKWhbHWZ7ufcvbytu8fGZmt07Ozv///////+///8/v/+/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taWqbGVp9f/+///njIWGio63/v/////319nQa2tv&#10;7/L0//7///z/////5uPXXFhQoq+x///7v7myoqGr2La7XFNb5///oI2GaXZ1////+u7gNTBErbnQ&#10;////6+bRZF1SWFZUtMrU////tK2mUVhVUk5Lo6ao5PX2/v/9///03uDYZGd07erz////////6ujX&#10;bWVZWFVWt8vS4tjYRDU65PL3///3eHBiZG+Q/v38///14OHbaGx36uvv/////v/7/v///v/+///8&#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yLe+bWls9P/6///nkIaIm569/v/////01dnGa2ht&#10;8PH0///7///309TSU1hbr7W2////9ubgjYJ89vj61r24XVlg5///7ObfUE1CTFFRcW9mR01is7nR&#10;///////5////2tnPU15v0MrUV0tP9Pb0///6dXN4laC6/v/////v3N3PbGh58Ovx//77///////9&#10;////4N/gVlho8fHpl5KEOTg9Z2RYZ2RfeYGe+/3+///44d/ZZWht6+3w//////79//7///7+/v/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38/WXFlb8//5///lgnd7tLjP///////00NjBb2tw&#10;8+/y///41tK/VlxXwtLW////////y7a3MyclQkVBOSwqGhYfi6G0+/rx4t3Lyci+yNHIUGBz2tfs&#10;dmNt1tnf////5+POS1FdurbAaWRt///////wjoiIgYmx+//////v3t7ObWZ48e7u/vvzdGtq0dTZ&#10;////5uTiU0lY6Ofd8/PfzMfDzMvIiI2Sl5y5/v/////94N3aaGhp6+7u//////3+//7//v79/P/6&#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71+PXxbGhmjo2NnZ2gVFVa5unt/v//////09XTYWRh&#10;8u7p+vXyTT8+d357tLu7r7e3t8nI8fb39fTz8vLuwKmlTENK7Pj6wbOnb2pmvLy7kZCMd4uZ+f//&#10;qpR/kYeAt7e2jZKWgpKg+/3sZFlImI+ZsbGwTFhavs3T///+///x2drOXmFv6+3v//77pJyQg4uR&#10;t7e1nI+Gg5Cb7+3qZV1UqrGyrrCtampo3OLm/v///v//3t7fYWBe7Ozo///+///7///9///9///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P///P/+/f/6/v/6/v/8/v///v///v///v///v///v//+////P///v/+&#10;///7///8/////v7//v7//v7//v/////5/v/6/v/8/f/9/v///v/+///9///7//77//79///+/f//&#10;/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71//786efka2trYWFl1dbY/////P///P3+5ufnpKaj&#10;+fjx9O3phH18XF5dWlxeWllbeYSC8PX2//79///84NPPmZaY8v7///72j4yJW1tbf3196/f39v/9&#10;///wk4+IW1tbgoaJ8//////06eHVZV9nW1tbqLGy+v///f/9///05+jfoqWs8/Tz//70///2kZaZ&#10;WVlZhn969//////9ysW/WlxcYmRiz8/L////+////P3+7e3spKSi9PTx///9///8///9///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v/9/v/7/v/9/v/+/v///v///v///v///////////f///v/////+&#10;///7///9/////v///f7//f///v///v/9/v/8/v/+/v/+/v///v/////+///9//78///9///+/v//&#10;/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5//35///+/////////////P///f7//P3+////////&#10;///6/v34//////////////////////7//vv7/v76///9////+f7//v36/////////////P///P79&#10;//z2////////////9f//+/74///9////////////8v3/+v79/v74///////////7//74///4////&#10;/////////f///f3+////////////////+////P///P3+///////////8///8///9///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7///+///////////////+///8///9///+//3////7//78//77&#10;//38//79//7//v///P///f///v///v////////7///////////////////7////+///9///9/v/+&#10;/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7//78/v78/v7+/v///P7++/38/P7+/////v7+/v7+&#10;+Pz4+/76/v78/v7+/vv9//v///3//Pn6//3+/f78/P76/f77/v7+/f///P7//f39/f7+/fr3/v78&#10;/P7//v////79/v/9+P/6/f79//z///3///3+/P7/9v7/+//+/f/+/P3+///8/vz3/v34/v77/v77&#10;+/v6//////7//v///P39/v78///9+/7++f3++/7+/v///f79//78///8///9///9/////////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8///3///7///+//7///7////8///5///5///7//7///7////4///5//79&#10;//3///3///7////+/v/9/v/9//7///7///7///3///7///7///7///7////////////////9///9&#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vz9/vz8/v7+/v7+/P79/P38+fv5/v/+/Pz8/v7+/vz9&#10;/P39+v38+v38/v3+//7+//3+//z9/v///f38/v//+v38/f/9/v35+v3/+v7/+vv9/v78//75/f36&#10;+P7/+/////39/v36+//2/v3+/vv//v79//3+/v39+//9+/7++/7//f7+/v34/v35/f36/f39/v78&#10;/v7+/v7///3+/f3+/v7+/f37/v78/P79+fr8/f7//Pz8/v7+/f37/v78///9///+/////////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8///4///+//7///3///79///5///4///6///+/v///f/////6///8//7+&#10;//3///7///7////+///7///7//78//38//3+//3///3///7///7///7////////////////9///7&#10;///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vz+/v7//////f39/v79/P37/P77/v78/Pz8/fv8//3/&#10;//3//v7//f7+/v7+/P78+/77/v78/P79/P7+/vv+//3///37//35/P7/+f7/+f3+/v35//35/v/9&#10;+/7/9/3+/v39//35/v/2/v3+/f3//f77/v3+/v39/v/6+/7/+f7//f7///75/v77/f39/f7+/v7+&#10;/v3+//7//v7//v7//v7+/v7+/v78/v79/P3+/v7+/Pz8/Pz8//78//78///+/////v///v///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f/7/v////7///7///79///6///8/////f///P//+////f///v///v//&#10;/v///v///f///v///v///v/+//78//76//79//7///7+//7+//7//////v///v///v/////////8&#10;//7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v/9/v/8/v/7///9//7+/v3+//7/&#10;//z///7///////7/+//9+P/9/v/9+v/+/P////z///3///39///8/////P//+/7+//76///8/v//&#10;/v//+v7//v/+//77///6/v7//f/////8//3+//39///6+///+v///v////78/v7+/////////f//&#10;/v////7//v/////+//79/v/////////+/v////////7//v3+///9///+/////////v///v///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f79/v7//P3/+v7//f///P//8fb37vT3+f//+v7//P///f///v7+/v//&#10;/f7/+///+f//6/Lz7vX5///////////+///////////8//z5//77///9/v///f///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v/9/v/8///8///9//7+//7///7/&#10;//z///7///////7/+//++f/9/v/9+v/+/P////3///7///7+///+///+/f///v/+//77///+/v//&#10;/////f///v////7+//79/f//+//+/v/7//3///39//76+///+v///v/+//7+/v7//////////f//&#10;/v////7//v/////+///+/v/////////+//////////7///7////+///+/////////v///v///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9/v38/P7//P//9///0uXrzd/lhpmueoqkztfh/P//+v/6/vz9/vz8/v79&#10;/P/+/P//tL/HX2+GgpOpztng1uLo/P//+v//+v7++/35/f34//75//77/////f///v///v////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7//////v////7//v/+/f/9//79/f/+/f////7//v///v/////////////////////+////////&#10;//////////////////3//f//+//+/f/7//////7+//77/P///f/+///9//7///7/////////////&#10;//////////////////////////////////////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9/f38////1+XrmbLEbZCoaIyqb5C0cYmxfo6r3ufu/v/9//z9//39/v79&#10;/f//zdjeYHWJYHiZXXedVW+VYHqYkam71+bq/P//+v/////8//75///6///9/f///f///v////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9///+////////////////////////////////&#10;/v///v////////7///7///7///3//////v///////P///f/+///+/v/////////////////9///+&#10;/v/////////+///9//7+/f///P///v/8/f/+///+//77/f///v////7////////9///+////////&#10;/////////////////v///////v///v////////////////////////////////7///7///7///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9vz8oqu5g5izaImra5Ozapa5Zo+4cJG+cYmtp7fH/P////3/////+v3/&#10;+v//jJ+uW3STWnmeWHqkVnehWXmfUG+UcIicqLjB9v39/P7+/v36//76///9/f///P///v////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9///9///+////////////////////////////////&#10;/v////////////7///7///7///3//////v///v///P///f/+///+/f///f///v/////+//77///+&#10;/v///v/////+//77//78/f///P///v/8/P/9/v/8//77/f///v////7////+///9///9///+///+&#10;/////////////////////v///v///v////////////////////////////////7///7///7///7/&#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pre/cIaicIqybo+6Z4+zaJO1aZO6a468cI65cYyrvtPc/////v///f//&#10;rLzIWXKRWHibVHmhVXynV3ulVnegWnmgXHeXWG6JvMfQ//////7+//39//7//f///P///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7///8///+//7///////7///7//////v///v///v/9&#10;///9///9///9//7///7///7///7////////////9/v/9/v/9///+/v//+v//+//////7//77///+&#10;/v///P////79//75///6/f///f/////9+v/7/P/7//77/f/8/v7///7//f/8///8///8///8/v//&#10;/v/9///8/f/////+///9/v///v///v////////////////////////////////7////9///9//79&#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mLXAbIqtb428cI+/bZG1bJOxbZS3ao+8a5C+bJG5bZGwwtHWwNDWq73K&#10;XHOUW3mgWHylVHukVHuiU3ieWnmgX3mgXHeeV3CVt8XS//////3///3+//7//f///P///v/////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v///f///v/////9///+////&#10;/////v/////+///9///9/v///v/////+/f/+/v/+///+/v/+//////7//v/+///+///+///+////&#10;///+///+/v/////////+/v///v/////////////////////////////////////////+///+///+&#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f///v////////////////7+/v7++/v7///+/v78///+///+&#10;/v36//79//7+//7///7///7//v///v///v/+///8//7///7///7///7///7///7///7///7///7/&#10;//7///7////+///+///+///+///+/////////////////////////////vz9//7//v3+/v7+/f3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z//v7//f///P///v7///39&#10;//7+//3+//7+/v///v//nbPFbYqvb4+6a4+/aI+7a5G6bJG5a4+3bJC3a5C3a5K2a4qoXnuaVHGT&#10;XHmdW3mfWXifWnmgW3uiWnmgXHmgW3ihWnejVm6UuMbQ/////v37//3//v3//P7/+////f79//78&#10;//7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f///P///v////////////////7//v3+/v3+//3+/v38/Pz7/v/8&#10;///8//37/vz8/fr8/v7+//7//v///v///v/+///8//7///7///7///7///7///7///7///7///7/&#10;//7///7////+///9///9///9///+/////////////////////////////Pv7/vz9/v3+/v7+/v7+&#10;/v7+///////////9///9///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z//v7/+f3++////v7+//39&#10;//r7//z9/vz9/f7+/v//obXIb4mrcJC1bZK9apG+aY67bpG8bo+3bZC1bZC3bZC5bpK4YIOpVXad&#10;WHmfWHieXHuhXHmhWXigWHifWXmgWHqiWXmkV3CUt8bP//////76//3+//7/+fz++v7+/v/9//38&#10;//3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v///v///////////////v7+/f39/v7//f7+////////////&#10;////////////////////////////////////////////////////////////////////////////&#10;/////////////////////////////////////////////////////////////f39/////v7+/v7+&#10;/v7+///////////////+///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f39/P39/f///P79/Pz8//7+&#10;//3+//z9//79//77/f//n7fGa4qkb5GxapC2aZG5bpG7b4+6b466bo25b5C8bY67bZK9XoGuVHij&#10;WnyoWHqkVnihV3ihV3uiV3yiU3ueVHqfV3umUnCVtcbP/v////34//v5//7//P7/+f37/f79/v39&#10;//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e32AWVpaWl5g&#10;WltdWlxdXF1cWlpaW1xbWltaWltaWltaWltaWltaWlpcWlpcWlpcWlpcWlpcWlpcWlpcWlpcWlpc&#10;WlpcWlpcWlpcWlpcWlpcWlpcWlpcWlpcWlpcWlpcWlpdWlpdWlpdWlpamZma/////////////f3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f3+/v/+/Pz5/v/9/P39+/3+&#10;+/3+/v7+/Pz9//77/v//mLbEa4ymb5Kwa5C0bpK3cJG5bo63c5G7b467b468bY68bJG9YIWxVXij&#10;VHeiVXijWXylWn2kVHuiU3mgVn6hU3ygUXihUXOYtMfR///////9//z7//7/+/3/+f7++////v7+&#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8/T2XV9jKCgsBwkQAwQKAgQM&#10;AQQLAAAAAAAAAAAAAAAAAwQDAwQDAwQDAwQEAwMFAwMFAwMFAwMFAwMFAwMFAwMFAwMFAwMFAwMF&#10;AwMFAwMFAwMFAwMFAwMFAwMFAwMFAwMFAwQGAwQHAwQIAwQIAwQIBAUHCQkLJiYmnJyd////////&#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v78/v77/f79/P///P//&#10;+///+////P///f3+/P//lLXIaIurcJO0bJC0a4+zb5G2b5C2bo20a4y0b5C5cZS+cJW7YoSrV3qh&#10;W36lWHujVnihVnegV3qiVnqhVnqgVnyhVXulUHOZq8LO/f//+v7//////////f///f//+f//+v3+&#10;/f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7///7+///9///9///+////8fLyRUZKAAAAHR8kt77I4+v33ebz&#10;19/raXB4AAACAAAAu7+/+/v78/T08/T08vT38fT48fX48fX48fX48fX48fX48fX48fX48fX48vT4&#10;8vP4+fr+9/r98PT48fX48fX48fX48fX48fX48fX48fX48fT58fT5+Pj6dXd6JSYnAAAAo6Sk////&#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7+/f7+/v37/v39/P3+4ent0+Ho&#10;0+Tp1OPp4/D1/v//v8zaZomycJK6bI61bpC2cZO4bY+0bI6xdJa4d5u9gafImL7gmb3aiq7Mg6bF&#10;gqTFbI6xYYGnXXyiV3aeXHujV3eeXHuiVXmiWHugW3aQv8/X/P//4uzx093i0t7j0dzg4urs/P//&#10;/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7///7+///9///9///9////vr/BAAEEUlVdwsrW6/T/3ub33+n8&#10;3ef54u38YGdzAAAAbnJ0+fr6+fr79/n89vn+9vr/9vr+9vr+9vr+9vr+9vr99vr99vr99vr9+Pr9&#10;/f3/1tjb19ve+v3+9vv+9fn99vv+9vr99vr+9vr+9vr+9vr+9vr+9vr+/v//4uTmJSYoBwcIvb29&#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fz9/v3//f3/////m6m1b4We&#10;bYqnbYmnjKO+t8jWeYymbpC/bY68bo+6bY64bI6zbY+yfqLDjbTTm8XilsHdlsDdmsDajbLNgKXA&#10;g6bFhabIiKjMdpa8ZoSrW3efWneeXXegWHigWXqgXXmZZHyVr8bTeY+nWnCKXXKLVmd+nKiz////&#10;/P//////////////////////////////////////////////////////////////////////////&#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7///7+///9///9///+8PDwLi8xAAAE1t3n5vH+2+b23un94Ov/&#10;3ej+2eX53er7Y2p2AAAAzdDS+/z/9Pf79/v/9Pj/9fr+9fr+9fr+9fr+9fr99vv+9vr99/v++///&#10;6OvsHyAgWl9i+v7/+v//9fr99Pn89fr99fr+9fr+9fr+9fr+9fr+9Pn+9fn++/7/tbi8DAwPTU1O&#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8/Pr5/v3//v//1t/lfJGrcI6w&#10;bJG3bJG3bI2ybYmpco2xbZC/bY27cJG7aoyzeJzAj7TWlr7fl8Lgkb7alcLclMHbmcDdiK/LfqXD&#10;hKnKgaTIhajMiKnPhaXKeZe9Y4CnXXmgWXifVHWbW3mgWHecU3OZVnebWnqfWnieYHibbX2W2eLm&#10;/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7////9////6urqAAABEhUd0Nfk4+793ev93en+3un/&#10;3er/3Ov+3u3/jpioAAEDS0xQ////9vn+9Pn/9fv/8/v+9Pr+9fr+9fr+9fr99fr99fn8/P//4+fq&#10;tbi6AAAAJyosw8fJ1tvf8/j69fn89fr+9fr+9fr+9fr+9fr+9fr/9Pn/9fv/8PX6+Pz+JSYqUVJT&#10;/////////////////////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36/v78/f7/7vb5kaG5boiqbZC3&#10;aZG7aJG9apG7bY+4b5G6a464b5C5bI60eZu+mb3fmMDilsHjlMDhlcHglb/clb7amsDiiK7Sf6TI&#10;f6XKgafMgKbLf6TJhKjMhajMfqHDW36gVnibWnqhWnmkWHmkV3ulVHqlU3qlWXuoWXSfX3SVjp+z&#10;8vv9/////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7////9////6+vrAAABYWZt3+jz3er62+r83ev+3+r/&#10;2+r+2er+2en+oKy+AwYRQUJG/v//+Pv99fv98fr/8/v+9Pr+9Pr+9fr+9fr99vr9+v7/9Pb2PkBC&#10;AAAAAAECAQMFAAAADRAT2N3h+v//9Pn89fr+9fr+9fr+9fr+9fr/9fv/8fn/8Pb99Pj9IiQnUlJU&#10;/////////////////////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5/v78+P3/5/P3dourcJC2apG7&#10;aJG9aZG9aZG9a5C9a5C6a5C0bZC0cZS1lbjWmb/elL3elL7glsHhlr3bmb3Znr7Zm7vaiqrMgaHD&#10;g6XHg6bKgabKgafMfqXIgajKgqrKeKC/WHudWnqgVnagV3qnU3ilVXqnU3unWXyqWHimXXieY3uU&#10;8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9////6+vqAAAAXWJp3+n03en73ez+2+n93ur7&#10;2Oj62+7/1ub9oq/BAwYRQUFG/v//9/v69Pr88Pz+8/v+8/v+8/v+9fr+9fr99vr99fn8SEtOAAAA&#10;dHd4AQIENzs+ra+waWxu1tve9/z+9fr99fr+9fr+9fr+9fr+9fr/9Pr/8vr/7PT7+f7/JCUpUVJT&#10;/////////////////////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3/f77+P//p7rKbYuwbJC6apG6&#10;aZG6a5G5a5C7bI+8bJG7apK1bJO0lLjWm77bm8HdmL/el77emb7bnLzVobrRo7jNtsjX0OPtma/G&#10;iaK8haG+hqbFf6LDg6jIgqjJfaXHganLeZ7AWHqfWXqlWHqlVnmjV3qhVXqhVXikWnqpWnqjWXmX&#10;pbvH////////////////////////////////////////////////////////////////////////&#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v/////////9////6urpAAAAYWdt4Ov13+z82un+3uz83ej0&#10;3Oz92+3/1+n9oq/AAwcSQEBE////9fn29P387/3+8/v+9Pr+9fr+9fr+9fr99/z+8vb5AAIDhomK&#10;6uvtAAABTlJU+v//8/j78fb69Pn+9vv99fr+9fr+9fr+9fr+9fr+8/r+8/z/7PP69Pr+IyQpU1RV&#10;/////////////////////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v/69///hp22bY20bJG9apG6&#10;bJG2bpC1bpC3bo+6a4+6aJC3eZ/Dm7/fmr3amL3Xmb7bl73ZmLrSrcfZ4PH56/X38/j5+v//7fb4&#10;5vL10+fzkavDg6C+hqXGhKfKgabLgKfMgajKYISoVneiV3ihWnmfW3qZWnmbW3qkV3ilWXqlU3iZ&#10;gZ2w////////////////////////////////////////////////////////////////////////&#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f///v/////////+////8fHwRUZIqbG55/H93On62+v92un93+r3&#10;3Oz72Or82ez+n63AAwcRQUJF////9fr59Pz78fz99Pv+9Pr+9fr+9fr+9fr99fr88vb5AAMEamtt&#10;4+XnAQECSk1Q8fX49vv+9vv+9Pr99vv+9fr+9fr+9fr+9fr+9fr+9Pr+8fn/7vb99fr/IyUpUVJT&#10;/////////////////////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5/v/73uvvfpq1bI+3aZC6a5C6&#10;bJG3bY+2b5G4b5C4bpC5aY+1krnal7zcmL7dmMHcl73Xn7/UtMzc5/X5+P//+//////8/f/8/P//&#10;+v//+P//3u3xnrPJiaXCg6XIgKTJgafNgafMeJvAVXeeXHuhW3mcXHqaW3qdV3ifWHqlWHukT3ac&#10;dJGr8PDw/v7+/v///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v///v/////////9&#10;///9///9/////v///v///f///P///v////////////7+////////5e763ef03er62+v83Ov+3On8&#10;3er83Ov82Ov9n6/FAgYNQUFB////9Pv+8/v+9fr+9fr+9fr+9fr+9fr+9fr+9fr+9vv9e4CDAAAA&#10;P0BEAQECUVFV+/3/9vr89fr99vv98/j79Pn9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pLTDaIela5G1apG4apC8&#10;ao+9bZLBa467b4+3b4+1fqLFmL3Xl8Hbk8Hhk8LilrvQtMjQ/v7+//z//vr+/f7////+/v///P//&#10;/v////77////9vv9mK2+hKTBf6XJf6XJgKTMgaTLYYOmWXqaWHmcV3miV3umV32mVHuhV3ugWXym&#10;UmyNwcTI////+f3//P///P3+///////////////9///9///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10;///9///9/////////////////v/////////////////9/v7+6Ozw3OTv3+n24O382un72un93Or9&#10;3er83Ov82Ov9n6/FAgYNQUFB////9Pv+8/v+9fr+9fr+9fr+9fr+9fr+9fr+9fr+9/z++vv8V1lc&#10;AAABAAABDg4PXV5i8PLz+f7/8/j79fn79vv+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3//f//6fH0iJ2vbYyrbJO5bJO+&#10;bJC9bI65b5C5bY63bI+2jbHTmsDblsHbk7/ck73boMDR4vHz/f////3///7+/P39///9/v///v//&#10;/v/////9/v7+/P//1eTqh6O8hqjJgKbLgKbJhajNb5G2VHabWXugWXugVHeeVnmgV3mgWnmfVnSW&#10;g5iu8/P1/f//+/7//f///f3+/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10;///9///9///////////////////+///9///9///9////7OvsCgoNZWp04ev32+f43Ov83Ov+3On8&#10;3er83Ov82Ov9n6/FAgYNQUFB////9Pv+8/v+9fr+9fr+9fr+9fr+9fr+9fr+9fr+9vv+9vr99/v8&#10;0dTXAAABEREUHh8jBQUFr7O1+f7/8/j7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3//P//5/Dzg5qta4ytapC3&#10;bY+4cZG4cI62a462cZa8krbWmcLclcDalb7alrnT0Obt9v///f7///7///7+/v/8///+/////v//&#10;/v///////v7++/7+/P//xNbgfZ66gabJgajJgKfHdZe/WnulWHqiWXufWn2hWXmfWnecWXKTe5Gl&#10;6vj4/f///P7//f7+/v7//f39//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9///9///9///8///7///7//77//77////6+vrAAACXGFq4Or24Oz92uj62un83On8&#10;3er83Ov82Ov9n6/FAgYNQUFB////9Pv+8/v+9fr+9fr+9fr+9fr+9fr+9fr+9Pn+9vv+9fn7+fz+&#10;2dzfAAAAVVZa0tLVJCUmFhgc/f//9Pn89Pn+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v///fz9////3ujsepOqcI+x&#10;bo61cJG4bI20bI+2e57DnL/elsDak77Zmb7bor3V4fD1/f///P3+/v3////+/f76//7+//7/////&#10;/v///v///v///v7+////1OHoiqa/gabJfqXGg6nIhKfNYIOrVnmgV3meV3icWneaXXWUcIOX4uzu&#10;+////f7//v7//f39/v7+//7+/v38///9/////////////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10;/v/////////+///+///9///8///8///7//77//78////6evrAAABYGRs3ebz4Oz63en73ev93On8&#10;3er83Ov82Ov9n6/FAgYNQUFB////9Pv+8/v+9fr+9fr+9fr+9fr+9fr+9fr+9/v/8/j79/v99/v+&#10;297hAAAAS0xQ////Z2psBAQFg4aK/v//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9///+/Pz7/f7+/v//2ufreZCo&#10;b4+za5C5bpK9aY2zfJ6/m7/clsHcksDbl7vYu87e+v7//Pz8/f3//v3//f7+///5//7///7+//7/&#10;/////f///f///v7+///++v3+nbLFfqTFf6jKgKfHgKbHXIClV3qiV3mjWXigXXeXcIOX4evt////&#10;+/37/f3//Pz9/Pz8/v79/v79///9///9/////////////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9///9/////v//&#10;/v//////////////////////////////////////////8fb1AAAAYWNq3+n23en53+z82+n83Or9&#10;3er83Ov82Ov9n6/FAgYNQUFB////9Pv+8/v+9fr+9fr+9fr+9fr+9fr+9fr+9Pn9/////////v//&#10;2dzgAAAATU5S////ZGZpAgICbnF0/v7/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vv4/f37/v/9+/79////ydnh&#10;a4qtapK9Zo+7b5O4e528nMDbk8Hak8DclrjVwNLg/f///vz7/fz9/v///f79///5//7///7+//7/&#10;/////P///f////77//36/v//prrJgKXFfabJgafIgqnIYYWnVXmhV3mmWnikXHWT0uHm+////P37&#10;///8/v7//v7+/v78///8/v78/v78///+/////////////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9///9/////v//&#10;/v//w8XFq6usq6yuq6yvqqqvq6uvq6yvq62uqquvqK2xmaClAAAAYWJq3uf23+v83er83Or83On8&#10;3er83Ov82Ov9n6/FAgYNQUFB////9Pv+8/v+9fr+9fr+9fr+9fr+9fr+9fr++Pz+xsvOpaip4uXn&#10;6+/xAAAAUVJV3d7fP0BCEBIV+///9Pn9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37/f37/f38/P7//f//1OXr&#10;aomsaZC7aZG9a4+zfJ6+m7/clcLclMDbmLrWwNHf/v////38//3+/v///f78/v74//7///7+//7/&#10;/////P///f7+/vz6//76////pLfFf6TFfqfJgajIgKfGXoanVnujV3ilWHaiXHWT4O/x9////f79&#10;/v76/////////v79/v37/v37//78///9/////////////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7+///+////&#10;////P0BDAAAAAAAAAAAAAAAAAAAAAAAAAAAAAAAAAAACAAAFAAAAYWNs3ej43uv93ur73er73On9&#10;3er83Ov82Ov9n6/FAgYNQUFB////9Pv+8/v+9fr+9fr+9fr+9fr+9fr+9fr+////UldbAAAAKy0w&#10;UVNVAAECGxsfIiInAAAAk5ea9/z/9fr+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v79//78/f38+/7/8P3/nLXJ&#10;b4+xbpG4bpK7aI20faHEmb7blsHclcDal7rVwNXj+v//+vv6/v3+/v3///7+///7//7///7///7/&#10;/////v///v/+/v36//7+/f//pbrLgaTFgKbGgqfGgqbKXoKoVnqiWXuiWnmgXHaXm66++P//+Pz+&#10;/Pz9/P3+/////f39/v79/v37//7+//7+/////////////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9////&#10;////Q0RIJSkxtL3LprPFprTKprXJp7TIqLXHp7XHnrHKhpmyAAABYGJr3Of63uv93ur63er73On9&#10;3er83Ov82Ov9n6/FAgYNQUFB////9Pv+8/v+9fr+9fr+9fr+9fr+9fr+9fr+9vr94+bnsbS2HSEk&#10;BQUHAQIEAQECPD1B1dXV+f3/9/v99Pn9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7//v3+/v39/v//+P7+objIbIur&#10;cJC1b5C2bo+2Z422eZ/GncHgmMDalr/al7vXr8ne6PX8+/7+//3//vz//Pz9///8//7///7/////&#10;/////////////v7+/P7/5O/2la3Ff6HDg6fGgqbFhKfMX4KqVnmhV3qfWHqeW3mbW3KTobC/+///&#10;+v///f7//P39/v7+/f39/v37/v39//7//////////////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9&#10;////QkNIKi471eT4xtn0xdr6xdv6xdv2yNv2yN33t9X1mbbUAAAEX2Nt2+n63ez93ur63er73On9&#10;3er83Ov82Ov9n6/FAgYNQUFB////9Pv+8/v+9fr+9fr+9fr+9fr+9fr+9fr+9fr++f7/+f3/9vn7&#10;1NjbAAAASUpN8fP3/P//9vv99fr99fr+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f3/+/3/+v//rsLRa4qob5G2&#10;bIyzcZC2bo+1a5C6dZzFmr7glr7Ylr/amsDcl7fS2e3z+f///v3+//3+//7//v/+//7/////////&#10;///////9/v38/P7+/v//y9zmgp+7hqjKg6XFhajIf6HGXoCoWXqhWHyhWHygVnecXXqfWnGQs8TO&#10;+f//+v3+/P7++/3+/f3+/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78///9&#10;////QkJKKS0/zN74wNn5vNf9u9n+u9j7vdf4wNn6sdX6lrbaAAAHXmNv2uj73ev+3er63er73On9&#10;3er83Ov82Ov9n6/FAgYNQUFB////9Pv+8/v+9fr+9fr+9fr+9fr+9fr+9fr+9fr99vv99Pj7+fz+&#10;6+/ykpOUwcLG+fv+9/v98vf59vv+9fr9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z//P//rMLOb42obpCybpC3&#10;b5C5bpC6bI+3bpK7aY62ia7Tm8HcmMDZlb/bl73YtNDc8/7+/P3+//z+/vz+/f///////v///v//&#10;///+//77//78/P//7Pf5nbfKhabFhKXGg6bJhafKb5GzV3ibVnmdV3qiVHihWn6lV3edXnqbWXKS&#10;s8XV////+Pz+/P///v///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v////7+//77///9&#10;////SEhPLTNFzOD8v9n9udf/udn/u9n/vNj8vtr9rdT8k7bcAAAJXmNv2ej73ev+3er63er73On9&#10;3er83Ov82Ov9n6/FAgYNQUFB////9Pv+8/v+9fr+9fr+9fr+9fr+9fr+9fr+9Pr+9vv+9/v99fn8&#10;+fz/////////9vj89fn89vv+9fr99fr+9fr+9fr+9fr+9fr+9fr+9Pr+8/r/7vX79/z/IyUo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u8jRb4qkbI6ucJK2bZC2&#10;bJC7apC9bZG9bZC4a461h63Smr/amb/Zlb/bl8HdmbvMw9TY//////v8//3+/f///////f///f//&#10;/v/+//77///9/P//rL7MgqG9g6bHhKXGhKbKhqjMaYqqV3iYWHqeV3mkVXqmV3ukVnieW3udWHWa&#10;X3OR1NbW/f7/+////f///v///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3//7+//3//v///P/8&#10;+P/+5/Pzvc3qwNb/vNb+utr5vtj9v9b+v9f7vdr7rdT8k7fbAAAJX2Jv2+j63O353ev13Oz23Or8&#10;3un93ur92un/oK7GAgYQQEBE////8/r+8vj9/v///f//////////+v//9f//8P3/9fv+9vj89fn9&#10;9/n+/vf99/n+8/r/9Pr/9Pv/8/r/8/r/9Pv/8vn99Pr+8/r/8/r+8/r/9fv/7fT59vv/JCUpUV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6/v//tcXPbo6saJC6Z5O/aJC8&#10;bJC5bpC3bJC5aZG7aJG8bpO+lrnhmrzhm77cl7zXmr7WoMLV0unw9f//+v///v/7//78//79/f7/&#10;+/3/+v//8v7+xNrniajAgKTAg6fIf6bJg6bJfqDBWXueV3ugVXqjVXulVHqmVXqmVHmjWHuiVXmh&#10;XneT09LR/v7+/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4//7+//3//v///f/8&#10;+v/8/f//0eL8wtT8wNj+utj2vtf9v9b+v9f7v9n7rdT9k7bdAAAJX2Jv2+j63ez73ev33Ov42+r8&#10;3un93ur92un+oK7GAgYPQUFD////8Pj8/f//2tvgzc7Qz83Rz8/Ry8/S09ve/v//8/j89/z+8/r9&#10;9Pv99fj79fv+9fr+9fr+9fv+9fr+9fr+8/n99vv+8vj89vz/8vj79vv+8fj+7vT6+P3/IyUq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f799f//hqO8apG3aJK9a5G7&#10;bpC3bpC1bpC1bJG4bJG7bI+5iq3Smr3embzal7zXm8Hamr7VnbvOyt7m8fz//v///f//+v7//f//&#10;/v//7/r+ucvWhKC1hqjCg6fEgKXGf6XJhanMbpG0WHqfVnidWXuhWnujV3miWHqiWXuiWHuhUXSc&#10;hp+7/////Pz8/////////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5/v/+//7////////7&#10;/v/+eH2AW2J4yNn9w9f8wdv4vtf8v9f9v9f7v9n8r9P/lbTgAAAHX2Ju3Of83ur/3un83er92ur7&#10;3un83ev82er9oK7FAwcNQEFB/////P//sre4JycpGhwZGR4bGB0bGxwdJyYohYeK/f7+9/v/9/7/&#10;9///8//++P7/+f3/+f3/+f3/+f3/+f3/+f3/+Pz/+///+f3/+///9/z/9Pv/7/X79fr+IyQoUlNV&#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7/f7+9f//h56ybIytbpK4bZC4&#10;bpC3b4+0b5Czb5CzbpC1ao6ydJe3m77bm7/al7/Zlb3Zmb/cmb3XnbvTtcvfvMvcytzl5/n/tcfT&#10;rb7Mo7nNg5+4h6jCgabDgajGgKfIf6PHgaXKWn2iWHqfW3ygWnmcW3icWnibW3qeWHabW3mcVnWa&#10;hJu0/////v7+/f39/v7+/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7/v////7///7////7&#10;////Oz5BIiU60d//wdX6vtb1v9n7vtj5vtj5v9n8sdL/l7PiAAADXmNs3Of93+r/3un/3Or+2ev7&#10;3er83Ov82er9n6/FAgcOQEBA////////jpSUAAAAIUw5OGVRQGdYJDcuAAAAS09P////KCgqFRQU&#10;FRQUExcVExUVFBQWFBQWFBQWFBQWFBQWFBQWFBUXFBYXFBYYFRUXExQUb3R96vH2+f7/JCUq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v7/+f//2ObrdI2pb4+xbJC4&#10;a5G5bZC4bZC2bpC1bpC1bZG0b5Kyg6XEmr7blr7blr7flb/flb3cmr7cmrnYnbnXnr7VmLfOgqC6&#10;hKG9gaC8h6nGgaXDhKrJfaTFgafLhqrOZoyyVHeeWHqfWHieWXmeXHugWHmcWnueXHudWniXYH2a&#10;3O3y/////f39/v7+/v7+/f39/f3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P/9/f/+//7///7////7&#10;////Q0NFKS1A0d/+wNT5wNn8vNn5vdn4vdn3vtn6sdH/l7TgAAAAXmVo3Oj53+r/3un+3Or+2ev7&#10;3er83Ov82er+n6/EAggOQkNC////////k5iYAAAAVZd7hsmulM22VHJjAAAAUVZT/P//ZWRmXVVY&#10;XldZV1hXV1dYVldZVldZVldZVldZVldZWFhaWVlbWVlbUlNVSElKRkdHuL3E9fz99/z/IyUqUl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8//7+/f//5vH0e4+mc5CwbZG4&#10;aJG9Z5G+aZG8a5G4bpG4bY+3a460aoywia3Omb/glr7flb/hlsHilb3dmb7fmb7dl8Dfhq3LgabF&#10;gqfHhanKgqfJgKfIfqbHgajKg6jMa5CzU3adWXyjWHqhWnykVHigVXqjVnukVnqgWHmcXXeUcYig&#10;7fr7/v7+/////f39/v7+/f39/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v////7///7///78&#10;////QkJFKi5Azt79v9b7vdj+utn6u9r3vNn2vdr5stH/mbLeAAEAXGdm2+n13uv93er83Ov82ev8&#10;3Or93Ov92Or/n6/GAggPQUFB////////lJiZAAAAWZZ8jciwmcy4V3FkAAAAUVVU////dXR3a2Zq&#10;bGltaWlsaWlraWlsaWlsaWpsaWlsaWlsaGpsaWpsamprq6yu////////9///7vX89fr+IiUqU1N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8/Pr7/v//+v3/uMXRbIWibZC3&#10;Z5K+ZpLAZpK+aZG4bI+4bY+9bZC8bZC6a461hq3RmL/hlr7fl8Dglb7clsDdlL/blcLhhrLTfqbJ&#10;gKjKf6XJgafLf6fKgKjMgqnMbY+0VnmdWXqgWHmgVneeV3qjU3umUnyoUXyoUnqiWnucWHCJt8bQ&#10;/P///////v7+/f39/v7+/f39/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8///+//7///7///78&#10;////Q0NHKi4/zN79v9j9u9n/utr+udj7vdr7vdn8s8//m7LeAAIAW2dm2+v23e382+r73Oz92Or8&#10;3en/3ez/2en/n67IAwgRQUFD////////kZSXAAAAEDAhJEE0KkE3FSIbAAAATU9S////FhUZAAEE&#10;AAEFAQIGAAEEAAAFAAAFAAEEAAAFAAEFAAMHAAIFAAEFGRoazdDT+f7/9Pv/7/X79vv/JCUq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f39/v///v//9Pn5j6K0a4mp&#10;aY+0Z462a4+0dpW0b4ywb5C/a4y6bpG8a462bpK3dZq9krnalLvamcDemMDclr/blcDgibLTfqXH&#10;gKXHgaXIhKnMf6bKeZ/DXIKmV3qfWHmgWnifW3mfW3qeV3eaXoCkVHmfUXedU3aZVHCNi52r+fv7&#10;/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8//7+//7///7///79&#10;////Q0RJLDJB0ub/vtj7utj+udn/udf+vNn/vtn/s83+o7nlAAABeISF3u763Oz83Oz92On92+z9&#10;3ur/3On+2un/oK7IAgYSQUJG/////P3+qq2xLi8vKC4pKCooKSkpKSwsMDIze3+D/v7/8/T37vT2&#10;6/P37PD07vL27fL27fL27fL27fL27fH17PH07fL27vP37PH18vf79fv+8vn/7vT79/z/IyU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f///Pz8/v7+/f//sr7IkaW2&#10;kKe8jaW7pbnN4O71jaC3aYu2bpC6bJC5bI+3bI+2bZC1a46xg6fHkLTVk7bXncDhm8Lgi7HRg6fI&#10;iKnMfp/CeJq9YoerVXqeWHufWXugV3eeXHuhW3icWHCQhpyw3/L6kae+fZWqgpisfpGgtL/H////&#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6///8//7///3///7/&#10;////O0FFGBwiq7zRxdz7vdj+vNf/vdf/v9f+vNT7tMj3cn+nAAABk56n5/P/3uv92+j83Ov+2en7&#10;4On93Oj82+r/n63HAgYSQkNG////8vn++f//6+3x3+Pi4+Lj5ePn3+Ll7fj5+///+Pn+9fn98/z+&#10;8/3+9fn99/z/9vv/9vv/9vv/9vv/9vv/9/z+9fr+9Pn99vv/9fn+9Pn89Pv/7PP59/z/IyQpUV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3//v/////++/z8/v///f//&#10;/P///v////////7+6e7yeZq3bo+zbI+0apC2bZG4bpC3bo+2b5C1aImud5i/iqvTiq7Ne56+c5S0&#10;cpGyYICjVnebVnmcWX2gVXidWHmfWXifWXmgWHWXgJWq7PT1/P///////v///P///v///P///v7+&#10;/v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7///8//7///7///7/&#10;////xsrKAAAAb3iF0N/2xtf1wtf9v9X8w9n8vdHxt8jnHiM/DhQctcDN5/H/3+r93Of73uv93uv7&#10;4ej73+n73Or7n6vDAwcPQUJC////8/r+8vj7+fv+9/z7+f399vr79Pv88fz89///8vn7+v//8v//&#10;8v//9///+f//+v//+v//+v//+v//+v//+f7/+///9/z//P//9/v++v//9v3/7PP59vv/IyQpUV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v///fz7/v78/v79/P39&#10;/f3+//79//z6//v3////nbnJbIuqbpCzbJK5bZO8ao23bo+4bY22cpO8aoy2aYy3a46xX4CjVXaY&#10;WXebWHedWnuhWHqgV3qfWXyhWnqhWXifWXqhU3GTusvT//////z7//z5//37/v/9/f7//f7+/v79&#10;/v3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7///7/&#10;////+vz7JyopAAAAQUdWsLbLu8zoyt/7scLbnKu9UVtqBwgKZmx48/z/7fT/6/P/7vf/6vX/5/T/&#10;6/P/7ff/6PX/rbjOAwYNQ0RE/////v7/naSlFRUVEBYQDRMPDBAOEBQTJSgp2N/h9fz+zdTWztXX&#10;zdTVzdXVzdLT0tPV0dPV0dTV0dPV0dPVz9LU0NPU0tTXztDS0dPU0NLW5uzy7/b79vv/IyU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38/f79/v79/f78/v78/v36&#10;/vz7//38//36//77/v//nbXGbYmob5G0bJG6aY+7bJG9bZC6bY63bY63bpG7bpG8bpO6YIOpV3ef&#10;WnqiWHmgV3igWHqgWHuiVnmfWHigW3qhVnifU3OUtMTO//////z5//z2//33/f37+vv9/f/+/f78&#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v/+//////7///7/&#10;/v7+///+19nTVlZWAAAGAAAAPkdae4ubHCMwAAABAAECDBAQlp6llpullZqjlpumkpejlZynlZ2p&#10;lZqnkpqmk5ysaXOGAgQIQkNB////////kZiXAAAAJDMrNUQ8OEQ/HicmAAAATk9R////BQIFAAAA&#10;AAAAAAAAAAAAAAAAAAAAAAAAAAAAAAAAAAAAAAAAAAAAAAAAAAAAAAAAlpuh+v//9/z/JSYqUlN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8/v78/f79/f/+/v///f38&#10;/////v///P7/+v///P//orXJcIiqbYyybZK9apC/a5C/bZG7b5K6bJC2apC2apC5a5K9XYOtVHej&#10;WHqmV3ikWHulWHukVnmhWHqjWXmiWXigV3qgUXKTs8XQ//////39//36/f78/P//+P7/+v7//P38&#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9////////ubm7qqqtNDU5AAAAAAAAAAAAAAAAAAAAAAAAAAAAAAAAAAAAAAAAAAAAAAAA&#10;AAAAAAAAAAAAAAAAAAAAQkZI/v//////kZWXAAAAYpaAktC3mNO9WXRoAAAAVFJT////qbCtpaqp&#10;qKurpKuqpamqpqmrpqmrpqmrpqmrpqmrpaerp6mrpaerqKqspKappKeq09nf8Pj8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9///9/v7+/////v///v//////&#10;/////v///v///P///v//m7TEbYyvbZC7aY67apK3bZK0bpC0bo63bY+5bZO6Z5Oza5C4X4OrWHii&#10;WHagW3iiWnmiVnmfV3qgWXyhVnmdWXufV3qgUHGTssTP/////v7+///7///8/P/++v7//f/////+&#10;///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6+vq19fW2dnZ2NfX2NjY2dnZ2dnZ2dnZ2dnZ2dnZ2dnZ2dnZ2NnZ&#10;2tnZ1tbT2tnZp6enBwcJQENG////////lJaZAAAAW5d8hsyvkdS5VndnAAAAVlRV////7fPz6/Hx&#10;6e7v7PPz6/Hz7fD07fD07fD07fD07fD07fD06u3y7vH05ejs+/7/////+P//7vX7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nbnHZYWobpC+bJK/apK1bZOwbY6vcI+7bY67bJG3Z5GufJu2co2qZX6g&#10;XHSbXnmiW3mgVnqeVnygVXueV3ygV3ygVnmeVnWVs8bQ/v///v79//75///7/v/+/P///v/////9&#10;///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8fIBwgJQERH/v//////k5WYAAAARWpXaZJ/bpSEPFJIAAAASUlM////CQkMAAAA&#10;AAAAAAAAAAAAAAAAAAAAAAAAAAAAAAAAAAAAAAAAAAAAExMU0tTW+f3+8/r/7vX7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nbK/cIiqcI67a42+apK6apG2bZC6b4++cI+9bIqwiKe87/r78/7+5PHz&#10;dommWHCXWnigVnygVX6hU3yfVHmhV3qlXHufU2yIssLM/////v79//76///8/v/+/P///v/////9&#10;///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v7+/////v7+/v7+/////////////////////////P3+&#10;/v///v79////xcTFBwgJP0JF////////kZSVAAAAAAAAAAAAAAAAAAAAAwUGsrS5+vv+n5+llpec&#10;lpaclZaclJeblJiblJiblJiblJiblJiblpmclpmdlJWYwsTI/v//9vr+8/r/7vX7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f//1ODkfI2ndImxcI65bpK5aI+1a5C7bo28cou3jaG86vb4///7/f/8/f//&#10;4u7yc4qiVXWYVnujVHqjVnuiWHmfWnebWXGOf5Kl3+fq/f///f37///7///9/f///P///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f39/////////////////////////////f7/&#10;/P3+/v78////x8bHCAkLQEJF////+Pv+4eTmyMnJyMnIycjKysnMyMjLzM/S////9fn+////////&#10;/////////////////////////////////////////////P//9/r+9Pj98/r/7vX7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f///f//5erussDQdIyscJCtao+wbpK3boy1coertMLS//////zz//z1/f/8&#10;/v//mq66WXeTWXqiVnahWnefXnaWZ3qTrr3H6PH0/f///P7////9/f36/v7+/f///v///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f39/f39/v7+/v7+/////////////////////v3+/f7+&#10;/f3+///9////xcXGBgcJP0JF////9vv+////3Nze0NLRy87Oy87OztDRz9LW+///8vv+9Pz+9vr/&#10;9fr+9Pn99vr89vr79vr99vr99vr99vr9+Pz+9vr89fn89fn89/v+9fn/8/r/7vX79/z/IyQp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9/r3/f//9/7+5vT2nrTChqK0cpCsbYelmKi89/z9/P/8//z5//33/P/4&#10;+P/85/X3d4ueVmyQZXqff46pnam77fP4+f//+////P7///////78///9/v///f///v///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v7+/////v7+/////////////////////////v//&#10;///////+////w8PEBQYHQENG////+f3+19jZHx8gAAAAAAAAAAAAAAAABgYIubi8+fz+////////&#10;////////////////////////////////////////////////////////+v//7vX79vv/IyUqUVJT&#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9///6/v7+/P7+/P//+f//9P//tMjTpLXC6fX3/f///v74//39/v/9/f/7&#10;+v/8+///3+rumKS2uMPS/v/////////+/f7+/f///v7+///9/v79/v7+/v///f///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P3+&#10;///////+//796OjpIyMlOjw/////////jZCTAAAACRMOCyIXBiEVBxQNAAAATUdL////VFdZREZI&#10;RUdJREdIREZIRUZHRUZHRUZJRUZJRUZJRkhLRUhLRUdKRUdKREdJRUZGhouT6vH49/z/IyUqUV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7//77//77/v/9+v/+/f///v///P///v/+///5/f///v//////&#10;/v///f///v///////////P/////////9///9///+//79///9//7//////v///v///v/////////9&#10;//7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10;/P39/fz7/v37////6Orq4+bp9fn8////lJaZAAAAV4Nxe7igfb2kTGtcAAAAU1NT////bnh2ISEi&#10;IiIjIiMjISMkISMkISMkISMkISMlISMmISIlICIlIiUoHB4gFhkcFhYWnqOq9Pv99/z/JCYrUlN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78//37//76///8/////v///v////7///7//v////////7/&#10;//78//77///+/v///v///f///f///v////78//77//79//7///7///////////////////////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10;/f39/v38/Pz5////////////9vz+////lZeZAAAAZ5aDkc62mdfAV3ZoAAAAUlFT////sbi4r7Cx&#10;tLGxr6uur7CyrbCxrbCxrbCxrbCyrbCzrrG0rbCzq66w09bY////+Pz/9fz/7vX79fr+JCUpU1NW&#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7///7+//3+//78//79//7+//7///7///7///7//v////7///78&#10;//75//75///7///+/v///f///P///P///v78//79//7+//7/////////////////////////////&#10;//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P3+&#10;///////9////4+PjaGlqgISH+vz+////lZiaAAAAJTQrNEc8N0xBHiwnAAAAV1JV////AgIEAAAA&#10;AAAAAAAAAAAAAAAAAAAAAAAAAAAAAAAAAAAAAAAAAAAAFBQW1dXY/Pz+8fj+7vX69vv/IiQoU1RV&#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v///v///f///v////7+//78//77///+/////v///v/////+//77&#10;//76//76///9/v///f///f///f///f/////+//7+/////v///v////////////7///7//////v//&#10;/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f7/&#10;/f39//79////xsXGAAACNjk7/////v//m56gERERCxALCBAKCA0IDBANEBERbXFz/f//0dXWyc3Q&#10;y8/RyM7QztDRzc7Qzc7Qzc7Qzc7Qzc7Qz9DRzc3Qz9DSxsbK6uvv+fv/8vr/7/b79/z/JCYqUlN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9///7/v/9+///+f//+////v/+///6//74///6///9/P///P/7/v/9///+&#10;//7+//7+/////v/+/v/7/v/8//7///3///7//////v///f///v/////////////9///9/////v//&#10;/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v7//v7/&#10;/////v79////xcXGBgYIQEJF////9/v+8/b48/X37ff27Pb07fX08Pj47vb38Pf59fz++P//9v7/&#10;+f//9///+v7//f///P7//P7//P7//P7/+/3//f///P7//P7/+vv/9fn99Pv/7fT69fn+IyQpUlNV&#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9///6/v/9+///+v//+v///f/+///6///4///4///9/f///f/6/f/9/v//&#10;//7//v7//v///f/9/v/7///7//3+//z///7//////v///f///v/////////+///9///9/////v//&#10;/f//////////////////////////////////////////////////////////////////////////&#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cbHBwcJQEJE////9vr99vr9+Pz+9vr+9fr+9fr+9fr+9vv/9Pn99/z+8/j79/z/&#10;9fn99vr/9fr+9Pn99fv+9vv+9fr99fr+9fr+9Pn99vv+9vv+9fr+8/n98vn/7/P89/v/IyQqUVJU&#10;//////////7///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cbHBwcJQUJE////9/v99/v+9fn79fr+9fr99vv+9fr+8/j89/z/8/j89fr99fr9&#10;9vv99vv/9fr+9fn89vv98vj79fr99fr99Pr99vr89Pn99Pn89fr+9vz+8vf+8fb99/v/JSYrUFFU&#10;//////////7///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cbHBwcJQEBC////////////////+f7/9vv+8vf78/j89vv//v//////////+f7/&#10;9Pn89fr+9fr+9fr8/f//////////+f7/9Pn88/j89vv+9fr+/f//////////+f3/9/r+JCUoUVJU&#10;//////////////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cbHBgYIRERG////rq+woaKknqKl3uLl////9vv+/v//////vMDDn6Kkn6Kj3N/h&#10;////9vv+////////x8rMnaChoKKk4ebp/////P//9vv+////uLu9n6Gjn6CjsbO3////JycpUVJU&#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xcbGDQ0PExMUT09QAAAAAAAAAAAAKiwuUVFS8fP2tbe5SUpLCwwPAAAAAAAAKCor&#10;XV1e7O7xhoiKT09PExUXAAAAAAAALS4wT1BQvsDD5OboUE9PAwUHAAAAAAAABQUHUVBQCwsMVVVW&#10;/////////////v///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zMzMDQ0PAAAADw8PODk63d3ez9DQGRkbBQUGFRUXDw8QDg4OVldZ3d3esrOzFBQU&#10;Dw8QExMVAAAADg4PFhYYxcbGtre5IyMlBQQECAgJGBkbDw8PJico2NnZ2traKysrDw8PAAAAUVFR&#10;/////////////v///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dHR0c3Nz////////////////////ysrKRkZGdnZ2+vr6////////////////&#10;6urqRUVFTk5O8/P0////////////////zMzMRUVFZWVl///////////////////9////Y2Njg4OD&#10;/////////v///v///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v7+/v///f3+/v7+/////////////////v7+/////////f39/v7+&#10;/////////////Pz8/v7+/////f39/f39/////////////v7+/////v79/v78/v78/v79////////&#10;/////////////v/+/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v7+/v7+/f39/v7+/Pz8/v7+/v7+/v7+/////v7+/v7+/////f39/f39/Pz8&#10;/v7+/v7+/////f39/////v7+/v7+/f39/v7+/Pz8/v7+/v7+/////v7+/v37/v78/v79/f39/v7+&#10;/v7+/////////v/9/v/9/v/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v7+/f39/v7+/v7+/v7+/v7+////////+/v7/v7+/v7+/v7+/v7+/f39/v7+&#10;/f39/f39/v7+/Pz8/v7++/v7/////////v7+/v7+/v7+/v7+/f39/f39///9/////f39/v7+/v7/&#10;///////////////9///9///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v7++/v7/f39/f39/f39/v7+/v7+/v7+/////v7+/f39/v7+/v7+/Pz8/v7+&#10;/Pz8/Pz8/f39/////f39/v7+/f39/v7+/v7+/f39/v7+/f39+/v8/v79/v79/v7+/Pz8/v7+/v7/&#10;///////////////9///9///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v7+/v7+/f39/v7+/f39/v7+/v7+/v7+/f39/v7+/////v7+/Pz8/////v7+&#10;/f39/v7+/v7+/////////v7+/Pz8/v7+/////f39/v7+/v7+/v7+/////v7+/v7+/////////v7/&#10;///////////////9///9///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9///9////////&#10;///////////////+///9///9///9//7//v///P///f///v/////////+///9/////f///f7///7/&#10;///+///6///7//////7////+///7///6///9//7////8//7+//7///3////7///5/v7+//7///3/&#10;//3////8/f/7/f/8///9//////7///3///3///7///7//v/9/f/7+//8+v///f/9///8//77//78&#10;///9//7////////////+///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&#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9///+/v///f///f///v/////////+///9/////v///f////7/&#10;///+///7///8///////////9///6///6///9//7////8//7+//7///3////7///6//7///7///3/&#10;//3////8/v/7/v/9///9//////7///7///7///7////////+/v/8/f/9+v///v/9///8//78//78&#10;//7+//7////////////+///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&#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9///+/////v///v///v/////////+///9/////v///v//////&#10;///////9///+//7////////8///4///6///+//7////8///+//7///7////9///7///+//////7/&#10;///////8///8//7+//7//////v///v///v///v////////7///7+//7//f/////9///9///9///+&#10;///////////////////+///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7////////8///5///6///+//7////8///+///////////9///7///8//////7/&#10;///////8//7+//7///7//////f///P//+////f////////7///7///7+///9///9///+////////&#10;/v///v///v/////9///8///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7////////9///7///7//////7////8///+///////////9///7///8////////&#10;///////8//7+//3//////////f///P/++//+/f////////////3///7+///8///9///+/////f//&#10;/v///v///v/////9///8///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v///v//////////&#10;/////////////v///v///v/////////+///9///9///9///9///////////////////9///+//7/&#10;///////////+///+///////////+///+///+///+///////+///+///////8///8///////8///+&#10;///////+///+///////////////+///9/v/9///+//////////////7+//77///9/v///v///P//&#10;/f/////////////9///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&#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10;///+///9/v7+/v7+/v7//P3+/v/////+///9//77//78//78/v7+/v///v///v7+/v78//78//7/&#10;///+///8///7///8/////v3///7//v3//v78///6///////8///8/v3///77/v77/v3//v76/v/8&#10;/v7//v7+/v/+/f7+/////v3+//7///7+/v39//7//////f7+/f7+/v/+//77//79/v///P///P//&#10;/f/////////9/v78/f38/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9&#10;///9/v37/f38/v7+/v7//f7//P7//f7////+/vz5//37/v7+/f7/+/7/+v3//v///f37//78/v3+&#10;///+///7///7/f76/v7+//7//fz//fz//v78/f32/v7//v77/v76//7//P35/v78//7//v75/v/7&#10;/v7///7+/P/8+v38///+/f39//3///3+//3+/fv8//3+/v//+v38/P79//37//7++/7/+v7/+/7/&#10;/f7+//79/v37/v78/v7+/f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7&#10;//36//37///9/fz7/v7+/f7/+/7/+/7//fz7//36/vv5/v7+/P7++v7/+//++/z9//79//37/Pz7&#10;/v79/v7+/v/8/f75/f37/////fz//v3//P37/v/4/v3+/f38/f36/////f39/v3+/v3//v77/f77&#10;/Pz9/v7/+/36+/77/P36/v7+/vz+/vv///3///7//v3+/v/8/P/7+/36/v39/f3++/7/+///+/3/&#10;//79//35//77/Pv6/f7+/P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78//77&#10;//36//36//36///9/v7+/v7++f7/+////f38//36//77+vv7+fz++f7/+P7//P7+/v38/v75/v/2&#10;/v78//7//v7//f37/v/6///8/v3+//////7+/v77//7//v7//v78///9/vz+//7//v3//f38/f77&#10;/v78/v3///76+/v1/v77+/v6/v///P7/+/3+/v7//v79/v/7///4//75/v7+/P//9/v++Pz//v//&#10;//z5//33//z3//7+/P3/+v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&#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77//77&#10;///8////////////////////////+v7//v3+//z6/////////f//9/7/9v3/+/7////+//72///4&#10;/////////////v3//v74///8///////////////////////////////6/////////f38/v7////9&#10;//////////32///+////////////////+v//+v//+/37///6//zz///+/////v//+f7/+v///P38&#10;//74///4/////////////f///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&#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77//78&#10;7OzptrOvs7Gus7GvtLOxs7OyzNHS9/3//v/////+19bVsrKy4ubn+f//9/7/+/7////////409S9&#10;s7OwsrG439zl/////v72zM7As7OrsbKtsbKzsrG0srK0r6+yzc7N6OvisrG209HW/P36/v7+5ejn&#10;sbSwy8vO//v2wLqzs7GusbKyrrO0tMDB6Pb2/f///f/+//73//723t3YsLOy3ODf+///+f3+/v78&#10;///7/ffwyMG8srKytri84uru////////////////////////////////////////////////////&#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&#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f///v/9///3///8&#10;xrqqEgAAAAAAAAAAAAAAAAAATFxk9P////76+PPdWks9AAAAbIKU+f//+v/9/v7+//fpm4x5FRYP&#10;AAAAAAAAJyUzl7K/+v/2U047AAAAAAAAAAAAAAACAAAAAAAATkpUv7WaAAAAW2l8/f//////t6qV&#10;AwAAQVJn+fTmKxUFAAAAAAAAAAAAAAACQ0xh0Nzj+//+/P76//jheFpGAAAAUmh69P//+f35//79&#10;9N/Pa1RMCAMPAAAAAAAAODM7s8XZ+f///P7///7++/76/P/8/P/7/f/9/f///v////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&#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P///v/+//72///4&#10;zLqgIAcAOU1aqrrEt7e4srC1yNrg8v/////61L6fIAsDAAABN0pv6fv//f/6///81rypGQYDLz1J&#10;s7S3q5aUFwwQCSI5zNzX4N3Pt7OzsaGQKB8dHClFn7GvrLTH19Lbw6+RBgMKWnOK+v//////w6uN&#10;GQIAQ1139fPdMRcEMD5EqLS2ubayXVFQAAAGfI2h8////P/88dO2OBAFAAAGITNV2/T9/v/5////&#10;oYFsCQAAU1pzzMzRl4mACQAALUBk5/X9/v///f36/f77+//8/P/8/P/+/P///v////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v////7///36///4&#10;y7ygHAcAS2h3/////////////P//9f7////5mH1mDgMDKTQ9Fhw+xdLe///8/fzxb1RFDwsZpsvX&#10;///////wkX12CwwdnrS7/P/////37uK9NCcfGy9Y6vv5/f//////v6mVBAQTV3OL9///////wquP&#10;GAIARF1y9vXgKxcNO05q6/b7///32cWwBAAAWml/5/z//P/9s56EGAIBLDI9DRo4rcPO///9///+&#10;dFpHCwADo667//////fuaFxTSFdk3uvv///8//34/vz9/P3//P///P///P///P/////+///+////&#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8//7+/v7//P7+///7&#10;zr6kHwgBLztDlZmal5aZmZ+p4Ovu/v/8/fTiSTQoLC0slKeoBAAJhI6c+f//+/DdRCkaIyc4u+X1&#10;+P////zx4NLMoKWvx9re+P79//7x7N+8NyceHDNY6ff5+//////5v66ZBAIRVnWK9f//////wauS&#10;FwIARF109/TcMRwOQFJr9P/////8u6qRAQAAY3CF8f7///zyYlNHIh0doKyqDgoXbHqK9P3/////&#10;spuIBgAANTtFmZ6m4eTp////9P//9v/+/v/2//z3//z+//7//v7//v7//P///P/////8///+////&#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9/f//9///////&#10;zbqkKQkCAAAAAAAAAAAAAAQhucjP///12sOmEAUKVGZv7PrzPycfN0FT4fr69ObPNyEWHSM1t+Hx&#10;9////vf4//7//////P/+/v77//76697CMyMcHDRS5/X5/v/////3wKyRBQQOVnaH9v//////wKyU&#10;FgIAQ1x39fTbNBwIDxQcOkA+SEY+HhoVFBgrtsLR////697EIhkeQExX9P/xVD02KjBEzufw///+&#10;/fjkoJJ6Dw0CAAAAISMvc3iE5Pz89f////75//v4//z//fv///3///7//v7//P///v/8///+////&#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&#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8/f/9/f/+///9&#10;z7ujIgYAOVBjwdPbzs/Qy9Hi7vP0///yf2hOAAAEc4ON2djYZ1NJAgYdx93r+vPaPycYIig1u+fx&#10;+f////v8//z89vv9+P38///8///16t+9MicgHi9U5fX1/P7+///1wKyLBQMKWXaJ+v//////wK2W&#10;EwMAQV129vLeOh8OCAkQGx4ZEAkHBQULjaq48f/////+rpiBAgECY2552NnXd2xiAQETqL/Y////&#10;///7///46+Dain53JxwVBQICUGl69Pv9//////z8//3+//7///79//78///+/f///v/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9/f/9/v7+///9///8&#10;zLqjHQQARmJy9f///////v/////8+OvYVDUsAAAAAAAAAAAAAQAAAAATfJSs9vjrUjknHhonud7r&#10;///////2xcK6b3OCx9HZ/v/+///369+8NScfHC5V5Pr7+fz9///1v6uLBAEDYXeI////////vKqS&#10;DgIARWV79vXeMBYJPk1f5+3praCNBwIAUHCA8////Pbufl9PAAAAAAABAAAAAAAAAAAMaHWU9vv2&#10;paqjmaCi9vz+////7NvGNxsUHCdI1ufx//////3//f7+/v/6///3///3///7/v///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&#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6/v///f3////9///8&#10;zL6nGwYASmNv9P///P3/+v/////50cGwHAgGOUNIjpudnJSNl4Z8HhwnIThN6fv+oot7DgAFYHGG&#10;6ezo1NG5MS0oAAAetcXQ///////67N29NycfFjJV4fj8/P/////32MmxFQ4KLDU709ja5+XdXE9D&#10;BQEHgqGz+PXWLhcLOE9u7fj+9+3TPisaChcrzNvk6t/VKRYMLDI+hJOhlJWKlI2ILCg0Fxks4Ozf&#10;SEM5AAAAmq60////5NHCOxwUGyNI0eTx/f//+/3/+//+/f/6///1///2///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&#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v//+v////38///7&#10;y7qgFQAAQ11u8f///P///v7//v3llIBsAAAAiqKt+f/////////sXU5CAgQPts7a9fLkXk48BwcJ&#10;FBYUEg8NBQUKYnSJ9Pr8///+///66tu7LB0WES1S6vT4+f//+/78/fvyeWlcDgUDERIRFhgRBQQJ&#10;PENU5PL59u7QIhAAM0ll6PL5///yl4xtAAAAf32FqqGhAAAAd4KT+P/////5///4cl5YAAAAlqux&#10;zcvAKhcTGA4OIBweExMVCw4PZn+R8vv99v3++v7++P7++v7+///7//77//7+//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&#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P79//35/v/8&#10;2s/BWElGeI2Z8P///P7+//3++/XfeW1dRUVN0ePs9/////79///1sKSVRkVIrcDL///+9fHciIR4&#10;QkJCQkJJn6Ss7/7/+v//+/3+/v/78OnXa2FeWWl+8vb5+v/++f/9/P/8/vftp5mMS0xGQ0VDgYeQ&#10;5/H2+v//+fLfYVdNcn2O8PP6///z6eXRVk9QbGVodXJ0Q0VJxM3W/f////74///6v7GjTEZDiJyn&#10;////5NPDc2FdQ0A/QkxRlK205/3/9f///f/9+/79+P7/+f////7///7+//7///7///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&#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v////79//34///4+//9&#10;/f///////v//+f/8/fz6//36/f/4/////////f//+/7+/v77//z7/////////v////31///z////&#10;/////////////P79+v3+/f//+/z///7/////////+f//+v75/v/4/f36//z/////////////////&#10;+/7/+f///f78//////////v6//72///9/////////////////////////Pv6//z9///7/////f//&#10;/P7+////////////////////9v///P/8//74/v/9+v//+f7///7///7///7//v/////////+////&#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&#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78//36//7++v//&#10;+P///f7//vz1/v/4/f/+/v/+/P///P/+//z5/v3+/v3////++/76/P/9/f3///3//f73+v/1+/37&#10;/v7//v79+/35+vz+/P75///6/vz///3//v7+/v39/v7//P77+/z3/v3+/fv9/v//9/39+f7//f39&#10;/vz8/v7//f/7/f36//z//vv7//37/v78/v/8//v//vv/+vz++//++f7+/v7++f/8/fz9//z+/v77&#10;///+/fz//v7//f76/f76/P/+/P3///36//z1//z7/P7/+/////7////8///9/v/9/v/7///+////&#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&#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f////79//39//7/+//+&#10;+v///v7///31//35/P7/+///+v///P7+///8//3//v3//v/++v/6/f78//3///z//P77+f/5/P//&#10;//////79///+/P7//v74//72//3///7//////v7///3//f/+/P/9//7//P/9/P/9/P/++f///f79&#10;//38//3//f/3/v77/v3+//7///7+//37/v/6//z+//r//f3/+v7/+v///v3/+P/8/f7///z////5&#10;/v79/f3/+/7//P76/f/9+/7///7///z5//34//79+/3//f/////+///8///8/v/9/v/7///9////&#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&#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P///f///v/9/v/+/v////79//35/v7/+v/////81LqNFQkYQ2B8+f//////2s6wJw0COkJg&#10;///5pYdmBwAALjE+YV9gMiYjAQQfgJan8vbhTywbHiM4zvD2+v/2+u/DW0M2AAc1yezq8v/////4&#10;y6+KGQoCAAALi6a+/P/////q8ObFOA0GJyIzSlNjVFFOIBoTAAgRpcDP8eXIMyMkFCFC6Pv/6N/E&#10;PB0MCwwZSlBVSEM/AAAANlBm5fb4/v/++/76/v///v3+//76////////////////////////////&#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v/+/f/////9//36/v7/+//////81LuOFQkWRV97+P//////2s25JA4GNUli&#10;/Pv3TjMgDhAew9DZ////zLuvBQQHPkZQ7OjiUC0cHiM70e32/P/6+e/KXUQ6BQU0yert8////frp&#10;i2RMBgAADxknTF6A7vn7///y8OjPMwkCTl5x5P/////7s6GJAAAAb4SZ6t/FNCEpGyJD7v/xd2xX&#10;BQAGfZOp/f//+ffkeGdQAwUMnK3A+////f/8+/71/P76/v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v/+/f///v/+//77//7//P/////71LuNFQcVSV17+f//////2c28Iw0GN0Zc&#10;/v7+alJFAAADe4iT3+Xm//vy5+vn5uvr8uvkSisXGyM+0e32/f/8+e7NXUQ5CQQwzuju9//76+PO&#10;PyUXQkNCY296AwYbxNji+//88OXQNAgBT2F05///////ybWcAAAAbH+Q69/DNyMqISBB5fDWNTAk&#10;Gh4vxOb5/f/////q1sCbBQAAXm+N5/3/+//8+//z+/75/v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v/+//79//7+/f/+///507uNFAgYSV18/f//////2M64Ig8FPkRe&#10;////0cW2NiwhAAAAEBQigYqKzNzf////9OvVRy8bFCU7z+/2/f/7+e7MXkM3CAUt1efq///xwLqj&#10;AQAAjpqfs7WxBgIBeZin8v//8uTRNg4HOjxKnq2xr7CvSkM2AQMHoLC+7+bBNyQkIx464+PNLikh&#10;JStBz+/8+f////7r6NW2FgMCQFJw3/j9+f/9+f/3/P76//z/////////////////////////////&#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f/////+///9///8///30ruQEwoiQmCF+///////2cy2Ig4FOENb&#10;+P/////77ubVnZKLOCwmAAAAGiEqprm/9PjqRS0dEyc5zvH1///7+O3OWkQ7AwYw1Onu///mYVQ5&#10;CxAbz9rh9O7kLyUgKD5V7P//8eXROxIKBQADAAAAAAAAAQoWhJKj9vr87OG7MiIgISI54ePNLCgg&#10;ICs+ye/8+P////7p7dW4FgMCQVNr3Pf8+f/++//9/f/8//3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P////7////9///7///3z7uVEQshQmSF+///////3M23IA4GM0lg&#10;8Pz82NbS4+bs////6eXNm4ZrAAAAPVJf2+7tRi8jFyc31fT4///7+/DTVkQ+AAk01uzs7ODGKhgO&#10;AAMOICMqLCQjCgQEEhk2wdfk8+3YNQgCQ0hUsMDBXFZFAQQSjJ20////69+9LyQiGyM55+3aNS0l&#10;GyIuwen5+//////p17+mBwABXm+B6f7++////f7+/f/9/f/9////////////////////////////&#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f//+/7//v7///7+//77///51sSlFA0QOU1b7vj4////r6KNDQAAWXKD&#10;5enlHhIPLjpF5+70////4tCtDQUCM0VU1u3wTDgxExsowtnj////39K2KSAaGjRY8/32rJ6GEwYD&#10;HCIvLzU8OC8sMyYiAAATboCK8fPfMwoCT1l18v//y7+kEwkHLTtT5/j67ebALCQjFSI98P70dWRS&#10;BgACgJ6r/////fvleW9dAgMSnKy++f///v////75/v/8+/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9/f///P///P7///79//77///49vDaVUM1AQAAYGpngIN6KCIeBQwTrMTN&#10;///9bl5RAAAAY2RmmpSRXlZJAAAFVml38fr7mYx4AQAAOkJKioSASUA0AAAAcYyi///sal5OAgMH&#10;mq268fr/+PXr3825GAoNP0hJ1+XZLAwIS1d45Pn+//rmZEs3AgcQp77O8efGMiUiFSNA6fz73NO/&#10;Lh0UFhwhfHt5cW5lAgAALTpW3u3y/v////3///75///5/f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v/+///7/v/+/P///f/////9/v78//36//7y6dzJdWRUBAgAAAAALTlFpbrH9P//&#10;/f/79PDjkYd7HA0GAAAABw8XboiW2u3w///5+PbclZB0Ix0OAAAAER0geY+V7Pf449y6KiAXHSUy&#10;3+/4+v/////7//vmXUI8GRkWt8nFLBcXT1t04/r//v/71r2jFgsHSVhr5tvFOigmHSQ85vb6///2&#10;2NS8TUo/AAAAAAEIYW54y+Dl+P///f7+//v///78///7///8////////////////////////////&#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v///v/+///6///9/f///f////39//38//////33//77+Pr35u/u6u3t8PT2+v//+P//&#10;+//+///9//778erm7uzj7+/l+/z//////Pz6//39//328u7p7ens7PDy9P//8///+vnq7erk7+/x&#10;+/7/+f7//f/8//3z9vDv6+ro9vr08Ort7PH19f7//f7+//317ezm6+/v/fry8O7t6u7x+v78///6&#10;///88ff07ezt7uzv+Pv8+v/++P/+/f////7///7//v//+///////////////////////////////&#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7//f///v/+///5///7/f///f////3+//7+/P7//f79+//9+v//+v///v////39//37+/z/&#10;+/79/f/7/v39/v///f/6/v30//z+/fv7/v79/Pv//v3//v7+//3///v//P/99v75/f77///+//7+&#10;//z8//79/v/9/P/7/v7////////4//z+//39/P76+v77/f///v7////8/v/++v///f/+//39//3/&#10;/f7/+P///v///v/+//77//75/P79+///+////v39/v79/P//////////////////////////////&#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f///v/+///3///6/f///P////7//////P//+v7//v76//v8//v//f75//74//n7/vv/&#10;/v75/v/z/f71+P7+9v//9///+f//+vz7/v73/P//+P/7+//9/vv///j///v8/v70+//+/v///v3+&#10;//76//r6/f379//8+/7//P7//f/9//38//z0/v/u+P/y/fz9//n//P7/+P//9v/7+/75//z///v/&#10;/vz9//7/+P/9+v74///4//z+/v78+//99P///P/8//78//3/////////////////////////////&#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Pz8&#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v/////+//7+//7////+///+//7/////&#10;///+///9///+/v///v///v///v/////////+/////v/+/v////7///7///7+///+/v//////////&#10;//////7+/////v///v/////////////+///9///8/v/9//////7//////v///v/+/v/+////////&#10;//7+/////v///v/+///+/////////////f////////////7/////////////////////////////&#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10;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&#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&#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&#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dHXqoAYW+AIXBAIa+AIa9AIa+AIXAAIW/AIa9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&#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&#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&#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&#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&#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&#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e+FoOuQ1pop5+e1tPQ1tTP1dTT1dTQ1tTN1tTO1dTP1NTP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TTjJWXGEhZH3yhAoS4AIjBAIfAAYW8BIS6AYW7AIi9AIm+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i8AYe7BIS9AYTDAoPGAoPEAIjAAIe5JICiRlRcvri51tPS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PT1tPT1tPT1tPT1tPT1tPT1tPT1tPT1tPT1tPT1tPT1tPT1tPT1tPT1tPT1tPT1tPT1tPT1tPT&#10;1tHS1tHR1dPS09TS09TT1tTS2NDO2NTTcH+GFFFoF4KtAYS8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&#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bFAYPEEW6aGm2RFmyTFG6YFGydFG6bEHGVEHGXEHKVEXKT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G+UEHCVC3emCIS7AIfEAIfFAIfCAIa9AoW7AoW7AoW9AY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q6AIq4AIe2AIa+BYLACIHCAYPCAIjGBIC5DW+YDnKWEHKX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FW+WFW+WFW+WFW+WFW+WFW+WFW+WFW+WFW+WFW+WFW+WFW+WFW+WFW+WFW+WFW+WFW+WFW+WFW+W&#10;E3CWEHCXEHGaDnGcD3CbEm+WFm6SFm6QEXCUDnunBYS6AIXB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&#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&#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e/AIjBAIXDAIXDAYa8AYe9AIi6AIi6A4PCAoPBAYW9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fAAIe7Aom7AYW1A4m5AIW7AYTAAYTDAoTCAoS/AoW7AYa5AIa9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4TAAoW9AIe6AYW+AYS+AIe8AIm8AIm/AIa9AIm+AIi+AIi/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IXAAIXAAIXAAIXAAIXAAIXAAIXAAIXAAIXAAIXAAIXAAIXAAIXAAIXAAIXAAIXAAIXAAIXAAIXA&#10;AYXAAYW+AIa8AIe4AIi1AYe1Aoa6AIW/AITDA4XCA4K8BIW9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&#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&#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&#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10;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">
                <v:shape id="Imagen 119" o:spid="_x0000_s1027" type="#_x0000_t75" style="position:absolute;width:20574;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">
                  <v:imagedata r:id="rId27" o:title="" croptop="15153f" cropbottom="7624f" cropleft="2218f" cropright="21194f"/>
                </v:shape>
                <v:shape id="Imagen 120" o:spid="_x0000_s1028" type="#_x0000_t75" style="position:absolute;left:25717;top:1809;width:14002;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">
                  <v:imagedata r:id="rId28" o:title="" croptop="41650f" cropbottom="3878f" cropleft="44612f" cropright="8233f"/>
                </v:shape>
                <v:shape id="Flecha: cheurón 121" o:spid="_x0000_s1029" type="#_x0000_t55" style="position:absolute;left:21812;top:5429;width:18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" adj="10800" fillcolor="#4472c4 [3204]" strokecolor="#1f3763 [1604]" strokeweight="1pt"/>
                <w10:wrap type="topAndBottom" anchorx="margin"/>
              </v:group>
            </w:pict>
          </mc:Fallback>
        </mc:AlternateContent>
      </w:r>
    </w:p>
    <w:p w14:paraId="49C5E358" w14:textId="77777777" w:rsidR="00151586" w:rsidRDefault="00151586" w:rsidP="004226E1"/>
    <w:p w14:paraId="394B9698" w14:textId="29E9F11B" w:rsidR="005D2CC1" w:rsidRDefault="004226E1" w:rsidP="005D2CC1">
      <w:pPr>
        <w:pStyle w:val="Ttulo1"/>
        <w:numPr>
          <w:ilvl w:val="0"/>
          <w:numId w:val="2"/>
        </w:numPr>
        <w:spacing w:before="0" w:after="0"/>
        <w:rPr>
          <w:rFonts w:asciiTheme="minorHAnsi" w:hAnsiTheme="minorHAnsi" w:cstheme="minorHAnsi"/>
          <w:sz w:val="28"/>
          <w:szCs w:val="28"/>
        </w:rPr>
      </w:pPr>
      <w:bookmarkStart w:id="9" w:name="_Toc128432317"/>
      <w:r w:rsidRPr="00CA2DB9">
        <w:rPr>
          <w:rFonts w:asciiTheme="minorHAnsi" w:hAnsiTheme="minorHAnsi" w:cstheme="minorHAnsi"/>
          <w:sz w:val="28"/>
          <w:szCs w:val="28"/>
        </w:rPr>
        <w:t>Glosario</w:t>
      </w:r>
      <w:bookmarkEnd w:id="9"/>
    </w:p>
    <w:p w14:paraId="0ED3744D" w14:textId="61215921" w:rsidR="00151586" w:rsidRPr="00044610" w:rsidRDefault="00151586" w:rsidP="00151586">
      <w:pPr>
        <w:rPr>
          <w:rFonts w:asciiTheme="minorHAnsi" w:hAnsiTheme="minorHAnsi" w:cstheme="minorHAnsi"/>
        </w:rPr>
      </w:pPr>
    </w:p>
    <w:p w14:paraId="38A24B01" w14:textId="77777777" w:rsidR="005C140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 xml:space="preserve">SCM </w:t>
      </w:r>
    </w:p>
    <w:p w14:paraId="4524444C" w14:textId="77777777" w:rsidR="005C1403" w:rsidRPr="005C1403" w:rsidRDefault="005C1403" w:rsidP="005C1403">
      <w:pPr>
        <w:ind w:left="708"/>
        <w:rPr>
          <w:rFonts w:asciiTheme="minorHAnsi" w:hAnsiTheme="minorHAnsi" w:cstheme="minorHAnsi"/>
        </w:rPr>
      </w:pPr>
      <w:r w:rsidRPr="005C1403">
        <w:rPr>
          <w:rFonts w:asciiTheme="minorHAnsi" w:hAnsiTheme="minorHAnsi" w:cstheme="minorHAnsi"/>
        </w:rPr>
        <w:t>Sistema de Cobro Municipal</w:t>
      </w:r>
    </w:p>
    <w:p w14:paraId="1B5CF6C5" w14:textId="77777777" w:rsidR="005C1403" w:rsidRPr="005C1403" w:rsidRDefault="005C1403" w:rsidP="005C1403">
      <w:pPr>
        <w:ind w:left="708"/>
        <w:rPr>
          <w:rFonts w:asciiTheme="minorHAnsi" w:hAnsiTheme="minorHAnsi" w:cstheme="minorHAnsi"/>
        </w:rPr>
      </w:pPr>
    </w:p>
    <w:p w14:paraId="5873B144" w14:textId="3E15AAAE" w:rsidR="005C140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Interfaz</w:t>
      </w:r>
    </w:p>
    <w:p w14:paraId="6041A0D0" w14:textId="04239D36" w:rsidR="005C1403" w:rsidRPr="005C1403" w:rsidRDefault="005C1403" w:rsidP="005C1403">
      <w:pPr>
        <w:ind w:left="708"/>
        <w:jc w:val="both"/>
        <w:rPr>
          <w:rFonts w:asciiTheme="minorHAnsi" w:hAnsiTheme="minorHAnsi" w:cstheme="minorHAnsi"/>
        </w:rPr>
      </w:pPr>
      <w:r w:rsidRPr="005C1403">
        <w:rPr>
          <w:rFonts w:asciiTheme="minorHAnsi" w:hAnsiTheme="minorHAnsi" w:cstheme="minorHAnsi"/>
        </w:rPr>
        <w:t>Se denomina interfaz al conjunto de elementos de la pantalla que permiten al usuario realizar acciones sobre el Sitio Web que está navegando. Por lo tanto, se considera parte de la interfaz a los elementos de identificación, de navegación, de contenido y de acción.</w:t>
      </w:r>
    </w:p>
    <w:p w14:paraId="69646567" w14:textId="77777777" w:rsidR="005C1403" w:rsidRPr="005C1403" w:rsidRDefault="005C1403" w:rsidP="005C1403">
      <w:pPr>
        <w:ind w:left="708"/>
        <w:rPr>
          <w:rFonts w:asciiTheme="minorHAnsi" w:hAnsiTheme="minorHAnsi" w:cstheme="minorHAnsi"/>
        </w:rPr>
      </w:pPr>
    </w:p>
    <w:p w14:paraId="4B93093E" w14:textId="50C32FF7" w:rsidR="005C140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Filtrar</w:t>
      </w:r>
    </w:p>
    <w:p w14:paraId="6B13FFDA" w14:textId="6784A9A0" w:rsidR="005C1403" w:rsidRPr="005C1403" w:rsidRDefault="005C1403" w:rsidP="005C1403">
      <w:pPr>
        <w:ind w:left="708"/>
        <w:jc w:val="both"/>
        <w:rPr>
          <w:rFonts w:asciiTheme="minorHAnsi" w:hAnsiTheme="minorHAnsi" w:cstheme="minorHAnsi"/>
        </w:rPr>
      </w:pPr>
      <w:r>
        <w:rPr>
          <w:rFonts w:asciiTheme="minorHAnsi" w:hAnsiTheme="minorHAnsi" w:cstheme="minorHAnsi"/>
        </w:rPr>
        <w:t>P</w:t>
      </w:r>
      <w:r w:rsidRPr="005C1403">
        <w:rPr>
          <w:rFonts w:asciiTheme="minorHAnsi" w:hAnsiTheme="minorHAnsi" w:cstheme="minorHAnsi"/>
        </w:rPr>
        <w:t>roceso de selección de elementos específicos de un conjunto de datos o información, basado en ciertos criterios o condiciones.</w:t>
      </w:r>
    </w:p>
    <w:p w14:paraId="62D66DC8" w14:textId="77777777" w:rsidR="005C1403" w:rsidRPr="005C1403" w:rsidRDefault="005C1403" w:rsidP="005C1403">
      <w:pPr>
        <w:ind w:left="708"/>
        <w:rPr>
          <w:rFonts w:asciiTheme="minorHAnsi" w:hAnsiTheme="minorHAnsi" w:cstheme="minorHAnsi"/>
        </w:rPr>
      </w:pPr>
    </w:p>
    <w:p w14:paraId="573E7ED3" w14:textId="794B4853" w:rsidR="005C140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Usuario</w:t>
      </w:r>
    </w:p>
    <w:p w14:paraId="58229B5A" w14:textId="095DFC05" w:rsidR="005C1403" w:rsidRPr="005C1403" w:rsidRDefault="005C1403" w:rsidP="005C1403">
      <w:pPr>
        <w:ind w:left="708"/>
        <w:jc w:val="both"/>
        <w:rPr>
          <w:rFonts w:asciiTheme="minorHAnsi" w:hAnsiTheme="minorHAnsi" w:cstheme="minorHAnsi"/>
        </w:rPr>
      </w:pPr>
      <w:r>
        <w:rPr>
          <w:rFonts w:asciiTheme="minorHAnsi" w:hAnsiTheme="minorHAnsi" w:cstheme="minorHAnsi"/>
        </w:rPr>
        <w:t>E</w:t>
      </w:r>
      <w:r w:rsidRPr="005C1403">
        <w:rPr>
          <w:rFonts w:asciiTheme="minorHAnsi" w:hAnsiTheme="minorHAnsi" w:cstheme="minorHAnsi"/>
        </w:rPr>
        <w:t>s una persona, entidad o sistema que utiliza un servicio, plataforma o dispositivo</w:t>
      </w:r>
      <w:r>
        <w:rPr>
          <w:rFonts w:asciiTheme="minorHAnsi" w:hAnsiTheme="minorHAnsi" w:cstheme="minorHAnsi"/>
        </w:rPr>
        <w:t>. Se</w:t>
      </w:r>
      <w:r w:rsidRPr="005C1403">
        <w:rPr>
          <w:rFonts w:asciiTheme="minorHAnsi" w:hAnsiTheme="minorHAnsi" w:cstheme="minorHAnsi"/>
        </w:rPr>
        <w:t xml:space="preserve"> refiere a una persona que interactúa con un sistema informático, como un programa, aplicación, sitio web o red social.</w:t>
      </w:r>
    </w:p>
    <w:p w14:paraId="13945772" w14:textId="77777777" w:rsidR="005C1403" w:rsidRPr="005C1403" w:rsidRDefault="005C1403" w:rsidP="005C1403">
      <w:pPr>
        <w:ind w:left="708"/>
        <w:rPr>
          <w:rFonts w:asciiTheme="minorHAnsi" w:hAnsiTheme="minorHAnsi" w:cstheme="minorHAnsi"/>
        </w:rPr>
      </w:pPr>
    </w:p>
    <w:p w14:paraId="0A5196B0" w14:textId="42AEA7A2" w:rsidR="00CB4AD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CVV</w:t>
      </w:r>
    </w:p>
    <w:p w14:paraId="4161C6D2" w14:textId="44C0C970" w:rsidR="005C1403" w:rsidRDefault="005C1403" w:rsidP="005C1403">
      <w:pPr>
        <w:ind w:left="708"/>
        <w:jc w:val="both"/>
        <w:rPr>
          <w:rFonts w:asciiTheme="minorHAnsi" w:hAnsiTheme="minorHAnsi" w:cstheme="minorHAnsi"/>
        </w:rPr>
      </w:pPr>
      <w:r>
        <w:rPr>
          <w:rFonts w:asciiTheme="minorHAnsi" w:hAnsiTheme="minorHAnsi" w:cstheme="minorHAnsi"/>
        </w:rPr>
        <w:t>S</w:t>
      </w:r>
      <w:r w:rsidRPr="005C1403">
        <w:rPr>
          <w:rFonts w:asciiTheme="minorHAnsi" w:hAnsiTheme="minorHAnsi" w:cstheme="minorHAnsi"/>
        </w:rPr>
        <w:t>e usa una caja de texto que permitirá el ingreso de 3 caracteres y solo se puede ingresar datos tipo enteros numéricos.</w:t>
      </w:r>
    </w:p>
    <w:p w14:paraId="4B4F0246" w14:textId="77777777" w:rsidR="005C1403" w:rsidRDefault="005C1403" w:rsidP="005C1403">
      <w:pPr>
        <w:rPr>
          <w:rFonts w:asciiTheme="minorHAnsi" w:hAnsiTheme="minorHAnsi" w:cstheme="minorHAnsi"/>
        </w:rPr>
      </w:pPr>
    </w:p>
    <w:p w14:paraId="4D2D44F4" w14:textId="32FCA534" w:rsidR="005C1403" w:rsidRPr="005C1403" w:rsidRDefault="005C1403" w:rsidP="005C1403">
      <w:pPr>
        <w:ind w:left="708"/>
        <w:rPr>
          <w:rFonts w:asciiTheme="minorHAnsi" w:hAnsiTheme="minorHAnsi" w:cstheme="minorHAnsi"/>
          <w:b/>
          <w:bCs/>
        </w:rPr>
      </w:pPr>
      <w:r w:rsidRPr="005C1403">
        <w:rPr>
          <w:rFonts w:asciiTheme="minorHAnsi" w:hAnsiTheme="minorHAnsi" w:cstheme="minorHAnsi"/>
          <w:b/>
          <w:bCs/>
        </w:rPr>
        <w:t>Impuestos</w:t>
      </w:r>
    </w:p>
    <w:p w14:paraId="215A9BBA" w14:textId="3E7B15D7" w:rsidR="005C1403" w:rsidRDefault="005C1403" w:rsidP="005C1403">
      <w:pPr>
        <w:ind w:left="708"/>
        <w:jc w:val="both"/>
        <w:rPr>
          <w:rFonts w:asciiTheme="minorHAnsi" w:hAnsiTheme="minorHAnsi" w:cstheme="minorHAnsi"/>
        </w:rPr>
      </w:pPr>
      <w:r>
        <w:rPr>
          <w:rFonts w:asciiTheme="minorHAnsi" w:hAnsiTheme="minorHAnsi" w:cstheme="minorHAnsi"/>
        </w:rPr>
        <w:t>O</w:t>
      </w:r>
      <w:r w:rsidRPr="005C1403">
        <w:rPr>
          <w:rFonts w:asciiTheme="minorHAnsi" w:hAnsiTheme="minorHAnsi" w:cstheme="minorHAnsi"/>
        </w:rPr>
        <w:t>bligación financiera que se impone a individuos o entidades por parte del gobierno o una autoridad fiscal, con el fin de financiar los gastos públicos y redistribuir la riqueza.</w:t>
      </w:r>
    </w:p>
    <w:p w14:paraId="1301BB0A" w14:textId="4471319E" w:rsidR="00F279AD" w:rsidRDefault="00F279AD" w:rsidP="005C1403">
      <w:pPr>
        <w:ind w:left="708"/>
        <w:jc w:val="both"/>
        <w:rPr>
          <w:rFonts w:asciiTheme="minorHAnsi" w:hAnsiTheme="minorHAnsi" w:cstheme="minorHAnsi"/>
        </w:rPr>
      </w:pPr>
    </w:p>
    <w:p w14:paraId="45896313" w14:textId="498FD498" w:rsidR="00F279AD" w:rsidRPr="00F279AD" w:rsidRDefault="00F279AD" w:rsidP="005C1403">
      <w:pPr>
        <w:ind w:left="708"/>
        <w:jc w:val="both"/>
        <w:rPr>
          <w:rFonts w:asciiTheme="minorHAnsi" w:hAnsiTheme="minorHAnsi" w:cstheme="minorHAnsi"/>
          <w:b/>
          <w:bCs/>
        </w:rPr>
      </w:pPr>
      <w:r w:rsidRPr="00F279AD">
        <w:rPr>
          <w:rFonts w:asciiTheme="minorHAnsi" w:hAnsiTheme="minorHAnsi" w:cstheme="minorHAnsi"/>
          <w:b/>
          <w:bCs/>
        </w:rPr>
        <w:t>Filtrada</w:t>
      </w:r>
    </w:p>
    <w:p w14:paraId="2DDB9613" w14:textId="3BD338C2" w:rsidR="00F279AD" w:rsidRPr="005C1403" w:rsidRDefault="00F279AD" w:rsidP="005C1403">
      <w:pPr>
        <w:ind w:left="708"/>
        <w:jc w:val="both"/>
        <w:rPr>
          <w:rFonts w:asciiTheme="minorHAnsi" w:hAnsiTheme="minorHAnsi" w:cstheme="minorHAnsi"/>
        </w:rPr>
      </w:pPr>
      <w:r>
        <w:rPr>
          <w:rFonts w:asciiTheme="minorHAnsi" w:hAnsiTheme="minorHAnsi" w:cstheme="minorHAnsi"/>
        </w:rPr>
        <w:t>C</w:t>
      </w:r>
      <w:r w:rsidRPr="00F279AD">
        <w:rPr>
          <w:rFonts w:asciiTheme="minorHAnsi" w:hAnsiTheme="minorHAnsi" w:cstheme="minorHAnsi"/>
        </w:rPr>
        <w:t>onjunto de datos que ha sido procesado con un filtro para seleccionar, eliminar o modificar ciertos elementos, con el fin de obtener una vista más específica y útil de la información.</w:t>
      </w:r>
    </w:p>
    <w:sectPr w:rsidR="00F279AD" w:rsidRPr="005C1403" w:rsidSect="00C329B0">
      <w:headerReference w:type="default" r:id="rId31"/>
      <w:footerReference w:type="default" r:id="rId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A11FE" w14:textId="77777777" w:rsidR="00666FBF" w:rsidRDefault="00666FBF">
      <w:r>
        <w:separator/>
      </w:r>
    </w:p>
  </w:endnote>
  <w:endnote w:type="continuationSeparator" w:id="0">
    <w:p w14:paraId="4AEAC9CB" w14:textId="77777777" w:rsidR="00666FBF" w:rsidRDefault="00666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3C1CE" w14:textId="77777777" w:rsidR="00025B2A" w:rsidRDefault="00CA2DB9">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1584" behindDoc="0" locked="0" layoutInCell="1" allowOverlap="1" wp14:anchorId="1840EFAD" wp14:editId="0E3770B4">
              <wp:simplePos x="0" y="0"/>
              <wp:positionH relativeFrom="column">
                <wp:posOffset>-129540</wp:posOffset>
              </wp:positionH>
              <wp:positionV relativeFrom="paragraph">
                <wp:posOffset>90170</wp:posOffset>
              </wp:positionV>
              <wp:extent cx="6438900" cy="0"/>
              <wp:effectExtent l="0" t="12700" r="0" b="0"/>
              <wp:wrapNone/>
              <wp:docPr id="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245FA7B"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" strokeweight="1.5pt">
              <v:shadow color="#868686"/>
              <o:lock v:ext="edit" shapetype="f"/>
            </v:shape>
          </w:pict>
        </mc:Fallback>
      </mc:AlternateContent>
    </w:r>
  </w:p>
  <w:p w14:paraId="402EB528" w14:textId="424518CF" w:rsidR="00025B2A" w:rsidRPr="003C470A" w:rsidRDefault="00025B2A">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w:t>
    </w:r>
    <w:r w:rsidR="00C320F5">
      <w:rPr>
        <w:rStyle w:val="Nmerodepgina"/>
        <w:rFonts w:ascii="Calibri" w:hAnsi="Calibri"/>
        <w:snapToGrid w:val="0"/>
        <w:sz w:val="20"/>
        <w:szCs w:val="20"/>
        <w:lang w:val="es-ES_tradnl"/>
      </w:rPr>
      <w:t>MANUAL DE USUARIO</w:t>
    </w:r>
    <w:r w:rsidRPr="003C470A">
      <w:rPr>
        <w:rFonts w:ascii="Calibri" w:hAnsi="Calibri" w:cs="Book Antiqua"/>
        <w:b/>
        <w:sz w:val="20"/>
        <w:szCs w:val="20"/>
      </w:rPr>
      <w:tab/>
    </w:r>
    <w:r w:rsidR="000E52A7" w:rsidRPr="000E52A7">
      <w:rPr>
        <w:rStyle w:val="Nmerodepgina"/>
        <w:rFonts w:ascii="Calibri" w:hAnsi="Calibri"/>
        <w:b/>
        <w:snapToGrid w:val="0"/>
        <w:sz w:val="20"/>
        <w:szCs w:val="20"/>
        <w:lang w:val="es-ES_tradnl"/>
      </w:rPr>
      <w:t>LTD</w:t>
    </w:r>
    <w:r w:rsidR="000E52A7">
      <w:rPr>
        <w:rStyle w:val="Nmerodepgina"/>
        <w:rFonts w:ascii="Calibri" w:hAnsi="Calibri"/>
        <w:b/>
        <w:snapToGrid w:val="0"/>
        <w:sz w:val="20"/>
        <w:szCs w:val="20"/>
        <w:lang w:val="es-ES_tradnl"/>
      </w:rPr>
      <w:t xml:space="preserve"> </w:t>
    </w:r>
    <w:r w:rsidRPr="003C470A">
      <w:rPr>
        <w:rStyle w:val="Nmerodepgina"/>
        <w:rFonts w:ascii="Calibri" w:hAnsi="Calibri"/>
        <w:b/>
        <w:snapToGrid w:val="0"/>
        <w:sz w:val="20"/>
        <w:szCs w:val="20"/>
        <w:lang w:val="es-ES_tradnl"/>
      </w:rPr>
      <w:t xml:space="preserve">Versión: </w:t>
    </w:r>
    <w:r w:rsidRPr="003C470A">
      <w:rPr>
        <w:rStyle w:val="Nmerodepgina"/>
        <w:rFonts w:ascii="Calibri" w:hAnsi="Calibri"/>
        <w:snapToGrid w:val="0"/>
        <w:sz w:val="20"/>
        <w:szCs w:val="20"/>
        <w:lang w:val="es-ES_tradnl"/>
      </w:rPr>
      <w:t>1.</w:t>
    </w:r>
    <w:r w:rsidR="000E52A7">
      <w:rPr>
        <w:rStyle w:val="Nmerodepgina"/>
        <w:rFonts w:ascii="Calibri" w:hAnsi="Calibri"/>
        <w:snapToGrid w:val="0"/>
        <w:sz w:val="20"/>
        <w:szCs w:val="20"/>
        <w:lang w:val="es-ES_tradnl"/>
      </w:rPr>
      <w:t>0</w:t>
    </w:r>
  </w:p>
  <w:p w14:paraId="5AE897A5" w14:textId="1B4D65F2" w:rsidR="00025B2A" w:rsidRPr="003C470A" w:rsidRDefault="00025B2A">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BC6D2" w14:textId="77777777" w:rsidR="00666FBF" w:rsidRDefault="00666FBF">
      <w:r>
        <w:separator/>
      </w:r>
    </w:p>
  </w:footnote>
  <w:footnote w:type="continuationSeparator" w:id="0">
    <w:p w14:paraId="0C714F4E" w14:textId="77777777" w:rsidR="00666FBF" w:rsidRDefault="00666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22288" w14:textId="77777777" w:rsidR="00025B2A" w:rsidRDefault="00CA2DB9"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39574121" wp14:editId="636A60BC">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8"/>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5B2A">
      <w:tab/>
    </w:r>
    <w:r w:rsidR="00025B2A">
      <w:tab/>
    </w:r>
    <w:r w:rsidR="00025B2A">
      <w:tab/>
    </w:r>
    <w:r w:rsidR="00025B2A">
      <w:tab/>
    </w:r>
    <w:r w:rsidR="00025B2A">
      <w:tab/>
    </w:r>
    <w:r w:rsidR="00025B2A">
      <w:tab/>
    </w:r>
    <w:r w:rsidR="00025B2A">
      <w:tab/>
    </w:r>
    <w:r w:rsidR="00025B2A">
      <w:tab/>
    </w:r>
    <w:r w:rsidR="00025B2A">
      <w:tab/>
    </w:r>
    <w:r w:rsidR="00025B2A">
      <w:tab/>
    </w:r>
    <w:r w:rsidR="00025B2A">
      <w:tab/>
      <w:t xml:space="preserve"> </w:t>
    </w:r>
    <w:r w:rsidR="00025B2A" w:rsidRPr="003C470A">
      <w:rPr>
        <w:rFonts w:ascii="Calibri" w:hAnsi="Calibri"/>
        <w:b/>
        <w:sz w:val="20"/>
        <w:szCs w:val="20"/>
      </w:rPr>
      <w:t>Proyecto</w:t>
    </w:r>
    <w:r w:rsidR="00025B2A" w:rsidRPr="003C470A">
      <w:rPr>
        <w:rFonts w:ascii="Calibri" w:hAnsi="Calibri"/>
        <w:sz w:val="20"/>
        <w:szCs w:val="20"/>
      </w:rPr>
      <w:t>:</w:t>
    </w:r>
    <w:r w:rsidR="00D1441B">
      <w:rPr>
        <w:rFonts w:ascii="Calibri" w:hAnsi="Calibri"/>
        <w:sz w:val="20"/>
        <w:szCs w:val="20"/>
      </w:rPr>
      <w:t xml:space="preserve"> </w:t>
    </w:r>
    <w:r w:rsidR="00D1441B" w:rsidRPr="00D1441B">
      <w:rPr>
        <w:rFonts w:ascii="Calibri" w:hAnsi="Calibri"/>
        <w:sz w:val="20"/>
        <w:szCs w:val="20"/>
      </w:rPr>
      <w:t>Gestión de recaudación municipal de impuestos de vehículos</w:t>
    </w:r>
  </w:p>
  <w:p w14:paraId="44338A75" w14:textId="77777777" w:rsidR="00025B2A" w:rsidRPr="003C470A" w:rsidRDefault="00025B2A"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05606D">
      <w:rPr>
        <w:rFonts w:ascii="Calibri" w:hAnsi="Calibri"/>
        <w:sz w:val="20"/>
        <w:szCs w:val="20"/>
      </w:rPr>
      <w:t>1</w:t>
    </w:r>
    <w:r>
      <w:rPr>
        <w:rFonts w:ascii="Calibri" w:hAnsi="Calibri"/>
        <w:sz w:val="20"/>
        <w:szCs w:val="20"/>
      </w:rPr>
      <w:t>.</w:t>
    </w:r>
    <w:r w:rsidR="0005606D">
      <w:rPr>
        <w:rFonts w:ascii="Calibri" w:hAnsi="Calibri"/>
        <w:sz w:val="20"/>
        <w:szCs w:val="20"/>
      </w:rPr>
      <w:t>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proofErr w:type="spellStart"/>
    <w:r w:rsidR="00EF05C1">
      <w:rPr>
        <w:rFonts w:ascii="Calibri" w:hAnsi="Calibri"/>
        <w:sz w:val="20"/>
        <w:szCs w:val="20"/>
      </w:rPr>
      <w:t>WebCorp</w:t>
    </w:r>
    <w:proofErr w:type="spellEnd"/>
  </w:p>
  <w:p w14:paraId="0853762F" w14:textId="77777777" w:rsidR="00025B2A" w:rsidRDefault="00CA2DB9">
    <w:pPr>
      <w:pStyle w:val="Encabezado"/>
    </w:pPr>
    <w:r>
      <w:rPr>
        <w:noProof/>
        <w:lang w:eastAsia="es-ES"/>
      </w:rPr>
      <mc:AlternateContent>
        <mc:Choice Requires="wps">
          <w:drawing>
            <wp:anchor distT="0" distB="0" distL="114300" distR="114300" simplePos="0" relativeHeight="251657728" behindDoc="0" locked="0" layoutInCell="1" allowOverlap="1" wp14:anchorId="030DECA9" wp14:editId="483CB323">
              <wp:simplePos x="0" y="0"/>
              <wp:positionH relativeFrom="column">
                <wp:posOffset>-353695</wp:posOffset>
              </wp:positionH>
              <wp:positionV relativeFrom="paragraph">
                <wp:posOffset>49530</wp:posOffset>
              </wp:positionV>
              <wp:extent cx="6634480" cy="0"/>
              <wp:effectExtent l="0" t="12700" r="7620" b="0"/>
              <wp:wrapNone/>
              <wp:docPr id="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E1BE2E7"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" strokeweight="1.5pt">
              <v:shadow color="#868686"/>
              <o:lock v:ext="edit" shapetype="f"/>
            </v:shape>
          </w:pict>
        </mc:Fallback>
      </mc:AlternateContent>
    </w:r>
    <w:r w:rsidR="00025B2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E03F94"/>
    <w:multiLevelType w:val="hybridMultilevel"/>
    <w:tmpl w:val="B13AB414"/>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8" w15:restartNumberingAfterBreak="0">
    <w:nsid w:val="00F43CB5"/>
    <w:multiLevelType w:val="hybridMultilevel"/>
    <w:tmpl w:val="648CBC4E"/>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9" w15:restartNumberingAfterBreak="0">
    <w:nsid w:val="037A1CCC"/>
    <w:multiLevelType w:val="hybridMultilevel"/>
    <w:tmpl w:val="0DA4CE60"/>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10" w15:restartNumberingAfterBreak="0">
    <w:nsid w:val="03DC463A"/>
    <w:multiLevelType w:val="hybridMultilevel"/>
    <w:tmpl w:val="B4328F2C"/>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1" w15:restartNumberingAfterBreak="0">
    <w:nsid w:val="059F666A"/>
    <w:multiLevelType w:val="hybridMultilevel"/>
    <w:tmpl w:val="91AE4866"/>
    <w:lvl w:ilvl="0" w:tplc="46549530">
      <w:numFmt w:val="bullet"/>
      <w:lvlText w:val="-"/>
      <w:lvlJc w:val="left"/>
      <w:pPr>
        <w:ind w:left="1428" w:hanging="360"/>
      </w:pPr>
      <w:rPr>
        <w:rFonts w:ascii="Times New Roman" w:eastAsia="Times New Roman" w:hAnsi="Times New Roman" w:cs="Times New Roman"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2" w15:restartNumberingAfterBreak="0">
    <w:nsid w:val="060517D6"/>
    <w:multiLevelType w:val="hybridMultilevel"/>
    <w:tmpl w:val="23E8EC30"/>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13" w15:restartNumberingAfterBreak="0">
    <w:nsid w:val="0A6156F1"/>
    <w:multiLevelType w:val="hybridMultilevel"/>
    <w:tmpl w:val="2ED4CB7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0B934864"/>
    <w:multiLevelType w:val="hybridMultilevel"/>
    <w:tmpl w:val="CEEE0A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0FB7006B"/>
    <w:multiLevelType w:val="hybridMultilevel"/>
    <w:tmpl w:val="3D429C18"/>
    <w:lvl w:ilvl="0" w:tplc="1206F090">
      <w:start w:val="1"/>
      <w:numFmt w:val="none"/>
      <w:pStyle w:val="Ttulo1"/>
      <w:lvlText w:val="Paso 1-"/>
      <w:lvlJc w:val="left"/>
      <w:pPr>
        <w:ind w:left="1788" w:hanging="360"/>
      </w:pPr>
      <w:rPr>
        <w:rFonts w:asciiTheme="minorHAnsi" w:hAnsiTheme="minorHAnsi" w:hint="default"/>
        <w:b/>
        <w:i w:val="0"/>
        <w:sz w:val="24"/>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10B7945"/>
    <w:multiLevelType w:val="hybridMultilevel"/>
    <w:tmpl w:val="3348C506"/>
    <w:lvl w:ilvl="0" w:tplc="080A0001">
      <w:start w:val="1"/>
      <w:numFmt w:val="bullet"/>
      <w:lvlText w:val=""/>
      <w:lvlJc w:val="left"/>
      <w:pPr>
        <w:ind w:left="1424" w:hanging="360"/>
      </w:pPr>
      <w:rPr>
        <w:rFonts w:ascii="Symbol" w:hAnsi="Symbol" w:hint="default"/>
      </w:rPr>
    </w:lvl>
    <w:lvl w:ilvl="1" w:tplc="080A0003" w:tentative="1">
      <w:start w:val="1"/>
      <w:numFmt w:val="bullet"/>
      <w:lvlText w:val="o"/>
      <w:lvlJc w:val="left"/>
      <w:pPr>
        <w:ind w:left="2144" w:hanging="360"/>
      </w:pPr>
      <w:rPr>
        <w:rFonts w:ascii="Courier New" w:hAnsi="Courier New" w:cs="Courier New" w:hint="default"/>
      </w:rPr>
    </w:lvl>
    <w:lvl w:ilvl="2" w:tplc="080A0005" w:tentative="1">
      <w:start w:val="1"/>
      <w:numFmt w:val="bullet"/>
      <w:lvlText w:val=""/>
      <w:lvlJc w:val="left"/>
      <w:pPr>
        <w:ind w:left="2864" w:hanging="360"/>
      </w:pPr>
      <w:rPr>
        <w:rFonts w:ascii="Wingdings" w:hAnsi="Wingdings" w:hint="default"/>
      </w:rPr>
    </w:lvl>
    <w:lvl w:ilvl="3" w:tplc="080A0001" w:tentative="1">
      <w:start w:val="1"/>
      <w:numFmt w:val="bullet"/>
      <w:lvlText w:val=""/>
      <w:lvlJc w:val="left"/>
      <w:pPr>
        <w:ind w:left="3584" w:hanging="360"/>
      </w:pPr>
      <w:rPr>
        <w:rFonts w:ascii="Symbol" w:hAnsi="Symbol" w:hint="default"/>
      </w:rPr>
    </w:lvl>
    <w:lvl w:ilvl="4" w:tplc="080A0003" w:tentative="1">
      <w:start w:val="1"/>
      <w:numFmt w:val="bullet"/>
      <w:lvlText w:val="o"/>
      <w:lvlJc w:val="left"/>
      <w:pPr>
        <w:ind w:left="4304" w:hanging="360"/>
      </w:pPr>
      <w:rPr>
        <w:rFonts w:ascii="Courier New" w:hAnsi="Courier New" w:cs="Courier New" w:hint="default"/>
      </w:rPr>
    </w:lvl>
    <w:lvl w:ilvl="5" w:tplc="080A0005" w:tentative="1">
      <w:start w:val="1"/>
      <w:numFmt w:val="bullet"/>
      <w:lvlText w:val=""/>
      <w:lvlJc w:val="left"/>
      <w:pPr>
        <w:ind w:left="5024" w:hanging="360"/>
      </w:pPr>
      <w:rPr>
        <w:rFonts w:ascii="Wingdings" w:hAnsi="Wingdings" w:hint="default"/>
      </w:rPr>
    </w:lvl>
    <w:lvl w:ilvl="6" w:tplc="080A0001" w:tentative="1">
      <w:start w:val="1"/>
      <w:numFmt w:val="bullet"/>
      <w:lvlText w:val=""/>
      <w:lvlJc w:val="left"/>
      <w:pPr>
        <w:ind w:left="5744" w:hanging="360"/>
      </w:pPr>
      <w:rPr>
        <w:rFonts w:ascii="Symbol" w:hAnsi="Symbol" w:hint="default"/>
      </w:rPr>
    </w:lvl>
    <w:lvl w:ilvl="7" w:tplc="080A0003" w:tentative="1">
      <w:start w:val="1"/>
      <w:numFmt w:val="bullet"/>
      <w:lvlText w:val="o"/>
      <w:lvlJc w:val="left"/>
      <w:pPr>
        <w:ind w:left="6464" w:hanging="360"/>
      </w:pPr>
      <w:rPr>
        <w:rFonts w:ascii="Courier New" w:hAnsi="Courier New" w:cs="Courier New" w:hint="default"/>
      </w:rPr>
    </w:lvl>
    <w:lvl w:ilvl="8" w:tplc="080A0005" w:tentative="1">
      <w:start w:val="1"/>
      <w:numFmt w:val="bullet"/>
      <w:lvlText w:val=""/>
      <w:lvlJc w:val="left"/>
      <w:pPr>
        <w:ind w:left="7184" w:hanging="360"/>
      </w:pPr>
      <w:rPr>
        <w:rFonts w:ascii="Wingdings" w:hAnsi="Wingdings" w:hint="default"/>
      </w:rPr>
    </w:lvl>
  </w:abstractNum>
  <w:abstractNum w:abstractNumId="17"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8" w15:restartNumberingAfterBreak="0">
    <w:nsid w:val="2B5939B0"/>
    <w:multiLevelType w:val="hybridMultilevel"/>
    <w:tmpl w:val="BF4A001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9" w15:restartNumberingAfterBreak="0">
    <w:nsid w:val="2D6A004D"/>
    <w:multiLevelType w:val="hybridMultilevel"/>
    <w:tmpl w:val="55CCC50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2E505EBC"/>
    <w:multiLevelType w:val="hybridMultilevel"/>
    <w:tmpl w:val="1E90C1C0"/>
    <w:lvl w:ilvl="0" w:tplc="46549530">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800"/>
        </w:tabs>
        <w:ind w:left="1800" w:hanging="360"/>
      </w:pPr>
      <w:rPr>
        <w:rFonts w:ascii="Courier New" w:hAnsi="Courier New" w:cs="Arial"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Arial"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Arial"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37834CC"/>
    <w:multiLevelType w:val="hybridMultilevel"/>
    <w:tmpl w:val="7F00B386"/>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22" w15:restartNumberingAfterBreak="0">
    <w:nsid w:val="36B048C2"/>
    <w:multiLevelType w:val="hybridMultilevel"/>
    <w:tmpl w:val="FDD20508"/>
    <w:lvl w:ilvl="0" w:tplc="CBBA21F4">
      <w:numFmt w:val="bullet"/>
      <w:lvlText w:val=""/>
      <w:lvlJc w:val="left"/>
      <w:pPr>
        <w:ind w:left="1428" w:hanging="360"/>
      </w:pPr>
      <w:rPr>
        <w:rFonts w:ascii="Symbol" w:eastAsia="Times New Roman" w:hAnsi="Symbol" w:cs="Times New Roman"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8596F31"/>
    <w:multiLevelType w:val="hybridMultilevel"/>
    <w:tmpl w:val="157EE73E"/>
    <w:lvl w:ilvl="0" w:tplc="CBBA21F4">
      <w:numFmt w:val="bullet"/>
      <w:lvlText w:val=""/>
      <w:lvlJc w:val="left"/>
      <w:pPr>
        <w:ind w:left="1428" w:hanging="360"/>
      </w:pPr>
      <w:rPr>
        <w:rFonts w:ascii="Symbol" w:eastAsia="Times New Roman" w:hAnsi="Symbol" w:cs="Times New Roman" w:hint="default"/>
        <w:color w:val="auto"/>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385A11E4"/>
    <w:multiLevelType w:val="hybridMultilevel"/>
    <w:tmpl w:val="E068B956"/>
    <w:lvl w:ilvl="0" w:tplc="080A0001">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3B82236D"/>
    <w:multiLevelType w:val="hybridMultilevel"/>
    <w:tmpl w:val="7D26AED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6" w15:restartNumberingAfterBreak="0">
    <w:nsid w:val="3BBD7BA0"/>
    <w:multiLevelType w:val="hybridMultilevel"/>
    <w:tmpl w:val="3BFC9BB4"/>
    <w:lvl w:ilvl="0" w:tplc="C4B2759E">
      <w:start w:val="1"/>
      <w:numFmt w:val="upperLetter"/>
      <w:lvlText w:val="%1."/>
      <w:lvlJc w:val="left"/>
      <w:pPr>
        <w:ind w:left="1068" w:hanging="360"/>
      </w:pPr>
      <w:rPr>
        <w:b/>
        <w:bCs/>
      </w:rPr>
    </w:lvl>
    <w:lvl w:ilvl="1" w:tplc="080A0013">
      <w:start w:val="1"/>
      <w:numFmt w:val="upperRoman"/>
      <w:lvlText w:val="%2."/>
      <w:lvlJc w:val="righ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3C3B5DFA"/>
    <w:multiLevelType w:val="hybridMultilevel"/>
    <w:tmpl w:val="080E7D24"/>
    <w:lvl w:ilvl="0" w:tplc="080A000F">
      <w:start w:val="1"/>
      <w:numFmt w:val="decimal"/>
      <w:lvlText w:val="%1."/>
      <w:lvlJc w:val="left"/>
      <w:pPr>
        <w:ind w:left="1788" w:hanging="360"/>
      </w:p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28" w15:restartNumberingAfterBreak="0">
    <w:nsid w:val="3C583DD6"/>
    <w:multiLevelType w:val="hybridMultilevel"/>
    <w:tmpl w:val="F4840C0E"/>
    <w:lvl w:ilvl="0" w:tplc="CBBA21F4">
      <w:numFmt w:val="bullet"/>
      <w:lvlText w:val=""/>
      <w:lvlJc w:val="left"/>
      <w:pPr>
        <w:ind w:left="1428" w:hanging="360"/>
      </w:pPr>
      <w:rPr>
        <w:rFonts w:ascii="Symbol" w:eastAsia="Times New Roman" w:hAnsi="Symbol" w:cs="Times New Roman"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3CDA30B7"/>
    <w:multiLevelType w:val="hybridMultilevel"/>
    <w:tmpl w:val="291C6D62"/>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42F20BA9"/>
    <w:multiLevelType w:val="hybridMultilevel"/>
    <w:tmpl w:val="FF6C943E"/>
    <w:lvl w:ilvl="0" w:tplc="CBBA21F4">
      <w:numFmt w:val="bullet"/>
      <w:lvlText w:val=""/>
      <w:lvlJc w:val="left"/>
      <w:pPr>
        <w:ind w:left="1428" w:hanging="360"/>
      </w:pPr>
      <w:rPr>
        <w:rFonts w:ascii="Symbol" w:eastAsia="Times New Roman" w:hAnsi="Symbol" w:cs="Times New Roman"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8C024E9"/>
    <w:multiLevelType w:val="hybridMultilevel"/>
    <w:tmpl w:val="87809C5C"/>
    <w:lvl w:ilvl="0" w:tplc="CBBA21F4">
      <w:numFmt w:val="bullet"/>
      <w:lvlText w:val=""/>
      <w:lvlJc w:val="left"/>
      <w:pPr>
        <w:ind w:left="1428" w:hanging="360"/>
      </w:pPr>
      <w:rPr>
        <w:rFonts w:ascii="Symbol" w:eastAsia="Times New Roman" w:hAnsi="Symbol" w:cs="Times New Roman"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AE28C2"/>
    <w:multiLevelType w:val="hybridMultilevel"/>
    <w:tmpl w:val="CAEAEB72"/>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3" w15:restartNumberingAfterBreak="0">
    <w:nsid w:val="50006366"/>
    <w:multiLevelType w:val="hybridMultilevel"/>
    <w:tmpl w:val="6D1C4EBC"/>
    <w:lvl w:ilvl="0" w:tplc="E1B0DE4E">
      <w:start w:val="1"/>
      <w:numFmt w:val="decimal"/>
      <w:lvlText w:val="%1."/>
      <w:lvlJc w:val="left"/>
      <w:pPr>
        <w:ind w:left="2136" w:hanging="360"/>
      </w:pPr>
      <w:rPr>
        <w:b/>
        <w:bCs/>
      </w:r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34" w15:restartNumberingAfterBreak="0">
    <w:nsid w:val="508534F1"/>
    <w:multiLevelType w:val="hybridMultilevel"/>
    <w:tmpl w:val="9618AA9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5" w15:restartNumberingAfterBreak="0">
    <w:nsid w:val="51167D0D"/>
    <w:multiLevelType w:val="hybridMultilevel"/>
    <w:tmpl w:val="65B0A022"/>
    <w:lvl w:ilvl="0" w:tplc="9E9AEBD0">
      <w:start w:val="1"/>
      <w:numFmt w:val="bullet"/>
      <w:lvlText w:val=""/>
      <w:lvlJc w:val="left"/>
      <w:pPr>
        <w:tabs>
          <w:tab w:val="num" w:pos="720"/>
        </w:tabs>
        <w:ind w:left="720" w:hanging="360"/>
      </w:pPr>
      <w:rPr>
        <w:rFonts w:ascii="Symbol" w:hAnsi="Symbol" w:hint="default"/>
      </w:rPr>
    </w:lvl>
    <w:lvl w:ilvl="1" w:tplc="13D8855A" w:tentative="1">
      <w:start w:val="1"/>
      <w:numFmt w:val="bullet"/>
      <w:lvlText w:val=""/>
      <w:lvlJc w:val="left"/>
      <w:pPr>
        <w:tabs>
          <w:tab w:val="num" w:pos="1440"/>
        </w:tabs>
        <w:ind w:left="1440" w:hanging="360"/>
      </w:pPr>
      <w:rPr>
        <w:rFonts w:ascii="Symbol" w:hAnsi="Symbol" w:hint="default"/>
      </w:rPr>
    </w:lvl>
    <w:lvl w:ilvl="2" w:tplc="317E15E0" w:tentative="1">
      <w:start w:val="1"/>
      <w:numFmt w:val="bullet"/>
      <w:lvlText w:val=""/>
      <w:lvlJc w:val="left"/>
      <w:pPr>
        <w:tabs>
          <w:tab w:val="num" w:pos="2160"/>
        </w:tabs>
        <w:ind w:left="2160" w:hanging="360"/>
      </w:pPr>
      <w:rPr>
        <w:rFonts w:ascii="Symbol" w:hAnsi="Symbol" w:hint="default"/>
      </w:rPr>
    </w:lvl>
    <w:lvl w:ilvl="3" w:tplc="A4FE51F6" w:tentative="1">
      <w:start w:val="1"/>
      <w:numFmt w:val="bullet"/>
      <w:lvlText w:val=""/>
      <w:lvlJc w:val="left"/>
      <w:pPr>
        <w:tabs>
          <w:tab w:val="num" w:pos="2880"/>
        </w:tabs>
        <w:ind w:left="2880" w:hanging="360"/>
      </w:pPr>
      <w:rPr>
        <w:rFonts w:ascii="Symbol" w:hAnsi="Symbol" w:hint="default"/>
      </w:rPr>
    </w:lvl>
    <w:lvl w:ilvl="4" w:tplc="B914B94E" w:tentative="1">
      <w:start w:val="1"/>
      <w:numFmt w:val="bullet"/>
      <w:lvlText w:val=""/>
      <w:lvlJc w:val="left"/>
      <w:pPr>
        <w:tabs>
          <w:tab w:val="num" w:pos="3600"/>
        </w:tabs>
        <w:ind w:left="3600" w:hanging="360"/>
      </w:pPr>
      <w:rPr>
        <w:rFonts w:ascii="Symbol" w:hAnsi="Symbol" w:hint="default"/>
      </w:rPr>
    </w:lvl>
    <w:lvl w:ilvl="5" w:tplc="86D641CE" w:tentative="1">
      <w:start w:val="1"/>
      <w:numFmt w:val="bullet"/>
      <w:lvlText w:val=""/>
      <w:lvlJc w:val="left"/>
      <w:pPr>
        <w:tabs>
          <w:tab w:val="num" w:pos="4320"/>
        </w:tabs>
        <w:ind w:left="4320" w:hanging="360"/>
      </w:pPr>
      <w:rPr>
        <w:rFonts w:ascii="Symbol" w:hAnsi="Symbol" w:hint="default"/>
      </w:rPr>
    </w:lvl>
    <w:lvl w:ilvl="6" w:tplc="D9F0444E" w:tentative="1">
      <w:start w:val="1"/>
      <w:numFmt w:val="bullet"/>
      <w:lvlText w:val=""/>
      <w:lvlJc w:val="left"/>
      <w:pPr>
        <w:tabs>
          <w:tab w:val="num" w:pos="5040"/>
        </w:tabs>
        <w:ind w:left="5040" w:hanging="360"/>
      </w:pPr>
      <w:rPr>
        <w:rFonts w:ascii="Symbol" w:hAnsi="Symbol" w:hint="default"/>
      </w:rPr>
    </w:lvl>
    <w:lvl w:ilvl="7" w:tplc="CCD0F60E" w:tentative="1">
      <w:start w:val="1"/>
      <w:numFmt w:val="bullet"/>
      <w:lvlText w:val=""/>
      <w:lvlJc w:val="left"/>
      <w:pPr>
        <w:tabs>
          <w:tab w:val="num" w:pos="5760"/>
        </w:tabs>
        <w:ind w:left="5760" w:hanging="360"/>
      </w:pPr>
      <w:rPr>
        <w:rFonts w:ascii="Symbol" w:hAnsi="Symbol" w:hint="default"/>
      </w:rPr>
    </w:lvl>
    <w:lvl w:ilvl="8" w:tplc="41C45D16"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51EE6A33"/>
    <w:multiLevelType w:val="hybridMultilevel"/>
    <w:tmpl w:val="071C3BC6"/>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7" w15:restartNumberingAfterBreak="0">
    <w:nsid w:val="5860368D"/>
    <w:multiLevelType w:val="hybridMultilevel"/>
    <w:tmpl w:val="76B46082"/>
    <w:lvl w:ilvl="0" w:tplc="080A0001">
      <w:start w:val="1"/>
      <w:numFmt w:val="bullet"/>
      <w:lvlText w:val=""/>
      <w:lvlJc w:val="left"/>
      <w:pPr>
        <w:ind w:left="1428" w:hanging="360"/>
      </w:pPr>
      <w:rPr>
        <w:rFonts w:ascii="Symbol" w:hAnsi="Symbol" w:hint="default"/>
        <w:b/>
        <w:i w:val="0"/>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4A03C2"/>
    <w:multiLevelType w:val="hybridMultilevel"/>
    <w:tmpl w:val="B85AFD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5DC06A27"/>
    <w:multiLevelType w:val="hybridMultilevel"/>
    <w:tmpl w:val="5B5C36D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0" w15:restartNumberingAfterBreak="0">
    <w:nsid w:val="688D2D7A"/>
    <w:multiLevelType w:val="hybridMultilevel"/>
    <w:tmpl w:val="07A830C8"/>
    <w:lvl w:ilvl="0" w:tplc="CBBA21F4">
      <w:numFmt w:val="bullet"/>
      <w:lvlText w:val=""/>
      <w:lvlJc w:val="left"/>
      <w:pPr>
        <w:ind w:left="1428" w:hanging="360"/>
      </w:pPr>
      <w:rPr>
        <w:rFonts w:ascii="Symbol" w:eastAsia="Times New Roman" w:hAnsi="Symbol" w:cs="Times New Roman" w:hint="default"/>
        <w:color w:val="auto"/>
      </w:rPr>
    </w:lvl>
    <w:lvl w:ilvl="1" w:tplc="E53839AA">
      <w:numFmt w:val="bullet"/>
      <w:lvlText w:val="•"/>
      <w:lvlJc w:val="left"/>
      <w:pPr>
        <w:ind w:left="2493" w:hanging="705"/>
      </w:pPr>
      <w:rPr>
        <w:rFonts w:ascii="Calibri" w:eastAsia="Times New Roman" w:hAnsi="Calibri" w:cs="Calibri"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1" w15:restartNumberingAfterBreak="0">
    <w:nsid w:val="694D013E"/>
    <w:multiLevelType w:val="hybridMultilevel"/>
    <w:tmpl w:val="A9AE0DEA"/>
    <w:lvl w:ilvl="0" w:tplc="499C5EDC">
      <w:start w:val="1"/>
      <w:numFmt w:val="bullet"/>
      <w:lvlText w:val=""/>
      <w:lvlJc w:val="left"/>
      <w:pPr>
        <w:tabs>
          <w:tab w:val="num" w:pos="720"/>
        </w:tabs>
        <w:ind w:left="720" w:hanging="360"/>
      </w:pPr>
      <w:rPr>
        <w:rFonts w:ascii="Symbol" w:hAnsi="Symbol" w:hint="default"/>
      </w:rPr>
    </w:lvl>
    <w:lvl w:ilvl="1" w:tplc="9286A804" w:tentative="1">
      <w:start w:val="1"/>
      <w:numFmt w:val="bullet"/>
      <w:lvlText w:val=""/>
      <w:lvlJc w:val="left"/>
      <w:pPr>
        <w:tabs>
          <w:tab w:val="num" w:pos="1440"/>
        </w:tabs>
        <w:ind w:left="1440" w:hanging="360"/>
      </w:pPr>
      <w:rPr>
        <w:rFonts w:ascii="Symbol" w:hAnsi="Symbol" w:hint="default"/>
      </w:rPr>
    </w:lvl>
    <w:lvl w:ilvl="2" w:tplc="432C8034" w:tentative="1">
      <w:start w:val="1"/>
      <w:numFmt w:val="bullet"/>
      <w:lvlText w:val=""/>
      <w:lvlJc w:val="left"/>
      <w:pPr>
        <w:tabs>
          <w:tab w:val="num" w:pos="2160"/>
        </w:tabs>
        <w:ind w:left="2160" w:hanging="360"/>
      </w:pPr>
      <w:rPr>
        <w:rFonts w:ascii="Symbol" w:hAnsi="Symbol" w:hint="default"/>
      </w:rPr>
    </w:lvl>
    <w:lvl w:ilvl="3" w:tplc="E8C0B690" w:tentative="1">
      <w:start w:val="1"/>
      <w:numFmt w:val="bullet"/>
      <w:lvlText w:val=""/>
      <w:lvlJc w:val="left"/>
      <w:pPr>
        <w:tabs>
          <w:tab w:val="num" w:pos="2880"/>
        </w:tabs>
        <w:ind w:left="2880" w:hanging="360"/>
      </w:pPr>
      <w:rPr>
        <w:rFonts w:ascii="Symbol" w:hAnsi="Symbol" w:hint="default"/>
      </w:rPr>
    </w:lvl>
    <w:lvl w:ilvl="4" w:tplc="45820D7C" w:tentative="1">
      <w:start w:val="1"/>
      <w:numFmt w:val="bullet"/>
      <w:lvlText w:val=""/>
      <w:lvlJc w:val="left"/>
      <w:pPr>
        <w:tabs>
          <w:tab w:val="num" w:pos="3600"/>
        </w:tabs>
        <w:ind w:left="3600" w:hanging="360"/>
      </w:pPr>
      <w:rPr>
        <w:rFonts w:ascii="Symbol" w:hAnsi="Symbol" w:hint="default"/>
      </w:rPr>
    </w:lvl>
    <w:lvl w:ilvl="5" w:tplc="BAC25BCC" w:tentative="1">
      <w:start w:val="1"/>
      <w:numFmt w:val="bullet"/>
      <w:lvlText w:val=""/>
      <w:lvlJc w:val="left"/>
      <w:pPr>
        <w:tabs>
          <w:tab w:val="num" w:pos="4320"/>
        </w:tabs>
        <w:ind w:left="4320" w:hanging="360"/>
      </w:pPr>
      <w:rPr>
        <w:rFonts w:ascii="Symbol" w:hAnsi="Symbol" w:hint="default"/>
      </w:rPr>
    </w:lvl>
    <w:lvl w:ilvl="6" w:tplc="FD7660DC" w:tentative="1">
      <w:start w:val="1"/>
      <w:numFmt w:val="bullet"/>
      <w:lvlText w:val=""/>
      <w:lvlJc w:val="left"/>
      <w:pPr>
        <w:tabs>
          <w:tab w:val="num" w:pos="5040"/>
        </w:tabs>
        <w:ind w:left="5040" w:hanging="360"/>
      </w:pPr>
      <w:rPr>
        <w:rFonts w:ascii="Symbol" w:hAnsi="Symbol" w:hint="default"/>
      </w:rPr>
    </w:lvl>
    <w:lvl w:ilvl="7" w:tplc="614AAC90" w:tentative="1">
      <w:start w:val="1"/>
      <w:numFmt w:val="bullet"/>
      <w:lvlText w:val=""/>
      <w:lvlJc w:val="left"/>
      <w:pPr>
        <w:tabs>
          <w:tab w:val="num" w:pos="5760"/>
        </w:tabs>
        <w:ind w:left="5760" w:hanging="360"/>
      </w:pPr>
      <w:rPr>
        <w:rFonts w:ascii="Symbol" w:hAnsi="Symbol" w:hint="default"/>
      </w:rPr>
    </w:lvl>
    <w:lvl w:ilvl="8" w:tplc="A0B24BC4"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6FE15CE7"/>
    <w:multiLevelType w:val="hybridMultilevel"/>
    <w:tmpl w:val="B0A89EA8"/>
    <w:lvl w:ilvl="0" w:tplc="CBBA21F4">
      <w:numFmt w:val="bullet"/>
      <w:lvlText w:val=""/>
      <w:lvlJc w:val="left"/>
      <w:pPr>
        <w:ind w:left="1428" w:hanging="360"/>
      </w:pPr>
      <w:rPr>
        <w:rFonts w:ascii="Symbol" w:eastAsia="Times New Roman" w:hAnsi="Symbol" w:cs="Times New Roman" w:hint="default"/>
        <w:color w:val="auto"/>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3" w15:restartNumberingAfterBreak="0">
    <w:nsid w:val="70610B74"/>
    <w:multiLevelType w:val="hybridMultilevel"/>
    <w:tmpl w:val="05E43F9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4" w15:restartNumberingAfterBreak="0">
    <w:nsid w:val="739610D4"/>
    <w:multiLevelType w:val="hybridMultilevel"/>
    <w:tmpl w:val="97BA53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5" w15:restartNumberingAfterBreak="0">
    <w:nsid w:val="74D96D19"/>
    <w:multiLevelType w:val="hybridMultilevel"/>
    <w:tmpl w:val="5F00D95C"/>
    <w:lvl w:ilvl="0" w:tplc="CBBA21F4">
      <w:numFmt w:val="bullet"/>
      <w:lvlText w:val=""/>
      <w:lvlJc w:val="left"/>
      <w:pPr>
        <w:ind w:left="1428" w:hanging="360"/>
      </w:pPr>
      <w:rPr>
        <w:rFonts w:ascii="Symbol" w:eastAsia="Times New Roman" w:hAnsi="Symbol" w:cs="Times New Roman"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16cid:durableId="1497958569">
    <w:abstractNumId w:val="0"/>
  </w:num>
  <w:num w:numId="2" w16cid:durableId="1967081998">
    <w:abstractNumId w:val="17"/>
  </w:num>
  <w:num w:numId="3" w16cid:durableId="670641982">
    <w:abstractNumId w:val="32"/>
  </w:num>
  <w:num w:numId="4" w16cid:durableId="1273628393">
    <w:abstractNumId w:val="19"/>
  </w:num>
  <w:num w:numId="5" w16cid:durableId="303585876">
    <w:abstractNumId w:val="41"/>
  </w:num>
  <w:num w:numId="6" w16cid:durableId="1256476946">
    <w:abstractNumId w:val="35"/>
  </w:num>
  <w:num w:numId="7" w16cid:durableId="1993437896">
    <w:abstractNumId w:val="20"/>
  </w:num>
  <w:num w:numId="8" w16cid:durableId="1683778612">
    <w:abstractNumId w:val="25"/>
  </w:num>
  <w:num w:numId="9" w16cid:durableId="1576889101">
    <w:abstractNumId w:val="7"/>
  </w:num>
  <w:num w:numId="10" w16cid:durableId="76369166">
    <w:abstractNumId w:val="38"/>
  </w:num>
  <w:num w:numId="11" w16cid:durableId="2131511636">
    <w:abstractNumId w:val="44"/>
  </w:num>
  <w:num w:numId="12" w16cid:durableId="1892619643">
    <w:abstractNumId w:val="9"/>
  </w:num>
  <w:num w:numId="13" w16cid:durableId="782772647">
    <w:abstractNumId w:val="12"/>
  </w:num>
  <w:num w:numId="14" w16cid:durableId="1535383851">
    <w:abstractNumId w:val="10"/>
  </w:num>
  <w:num w:numId="15" w16cid:durableId="1110121907">
    <w:abstractNumId w:val="8"/>
  </w:num>
  <w:num w:numId="16" w16cid:durableId="141774047">
    <w:abstractNumId w:val="21"/>
  </w:num>
  <w:num w:numId="17" w16cid:durableId="1349212712">
    <w:abstractNumId w:val="36"/>
  </w:num>
  <w:num w:numId="18" w16cid:durableId="1828550579">
    <w:abstractNumId w:val="43"/>
  </w:num>
  <w:num w:numId="19" w16cid:durableId="1661539571">
    <w:abstractNumId w:val="11"/>
  </w:num>
  <w:num w:numId="20" w16cid:durableId="976839765">
    <w:abstractNumId w:val="42"/>
  </w:num>
  <w:num w:numId="21" w16cid:durableId="815149736">
    <w:abstractNumId w:val="27"/>
  </w:num>
  <w:num w:numId="22" w16cid:durableId="2087337113">
    <w:abstractNumId w:val="15"/>
  </w:num>
  <w:num w:numId="23" w16cid:durableId="1761758219">
    <w:abstractNumId w:val="33"/>
  </w:num>
  <w:num w:numId="24" w16cid:durableId="173232859">
    <w:abstractNumId w:val="39"/>
  </w:num>
  <w:num w:numId="25" w16cid:durableId="241990289">
    <w:abstractNumId w:val="18"/>
  </w:num>
  <w:num w:numId="26" w16cid:durableId="866211103">
    <w:abstractNumId w:val="37"/>
  </w:num>
  <w:num w:numId="27" w16cid:durableId="620187076">
    <w:abstractNumId w:val="14"/>
  </w:num>
  <w:num w:numId="28" w16cid:durableId="1811708128">
    <w:abstractNumId w:val="34"/>
  </w:num>
  <w:num w:numId="29" w16cid:durableId="1730104974">
    <w:abstractNumId w:val="29"/>
  </w:num>
  <w:num w:numId="30" w16cid:durableId="129054314">
    <w:abstractNumId w:val="16"/>
  </w:num>
  <w:num w:numId="31" w16cid:durableId="59990113">
    <w:abstractNumId w:val="26"/>
  </w:num>
  <w:num w:numId="32" w16cid:durableId="59183501">
    <w:abstractNumId w:val="23"/>
  </w:num>
  <w:num w:numId="33" w16cid:durableId="112789958">
    <w:abstractNumId w:val="45"/>
  </w:num>
  <w:num w:numId="34" w16cid:durableId="1265262413">
    <w:abstractNumId w:val="40"/>
  </w:num>
  <w:num w:numId="35" w16cid:durableId="42944705">
    <w:abstractNumId w:val="24"/>
  </w:num>
  <w:num w:numId="36" w16cid:durableId="1865360923">
    <w:abstractNumId w:val="13"/>
  </w:num>
  <w:num w:numId="37" w16cid:durableId="1224560276">
    <w:abstractNumId w:val="30"/>
  </w:num>
  <w:num w:numId="38" w16cid:durableId="2118214961">
    <w:abstractNumId w:val="31"/>
  </w:num>
  <w:num w:numId="39" w16cid:durableId="1830897803">
    <w:abstractNumId w:val="22"/>
  </w:num>
  <w:num w:numId="40" w16cid:durableId="1802652761">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15654"/>
    <w:rsid w:val="00020850"/>
    <w:rsid w:val="00021C04"/>
    <w:rsid w:val="000253DD"/>
    <w:rsid w:val="00025B2A"/>
    <w:rsid w:val="00030173"/>
    <w:rsid w:val="00044610"/>
    <w:rsid w:val="000549F9"/>
    <w:rsid w:val="0005518A"/>
    <w:rsid w:val="0005606D"/>
    <w:rsid w:val="00056F13"/>
    <w:rsid w:val="00065C0B"/>
    <w:rsid w:val="000716F6"/>
    <w:rsid w:val="00074535"/>
    <w:rsid w:val="00087521"/>
    <w:rsid w:val="0009623A"/>
    <w:rsid w:val="000A2611"/>
    <w:rsid w:val="000A3930"/>
    <w:rsid w:val="000A3FAC"/>
    <w:rsid w:val="000A6941"/>
    <w:rsid w:val="000A702B"/>
    <w:rsid w:val="000D0B3A"/>
    <w:rsid w:val="000E2BE6"/>
    <w:rsid w:val="000E47A0"/>
    <w:rsid w:val="000E52A7"/>
    <w:rsid w:val="000E7B36"/>
    <w:rsid w:val="000F2051"/>
    <w:rsid w:val="00107675"/>
    <w:rsid w:val="00114578"/>
    <w:rsid w:val="001215D7"/>
    <w:rsid w:val="00125D5B"/>
    <w:rsid w:val="001301DF"/>
    <w:rsid w:val="00132B70"/>
    <w:rsid w:val="00135767"/>
    <w:rsid w:val="00140A00"/>
    <w:rsid w:val="001410D8"/>
    <w:rsid w:val="00151586"/>
    <w:rsid w:val="00163B01"/>
    <w:rsid w:val="0017198C"/>
    <w:rsid w:val="00175AD8"/>
    <w:rsid w:val="00181ECF"/>
    <w:rsid w:val="00182B1B"/>
    <w:rsid w:val="00186C7F"/>
    <w:rsid w:val="00190353"/>
    <w:rsid w:val="001905F6"/>
    <w:rsid w:val="001909AC"/>
    <w:rsid w:val="00193D75"/>
    <w:rsid w:val="00194FF2"/>
    <w:rsid w:val="00196B62"/>
    <w:rsid w:val="001A76E4"/>
    <w:rsid w:val="001B2EC5"/>
    <w:rsid w:val="001B6865"/>
    <w:rsid w:val="001C037E"/>
    <w:rsid w:val="001C3482"/>
    <w:rsid w:val="001E2593"/>
    <w:rsid w:val="001E2C92"/>
    <w:rsid w:val="001E64B0"/>
    <w:rsid w:val="001F0307"/>
    <w:rsid w:val="001F33CB"/>
    <w:rsid w:val="001F427E"/>
    <w:rsid w:val="001F5FAC"/>
    <w:rsid w:val="0020452E"/>
    <w:rsid w:val="002074E1"/>
    <w:rsid w:val="002463F9"/>
    <w:rsid w:val="0024779F"/>
    <w:rsid w:val="0026246C"/>
    <w:rsid w:val="00263FB0"/>
    <w:rsid w:val="0027290C"/>
    <w:rsid w:val="002A15D9"/>
    <w:rsid w:val="002A615E"/>
    <w:rsid w:val="002B27F7"/>
    <w:rsid w:val="002B5F41"/>
    <w:rsid w:val="002B7FD1"/>
    <w:rsid w:val="002C02DF"/>
    <w:rsid w:val="002D331E"/>
    <w:rsid w:val="002D4328"/>
    <w:rsid w:val="002D5D0C"/>
    <w:rsid w:val="002E1B54"/>
    <w:rsid w:val="002E42BE"/>
    <w:rsid w:val="002F517D"/>
    <w:rsid w:val="0030023B"/>
    <w:rsid w:val="0030553D"/>
    <w:rsid w:val="0030737E"/>
    <w:rsid w:val="003100C1"/>
    <w:rsid w:val="003148CA"/>
    <w:rsid w:val="003244CC"/>
    <w:rsid w:val="00331FF3"/>
    <w:rsid w:val="003408F7"/>
    <w:rsid w:val="00341F54"/>
    <w:rsid w:val="00345521"/>
    <w:rsid w:val="003477E8"/>
    <w:rsid w:val="00354602"/>
    <w:rsid w:val="0036097F"/>
    <w:rsid w:val="00370B1F"/>
    <w:rsid w:val="0037640B"/>
    <w:rsid w:val="0038643D"/>
    <w:rsid w:val="0039384C"/>
    <w:rsid w:val="003A1412"/>
    <w:rsid w:val="003C470A"/>
    <w:rsid w:val="003D373E"/>
    <w:rsid w:val="003E7B29"/>
    <w:rsid w:val="0040614D"/>
    <w:rsid w:val="0041079E"/>
    <w:rsid w:val="00411C61"/>
    <w:rsid w:val="004226E1"/>
    <w:rsid w:val="00442AED"/>
    <w:rsid w:val="004444C5"/>
    <w:rsid w:val="00446C15"/>
    <w:rsid w:val="0045141E"/>
    <w:rsid w:val="004530D9"/>
    <w:rsid w:val="00453783"/>
    <w:rsid w:val="00462FCE"/>
    <w:rsid w:val="0046318A"/>
    <w:rsid w:val="004706A9"/>
    <w:rsid w:val="00472D78"/>
    <w:rsid w:val="00474128"/>
    <w:rsid w:val="00481B4B"/>
    <w:rsid w:val="00492D5D"/>
    <w:rsid w:val="004A0265"/>
    <w:rsid w:val="004A13AF"/>
    <w:rsid w:val="004A6234"/>
    <w:rsid w:val="004C31BF"/>
    <w:rsid w:val="004D4FB5"/>
    <w:rsid w:val="004D619E"/>
    <w:rsid w:val="004F103B"/>
    <w:rsid w:val="005109F6"/>
    <w:rsid w:val="00521ED9"/>
    <w:rsid w:val="00524AD6"/>
    <w:rsid w:val="00547DD9"/>
    <w:rsid w:val="00552912"/>
    <w:rsid w:val="0055490C"/>
    <w:rsid w:val="00563247"/>
    <w:rsid w:val="00582287"/>
    <w:rsid w:val="005915D1"/>
    <w:rsid w:val="00593C39"/>
    <w:rsid w:val="00597845"/>
    <w:rsid w:val="00597881"/>
    <w:rsid w:val="005A41F0"/>
    <w:rsid w:val="005A5998"/>
    <w:rsid w:val="005A5C5A"/>
    <w:rsid w:val="005A5EBF"/>
    <w:rsid w:val="005B10F9"/>
    <w:rsid w:val="005B1D30"/>
    <w:rsid w:val="005B7576"/>
    <w:rsid w:val="005C1403"/>
    <w:rsid w:val="005D2CC1"/>
    <w:rsid w:val="005D654B"/>
    <w:rsid w:val="005F0E22"/>
    <w:rsid w:val="005F5162"/>
    <w:rsid w:val="0060186C"/>
    <w:rsid w:val="00605082"/>
    <w:rsid w:val="00607DE9"/>
    <w:rsid w:val="00615203"/>
    <w:rsid w:val="00623B1F"/>
    <w:rsid w:val="0063352F"/>
    <w:rsid w:val="00633C05"/>
    <w:rsid w:val="00641AE6"/>
    <w:rsid w:val="00650D54"/>
    <w:rsid w:val="006534D7"/>
    <w:rsid w:val="006565A3"/>
    <w:rsid w:val="00663A4B"/>
    <w:rsid w:val="00665BE7"/>
    <w:rsid w:val="00666FBF"/>
    <w:rsid w:val="00670299"/>
    <w:rsid w:val="006733FB"/>
    <w:rsid w:val="006756A7"/>
    <w:rsid w:val="00675ACA"/>
    <w:rsid w:val="0068191E"/>
    <w:rsid w:val="00681C7B"/>
    <w:rsid w:val="00687A94"/>
    <w:rsid w:val="00692386"/>
    <w:rsid w:val="006C50A0"/>
    <w:rsid w:val="006C7C1B"/>
    <w:rsid w:val="006D67A4"/>
    <w:rsid w:val="006E2210"/>
    <w:rsid w:val="006E24AA"/>
    <w:rsid w:val="006E75C9"/>
    <w:rsid w:val="006F1B4E"/>
    <w:rsid w:val="006F647B"/>
    <w:rsid w:val="00700CAE"/>
    <w:rsid w:val="00702F26"/>
    <w:rsid w:val="00706E30"/>
    <w:rsid w:val="007074F8"/>
    <w:rsid w:val="007137E1"/>
    <w:rsid w:val="00716272"/>
    <w:rsid w:val="00744561"/>
    <w:rsid w:val="00754856"/>
    <w:rsid w:val="00755048"/>
    <w:rsid w:val="00755B90"/>
    <w:rsid w:val="007612CB"/>
    <w:rsid w:val="00762058"/>
    <w:rsid w:val="00781E1D"/>
    <w:rsid w:val="007836D3"/>
    <w:rsid w:val="007949FF"/>
    <w:rsid w:val="007B2DBB"/>
    <w:rsid w:val="007B514D"/>
    <w:rsid w:val="007B6759"/>
    <w:rsid w:val="007C137D"/>
    <w:rsid w:val="007C2E8A"/>
    <w:rsid w:val="007C35BB"/>
    <w:rsid w:val="007C6841"/>
    <w:rsid w:val="007D28A1"/>
    <w:rsid w:val="007D67C1"/>
    <w:rsid w:val="007E2BE3"/>
    <w:rsid w:val="007E7869"/>
    <w:rsid w:val="007F1FAD"/>
    <w:rsid w:val="007F6ACA"/>
    <w:rsid w:val="0080174D"/>
    <w:rsid w:val="00806C7C"/>
    <w:rsid w:val="00811044"/>
    <w:rsid w:val="00815224"/>
    <w:rsid w:val="0081798B"/>
    <w:rsid w:val="00825BAF"/>
    <w:rsid w:val="00837034"/>
    <w:rsid w:val="00850796"/>
    <w:rsid w:val="008549D5"/>
    <w:rsid w:val="008568BE"/>
    <w:rsid w:val="00857C2C"/>
    <w:rsid w:val="008678F7"/>
    <w:rsid w:val="0088102E"/>
    <w:rsid w:val="0088178D"/>
    <w:rsid w:val="0088688F"/>
    <w:rsid w:val="00897506"/>
    <w:rsid w:val="008A3A31"/>
    <w:rsid w:val="008A7789"/>
    <w:rsid w:val="008B21FC"/>
    <w:rsid w:val="008B2B05"/>
    <w:rsid w:val="008C0F3E"/>
    <w:rsid w:val="008C664F"/>
    <w:rsid w:val="008D7F92"/>
    <w:rsid w:val="008E0310"/>
    <w:rsid w:val="008E4A15"/>
    <w:rsid w:val="008F23AD"/>
    <w:rsid w:val="008F295B"/>
    <w:rsid w:val="0091042B"/>
    <w:rsid w:val="00911366"/>
    <w:rsid w:val="009144CB"/>
    <w:rsid w:val="00914CE5"/>
    <w:rsid w:val="00921653"/>
    <w:rsid w:val="00933421"/>
    <w:rsid w:val="00943DCF"/>
    <w:rsid w:val="00943E22"/>
    <w:rsid w:val="00944810"/>
    <w:rsid w:val="00956EEC"/>
    <w:rsid w:val="00973DD8"/>
    <w:rsid w:val="009805DE"/>
    <w:rsid w:val="00997C75"/>
    <w:rsid w:val="009A41D4"/>
    <w:rsid w:val="009B43E9"/>
    <w:rsid w:val="009B5943"/>
    <w:rsid w:val="009B7F3B"/>
    <w:rsid w:val="009C5107"/>
    <w:rsid w:val="009E4279"/>
    <w:rsid w:val="009E7CEB"/>
    <w:rsid w:val="009F33B8"/>
    <w:rsid w:val="009F5294"/>
    <w:rsid w:val="00A1079C"/>
    <w:rsid w:val="00A14199"/>
    <w:rsid w:val="00A15912"/>
    <w:rsid w:val="00A2466D"/>
    <w:rsid w:val="00A31CBC"/>
    <w:rsid w:val="00A3332F"/>
    <w:rsid w:val="00A34782"/>
    <w:rsid w:val="00A3765A"/>
    <w:rsid w:val="00A618CE"/>
    <w:rsid w:val="00A90AED"/>
    <w:rsid w:val="00A96743"/>
    <w:rsid w:val="00AA1927"/>
    <w:rsid w:val="00AA39F4"/>
    <w:rsid w:val="00AA3E8F"/>
    <w:rsid w:val="00AA5B62"/>
    <w:rsid w:val="00AA6BF2"/>
    <w:rsid w:val="00AA7836"/>
    <w:rsid w:val="00AB3B3B"/>
    <w:rsid w:val="00AB7DA4"/>
    <w:rsid w:val="00AC1930"/>
    <w:rsid w:val="00AD0217"/>
    <w:rsid w:val="00AD26E4"/>
    <w:rsid w:val="00AF260F"/>
    <w:rsid w:val="00B04F64"/>
    <w:rsid w:val="00B10BAB"/>
    <w:rsid w:val="00B160A6"/>
    <w:rsid w:val="00B163AD"/>
    <w:rsid w:val="00B165BC"/>
    <w:rsid w:val="00B23E8F"/>
    <w:rsid w:val="00B31CF7"/>
    <w:rsid w:val="00B328FF"/>
    <w:rsid w:val="00B43A41"/>
    <w:rsid w:val="00B475DC"/>
    <w:rsid w:val="00B64DC4"/>
    <w:rsid w:val="00B73828"/>
    <w:rsid w:val="00B75EFE"/>
    <w:rsid w:val="00B8422C"/>
    <w:rsid w:val="00B84518"/>
    <w:rsid w:val="00B95A30"/>
    <w:rsid w:val="00BA1BA7"/>
    <w:rsid w:val="00BC3D7B"/>
    <w:rsid w:val="00BC51EF"/>
    <w:rsid w:val="00BD28BE"/>
    <w:rsid w:val="00BE1F6F"/>
    <w:rsid w:val="00BE5957"/>
    <w:rsid w:val="00BF0CBC"/>
    <w:rsid w:val="00BF0D7A"/>
    <w:rsid w:val="00BF58FD"/>
    <w:rsid w:val="00BF7808"/>
    <w:rsid w:val="00C03C50"/>
    <w:rsid w:val="00C04DB2"/>
    <w:rsid w:val="00C0671A"/>
    <w:rsid w:val="00C108DC"/>
    <w:rsid w:val="00C157DE"/>
    <w:rsid w:val="00C25D31"/>
    <w:rsid w:val="00C27EC0"/>
    <w:rsid w:val="00C31B51"/>
    <w:rsid w:val="00C320F5"/>
    <w:rsid w:val="00C322F6"/>
    <w:rsid w:val="00C329B0"/>
    <w:rsid w:val="00C4508A"/>
    <w:rsid w:val="00C46282"/>
    <w:rsid w:val="00C46BA2"/>
    <w:rsid w:val="00C514B7"/>
    <w:rsid w:val="00C573BE"/>
    <w:rsid w:val="00C67250"/>
    <w:rsid w:val="00C8477D"/>
    <w:rsid w:val="00C86E76"/>
    <w:rsid w:val="00C87596"/>
    <w:rsid w:val="00C92599"/>
    <w:rsid w:val="00CA2DB9"/>
    <w:rsid w:val="00CA43BC"/>
    <w:rsid w:val="00CA5DAC"/>
    <w:rsid w:val="00CB044C"/>
    <w:rsid w:val="00CB4AD3"/>
    <w:rsid w:val="00CC0373"/>
    <w:rsid w:val="00CE085E"/>
    <w:rsid w:val="00CE4F68"/>
    <w:rsid w:val="00CE531C"/>
    <w:rsid w:val="00CF2B71"/>
    <w:rsid w:val="00CF4AD6"/>
    <w:rsid w:val="00CF6119"/>
    <w:rsid w:val="00CF7055"/>
    <w:rsid w:val="00D051F2"/>
    <w:rsid w:val="00D132D6"/>
    <w:rsid w:val="00D1441B"/>
    <w:rsid w:val="00D21F71"/>
    <w:rsid w:val="00D25C17"/>
    <w:rsid w:val="00D378D4"/>
    <w:rsid w:val="00D43CE9"/>
    <w:rsid w:val="00D74B73"/>
    <w:rsid w:val="00D909EE"/>
    <w:rsid w:val="00D91181"/>
    <w:rsid w:val="00DA27CB"/>
    <w:rsid w:val="00DC21BF"/>
    <w:rsid w:val="00DC49BE"/>
    <w:rsid w:val="00DC5EC8"/>
    <w:rsid w:val="00DD1C4B"/>
    <w:rsid w:val="00DE2472"/>
    <w:rsid w:val="00DE24F4"/>
    <w:rsid w:val="00DE2736"/>
    <w:rsid w:val="00DE57E9"/>
    <w:rsid w:val="00DE5EB2"/>
    <w:rsid w:val="00DE7E12"/>
    <w:rsid w:val="00DF0083"/>
    <w:rsid w:val="00E07736"/>
    <w:rsid w:val="00E16289"/>
    <w:rsid w:val="00E16C37"/>
    <w:rsid w:val="00E20F47"/>
    <w:rsid w:val="00E3446B"/>
    <w:rsid w:val="00E4055B"/>
    <w:rsid w:val="00E41218"/>
    <w:rsid w:val="00E41F22"/>
    <w:rsid w:val="00E449D7"/>
    <w:rsid w:val="00E63BA5"/>
    <w:rsid w:val="00E64C5D"/>
    <w:rsid w:val="00E70CBC"/>
    <w:rsid w:val="00E71F50"/>
    <w:rsid w:val="00E76C76"/>
    <w:rsid w:val="00E9508E"/>
    <w:rsid w:val="00EA3C5E"/>
    <w:rsid w:val="00EB4DAA"/>
    <w:rsid w:val="00EC0D75"/>
    <w:rsid w:val="00EC32BF"/>
    <w:rsid w:val="00EE09D3"/>
    <w:rsid w:val="00EE2F59"/>
    <w:rsid w:val="00EF0088"/>
    <w:rsid w:val="00EF05C1"/>
    <w:rsid w:val="00EF35A7"/>
    <w:rsid w:val="00EF7C4F"/>
    <w:rsid w:val="00F1149E"/>
    <w:rsid w:val="00F114F9"/>
    <w:rsid w:val="00F16BD3"/>
    <w:rsid w:val="00F20B03"/>
    <w:rsid w:val="00F279AD"/>
    <w:rsid w:val="00F305B8"/>
    <w:rsid w:val="00F3137F"/>
    <w:rsid w:val="00F3192A"/>
    <w:rsid w:val="00F34BAF"/>
    <w:rsid w:val="00F46AE0"/>
    <w:rsid w:val="00F516C2"/>
    <w:rsid w:val="00F739B5"/>
    <w:rsid w:val="00F8107B"/>
    <w:rsid w:val="00F8318E"/>
    <w:rsid w:val="00F945FF"/>
    <w:rsid w:val="00F94833"/>
    <w:rsid w:val="00FA1C4B"/>
    <w:rsid w:val="00FB2999"/>
    <w:rsid w:val="00FB7AA3"/>
    <w:rsid w:val="00FC0D0C"/>
    <w:rsid w:val="00FC257A"/>
    <w:rsid w:val="00FC48C5"/>
    <w:rsid w:val="00FD0658"/>
    <w:rsid w:val="00FF1101"/>
    <w:rsid w:val="00FF34EA"/>
    <w:rsid w:val="00FF57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EE82848"/>
  <w15:chartTrackingRefBased/>
  <w15:docId w15:val="{B5AC2D1A-A4AE-F845-992D-2586059AD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506"/>
    <w:pPr>
      <w:suppressAutoHyphens/>
    </w:pPr>
    <w:rPr>
      <w:sz w:val="24"/>
      <w:szCs w:val="24"/>
      <w:lang w:val="es-ES" w:eastAsia="ar-SA"/>
    </w:rPr>
  </w:style>
  <w:style w:type="paragraph" w:styleId="Ttulo1">
    <w:name w:val="heading 1"/>
    <w:basedOn w:val="Normal"/>
    <w:next w:val="Normal"/>
    <w:qFormat/>
    <w:pPr>
      <w:keepNext/>
      <w:numPr>
        <w:numId w:val="22"/>
      </w:numPr>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styleId="TtuloTDC">
    <w:name w:val="TOC Heading"/>
    <w:basedOn w:val="Ttulo1"/>
    <w:next w:val="Normal"/>
    <w:uiPriority w:val="39"/>
    <w:semiHidden/>
    <w:unhideWhenUsed/>
    <w:qFormat/>
    <w:rsid w:val="007F1FAD"/>
    <w:pPr>
      <w:keepLines/>
      <w:numPr>
        <w:numId w:val="0"/>
      </w:numPr>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infoblue0">
    <w:name w:val="infoblue"/>
    <w:basedOn w:val="Normal"/>
    <w:rsid w:val="003477E8"/>
    <w:pPr>
      <w:suppressAutoHyphens w:val="0"/>
      <w:spacing w:after="120" w:line="240" w:lineRule="atLeast"/>
      <w:ind w:left="450"/>
    </w:pPr>
    <w:rPr>
      <w:i/>
      <w:iCs/>
      <w:color w:val="0000FF"/>
      <w:sz w:val="20"/>
      <w:szCs w:val="20"/>
      <w:lang w:val="en-US" w:eastAsia="en-US"/>
    </w:rPr>
  </w:style>
  <w:style w:type="table" w:styleId="Tablanormal1">
    <w:name w:val="Plain Table 1"/>
    <w:basedOn w:val="Tablanormal"/>
    <w:uiPriority w:val="41"/>
    <w:rsid w:val="00CF4AD6"/>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Textodelmarcadordeposicin">
    <w:name w:val="Placeholder Text"/>
    <w:basedOn w:val="Fuentedeprrafopredeter"/>
    <w:uiPriority w:val="99"/>
    <w:semiHidden/>
    <w:rsid w:val="001B2EC5"/>
    <w:rPr>
      <w:color w:val="808080"/>
    </w:rPr>
  </w:style>
  <w:style w:type="character" w:styleId="Mencinsinresolver">
    <w:name w:val="Unresolved Mention"/>
    <w:basedOn w:val="Fuentedeprrafopredeter"/>
    <w:uiPriority w:val="99"/>
    <w:semiHidden/>
    <w:unhideWhenUsed/>
    <w:rsid w:val="00021C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22296">
      <w:bodyDiv w:val="1"/>
      <w:marLeft w:val="0"/>
      <w:marRight w:val="0"/>
      <w:marTop w:val="0"/>
      <w:marBottom w:val="0"/>
      <w:divBdr>
        <w:top w:val="none" w:sz="0" w:space="0" w:color="auto"/>
        <w:left w:val="none" w:sz="0" w:space="0" w:color="auto"/>
        <w:bottom w:val="none" w:sz="0" w:space="0" w:color="auto"/>
        <w:right w:val="none" w:sz="0" w:space="0" w:color="auto"/>
      </w:divBdr>
      <w:divsChild>
        <w:div w:id="282273189">
          <w:marLeft w:val="547"/>
          <w:marRight w:val="0"/>
          <w:marTop w:val="0"/>
          <w:marBottom w:val="0"/>
          <w:divBdr>
            <w:top w:val="none" w:sz="0" w:space="0" w:color="auto"/>
            <w:left w:val="none" w:sz="0" w:space="0" w:color="auto"/>
            <w:bottom w:val="none" w:sz="0" w:space="0" w:color="auto"/>
            <w:right w:val="none" w:sz="0" w:space="0" w:color="auto"/>
          </w:divBdr>
        </w:div>
        <w:div w:id="832260702">
          <w:marLeft w:val="547"/>
          <w:marRight w:val="0"/>
          <w:marTop w:val="0"/>
          <w:marBottom w:val="20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383876014">
      <w:bodyDiv w:val="1"/>
      <w:marLeft w:val="0"/>
      <w:marRight w:val="0"/>
      <w:marTop w:val="0"/>
      <w:marBottom w:val="0"/>
      <w:divBdr>
        <w:top w:val="none" w:sz="0" w:space="0" w:color="auto"/>
        <w:left w:val="none" w:sz="0" w:space="0" w:color="auto"/>
        <w:bottom w:val="none" w:sz="0" w:space="0" w:color="auto"/>
        <w:right w:val="none" w:sz="0" w:space="0" w:color="auto"/>
      </w:divBdr>
    </w:div>
    <w:div w:id="403457241">
      <w:bodyDiv w:val="1"/>
      <w:marLeft w:val="0"/>
      <w:marRight w:val="0"/>
      <w:marTop w:val="0"/>
      <w:marBottom w:val="0"/>
      <w:divBdr>
        <w:top w:val="none" w:sz="0" w:space="0" w:color="auto"/>
        <w:left w:val="none" w:sz="0" w:space="0" w:color="auto"/>
        <w:bottom w:val="none" w:sz="0" w:space="0" w:color="auto"/>
        <w:right w:val="none" w:sz="0" w:space="0" w:color="auto"/>
      </w:divBdr>
    </w:div>
    <w:div w:id="607084033">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229808587">
      <w:bodyDiv w:val="1"/>
      <w:marLeft w:val="0"/>
      <w:marRight w:val="0"/>
      <w:marTop w:val="0"/>
      <w:marBottom w:val="0"/>
      <w:divBdr>
        <w:top w:val="none" w:sz="0" w:space="0" w:color="auto"/>
        <w:left w:val="none" w:sz="0" w:space="0" w:color="auto"/>
        <w:bottom w:val="none" w:sz="0" w:space="0" w:color="auto"/>
        <w:right w:val="none" w:sz="0" w:space="0" w:color="auto"/>
      </w:divBdr>
    </w:div>
    <w:div w:id="1592543143">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20.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jpeg"/><Relationship Id="rId27" Type="http://schemas.openxmlformats.org/officeDocument/2006/relationships/image" Target="media/image100.png"/><Relationship Id="rId30" Type="http://schemas.openxmlformats.org/officeDocument/2006/relationships/image" Target="media/image20.jpeg"/><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91600-959F-CB42-AB85-384DFAA97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314</TotalTime>
  <Pages>19</Pages>
  <Words>2888</Words>
  <Characters>15887</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18738</CharactersWithSpaces>
  <SharedDoc>false</SharedDoc>
  <HLinks>
    <vt:vector size="84" baseType="variant">
      <vt:variant>
        <vt:i4>1441855</vt:i4>
      </vt:variant>
      <vt:variant>
        <vt:i4>80</vt:i4>
      </vt:variant>
      <vt:variant>
        <vt:i4>0</vt:i4>
      </vt:variant>
      <vt:variant>
        <vt:i4>5</vt:i4>
      </vt:variant>
      <vt:variant>
        <vt:lpwstr/>
      </vt:variant>
      <vt:variant>
        <vt:lpwstr>_Toc128302624</vt:lpwstr>
      </vt:variant>
      <vt:variant>
        <vt:i4>1441855</vt:i4>
      </vt:variant>
      <vt:variant>
        <vt:i4>74</vt:i4>
      </vt:variant>
      <vt:variant>
        <vt:i4>0</vt:i4>
      </vt:variant>
      <vt:variant>
        <vt:i4>5</vt:i4>
      </vt:variant>
      <vt:variant>
        <vt:lpwstr/>
      </vt:variant>
      <vt:variant>
        <vt:lpwstr>_Toc128302623</vt:lpwstr>
      </vt:variant>
      <vt:variant>
        <vt:i4>1441855</vt:i4>
      </vt:variant>
      <vt:variant>
        <vt:i4>68</vt:i4>
      </vt:variant>
      <vt:variant>
        <vt:i4>0</vt:i4>
      </vt:variant>
      <vt:variant>
        <vt:i4>5</vt:i4>
      </vt:variant>
      <vt:variant>
        <vt:lpwstr/>
      </vt:variant>
      <vt:variant>
        <vt:lpwstr>_Toc128302622</vt:lpwstr>
      </vt:variant>
      <vt:variant>
        <vt:i4>1441855</vt:i4>
      </vt:variant>
      <vt:variant>
        <vt:i4>62</vt:i4>
      </vt:variant>
      <vt:variant>
        <vt:i4>0</vt:i4>
      </vt:variant>
      <vt:variant>
        <vt:i4>5</vt:i4>
      </vt:variant>
      <vt:variant>
        <vt:lpwstr/>
      </vt:variant>
      <vt:variant>
        <vt:lpwstr>_Toc128302621</vt:lpwstr>
      </vt:variant>
      <vt:variant>
        <vt:i4>1441855</vt:i4>
      </vt:variant>
      <vt:variant>
        <vt:i4>56</vt:i4>
      </vt:variant>
      <vt:variant>
        <vt:i4>0</vt:i4>
      </vt:variant>
      <vt:variant>
        <vt:i4>5</vt:i4>
      </vt:variant>
      <vt:variant>
        <vt:lpwstr/>
      </vt:variant>
      <vt:variant>
        <vt:lpwstr>_Toc128302620</vt:lpwstr>
      </vt:variant>
      <vt:variant>
        <vt:i4>1376319</vt:i4>
      </vt:variant>
      <vt:variant>
        <vt:i4>50</vt:i4>
      </vt:variant>
      <vt:variant>
        <vt:i4>0</vt:i4>
      </vt:variant>
      <vt:variant>
        <vt:i4>5</vt:i4>
      </vt:variant>
      <vt:variant>
        <vt:lpwstr/>
      </vt:variant>
      <vt:variant>
        <vt:lpwstr>_Toc128302619</vt:lpwstr>
      </vt:variant>
      <vt:variant>
        <vt:i4>1376319</vt:i4>
      </vt:variant>
      <vt:variant>
        <vt:i4>44</vt:i4>
      </vt:variant>
      <vt:variant>
        <vt:i4>0</vt:i4>
      </vt:variant>
      <vt:variant>
        <vt:i4>5</vt:i4>
      </vt:variant>
      <vt:variant>
        <vt:lpwstr/>
      </vt:variant>
      <vt:variant>
        <vt:lpwstr>_Toc128302618</vt:lpwstr>
      </vt:variant>
      <vt:variant>
        <vt:i4>1376319</vt:i4>
      </vt:variant>
      <vt:variant>
        <vt:i4>38</vt:i4>
      </vt:variant>
      <vt:variant>
        <vt:i4>0</vt:i4>
      </vt:variant>
      <vt:variant>
        <vt:i4>5</vt:i4>
      </vt:variant>
      <vt:variant>
        <vt:lpwstr/>
      </vt:variant>
      <vt:variant>
        <vt:lpwstr>_Toc128302617</vt:lpwstr>
      </vt:variant>
      <vt:variant>
        <vt:i4>1376319</vt:i4>
      </vt:variant>
      <vt:variant>
        <vt:i4>32</vt:i4>
      </vt:variant>
      <vt:variant>
        <vt:i4>0</vt:i4>
      </vt:variant>
      <vt:variant>
        <vt:i4>5</vt:i4>
      </vt:variant>
      <vt:variant>
        <vt:lpwstr/>
      </vt:variant>
      <vt:variant>
        <vt:lpwstr>_Toc128302616</vt:lpwstr>
      </vt:variant>
      <vt:variant>
        <vt:i4>1376319</vt:i4>
      </vt:variant>
      <vt:variant>
        <vt:i4>26</vt:i4>
      </vt:variant>
      <vt:variant>
        <vt:i4>0</vt:i4>
      </vt:variant>
      <vt:variant>
        <vt:i4>5</vt:i4>
      </vt:variant>
      <vt:variant>
        <vt:lpwstr/>
      </vt:variant>
      <vt:variant>
        <vt:lpwstr>_Toc128302615</vt:lpwstr>
      </vt:variant>
      <vt:variant>
        <vt:i4>1376319</vt:i4>
      </vt:variant>
      <vt:variant>
        <vt:i4>20</vt:i4>
      </vt:variant>
      <vt:variant>
        <vt:i4>0</vt:i4>
      </vt:variant>
      <vt:variant>
        <vt:i4>5</vt:i4>
      </vt:variant>
      <vt:variant>
        <vt:lpwstr/>
      </vt:variant>
      <vt:variant>
        <vt:lpwstr>_Toc128302614</vt:lpwstr>
      </vt:variant>
      <vt:variant>
        <vt:i4>1376319</vt:i4>
      </vt:variant>
      <vt:variant>
        <vt:i4>14</vt:i4>
      </vt:variant>
      <vt:variant>
        <vt:i4>0</vt:i4>
      </vt:variant>
      <vt:variant>
        <vt:i4>5</vt:i4>
      </vt:variant>
      <vt:variant>
        <vt:lpwstr/>
      </vt:variant>
      <vt:variant>
        <vt:lpwstr>_Toc128302613</vt:lpwstr>
      </vt:variant>
      <vt:variant>
        <vt:i4>1376319</vt:i4>
      </vt:variant>
      <vt:variant>
        <vt:i4>8</vt:i4>
      </vt:variant>
      <vt:variant>
        <vt:i4>0</vt:i4>
      </vt:variant>
      <vt:variant>
        <vt:i4>5</vt:i4>
      </vt:variant>
      <vt:variant>
        <vt:lpwstr/>
      </vt:variant>
      <vt:variant>
        <vt:lpwstr>_Toc128302612</vt:lpwstr>
      </vt:variant>
      <vt:variant>
        <vt:i4>1376319</vt:i4>
      </vt:variant>
      <vt:variant>
        <vt:i4>2</vt:i4>
      </vt:variant>
      <vt:variant>
        <vt:i4>0</vt:i4>
      </vt:variant>
      <vt:variant>
        <vt:i4>5</vt:i4>
      </vt:variant>
      <vt:variant>
        <vt:lpwstr/>
      </vt:variant>
      <vt:variant>
        <vt:lpwstr>_Toc128302611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CAROLINA SHEZNARDA MORALES MOREIRA</cp:lastModifiedBy>
  <cp:revision>16</cp:revision>
  <cp:lastPrinted>1900-01-01T05:14:00Z</cp:lastPrinted>
  <dcterms:created xsi:type="dcterms:W3CDTF">2023-02-27T02:04:00Z</dcterms:created>
  <dcterms:modified xsi:type="dcterms:W3CDTF">2023-02-28T04:34:00Z</dcterms:modified>
</cp:coreProperties>
</file>